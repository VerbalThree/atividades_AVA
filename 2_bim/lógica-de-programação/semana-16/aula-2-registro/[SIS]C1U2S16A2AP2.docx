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77419389" w:rsidP="77419389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77419389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535F573E" w:rsidR="0060776C" w:rsidRPr="00454835" w:rsidRDefault="000D596E" w:rsidP="00B2275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4F3401" w:rsidRPr="004F3401">
        <w:rPr>
          <w:rFonts w:ascii="Poppins" w:hAnsi="Poppins" w:cs="Poppins"/>
          <w:b/>
          <w:bCs/>
          <w:noProof/>
          <w:sz w:val="32"/>
          <w:szCs w:val="32"/>
        </w:rPr>
        <w:t xml:space="preserve">Identificação de </w:t>
      </w:r>
      <w:r w:rsidR="006315B4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4F3401" w:rsidRPr="004F3401">
        <w:rPr>
          <w:rFonts w:ascii="Poppins" w:hAnsi="Poppins" w:cs="Poppins"/>
          <w:b/>
          <w:bCs/>
          <w:noProof/>
          <w:sz w:val="32"/>
          <w:szCs w:val="32"/>
        </w:rPr>
        <w:t>iscos</w:t>
      </w:r>
    </w:p>
    <w:p w14:paraId="65650FF6" w14:textId="77777777" w:rsidR="0060776C" w:rsidRPr="00814E58" w:rsidRDefault="0060776C" w:rsidP="00B22754">
      <w:pPr>
        <w:spacing w:line="276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3F9F98A9" w14:textId="0BA2D638" w:rsidR="00F17254" w:rsidRP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  <w:r w:rsidRPr="001E1794">
        <w:rPr>
          <w:rFonts w:ascii="Poppins" w:hAnsi="Poppins" w:cs="Poppins"/>
          <w:b/>
          <w:bCs/>
          <w:noProof/>
        </w:rPr>
        <w:t>Objetivo:</w:t>
      </w:r>
      <w:r w:rsidRPr="00F17254">
        <w:rPr>
          <w:rFonts w:ascii="Poppins Light" w:hAnsi="Poppins Light" w:cs="Poppins Light"/>
          <w:noProof/>
        </w:rPr>
        <w:t xml:space="preserve"> </w:t>
      </w:r>
      <w:r w:rsidR="006315B4">
        <w:rPr>
          <w:rFonts w:ascii="Poppins Light" w:hAnsi="Poppins Light" w:cs="Poppins Light"/>
          <w:noProof/>
        </w:rPr>
        <w:t>d</w:t>
      </w:r>
      <w:r w:rsidR="004F3401" w:rsidRPr="004F3401">
        <w:rPr>
          <w:rFonts w:ascii="Poppins Light" w:hAnsi="Poppins Light" w:cs="Poppins Light"/>
          <w:noProof/>
        </w:rPr>
        <w:t>esenvolver um programa que identifica um tipo de risco em uma organização com base em uma entrada do usuário.</w:t>
      </w:r>
    </w:p>
    <w:p w14:paraId="68B0745E" w14:textId="77777777" w:rsidR="00F17254" w:rsidRP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7A64E2E5" w14:textId="0100DD04" w:rsidR="00F17254" w:rsidRPr="001E1794" w:rsidRDefault="00F17254" w:rsidP="00B22754">
      <w:pPr>
        <w:spacing w:line="276" w:lineRule="auto"/>
        <w:rPr>
          <w:rFonts w:ascii="Poppins" w:hAnsi="Poppins" w:cs="Poppins"/>
          <w:b/>
          <w:bCs/>
          <w:noProof/>
        </w:rPr>
      </w:pPr>
      <w:r w:rsidRPr="001E1794">
        <w:rPr>
          <w:rFonts w:ascii="Poppins" w:hAnsi="Poppins" w:cs="Poppins"/>
          <w:b/>
          <w:bCs/>
          <w:noProof/>
        </w:rPr>
        <w:t xml:space="preserve">Detalhes do </w:t>
      </w:r>
      <w:r w:rsidR="006315B4" w:rsidRPr="001E1794">
        <w:rPr>
          <w:rFonts w:ascii="Poppins" w:hAnsi="Poppins" w:cs="Poppins"/>
          <w:b/>
          <w:bCs/>
          <w:noProof/>
        </w:rPr>
        <w:t>e</w:t>
      </w:r>
      <w:r w:rsidRPr="001E1794">
        <w:rPr>
          <w:rFonts w:ascii="Poppins" w:hAnsi="Poppins" w:cs="Poppins"/>
          <w:b/>
          <w:bCs/>
          <w:noProof/>
        </w:rPr>
        <w:t>xercício:</w:t>
      </w:r>
    </w:p>
    <w:p w14:paraId="533D26D3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O programa pede ao usuário para inserir um tipo de risco (Operacional, Financeiro ou de Mercado).</w:t>
      </w:r>
    </w:p>
    <w:p w14:paraId="6C0744D7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 xml:space="preserve">Utiliza-se a estrutura de decisão </w:t>
      </w:r>
      <w:r w:rsidRPr="001E1794">
        <w:rPr>
          <w:rFonts w:ascii="Poppins Light" w:hAnsi="Poppins Light" w:cs="Poppins Light"/>
          <w:i/>
          <w:iCs/>
          <w:noProof/>
        </w:rPr>
        <w:t>if-elif-else</w:t>
      </w:r>
      <w:r w:rsidRPr="004F3401">
        <w:rPr>
          <w:rFonts w:ascii="Poppins Light" w:hAnsi="Poppins Light" w:cs="Poppins Light"/>
          <w:noProof/>
        </w:rPr>
        <w:t xml:space="preserve"> para verificar qual tipo de risco foi inserido.</w:t>
      </w:r>
    </w:p>
    <w:p w14:paraId="6DE8E44A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Se o risco for "Operacional", o programa imprime uma mensagem identificando o risco operacional.</w:t>
      </w:r>
    </w:p>
    <w:p w14:paraId="1A8AD236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Se for "Financeiro", identifica o risco financeiro.</w:t>
      </w:r>
    </w:p>
    <w:p w14:paraId="5AAF27AD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Se for "de Mercado", identifica o risco de mercado.</w:t>
      </w:r>
    </w:p>
    <w:p w14:paraId="31BAEE7E" w14:textId="0C91EB52" w:rsidR="00F17254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Caso o usuário insira um tipo de risco que não esteja pré-definido, o programa informa que o tipo de risco não foi identificado.</w:t>
      </w:r>
    </w:p>
    <w:p w14:paraId="7BF11699" w14:textId="77777777" w:rsid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317C095F" w14:textId="07C1D2A6" w:rsidR="00F17254" w:rsidRP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  <w:r w:rsidRPr="00F17254">
        <w:rPr>
          <w:rFonts w:ascii="Poppins Light" w:hAnsi="Poppins Light" w:cs="Poppins Light"/>
          <w:noProof/>
        </w:rPr>
        <w:t>Tempo Estimado: 20 minutos.</w:t>
      </w:r>
    </w:p>
    <w:p w14:paraId="46D79486" w14:textId="77777777" w:rsid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24AED033" w14:textId="595C5346" w:rsidR="00F17254" w:rsidRPr="001E1794" w:rsidRDefault="00F17254" w:rsidP="00B22754">
      <w:pPr>
        <w:spacing w:line="276" w:lineRule="auto"/>
        <w:rPr>
          <w:rFonts w:ascii="Poppins" w:hAnsi="Poppins" w:cs="Poppins"/>
          <w:b/>
          <w:bCs/>
          <w:noProof/>
        </w:rPr>
      </w:pPr>
      <w:r w:rsidRPr="001E1794">
        <w:rPr>
          <w:rFonts w:ascii="Poppins" w:hAnsi="Poppins" w:cs="Poppins"/>
          <w:b/>
          <w:bCs/>
          <w:noProof/>
        </w:rPr>
        <w:t xml:space="preserve">Exemplo de </w:t>
      </w:r>
      <w:r w:rsidR="0048008C" w:rsidRPr="001E1794">
        <w:rPr>
          <w:rFonts w:ascii="Poppins" w:hAnsi="Poppins" w:cs="Poppins"/>
          <w:b/>
          <w:bCs/>
          <w:noProof/>
        </w:rPr>
        <w:t>resolução</w:t>
      </w:r>
      <w:r w:rsidRPr="001E1794">
        <w:rPr>
          <w:rFonts w:ascii="Poppins" w:hAnsi="Poppins" w:cs="Poppins"/>
          <w:b/>
          <w:bCs/>
          <w:noProof/>
        </w:rPr>
        <w:t>:</w:t>
      </w:r>
    </w:p>
    <w:p w14:paraId="012EBC3F" w14:textId="7787DDB3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risco = input("Digite o tipo de risco (Operacional, Financeiro, de Mercado): ")</w:t>
      </w:r>
    </w:p>
    <w:p w14:paraId="78F87395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if risco == "Operacional":</w:t>
      </w:r>
    </w:p>
    <w:p w14:paraId="6E770BE5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 xml:space="preserve">    print("Risco Operacional identificado.")</w:t>
      </w:r>
    </w:p>
    <w:p w14:paraId="681043CE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elif risco == "Financeiro":</w:t>
      </w:r>
    </w:p>
    <w:p w14:paraId="53061A2A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 xml:space="preserve">    print("Risco Financeiro identificado.")</w:t>
      </w:r>
    </w:p>
    <w:p w14:paraId="2C269F6A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elif risco == "de Mercado":</w:t>
      </w:r>
    </w:p>
    <w:p w14:paraId="60BE7D66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 xml:space="preserve">    print("Risco de Mercado identificado.")</w:t>
      </w:r>
    </w:p>
    <w:p w14:paraId="06DD8E5F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else:</w:t>
      </w:r>
    </w:p>
    <w:p w14:paraId="1C9C3E2B" w14:textId="7CAB7D98" w:rsid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lastRenderedPageBreak/>
        <w:t xml:space="preserve">    print("Tipo de risco não identificado.")</w:t>
      </w:r>
    </w:p>
    <w:p w14:paraId="6B252C1E" w14:textId="77777777" w:rsidR="00F17254" w:rsidRDefault="00F17254" w:rsidP="00B2275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675CB8A9" w:rsidR="00E227A8" w:rsidRPr="00814E58" w:rsidRDefault="00E227A8" w:rsidP="00B2275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192B9E8C" w:rsidR="00E227A8" w:rsidRPr="00814E58" w:rsidRDefault="00C96A8D" w:rsidP="00B2275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6315B4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6315B4">
        <w:rPr>
          <w:rFonts w:ascii="Poppins Light" w:hAnsi="Poppins Light" w:cs="Poppins Light"/>
          <w:noProof/>
        </w:rPr>
        <w:t>;</w:t>
      </w:r>
    </w:p>
    <w:p w14:paraId="1A62976A" w14:textId="282703D4" w:rsidR="00E227A8" w:rsidRPr="00814E58" w:rsidRDefault="00C96A8D" w:rsidP="00B2275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6315B4">
        <w:rPr>
          <w:rFonts w:ascii="Poppins Light" w:hAnsi="Poppins Light" w:cs="Poppins Light"/>
          <w:noProof/>
        </w:rPr>
        <w:t>;</w:t>
      </w:r>
    </w:p>
    <w:p w14:paraId="33ECFA56" w14:textId="5529A999" w:rsidR="00893107" w:rsidRDefault="00C96A8D" w:rsidP="00B2275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6315B4">
        <w:rPr>
          <w:rFonts w:ascii="Poppins Light" w:hAnsi="Poppins Light" w:cs="Poppins Light"/>
          <w:noProof/>
        </w:rPr>
        <w:t>.</w:t>
      </w:r>
    </w:p>
    <w:p w14:paraId="02905E8C" w14:textId="77777777" w:rsidR="004F3401" w:rsidRPr="00F17254" w:rsidRDefault="004F3401" w:rsidP="00B2275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0ED21B0B" w14:textId="531A52F2" w:rsidR="00E227A8" w:rsidRPr="00814E58" w:rsidRDefault="00E227A8" w:rsidP="00B2275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B22754">
      <w:pPr>
        <w:spacing w:line="276" w:lineRule="auto"/>
        <w:ind w:left="357"/>
        <w:jc w:val="both"/>
        <w:rPr>
          <w:rFonts w:ascii="Poppins Light" w:hAnsi="Poppins Light" w:cs="Poppins Light"/>
          <w:noProof/>
        </w:rPr>
      </w:pPr>
    </w:p>
    <w:p w14:paraId="57149C83" w14:textId="657AB3CC" w:rsidR="000D596E" w:rsidRPr="00AF689A" w:rsidRDefault="004F3401" w:rsidP="00B22754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Realize a análise do código proposto como exemplo para construção da resolução.</w:t>
      </w:r>
    </w:p>
    <w:p w14:paraId="3DA1E9A8" w14:textId="396E2E43" w:rsidR="000D596E" w:rsidRPr="000D596E" w:rsidRDefault="000D596E" w:rsidP="00B22754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6315B4">
        <w:rPr>
          <w:rFonts w:ascii="Poppins Light" w:hAnsi="Poppins Light" w:cs="Poppins Light"/>
          <w:noProof/>
        </w:rPr>
        <w:t>n</w:t>
      </w:r>
      <w:r w:rsidR="00893107"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311F871" w14:textId="77777777" w:rsidR="00B22754" w:rsidRDefault="00B22754" w:rsidP="000D596E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06DD461" w14:textId="19545CAE" w:rsidR="000D596E" w:rsidRPr="00B22754" w:rsidRDefault="000D596E" w:rsidP="00B2275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2: </w:t>
      </w:r>
      <w:r w:rsidR="004F3401" w:rsidRPr="004F3401">
        <w:rPr>
          <w:rFonts w:ascii="Poppins" w:hAnsi="Poppins" w:cs="Poppins"/>
          <w:b/>
          <w:bCs/>
          <w:noProof/>
          <w:sz w:val="32"/>
          <w:szCs w:val="32"/>
        </w:rPr>
        <w:t xml:space="preserve">Avaliação e </w:t>
      </w:r>
      <w:r w:rsidR="006315B4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4F3401" w:rsidRPr="004F3401">
        <w:rPr>
          <w:rFonts w:ascii="Poppins" w:hAnsi="Poppins" w:cs="Poppins"/>
          <w:b/>
          <w:bCs/>
          <w:noProof/>
          <w:sz w:val="32"/>
          <w:szCs w:val="32"/>
        </w:rPr>
        <w:t xml:space="preserve">riorização de </w:t>
      </w:r>
      <w:r w:rsidR="006315B4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="004F3401" w:rsidRPr="004F3401">
        <w:rPr>
          <w:rFonts w:ascii="Poppins" w:hAnsi="Poppins" w:cs="Poppins"/>
          <w:b/>
          <w:bCs/>
          <w:noProof/>
          <w:sz w:val="32"/>
          <w:szCs w:val="32"/>
        </w:rPr>
        <w:t>iscos</w:t>
      </w:r>
    </w:p>
    <w:p w14:paraId="76EFA8D4" w14:textId="547445B8" w:rsidR="00F17254" w:rsidRP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  <w:r w:rsidRPr="001E1794">
        <w:rPr>
          <w:rFonts w:ascii="Poppins" w:hAnsi="Poppins" w:cs="Poppins"/>
          <w:b/>
          <w:bCs/>
          <w:noProof/>
        </w:rPr>
        <w:t>Objetivo:</w:t>
      </w:r>
      <w:r w:rsidRPr="00F17254">
        <w:rPr>
          <w:rFonts w:ascii="Poppins Light" w:hAnsi="Poppins Light" w:cs="Poppins Light"/>
          <w:noProof/>
        </w:rPr>
        <w:t xml:space="preserve"> </w:t>
      </w:r>
      <w:r w:rsidR="006315B4">
        <w:rPr>
          <w:rFonts w:ascii="Poppins Light" w:hAnsi="Poppins Light" w:cs="Poppins Light"/>
          <w:noProof/>
        </w:rPr>
        <w:t>c</w:t>
      </w:r>
      <w:r w:rsidR="004F3401" w:rsidRPr="004F3401">
        <w:rPr>
          <w:rFonts w:ascii="Poppins Light" w:hAnsi="Poppins Light" w:cs="Poppins Light"/>
          <w:noProof/>
        </w:rPr>
        <w:t>riar um programa que avalia e prioriza um risco com base em sua severidade e probabilidade.</w:t>
      </w:r>
    </w:p>
    <w:p w14:paraId="632CBB9C" w14:textId="77777777" w:rsidR="00F17254" w:rsidRP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46262D68" w14:textId="0BA37AC4" w:rsidR="00F17254" w:rsidRPr="001E1794" w:rsidRDefault="00F17254" w:rsidP="00B22754">
      <w:pPr>
        <w:spacing w:line="276" w:lineRule="auto"/>
        <w:rPr>
          <w:rFonts w:ascii="Poppins" w:hAnsi="Poppins" w:cs="Poppins"/>
          <w:b/>
          <w:bCs/>
          <w:noProof/>
        </w:rPr>
      </w:pPr>
      <w:r w:rsidRPr="001E1794">
        <w:rPr>
          <w:rFonts w:ascii="Poppins" w:hAnsi="Poppins" w:cs="Poppins"/>
          <w:b/>
          <w:bCs/>
          <w:noProof/>
        </w:rPr>
        <w:t xml:space="preserve">Detalhes do </w:t>
      </w:r>
      <w:r w:rsidR="006315B4" w:rsidRPr="001E1794">
        <w:rPr>
          <w:rFonts w:ascii="Poppins" w:hAnsi="Poppins" w:cs="Poppins"/>
          <w:b/>
          <w:bCs/>
          <w:noProof/>
        </w:rPr>
        <w:t>e</w:t>
      </w:r>
      <w:r w:rsidRPr="001E1794">
        <w:rPr>
          <w:rFonts w:ascii="Poppins" w:hAnsi="Poppins" w:cs="Poppins"/>
          <w:b/>
          <w:bCs/>
          <w:noProof/>
        </w:rPr>
        <w:t>xercício:</w:t>
      </w:r>
    </w:p>
    <w:p w14:paraId="41A8D189" w14:textId="77777777" w:rsidR="00F17254" w:rsidRPr="001E1794" w:rsidRDefault="00F17254" w:rsidP="00B22754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27502ADE" w14:textId="19A9594B" w:rsidR="004F3401" w:rsidRPr="004F3401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  <w:r w:rsidRPr="001E1794">
        <w:rPr>
          <w:rFonts w:ascii="Poppins" w:hAnsi="Poppins" w:cs="Poppins"/>
          <w:b/>
          <w:bCs/>
          <w:noProof/>
        </w:rPr>
        <w:t>Descrição:</w:t>
      </w:r>
      <w:r w:rsidRPr="002A4BCC">
        <w:rPr>
          <w:rFonts w:ascii="Poppins Light" w:hAnsi="Poppins Light" w:cs="Poppins Light"/>
          <w:b/>
          <w:bCs/>
          <w:noProof/>
        </w:rPr>
        <w:t xml:space="preserve"> </w:t>
      </w:r>
      <w:r w:rsidR="002A4BCC">
        <w:rPr>
          <w:rFonts w:ascii="Poppins Light" w:hAnsi="Poppins Light" w:cs="Poppins Light"/>
          <w:b/>
          <w:bCs/>
          <w:noProof/>
        </w:rPr>
        <w:t xml:space="preserve"> </w:t>
      </w:r>
      <w:r w:rsidR="006315B4">
        <w:rPr>
          <w:rFonts w:ascii="Poppins Light" w:hAnsi="Poppins Light" w:cs="Poppins Light"/>
          <w:noProof/>
        </w:rPr>
        <w:t>o</w:t>
      </w:r>
      <w:r w:rsidR="004F3401" w:rsidRPr="004F3401">
        <w:rPr>
          <w:rFonts w:ascii="Poppins Light" w:hAnsi="Poppins Light" w:cs="Poppins Light"/>
          <w:noProof/>
        </w:rPr>
        <w:t xml:space="preserve"> programa solicita ao usuário para avaliar a severidade e a probabilidade do risco em uma escala de 1 a 5.</w:t>
      </w:r>
    </w:p>
    <w:p w14:paraId="49894703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Com base nas respostas, o programa utiliza estruturas de decisão para classificar a prioridade do risco.</w:t>
      </w:r>
    </w:p>
    <w:p w14:paraId="3276190E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lastRenderedPageBreak/>
        <w:t>Riscos com severidade e probabilidade acima de 3 são classificados como de alta prioridade.</w:t>
      </w:r>
    </w:p>
    <w:p w14:paraId="77ABF531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Riscos com severidade ou probabilidade acima de 3 são considerados de média prioridade.</w:t>
      </w:r>
    </w:p>
    <w:p w14:paraId="7E8B3889" w14:textId="3E04CFF0" w:rsidR="004F3401" w:rsidRPr="00F17254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Riscos com severidade e probabilidade abaixo ou igual a 3 são classificados como de baixa prioridade.</w:t>
      </w:r>
    </w:p>
    <w:p w14:paraId="62859C3B" w14:textId="77777777" w:rsid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0BD3ADB5" w14:textId="10D34C8B" w:rsidR="00F17254" w:rsidRPr="00F17254" w:rsidRDefault="00F17254" w:rsidP="00B22754">
      <w:pPr>
        <w:spacing w:line="276" w:lineRule="auto"/>
        <w:rPr>
          <w:rFonts w:ascii="Poppins Light" w:hAnsi="Poppins Light" w:cs="Poppins Light"/>
          <w:noProof/>
        </w:rPr>
      </w:pPr>
      <w:r w:rsidRPr="00F17254">
        <w:rPr>
          <w:rFonts w:ascii="Poppins Light" w:hAnsi="Poppins Light" w:cs="Poppins Light"/>
          <w:noProof/>
        </w:rPr>
        <w:t xml:space="preserve">Tempo </w:t>
      </w:r>
      <w:r w:rsidR="006315B4">
        <w:rPr>
          <w:rFonts w:ascii="Poppins Light" w:hAnsi="Poppins Light" w:cs="Poppins Light"/>
          <w:noProof/>
        </w:rPr>
        <w:t>e</w:t>
      </w:r>
      <w:r w:rsidRPr="00F17254">
        <w:rPr>
          <w:rFonts w:ascii="Poppins Light" w:hAnsi="Poppins Light" w:cs="Poppins Light"/>
          <w:noProof/>
        </w:rPr>
        <w:t>stimado: 20 minutos.</w:t>
      </w:r>
    </w:p>
    <w:p w14:paraId="7ACE87D5" w14:textId="77777777" w:rsidR="00AF689A" w:rsidRDefault="00AF689A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4786BA85" w14:textId="152C301D" w:rsidR="00F17254" w:rsidRPr="001E1794" w:rsidRDefault="00F17254" w:rsidP="00B22754">
      <w:pPr>
        <w:spacing w:line="276" w:lineRule="auto"/>
        <w:rPr>
          <w:rFonts w:ascii="Poppins" w:hAnsi="Poppins" w:cs="Poppins"/>
          <w:b/>
          <w:bCs/>
          <w:noProof/>
        </w:rPr>
      </w:pPr>
      <w:r w:rsidRPr="001E1794">
        <w:rPr>
          <w:rFonts w:ascii="Poppins" w:hAnsi="Poppins" w:cs="Poppins"/>
          <w:b/>
          <w:bCs/>
          <w:noProof/>
        </w:rPr>
        <w:t xml:space="preserve">Exemplo de </w:t>
      </w:r>
      <w:r w:rsidR="006315B4" w:rsidRPr="001E1794">
        <w:rPr>
          <w:rFonts w:ascii="Poppins" w:hAnsi="Poppins" w:cs="Poppins"/>
          <w:b/>
          <w:bCs/>
          <w:noProof/>
        </w:rPr>
        <w:t>r</w:t>
      </w:r>
      <w:r w:rsidRPr="001E1794">
        <w:rPr>
          <w:rFonts w:ascii="Poppins" w:hAnsi="Poppins" w:cs="Poppins"/>
          <w:b/>
          <w:bCs/>
          <w:noProof/>
        </w:rPr>
        <w:t>esolução:</w:t>
      </w:r>
    </w:p>
    <w:p w14:paraId="51B87E71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severidade = int(input("Informe a severidade do risco (1 a 5): "))</w:t>
      </w:r>
    </w:p>
    <w:p w14:paraId="2DD7A359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probabilidade = int(input("Informe a probabilidade do risco (1 a 5): "))</w:t>
      </w:r>
    </w:p>
    <w:p w14:paraId="44A24F32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21C4FE0B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if severidade &gt; 3 and probabilidade &gt; 3:</w:t>
      </w:r>
    </w:p>
    <w:p w14:paraId="1D52AD69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 xml:space="preserve">    print("Risco de alta prioridade.")</w:t>
      </w:r>
    </w:p>
    <w:p w14:paraId="07D35E94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elif severidade &gt; 3 or probabilidade &gt; 3:</w:t>
      </w:r>
    </w:p>
    <w:p w14:paraId="52E0078A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 xml:space="preserve">    print("Risco de média prioridade.")</w:t>
      </w:r>
    </w:p>
    <w:p w14:paraId="778E26AD" w14:textId="77777777" w:rsidR="004F3401" w:rsidRP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>else:</w:t>
      </w:r>
    </w:p>
    <w:p w14:paraId="233B911F" w14:textId="236EAA1E" w:rsidR="00F17254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  <w:r w:rsidRPr="004F3401">
        <w:rPr>
          <w:rFonts w:ascii="Poppins Light" w:hAnsi="Poppins Light" w:cs="Poppins Light"/>
          <w:noProof/>
        </w:rPr>
        <w:t xml:space="preserve">    print("Risco de baixa prioridade.")</w:t>
      </w:r>
    </w:p>
    <w:p w14:paraId="5D6A67A9" w14:textId="77777777" w:rsidR="004F3401" w:rsidRDefault="004F3401" w:rsidP="00B22754">
      <w:pPr>
        <w:spacing w:line="276" w:lineRule="auto"/>
        <w:rPr>
          <w:rFonts w:ascii="Poppins Light" w:hAnsi="Poppins Light" w:cs="Poppins Light"/>
          <w:noProof/>
        </w:rPr>
      </w:pPr>
    </w:p>
    <w:p w14:paraId="25586983" w14:textId="50FD4078" w:rsidR="000D596E" w:rsidRPr="00B22754" w:rsidRDefault="000D596E" w:rsidP="00B22754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6234091F" w14:textId="77777777" w:rsidR="004F3401" w:rsidRPr="00AF689A" w:rsidRDefault="004F3401" w:rsidP="00B22754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Realize a análise do código proposto como exemplo para construção da resolução.</w:t>
      </w:r>
    </w:p>
    <w:p w14:paraId="014EC95A" w14:textId="5B3E842D" w:rsidR="004F3401" w:rsidRPr="000D596E" w:rsidRDefault="004F3401" w:rsidP="00B22754">
      <w:pPr>
        <w:pStyle w:val="PargrafodaLista"/>
        <w:numPr>
          <w:ilvl w:val="0"/>
          <w:numId w:val="8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6315B4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0D596E" w:rsidRPr="00814E58" w14:paraId="73179264" w14:textId="77777777" w:rsidTr="000A21FF">
        <w:tc>
          <w:tcPr>
            <w:tcW w:w="8919" w:type="dxa"/>
          </w:tcPr>
          <w:p w14:paraId="70F14601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4B4200B5" w14:textId="77777777" w:rsidTr="000A21FF">
        <w:tc>
          <w:tcPr>
            <w:tcW w:w="8919" w:type="dxa"/>
          </w:tcPr>
          <w:p w14:paraId="6A57F43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AA194AC" w14:textId="77777777" w:rsidTr="000A21FF">
        <w:tc>
          <w:tcPr>
            <w:tcW w:w="8919" w:type="dxa"/>
          </w:tcPr>
          <w:p w14:paraId="3E220834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733EF31B" w14:textId="77777777" w:rsidTr="000A21FF">
        <w:tc>
          <w:tcPr>
            <w:tcW w:w="8919" w:type="dxa"/>
          </w:tcPr>
          <w:p w14:paraId="63D165E5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0D596E" w:rsidRPr="00814E58" w14:paraId="39509DA1" w14:textId="77777777" w:rsidTr="000A21FF">
        <w:tc>
          <w:tcPr>
            <w:tcW w:w="8919" w:type="dxa"/>
          </w:tcPr>
          <w:p w14:paraId="510148BF" w14:textId="77777777" w:rsidR="000D596E" w:rsidRPr="00814E58" w:rsidRDefault="000D596E" w:rsidP="000A21FF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BE9892" w14:textId="77777777" w:rsidR="00E8086C" w:rsidRDefault="00E8086C">
      <w:r>
        <w:separator/>
      </w:r>
    </w:p>
  </w:endnote>
  <w:endnote w:type="continuationSeparator" w:id="0">
    <w:p w14:paraId="0E78DA11" w14:textId="77777777" w:rsidR="00E8086C" w:rsidRDefault="00E8086C">
      <w:r>
        <w:continuationSeparator/>
      </w:r>
    </w:p>
  </w:endnote>
  <w:endnote w:type="continuationNotice" w:id="1">
    <w:p w14:paraId="6E7D29BC" w14:textId="77777777" w:rsidR="00E8086C" w:rsidRDefault="00E808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127062" w14:textId="77777777" w:rsidR="00E8086C" w:rsidRDefault="00E8086C">
      <w:r>
        <w:separator/>
      </w:r>
    </w:p>
  </w:footnote>
  <w:footnote w:type="continuationSeparator" w:id="0">
    <w:p w14:paraId="1795AA9A" w14:textId="77777777" w:rsidR="00E8086C" w:rsidRDefault="00E8086C">
      <w:r>
        <w:continuationSeparator/>
      </w:r>
    </w:p>
  </w:footnote>
  <w:footnote w:type="continuationNotice" w:id="1">
    <w:p w14:paraId="23FA943F" w14:textId="77777777" w:rsidR="00E8086C" w:rsidRDefault="00E808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34026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3"/>
  </w:num>
  <w:num w:numId="2" w16cid:durableId="1115713199">
    <w:abstractNumId w:val="4"/>
  </w:num>
  <w:num w:numId="3" w16cid:durableId="1821843517">
    <w:abstractNumId w:val="7"/>
  </w:num>
  <w:num w:numId="4" w16cid:durableId="1682665340">
    <w:abstractNumId w:val="5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6"/>
  </w:num>
  <w:num w:numId="8" w16cid:durableId="54548820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93C5A"/>
    <w:rsid w:val="000A4E65"/>
    <w:rsid w:val="000C6619"/>
    <w:rsid w:val="000D596E"/>
    <w:rsid w:val="000F7DE9"/>
    <w:rsid w:val="00124756"/>
    <w:rsid w:val="00160195"/>
    <w:rsid w:val="001904F2"/>
    <w:rsid w:val="001A2D86"/>
    <w:rsid w:val="001A32C9"/>
    <w:rsid w:val="001B0B18"/>
    <w:rsid w:val="001C335A"/>
    <w:rsid w:val="001E1794"/>
    <w:rsid w:val="001E7BC0"/>
    <w:rsid w:val="002344C7"/>
    <w:rsid w:val="0023450C"/>
    <w:rsid w:val="002372B1"/>
    <w:rsid w:val="00252F67"/>
    <w:rsid w:val="00256D8D"/>
    <w:rsid w:val="002632D3"/>
    <w:rsid w:val="00264B6B"/>
    <w:rsid w:val="002A4BCC"/>
    <w:rsid w:val="002C6EC9"/>
    <w:rsid w:val="002D1A6D"/>
    <w:rsid w:val="002D51E3"/>
    <w:rsid w:val="002E6314"/>
    <w:rsid w:val="003009B4"/>
    <w:rsid w:val="003031BD"/>
    <w:rsid w:val="00315B55"/>
    <w:rsid w:val="003365AE"/>
    <w:rsid w:val="00367C72"/>
    <w:rsid w:val="003C032E"/>
    <w:rsid w:val="003D71CA"/>
    <w:rsid w:val="00454835"/>
    <w:rsid w:val="00463C45"/>
    <w:rsid w:val="00464B32"/>
    <w:rsid w:val="0048008C"/>
    <w:rsid w:val="00491C71"/>
    <w:rsid w:val="00493B10"/>
    <w:rsid w:val="004B66A3"/>
    <w:rsid w:val="004E713D"/>
    <w:rsid w:val="004F3401"/>
    <w:rsid w:val="00505071"/>
    <w:rsid w:val="0054587F"/>
    <w:rsid w:val="005517B2"/>
    <w:rsid w:val="00585F34"/>
    <w:rsid w:val="005A5A09"/>
    <w:rsid w:val="005E4165"/>
    <w:rsid w:val="005F74BB"/>
    <w:rsid w:val="0060776C"/>
    <w:rsid w:val="006315B4"/>
    <w:rsid w:val="0063273B"/>
    <w:rsid w:val="006653E9"/>
    <w:rsid w:val="006761D5"/>
    <w:rsid w:val="00676B29"/>
    <w:rsid w:val="006B3AE9"/>
    <w:rsid w:val="00723D5E"/>
    <w:rsid w:val="007671B4"/>
    <w:rsid w:val="00773A8C"/>
    <w:rsid w:val="0078262D"/>
    <w:rsid w:val="007A1147"/>
    <w:rsid w:val="007B6ABF"/>
    <w:rsid w:val="00814E58"/>
    <w:rsid w:val="0083474B"/>
    <w:rsid w:val="00841D59"/>
    <w:rsid w:val="00851368"/>
    <w:rsid w:val="00875DD6"/>
    <w:rsid w:val="008925A9"/>
    <w:rsid w:val="00893107"/>
    <w:rsid w:val="00896814"/>
    <w:rsid w:val="008B4C24"/>
    <w:rsid w:val="008F775A"/>
    <w:rsid w:val="0092769D"/>
    <w:rsid w:val="009551CB"/>
    <w:rsid w:val="00966015"/>
    <w:rsid w:val="009B33B6"/>
    <w:rsid w:val="00A46248"/>
    <w:rsid w:val="00AA60A0"/>
    <w:rsid w:val="00AD78A6"/>
    <w:rsid w:val="00AF689A"/>
    <w:rsid w:val="00B22754"/>
    <w:rsid w:val="00B45591"/>
    <w:rsid w:val="00BA6A76"/>
    <w:rsid w:val="00C12E4A"/>
    <w:rsid w:val="00C42339"/>
    <w:rsid w:val="00C4723D"/>
    <w:rsid w:val="00C6070E"/>
    <w:rsid w:val="00C62CE1"/>
    <w:rsid w:val="00C84F90"/>
    <w:rsid w:val="00C96A8D"/>
    <w:rsid w:val="00CA4523"/>
    <w:rsid w:val="00CC2A45"/>
    <w:rsid w:val="00CF76E4"/>
    <w:rsid w:val="00D03B93"/>
    <w:rsid w:val="00D05B9C"/>
    <w:rsid w:val="00D553AB"/>
    <w:rsid w:val="00D61A8F"/>
    <w:rsid w:val="00DD5204"/>
    <w:rsid w:val="00DE0C0D"/>
    <w:rsid w:val="00E10D86"/>
    <w:rsid w:val="00E227A8"/>
    <w:rsid w:val="00E400A6"/>
    <w:rsid w:val="00E71901"/>
    <w:rsid w:val="00E73E76"/>
    <w:rsid w:val="00E77AF3"/>
    <w:rsid w:val="00E8086C"/>
    <w:rsid w:val="00EA3B37"/>
    <w:rsid w:val="00EF47B1"/>
    <w:rsid w:val="00EF4AFE"/>
    <w:rsid w:val="00F044D7"/>
    <w:rsid w:val="00F17254"/>
    <w:rsid w:val="00F472E5"/>
    <w:rsid w:val="00F51FEF"/>
    <w:rsid w:val="00F52AA0"/>
    <w:rsid w:val="00F57059"/>
    <w:rsid w:val="00FD7F1E"/>
    <w:rsid w:val="00FF3340"/>
    <w:rsid w:val="00FF3ECB"/>
    <w:rsid w:val="77419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1</Pages>
  <Words>429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Thiago Passos</cp:lastModifiedBy>
  <cp:revision>4</cp:revision>
  <cp:lastPrinted>2006-08-31T06:40:00Z</cp:lastPrinted>
  <dcterms:created xsi:type="dcterms:W3CDTF">2024-04-30T11:33:00Z</dcterms:created>
  <dcterms:modified xsi:type="dcterms:W3CDTF">2024-05-02T21:20:00Z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