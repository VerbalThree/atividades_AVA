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0AE6CEB1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2A82B208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="00DD408B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FF3A3D">
        <w:rPr>
          <w:rFonts w:ascii="Poppins" w:hAnsi="Poppins" w:cs="Poppins"/>
          <w:b/>
          <w:bCs/>
          <w:noProof/>
          <w:sz w:val="32"/>
          <w:szCs w:val="32"/>
        </w:rPr>
        <w:t>Uma família e seu orçamento financeiro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A36EA5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C693C5" w14:textId="2D001E01" w:rsidR="001452BA" w:rsidRDefault="0098525A" w:rsidP="00A36EA5">
      <w:pPr>
        <w:spacing w:line="276" w:lineRule="auto"/>
        <w:rPr>
          <w:rFonts w:ascii="Poppins Light" w:hAnsi="Poppins Light" w:cs="Poppins Light"/>
          <w:noProof/>
        </w:rPr>
      </w:pPr>
      <w:bookmarkStart w:id="0" w:name="_Hlk150587601"/>
      <w:r>
        <w:rPr>
          <w:rFonts w:ascii="Poppins Light" w:hAnsi="Poppins Light" w:cs="Poppins Light"/>
          <w:noProof/>
        </w:rPr>
        <w:t>Organizar e e</w:t>
      </w:r>
      <w:r w:rsidR="001452BA">
        <w:rPr>
          <w:rFonts w:ascii="Poppins Light" w:hAnsi="Poppins Light" w:cs="Poppins Light"/>
          <w:noProof/>
        </w:rPr>
        <w:t>laborar</w:t>
      </w:r>
      <w:r>
        <w:rPr>
          <w:rFonts w:ascii="Poppins Light" w:hAnsi="Poppins Light" w:cs="Poppins Light"/>
          <w:noProof/>
        </w:rPr>
        <w:t xml:space="preserve"> </w:t>
      </w:r>
      <w:r w:rsidR="00DD408B">
        <w:rPr>
          <w:rFonts w:ascii="Poppins Light" w:hAnsi="Poppins Light" w:cs="Poppins Light"/>
          <w:noProof/>
        </w:rPr>
        <w:t xml:space="preserve">o </w:t>
      </w:r>
      <w:r>
        <w:rPr>
          <w:rFonts w:ascii="Poppins Light" w:hAnsi="Poppins Light" w:cs="Poppins Light"/>
          <w:noProof/>
        </w:rPr>
        <w:t xml:space="preserve">orçamento financeiro de uma família a partir </w:t>
      </w:r>
      <w:r w:rsidR="00DD408B">
        <w:rPr>
          <w:rFonts w:ascii="Poppins Light" w:hAnsi="Poppins Light" w:cs="Poppins Light"/>
          <w:noProof/>
        </w:rPr>
        <w:t xml:space="preserve">das </w:t>
      </w:r>
      <w:r>
        <w:rPr>
          <w:rFonts w:ascii="Poppins Light" w:hAnsi="Poppins Light" w:cs="Poppins Light"/>
          <w:noProof/>
        </w:rPr>
        <w:t xml:space="preserve">demandas básicas de um lar. </w:t>
      </w:r>
    </w:p>
    <w:p w14:paraId="246AD6F2" w14:textId="77777777" w:rsidR="001452BA" w:rsidRPr="005A5A09" w:rsidRDefault="001452BA" w:rsidP="00A36EA5">
      <w:pPr>
        <w:spacing w:line="276" w:lineRule="auto"/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A36EA5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4261A58B" w14:textId="3F9A6FFA" w:rsidR="001452BA" w:rsidRPr="001452BA" w:rsidRDefault="00BD165F" w:rsidP="00A36EA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Folhas</w:t>
      </w:r>
      <w:r w:rsidR="001452BA" w:rsidRPr="001452BA">
        <w:rPr>
          <w:rFonts w:ascii="Poppins Light" w:hAnsi="Poppins Light" w:cs="Poppins Light"/>
          <w:noProof/>
        </w:rPr>
        <w:t xml:space="preserve"> </w:t>
      </w:r>
      <w:r w:rsidR="001452BA">
        <w:rPr>
          <w:rFonts w:ascii="Poppins Light" w:hAnsi="Poppins Light" w:cs="Poppins Light"/>
          <w:noProof/>
        </w:rPr>
        <w:t xml:space="preserve">sulfite </w:t>
      </w:r>
      <w:r w:rsidR="001452BA" w:rsidRPr="001452BA">
        <w:rPr>
          <w:rFonts w:ascii="Poppins Light" w:hAnsi="Poppins Light" w:cs="Poppins Light"/>
          <w:noProof/>
        </w:rPr>
        <w:t>ou cartolina</w:t>
      </w:r>
      <w:r w:rsidR="00DD408B">
        <w:rPr>
          <w:rFonts w:ascii="Poppins Light" w:hAnsi="Poppins Light" w:cs="Poppins Light"/>
          <w:noProof/>
        </w:rPr>
        <w:t>;</w:t>
      </w:r>
    </w:p>
    <w:p w14:paraId="3718A4CE" w14:textId="1EF1CC07" w:rsidR="001452BA" w:rsidRPr="001452BA" w:rsidRDefault="001452BA" w:rsidP="00A36EA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1452BA">
        <w:rPr>
          <w:rFonts w:ascii="Poppins Light" w:hAnsi="Poppins Light" w:cs="Poppins Light"/>
          <w:noProof/>
        </w:rPr>
        <w:t xml:space="preserve">Canetas </w:t>
      </w:r>
      <w:r>
        <w:rPr>
          <w:rFonts w:ascii="Poppins Light" w:hAnsi="Poppins Light" w:cs="Poppins Light"/>
          <w:noProof/>
        </w:rPr>
        <w:t>colorida</w:t>
      </w:r>
      <w:r w:rsidRPr="001452BA">
        <w:rPr>
          <w:rFonts w:ascii="Poppins Light" w:hAnsi="Poppins Light" w:cs="Poppins Light"/>
          <w:noProof/>
        </w:rPr>
        <w:t>s</w:t>
      </w:r>
      <w:r w:rsidR="00DD408B">
        <w:rPr>
          <w:rFonts w:ascii="Poppins Light" w:hAnsi="Poppins Light" w:cs="Poppins Light"/>
          <w:noProof/>
        </w:rPr>
        <w:t>;</w:t>
      </w:r>
    </w:p>
    <w:p w14:paraId="629D7532" w14:textId="11013B51" w:rsidR="00D906FB" w:rsidRDefault="0098525A" w:rsidP="00A36EA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Laboratório de informática</w:t>
      </w:r>
      <w:r w:rsidR="00DD408B">
        <w:rPr>
          <w:rFonts w:ascii="Poppins Light" w:hAnsi="Poppins Light" w:cs="Poppins Light"/>
          <w:noProof/>
        </w:rPr>
        <w:t>;</w:t>
      </w:r>
    </w:p>
    <w:p w14:paraId="7261D83C" w14:textId="29F42B99" w:rsidR="00320203" w:rsidRDefault="00320203" w:rsidP="00A36EA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Livro de </w:t>
      </w:r>
      <w:r w:rsidR="00DD408B">
        <w:rPr>
          <w:rFonts w:ascii="Poppins Light" w:hAnsi="Poppins Light" w:cs="Poppins Light"/>
          <w:noProof/>
        </w:rPr>
        <w:t>Carreira.</w:t>
      </w:r>
    </w:p>
    <w:p w14:paraId="6D9726BA" w14:textId="77777777" w:rsidR="001452BA" w:rsidRPr="00D906FB" w:rsidRDefault="001452BA" w:rsidP="00A36EA5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A36EA5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A36EA5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17E27B2" w14:textId="3516BF14" w:rsidR="00E227A8" w:rsidRDefault="00AB568B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Em grupo, defina</w:t>
      </w:r>
      <w:r w:rsidR="00FF13BE">
        <w:rPr>
          <w:rFonts w:ascii="Poppins Light" w:hAnsi="Poppins Light" w:cs="Poppins Light"/>
          <w:noProof/>
        </w:rPr>
        <w:t>m</w:t>
      </w:r>
      <w:r>
        <w:rPr>
          <w:rFonts w:ascii="Poppins Light" w:hAnsi="Poppins Light" w:cs="Poppins Light"/>
          <w:noProof/>
        </w:rPr>
        <w:t xml:space="preserve"> qual função cada membro do grupo terá ao formar a família;</w:t>
      </w:r>
    </w:p>
    <w:p w14:paraId="4F25516D" w14:textId="173960BB" w:rsidR="00C06EEE" w:rsidRDefault="00DD408B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Em seguida</w:t>
      </w:r>
      <w:r w:rsidR="00AB568B">
        <w:rPr>
          <w:rFonts w:ascii="Poppins Light" w:hAnsi="Poppins Light" w:cs="Poppins Light"/>
          <w:noProof/>
        </w:rPr>
        <w:t>, cada grupo receberá uma ficha contendo o salário mensal da família;</w:t>
      </w:r>
    </w:p>
    <w:p w14:paraId="260E09DA" w14:textId="3C3043FB" w:rsidR="00C06EEE" w:rsidRDefault="00AB568B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disso</w:t>
      </w:r>
      <w:r w:rsidR="00B97125">
        <w:rPr>
          <w:rFonts w:ascii="Poppins Light" w:hAnsi="Poppins Light" w:cs="Poppins Light"/>
          <w:noProof/>
        </w:rPr>
        <w:t>, reflitam</w:t>
      </w:r>
      <w:r>
        <w:rPr>
          <w:rFonts w:ascii="Poppins Light" w:hAnsi="Poppins Light" w:cs="Poppins Light"/>
          <w:noProof/>
        </w:rPr>
        <w:t xml:space="preserve"> sobre as necessidades básicas </w:t>
      </w:r>
      <w:r w:rsidR="00DD408B">
        <w:rPr>
          <w:rFonts w:ascii="Poppins Light" w:hAnsi="Poppins Light" w:cs="Poppins Light"/>
          <w:noProof/>
        </w:rPr>
        <w:t>da</w:t>
      </w:r>
      <w:r>
        <w:rPr>
          <w:rFonts w:ascii="Poppins Light" w:hAnsi="Poppins Light" w:cs="Poppins Light"/>
          <w:noProof/>
        </w:rPr>
        <w:t xml:space="preserve"> família, como moradia, transporte, lazer, alimentação, educação, saúde, energia, internet, telefone, entre outros; </w:t>
      </w:r>
    </w:p>
    <w:p w14:paraId="6F6392CA" w14:textId="24043F09" w:rsidR="00C06EEE" w:rsidRDefault="00FF13BE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Pesquisem e apresentem</w:t>
      </w:r>
      <w:r w:rsidR="00AB568B">
        <w:rPr>
          <w:rFonts w:ascii="Poppins Light" w:hAnsi="Poppins Light" w:cs="Poppins Light"/>
          <w:noProof/>
        </w:rPr>
        <w:t xml:space="preserve"> os orçamentos médios para cada uma das necessidades básicas que foram escolhidas;</w:t>
      </w:r>
    </w:p>
    <w:p w14:paraId="6E583A7D" w14:textId="5A2670D3" w:rsidR="00C06EEE" w:rsidRDefault="00AB568B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Após a formação do orçamento das necessidades básicas,</w:t>
      </w:r>
      <w:r w:rsidR="00FF13BE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escolh</w:t>
      </w:r>
      <w:r w:rsidR="00FF13BE">
        <w:rPr>
          <w:rFonts w:ascii="Poppins Light" w:hAnsi="Poppins Light" w:cs="Poppins Light"/>
          <w:noProof/>
        </w:rPr>
        <w:t>am</w:t>
      </w:r>
      <w:r w:rsidR="00670B85">
        <w:rPr>
          <w:rFonts w:ascii="Poppins Light" w:hAnsi="Poppins Light" w:cs="Poppins Light"/>
          <w:noProof/>
        </w:rPr>
        <w:t xml:space="preserve">, dentre as fichas disponíveis, bens e serviços para compor o orçamento familiar. </w:t>
      </w:r>
      <w:r w:rsidR="00DD408B">
        <w:rPr>
          <w:rFonts w:ascii="Poppins Light" w:hAnsi="Poppins Light" w:cs="Poppins Light"/>
          <w:noProof/>
        </w:rPr>
        <w:t>Feito isso</w:t>
      </w:r>
      <w:r w:rsidR="00670B85">
        <w:rPr>
          <w:rFonts w:ascii="Poppins Light" w:hAnsi="Poppins Light" w:cs="Poppins Light"/>
          <w:noProof/>
        </w:rPr>
        <w:t>, justifi</w:t>
      </w:r>
      <w:r w:rsidR="00FF13BE">
        <w:rPr>
          <w:rFonts w:ascii="Poppins Light" w:hAnsi="Poppins Light" w:cs="Poppins Light"/>
          <w:noProof/>
        </w:rPr>
        <w:t>quem</w:t>
      </w:r>
      <w:r w:rsidR="00670B85">
        <w:rPr>
          <w:rFonts w:ascii="Poppins Light" w:hAnsi="Poppins Light" w:cs="Poppins Light"/>
          <w:noProof/>
        </w:rPr>
        <w:t xml:space="preserve"> a escolha de cada bem e serviço</w:t>
      </w:r>
      <w:r w:rsidR="00DD408B">
        <w:rPr>
          <w:rFonts w:ascii="Poppins Light" w:hAnsi="Poppins Light" w:cs="Poppins Light"/>
          <w:noProof/>
        </w:rPr>
        <w:t>;</w:t>
      </w:r>
    </w:p>
    <w:p w14:paraId="11AEEA30" w14:textId="57F9FA06" w:rsidR="005A5A09" w:rsidRDefault="00670B85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 acesso ao salário mensal, ao orçamento médio das necessidades básica</w:t>
      </w:r>
      <w:r w:rsidR="00FF3970">
        <w:rPr>
          <w:rFonts w:ascii="Poppins Light" w:hAnsi="Poppins Light" w:cs="Poppins Light"/>
          <w:noProof/>
        </w:rPr>
        <w:t>s</w:t>
      </w:r>
      <w:r w:rsidR="00DD408B">
        <w:rPr>
          <w:rFonts w:ascii="Poppins Light" w:hAnsi="Poppins Light" w:cs="Poppins Light"/>
          <w:noProof/>
        </w:rPr>
        <w:t xml:space="preserve"> e</w:t>
      </w:r>
      <w:r>
        <w:rPr>
          <w:rFonts w:ascii="Poppins Light" w:hAnsi="Poppins Light" w:cs="Poppins Light"/>
          <w:noProof/>
        </w:rPr>
        <w:t xml:space="preserve"> </w:t>
      </w:r>
      <w:r w:rsidR="00FF3970">
        <w:rPr>
          <w:rFonts w:ascii="Poppins Light" w:hAnsi="Poppins Light" w:cs="Poppins Light"/>
          <w:noProof/>
        </w:rPr>
        <w:t>à</w:t>
      </w:r>
      <w:r>
        <w:rPr>
          <w:rFonts w:ascii="Poppins Light" w:hAnsi="Poppins Light" w:cs="Poppins Light"/>
          <w:noProof/>
        </w:rPr>
        <w:t xml:space="preserve">s escolhas de bens e serviços, </w:t>
      </w:r>
      <w:r w:rsidR="00B97125">
        <w:rPr>
          <w:rFonts w:ascii="Poppins Light" w:hAnsi="Poppins Light" w:cs="Poppins Light"/>
          <w:noProof/>
        </w:rPr>
        <w:t>criem</w:t>
      </w:r>
      <w:r>
        <w:rPr>
          <w:rFonts w:ascii="Poppins Light" w:hAnsi="Poppins Light" w:cs="Poppins Light"/>
          <w:noProof/>
        </w:rPr>
        <w:t xml:space="preserve"> uma tabela informando o valor total das despesas</w:t>
      </w:r>
      <w:r w:rsidR="00B97125">
        <w:rPr>
          <w:rFonts w:ascii="Poppins Light" w:hAnsi="Poppins Light" w:cs="Poppins Light"/>
          <w:noProof/>
        </w:rPr>
        <w:t xml:space="preserve"> da família</w:t>
      </w:r>
      <w:r>
        <w:rPr>
          <w:rFonts w:ascii="Poppins Light" w:hAnsi="Poppins Light" w:cs="Poppins Light"/>
          <w:noProof/>
        </w:rPr>
        <w:t>;</w:t>
      </w:r>
      <w:bookmarkEnd w:id="0"/>
    </w:p>
    <w:p w14:paraId="41B276BC" w14:textId="7BCD0E4F" w:rsidR="00320203" w:rsidRDefault="00320203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Conclua</w:t>
      </w:r>
      <w:r w:rsidR="00FF13BE">
        <w:rPr>
          <w:rFonts w:ascii="Poppins Light" w:hAnsi="Poppins Light" w:cs="Poppins Light"/>
          <w:noProof/>
        </w:rPr>
        <w:t>m</w:t>
      </w:r>
      <w:r>
        <w:rPr>
          <w:rFonts w:ascii="Poppins Light" w:hAnsi="Poppins Light" w:cs="Poppins Light"/>
          <w:noProof/>
        </w:rPr>
        <w:t xml:space="preserve"> a atividade respondendo, </w:t>
      </w:r>
      <w:r w:rsidR="00DD408B">
        <w:rPr>
          <w:rFonts w:ascii="Poppins Light" w:hAnsi="Poppins Light" w:cs="Poppins Light"/>
          <w:noProof/>
        </w:rPr>
        <w:t xml:space="preserve">em </w:t>
      </w:r>
      <w:r w:rsidR="00FF13BE">
        <w:rPr>
          <w:rFonts w:ascii="Poppins Light" w:hAnsi="Poppins Light" w:cs="Poppins Light"/>
          <w:noProof/>
        </w:rPr>
        <w:t>seu L</w:t>
      </w:r>
      <w:r>
        <w:rPr>
          <w:rFonts w:ascii="Poppins Light" w:hAnsi="Poppins Light" w:cs="Poppins Light"/>
          <w:noProof/>
        </w:rPr>
        <w:t xml:space="preserve">ivro de </w:t>
      </w:r>
      <w:r w:rsidR="00FF13BE">
        <w:rPr>
          <w:rFonts w:ascii="Poppins Light" w:hAnsi="Poppins Light" w:cs="Poppins Light"/>
          <w:noProof/>
        </w:rPr>
        <w:t>C</w:t>
      </w:r>
      <w:r>
        <w:rPr>
          <w:rFonts w:ascii="Poppins Light" w:hAnsi="Poppins Light" w:cs="Poppins Light"/>
          <w:noProof/>
        </w:rPr>
        <w:t xml:space="preserve">arreira, </w:t>
      </w:r>
      <w:r w:rsidR="007C407C">
        <w:rPr>
          <w:rFonts w:ascii="Poppins Light" w:hAnsi="Poppins Light" w:cs="Poppins Light"/>
          <w:noProof/>
        </w:rPr>
        <w:t>à</w:t>
      </w:r>
      <w:r>
        <w:rPr>
          <w:rFonts w:ascii="Poppins Light" w:hAnsi="Poppins Light" w:cs="Poppins Light"/>
          <w:noProof/>
        </w:rPr>
        <w:t xml:space="preserve">s seguintes perguntas: </w:t>
      </w:r>
    </w:p>
    <w:p w14:paraId="16D0F891" w14:textId="5DA21C42" w:rsidR="00320203" w:rsidRDefault="00320203" w:rsidP="00A36EA5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O orçamento da sua família terminou com saldo positivo ou negativo? </w:t>
      </w:r>
    </w:p>
    <w:p w14:paraId="2F22FA87" w14:textId="6FAEE1C8" w:rsidR="00320203" w:rsidRDefault="00320203" w:rsidP="00A36EA5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Quais estratégias foram utilizadas para escolher as fichas de bens e serviços? </w:t>
      </w:r>
    </w:p>
    <w:p w14:paraId="65915EAC" w14:textId="77777777" w:rsidR="00587097" w:rsidRDefault="00320203" w:rsidP="00A36EA5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Pensando na possibilidade de escolher mais fichas de bens e serviços, como poderiam utilizar o método “50-15-35” nos gastos familiares? </w:t>
      </w:r>
    </w:p>
    <w:p w14:paraId="231895DE" w14:textId="0EA3AA0C" w:rsidR="00320203" w:rsidRDefault="00587097" w:rsidP="00A36EA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B97125">
        <w:rPr>
          <w:rFonts w:ascii="Poppins Light" w:hAnsi="Poppins Light" w:cs="Poppins Light"/>
          <w:noProof/>
        </w:rPr>
        <w:t xml:space="preserve">Enviem </w:t>
      </w:r>
      <w:r w:rsidR="00B97125" w:rsidRPr="00B97125">
        <w:rPr>
          <w:rFonts w:ascii="Poppins Light" w:hAnsi="Poppins Light" w:cs="Poppins Light"/>
          <w:noProof/>
        </w:rPr>
        <w:t>a tabela criada (Item 6)</w:t>
      </w:r>
      <w:r w:rsidRPr="00B97125">
        <w:rPr>
          <w:rFonts w:ascii="Poppins Light" w:hAnsi="Poppins Light" w:cs="Poppins Light"/>
          <w:noProof/>
        </w:rPr>
        <w:t xml:space="preserve"> para o AVA ou outro meio que o professor indicar</w:t>
      </w:r>
      <w:r w:rsidR="00B97125" w:rsidRPr="00B97125">
        <w:rPr>
          <w:rFonts w:ascii="Poppins Light" w:hAnsi="Poppins Light" w:cs="Poppins Light"/>
          <w:noProof/>
        </w:rPr>
        <w:t xml:space="preserve">. </w:t>
      </w:r>
    </w:p>
    <w:p w14:paraId="37BF49DA" w14:textId="5A334889" w:rsidR="002A3979" w:rsidRDefault="002A3979" w:rsidP="00A36EA5">
      <w:pPr>
        <w:spacing w:line="276" w:lineRule="auto"/>
        <w:rPr>
          <w:rFonts w:ascii="Poppins Light" w:hAnsi="Poppins Light" w:cs="Poppins Light"/>
          <w:noProof/>
        </w:rPr>
      </w:pPr>
    </w:p>
    <w:p w14:paraId="7C729897" w14:textId="74E23443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24FBD931" w14:textId="6CC7E12C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4B1653EA" w14:textId="329E0675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736A9729" w14:textId="5B35E5DF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3DC07E18" w14:textId="1CB22FA5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7ADA8702" w14:textId="2C7A4F2A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6B3BC669" w14:textId="6F37A746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45190F75" w14:textId="6D72CC0D" w:rsidR="002A3979" w:rsidRDefault="002A3979" w:rsidP="00A36EA5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680AF2AD" w14:textId="070CBCAE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0EAF0CEC" w14:textId="6C8F6591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54384F7B" w14:textId="0F4DF96E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5D28E6AD" w14:textId="05267403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2F3D3F8D" w14:textId="5BBBE15B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51C157CB" w14:textId="0151EAA1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0A0A5B92" w14:textId="77777777" w:rsidR="00A36EA5" w:rsidRDefault="00A36EA5">
      <w:pPr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br w:type="page"/>
      </w:r>
    </w:p>
    <w:p w14:paraId="3EA2DAD6" w14:textId="6F32C707" w:rsidR="002A3979" w:rsidRPr="00A36EA5" w:rsidRDefault="002A3979" w:rsidP="002A3979">
      <w:pPr>
        <w:spacing w:line="276" w:lineRule="auto"/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A36EA5">
        <w:rPr>
          <w:rFonts w:ascii="Poppins" w:hAnsi="Poppins" w:cs="Poppins"/>
          <w:b/>
          <w:bCs/>
          <w:noProof/>
          <w:sz w:val="32"/>
          <w:szCs w:val="32"/>
        </w:rPr>
        <w:lastRenderedPageBreak/>
        <w:t>Anexo 1:</w:t>
      </w:r>
    </w:p>
    <w:p w14:paraId="41DACD20" w14:textId="34508097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A36EA5">
        <w:rPr>
          <w:rFonts w:ascii="Poppins" w:hAnsi="Poppins" w:cs="Poppins"/>
          <w:b/>
          <w:bCs/>
          <w:noProof/>
        </w:rPr>
        <w:t>Fichas:</w:t>
      </w:r>
      <w:r w:rsidRPr="00A36EA5">
        <w:rPr>
          <w:rFonts w:ascii="Poppins" w:hAnsi="Poppins" w:cs="Poppins"/>
          <w:noProof/>
        </w:rPr>
        <w:t xml:space="preserve"> </w:t>
      </w:r>
      <w:r w:rsidRPr="00CA3475">
        <w:rPr>
          <w:rFonts w:ascii="Poppins Light" w:hAnsi="Poppins Light" w:cs="Poppins Light"/>
          <w:noProof/>
          <w:u w:val="single"/>
        </w:rPr>
        <w:t>Ren</w:t>
      </w:r>
      <w:r w:rsidR="00CA3475" w:rsidRPr="00CA3475">
        <w:rPr>
          <w:rFonts w:ascii="Poppins Light" w:hAnsi="Poppins Light" w:cs="Poppins Light"/>
          <w:noProof/>
          <w:u w:val="single"/>
        </w:rPr>
        <w:t>d</w:t>
      </w:r>
      <w:r w:rsidRPr="00CA3475">
        <w:rPr>
          <w:rFonts w:ascii="Poppins Light" w:hAnsi="Poppins Light" w:cs="Poppins Light"/>
          <w:noProof/>
          <w:u w:val="single"/>
        </w:rPr>
        <w:t xml:space="preserve">a </w:t>
      </w:r>
      <w:r w:rsidR="00DD408B">
        <w:rPr>
          <w:rFonts w:ascii="Poppins Light" w:hAnsi="Poppins Light" w:cs="Poppins Light"/>
          <w:noProof/>
          <w:u w:val="single"/>
        </w:rPr>
        <w:t>m</w:t>
      </w:r>
      <w:r w:rsidR="00DD408B" w:rsidRPr="00CA3475">
        <w:rPr>
          <w:rFonts w:ascii="Poppins Light" w:hAnsi="Poppins Light" w:cs="Poppins Light"/>
          <w:noProof/>
          <w:u w:val="single"/>
        </w:rPr>
        <w:t>ensal</w:t>
      </w:r>
      <w:r w:rsidR="00DD408B">
        <w:rPr>
          <w:rFonts w:ascii="Poppins Light" w:hAnsi="Poppins Light" w:cs="Poppins Light"/>
          <w:noProof/>
        </w:rPr>
        <w:t xml:space="preserve"> </w:t>
      </w:r>
    </w:p>
    <w:p w14:paraId="323F2A95" w14:textId="0403F18A" w:rsidR="002A3979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E7D820" wp14:editId="39FEA403">
                <wp:simplePos x="0" y="0"/>
                <wp:positionH relativeFrom="margin">
                  <wp:posOffset>3669030</wp:posOffset>
                </wp:positionH>
                <wp:positionV relativeFrom="paragraph">
                  <wp:posOffset>392430</wp:posOffset>
                </wp:positionV>
                <wp:extent cx="2420620" cy="1151890"/>
                <wp:effectExtent l="0" t="0" r="27940" b="101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62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E6554" w14:textId="39BC5DE6" w:rsidR="002A3979" w:rsidRPr="00A36EA5" w:rsidRDefault="002A3979" w:rsidP="00DA37D2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Família 2 </w:t>
                            </w:r>
                          </w:p>
                          <w:p w14:paraId="5F31F944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6AC70578" w14:textId="0DDB79D4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R$ 1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680,00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E7D8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9pt;margin-top:30.9pt;width:190.6pt;height:90.7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">
                <v:textbox style="mso-fit-shape-to-text:t">
                  <w:txbxContent>
                    <w:p w14:paraId="0D6E6554" w14:textId="39BC5DE6" w:rsidR="002A3979" w:rsidRPr="00A36EA5" w:rsidRDefault="002A3979" w:rsidP="00DA37D2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 xml:space="preserve">Família 2 </w:t>
                      </w:r>
                    </w:p>
                    <w:p w14:paraId="5F31F944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6AC70578" w14:textId="0DDB79D4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R$ 1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680,00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94D02" w14:textId="5E0E80E6" w:rsidR="00A36EA5" w:rsidRDefault="002A397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989DF6" wp14:editId="53295FDD">
                <wp:simplePos x="0" y="0"/>
                <wp:positionH relativeFrom="margin">
                  <wp:align>right</wp:align>
                </wp:positionH>
                <wp:positionV relativeFrom="paragraph">
                  <wp:posOffset>5180330</wp:posOffset>
                </wp:positionV>
                <wp:extent cx="2360930" cy="1404620"/>
                <wp:effectExtent l="0" t="0" r="27940" b="1016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6C96" w14:textId="48E1C8E2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Família 8</w:t>
                            </w:r>
                          </w:p>
                          <w:p w14:paraId="7B2483BE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2103F11C" w14:textId="0EC650A6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R$ 2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450,00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89DF6" id="_x0000_s1027" type="#_x0000_t202" style="position:absolute;left:0;text-align:left;margin-left:134.7pt;margin-top:407.9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1gVk73QAAAAkBAAAPAAAAAAAAAAAAAAAAAG4EAABkcnMvZG93bnJldi54bWxQSwUGAAAAAAQA&#10;BADzAAAAeAUAAAAA&#10;">
                <v:textbox style="mso-fit-shape-to-text:t">
                  <w:txbxContent>
                    <w:p w14:paraId="2DFA6C96" w14:textId="48E1C8E2" w:rsidR="002A3979" w:rsidRPr="00A36EA5" w:rsidRDefault="002A3979" w:rsidP="002A3979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>Família 8</w:t>
                      </w:r>
                    </w:p>
                    <w:p w14:paraId="7B2483BE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2103F11C" w14:textId="0EC650A6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R$ 2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450,00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2E8149" wp14:editId="659ADAE9">
                <wp:simplePos x="0" y="0"/>
                <wp:positionH relativeFrom="margin">
                  <wp:posOffset>110490</wp:posOffset>
                </wp:positionH>
                <wp:positionV relativeFrom="paragraph">
                  <wp:posOffset>5210810</wp:posOffset>
                </wp:positionV>
                <wp:extent cx="2360930" cy="1404620"/>
                <wp:effectExtent l="0" t="0" r="27940" b="1016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27C64" w14:textId="24384D2D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Família 7</w:t>
                            </w:r>
                          </w:p>
                          <w:p w14:paraId="7EAAF08D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3C66ECE9" w14:textId="69109CCF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R$ 3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E8149" id="_x0000_s1028" type="#_x0000_t202" style="position:absolute;left:0;text-align:left;margin-left:8.7pt;margin-top:410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BZTW5PeAAAACwEAAA8AAAAAAAAAAAAAAAAAbwQAAGRycy9kb3ducmV2LnhtbFBLBQYAAAAA&#10;BAAEAPMAAAB6BQAAAAA=&#10;">
                <v:textbox style="mso-fit-shape-to-text:t">
                  <w:txbxContent>
                    <w:p w14:paraId="51427C64" w14:textId="24384D2D" w:rsidR="002A3979" w:rsidRPr="00A36EA5" w:rsidRDefault="002A3979" w:rsidP="002A3979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>Família 7</w:t>
                      </w:r>
                    </w:p>
                    <w:p w14:paraId="7EAAF08D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3C66ECE9" w14:textId="69109CCF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R$ 3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000,00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46C6F" wp14:editId="03004260">
                <wp:simplePos x="0" y="0"/>
                <wp:positionH relativeFrom="margin">
                  <wp:align>right</wp:align>
                </wp:positionH>
                <wp:positionV relativeFrom="paragraph">
                  <wp:posOffset>3458210</wp:posOffset>
                </wp:positionV>
                <wp:extent cx="2360930" cy="1404620"/>
                <wp:effectExtent l="0" t="0" r="27940" b="1016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DDF7" w14:textId="103B299A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Família 6</w:t>
                            </w:r>
                          </w:p>
                          <w:p w14:paraId="4B43792E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62B347FA" w14:textId="43BB9816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R$ 2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150,00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6C6F" id="_x0000_s1029" type="#_x0000_t202" style="position:absolute;left:0;text-align:left;margin-left:134.7pt;margin-top:272.3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3QHi090AAAAIAQAADwAAAAAAAAAAAAAAAABvBAAAZHJzL2Rvd25yZXYueG1sUEsFBgAAAAAE&#10;AAQA8wAAAHkFAAAAAA==&#10;">
                <v:textbox style="mso-fit-shape-to-text:t">
                  <w:txbxContent>
                    <w:p w14:paraId="31FDDDF7" w14:textId="103B299A" w:rsidR="002A3979" w:rsidRPr="00A36EA5" w:rsidRDefault="002A3979" w:rsidP="002A3979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>Família 6</w:t>
                      </w:r>
                    </w:p>
                    <w:p w14:paraId="4B43792E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62B347FA" w14:textId="43BB9816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R$ 2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150,00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2B97A0" wp14:editId="1F0129B9">
                <wp:simplePos x="0" y="0"/>
                <wp:positionH relativeFrom="column">
                  <wp:posOffset>102870</wp:posOffset>
                </wp:positionH>
                <wp:positionV relativeFrom="paragraph">
                  <wp:posOffset>3503930</wp:posOffset>
                </wp:positionV>
                <wp:extent cx="2360930" cy="1404620"/>
                <wp:effectExtent l="0" t="0" r="22860" b="1143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2E9A" w14:textId="445E40AA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Família 5</w:t>
                            </w:r>
                          </w:p>
                          <w:p w14:paraId="284D9BC9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23E3C39C" w14:textId="37DD66C0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R$ 1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200,00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B97A0" id="_x0000_s1030" type="#_x0000_t202" style="position:absolute;left:0;text-align:left;margin-left:8.1pt;margin-top:275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AwF72A3gAAAAoBAAAPAAAAAAAAAAAAAAAAAHAEAABkcnMvZG93bnJldi54bWxQSwUGAAAA&#10;AAQABADzAAAAewUAAAAA&#10;">
                <v:textbox style="mso-fit-shape-to-text:t">
                  <w:txbxContent>
                    <w:p w14:paraId="23502E9A" w14:textId="445E40AA" w:rsidR="002A3979" w:rsidRPr="00A36EA5" w:rsidRDefault="002A3979" w:rsidP="002A3979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>Família 5</w:t>
                      </w:r>
                    </w:p>
                    <w:p w14:paraId="284D9BC9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23E3C39C" w14:textId="37DD66C0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R$ 1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200,00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B1CF1" wp14:editId="2A3E25B4">
                <wp:simplePos x="0" y="0"/>
                <wp:positionH relativeFrom="margin">
                  <wp:align>right</wp:align>
                </wp:positionH>
                <wp:positionV relativeFrom="paragraph">
                  <wp:posOffset>1789430</wp:posOffset>
                </wp:positionV>
                <wp:extent cx="2360930" cy="1404620"/>
                <wp:effectExtent l="0" t="0" r="27940" b="1016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C00B" w14:textId="71E12730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Família 4</w:t>
                            </w:r>
                          </w:p>
                          <w:p w14:paraId="707FA331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3AC50102" w14:textId="48F988D2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R$ 950,00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B1CF1" id="_x0000_s1031" type="#_x0000_t202" style="position:absolute;left:0;text-align:left;margin-left:134.7pt;margin-top:140.9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5RLiOtwAAAAIAQAADwAAAAAAAAAAAAAAAABwBAAAZHJzL2Rvd25yZXYueG1sUEsFBgAAAAAE&#10;AAQA8wAAAHkFAAAAAA==&#10;">
                <v:textbox style="mso-fit-shape-to-text:t">
                  <w:txbxContent>
                    <w:p w14:paraId="7C47C00B" w14:textId="71E12730" w:rsidR="002A3979" w:rsidRPr="00A36EA5" w:rsidRDefault="002A3979" w:rsidP="002A3979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>Família 4</w:t>
                      </w:r>
                    </w:p>
                    <w:p w14:paraId="707FA331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3AC50102" w14:textId="48F988D2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R$ 950,00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E3C1A5" wp14:editId="224842C2">
                <wp:simplePos x="0" y="0"/>
                <wp:positionH relativeFrom="column">
                  <wp:posOffset>95250</wp:posOffset>
                </wp:positionH>
                <wp:positionV relativeFrom="paragraph">
                  <wp:posOffset>1819910</wp:posOffset>
                </wp:positionV>
                <wp:extent cx="2360930" cy="1404620"/>
                <wp:effectExtent l="0" t="0" r="22860" b="1143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D331" w14:textId="11B7E96D" w:rsidR="002A3979" w:rsidRPr="00A36EA5" w:rsidRDefault="002A3979" w:rsidP="00DA37D2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Família 3 </w:t>
                            </w:r>
                          </w:p>
                          <w:p w14:paraId="375BD3B2" w14:textId="77777777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601A1F93" w14:textId="2C7489E9" w:rsidR="002A3979" w:rsidRPr="00A36EA5" w:rsidRDefault="002A3979" w:rsidP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R$ 3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500,00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3C1A5" id="_x0000_s1032" type="#_x0000_t202" style="position:absolute;left:0;text-align:left;margin-left:7.5pt;margin-top:143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GzQSsTdAAAACgEAAA8AAAAAAAAAAAAAAAAAcAQAAGRycy9kb3ducmV2LnhtbFBLBQYAAAAA&#10;BAAEAPMAAAB6BQAAAAA=&#10;">
                <v:textbox style="mso-fit-shape-to-text:t">
                  <w:txbxContent>
                    <w:p w14:paraId="32BDD331" w14:textId="11B7E96D" w:rsidR="002A3979" w:rsidRPr="00A36EA5" w:rsidRDefault="002A3979" w:rsidP="00DA37D2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 xml:space="preserve">Família 3 </w:t>
                      </w:r>
                    </w:p>
                    <w:p w14:paraId="375BD3B2" w14:textId="77777777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601A1F93" w14:textId="2C7489E9" w:rsidR="002A3979" w:rsidRPr="00A36EA5" w:rsidRDefault="002A3979" w:rsidP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R$ 3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500,00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3979">
        <w:rPr>
          <w:rFonts w:ascii="Poppins Light" w:hAnsi="Poppins Light" w:cs="Poppins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293E42" wp14:editId="4FE22706">
                <wp:simplePos x="0" y="0"/>
                <wp:positionH relativeFrom="column">
                  <wp:posOffset>113665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B4DF" w14:textId="19874034" w:rsidR="002A3979" w:rsidRPr="00A36EA5" w:rsidRDefault="002A3979" w:rsidP="00DA37D2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Família 1 </w:t>
                            </w:r>
                          </w:p>
                          <w:p w14:paraId="74B6BF43" w14:textId="21D46C45" w:rsidR="002A3979" w:rsidRPr="00A36EA5" w:rsidRDefault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6D4A6184" w14:textId="04AAEDE1" w:rsidR="002A3979" w:rsidRPr="00A36EA5" w:rsidRDefault="002A397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 xml:space="preserve">Renda </w:t>
                            </w:r>
                            <w:r w:rsidR="00DD408B">
                              <w:rPr>
                                <w:rFonts w:ascii="Poppins" w:hAnsi="Poppins" w:cs="Poppins"/>
                              </w:rPr>
                              <w:t>m</w:t>
                            </w:r>
                            <w:r w:rsidR="00DD408B" w:rsidRPr="00A36EA5">
                              <w:rPr>
                                <w:rFonts w:ascii="Poppins" w:hAnsi="Poppins" w:cs="Poppins"/>
                              </w:rPr>
                              <w:t>ensal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: R$ 1</w:t>
                            </w:r>
                            <w:r w:rsidR="007C407C">
                              <w:rPr>
                                <w:rFonts w:ascii="Poppins" w:hAnsi="Poppins" w:cs="Poppins"/>
                              </w:rPr>
                              <w:t>.</w:t>
                            </w:r>
                            <w:r w:rsidRPr="00A36EA5">
                              <w:rPr>
                                <w:rFonts w:ascii="Poppins" w:hAnsi="Poppins" w:cs="Poppins"/>
                              </w:rPr>
                              <w:t>412,00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93E42" id="_x0000_s1033" type="#_x0000_t202" style="position:absolute;left:0;text-align:left;margin-left:8.95pt;margin-top: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NRv4zrdAAAACQEAAA8AAAAAAAAAAAAAAAAAcAQAAGRycy9kb3ducmV2LnhtbFBLBQYAAAAA&#10;BAAEAPMAAAB6BQAAAAA=&#10;">
                <v:textbox style="mso-fit-shape-to-text:t">
                  <w:txbxContent>
                    <w:p w14:paraId="27E3B4DF" w14:textId="19874034" w:rsidR="002A3979" w:rsidRPr="00A36EA5" w:rsidRDefault="002A3979" w:rsidP="00DA37D2">
                      <w:pPr>
                        <w:jc w:val="both"/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A36EA5">
                        <w:rPr>
                          <w:rFonts w:ascii="Poppins" w:hAnsi="Poppins" w:cs="Poppins"/>
                          <w:b/>
                          <w:bCs/>
                        </w:rPr>
                        <w:t xml:space="preserve">Família 1 </w:t>
                      </w:r>
                    </w:p>
                    <w:p w14:paraId="74B6BF43" w14:textId="21D46C45" w:rsidR="002A3979" w:rsidRPr="00A36EA5" w:rsidRDefault="002A397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6D4A6184" w14:textId="04AAEDE1" w:rsidR="002A3979" w:rsidRPr="00A36EA5" w:rsidRDefault="002A3979">
                      <w:pPr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 xml:space="preserve">Renda </w:t>
                      </w:r>
                      <w:r w:rsidR="00DD408B">
                        <w:rPr>
                          <w:rFonts w:ascii="Poppins" w:hAnsi="Poppins" w:cs="Poppins"/>
                        </w:rPr>
                        <w:t>m</w:t>
                      </w:r>
                      <w:r w:rsidR="00DD408B" w:rsidRPr="00A36EA5">
                        <w:rPr>
                          <w:rFonts w:ascii="Poppins" w:hAnsi="Poppins" w:cs="Poppins"/>
                        </w:rPr>
                        <w:t>ensal</w:t>
                      </w:r>
                      <w:r w:rsidRPr="00A36EA5">
                        <w:rPr>
                          <w:rFonts w:ascii="Poppins" w:hAnsi="Poppins" w:cs="Poppins"/>
                        </w:rPr>
                        <w:t>: R$ 1</w:t>
                      </w:r>
                      <w:r w:rsidR="007C407C">
                        <w:rPr>
                          <w:rFonts w:ascii="Poppins" w:hAnsi="Poppins" w:cs="Poppins"/>
                        </w:rPr>
                        <w:t>.</w:t>
                      </w:r>
                      <w:r w:rsidRPr="00A36EA5">
                        <w:rPr>
                          <w:rFonts w:ascii="Poppins" w:hAnsi="Poppins" w:cs="Poppins"/>
                        </w:rPr>
                        <w:t>412,00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  <w:r>
        <w:rPr>
          <w:rFonts w:ascii="Poppins Light" w:hAnsi="Poppins Light" w:cs="Poppins Light"/>
          <w:noProof/>
        </w:rPr>
        <w:tab/>
      </w:r>
    </w:p>
    <w:p w14:paraId="141752DC" w14:textId="77777777" w:rsidR="00A36EA5" w:rsidRDefault="00A36EA5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br w:type="page"/>
      </w:r>
    </w:p>
    <w:p w14:paraId="3AA8F253" w14:textId="0C0C3D36" w:rsidR="00FF2D49" w:rsidRPr="00A36EA5" w:rsidRDefault="00FF2D49" w:rsidP="00A36EA5">
      <w:pPr>
        <w:spacing w:line="276" w:lineRule="auto"/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A36EA5">
        <w:rPr>
          <w:rFonts w:ascii="Poppins" w:hAnsi="Poppins" w:cs="Poppins"/>
          <w:b/>
          <w:bCs/>
          <w:noProof/>
          <w:sz w:val="32"/>
          <w:szCs w:val="32"/>
        </w:rPr>
        <w:lastRenderedPageBreak/>
        <w:t>Anexo 2:</w:t>
      </w:r>
    </w:p>
    <w:p w14:paraId="36CD185F" w14:textId="3CDDBAC6" w:rsidR="00FF2D49" w:rsidRDefault="00FF2D49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A36EA5">
        <w:rPr>
          <w:rFonts w:ascii="Poppins" w:hAnsi="Poppins" w:cs="Poppins"/>
          <w:b/>
          <w:bCs/>
          <w:noProof/>
        </w:rPr>
        <w:t>Fichas:</w:t>
      </w:r>
      <w:r>
        <w:rPr>
          <w:rFonts w:ascii="Poppins Light" w:hAnsi="Poppins Light" w:cs="Poppins Light"/>
          <w:noProof/>
        </w:rPr>
        <w:t xml:space="preserve"> </w:t>
      </w:r>
      <w:r w:rsidRPr="00CA3475">
        <w:rPr>
          <w:rFonts w:ascii="Poppins Light" w:hAnsi="Poppins Light" w:cs="Poppins Light"/>
          <w:noProof/>
          <w:u w:val="single"/>
        </w:rPr>
        <w:t xml:space="preserve">Tipos de </w:t>
      </w:r>
      <w:r w:rsidR="00DD408B">
        <w:rPr>
          <w:rFonts w:ascii="Poppins Light" w:hAnsi="Poppins Light" w:cs="Poppins Light"/>
          <w:noProof/>
          <w:u w:val="single"/>
        </w:rPr>
        <w:t>b</w:t>
      </w:r>
      <w:r w:rsidRPr="00CA3475">
        <w:rPr>
          <w:rFonts w:ascii="Poppins Light" w:hAnsi="Poppins Light" w:cs="Poppins Light"/>
          <w:noProof/>
          <w:u w:val="single"/>
        </w:rPr>
        <w:t xml:space="preserve">ens e </w:t>
      </w:r>
      <w:r w:rsidR="00DD408B">
        <w:rPr>
          <w:rFonts w:ascii="Poppins Light" w:hAnsi="Poppins Light" w:cs="Poppins Light"/>
          <w:noProof/>
          <w:u w:val="single"/>
        </w:rPr>
        <w:t>s</w:t>
      </w:r>
      <w:r w:rsidRPr="00CA3475">
        <w:rPr>
          <w:rFonts w:ascii="Poppins Light" w:hAnsi="Poppins Light" w:cs="Poppins Light"/>
          <w:noProof/>
          <w:u w:val="single"/>
        </w:rPr>
        <w:t>erviços</w:t>
      </w:r>
    </w:p>
    <w:p w14:paraId="1D97E860" w14:textId="21530D6E" w:rsidR="007713F7" w:rsidRDefault="007713F7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OBS</w:t>
      </w:r>
      <w:r w:rsidR="00DD408B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t xml:space="preserve">: </w:t>
      </w:r>
      <w:r w:rsidR="00DD408B">
        <w:rPr>
          <w:rFonts w:ascii="Poppins Light" w:hAnsi="Poppins Light" w:cs="Poppins Light"/>
          <w:noProof/>
        </w:rPr>
        <w:t>e</w:t>
      </w:r>
      <w:r>
        <w:rPr>
          <w:rFonts w:ascii="Poppins Light" w:hAnsi="Poppins Light" w:cs="Poppins Light"/>
          <w:noProof/>
        </w:rPr>
        <w:t>ssas fichas são modelos de gastos que os estudantes podem escolher na hora de elaborar o orçamento. Mas</w:t>
      </w:r>
      <w:r w:rsidR="00DD408B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caso cada grupo queira anexar outros tipos de bens e serviços, não há problemas. </w:t>
      </w:r>
    </w:p>
    <w:p w14:paraId="69903DBF" w14:textId="18CF86EF" w:rsidR="00FF2D49" w:rsidRDefault="00CA3475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94369" wp14:editId="2A3F2F04">
                <wp:simplePos x="0" y="0"/>
                <wp:positionH relativeFrom="column">
                  <wp:posOffset>87630</wp:posOffset>
                </wp:positionH>
                <wp:positionV relativeFrom="paragraph">
                  <wp:posOffset>179070</wp:posOffset>
                </wp:positionV>
                <wp:extent cx="1257300" cy="312420"/>
                <wp:effectExtent l="0" t="0" r="19050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78A2C" w14:textId="3C2B7B13" w:rsidR="00FF2D49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ALUGUEL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369" id="Caixa de Texto 8" o:spid="_x0000_s1034" type="#_x0000_t202" style="position:absolute;left:0;text-align:left;margin-left:6.9pt;margin-top:14.1pt;width:99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FbOgIAAIM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" fillcolor="white [3201]" strokeweight=".5pt">
                <v:textbox>
                  <w:txbxContent>
                    <w:p w14:paraId="21478A2C" w14:textId="3C2B7B13" w:rsidR="00FF2D49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ALUGUEL</w:t>
                      </w:r>
                    </w:p>
                  </w:txbxContent>
                </v:textbox>
              </v:shape>
            </w:pict>
          </mc:Fallback>
        </mc:AlternateContent>
      </w:r>
      <w:r w:rsidR="007713F7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8B0F4" wp14:editId="41777718">
                <wp:simplePos x="0" y="0"/>
                <wp:positionH relativeFrom="column">
                  <wp:posOffset>4011930</wp:posOffset>
                </wp:positionH>
                <wp:positionV relativeFrom="paragraph">
                  <wp:posOffset>171450</wp:posOffset>
                </wp:positionV>
                <wp:extent cx="1257300" cy="312420"/>
                <wp:effectExtent l="0" t="0" r="19050" b="114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8CBF7" w14:textId="72D5ADE3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VIAGEM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B0F4" id="Caixa de Texto 17" o:spid="_x0000_s1035" type="#_x0000_t202" style="position:absolute;left:0;text-align:left;margin-left:315.9pt;margin-top:13.5pt;width:99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6OOgIAAIM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" fillcolor="white [3201]" strokeweight=".5pt">
                <v:textbox>
                  <w:txbxContent>
                    <w:p w14:paraId="7578CBF7" w14:textId="72D5ADE3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VIAGEM</w:t>
                      </w:r>
                    </w:p>
                  </w:txbxContent>
                </v:textbox>
              </v:shape>
            </w:pict>
          </mc:Fallback>
        </mc:AlternateContent>
      </w:r>
    </w:p>
    <w:p w14:paraId="054B26E4" w14:textId="0E4EAE71" w:rsidR="00FF2D49" w:rsidRPr="002A3979" w:rsidRDefault="00A36EA5" w:rsidP="002A3979">
      <w:p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F9723" wp14:editId="6307BC63">
                <wp:simplePos x="0" y="0"/>
                <wp:positionH relativeFrom="column">
                  <wp:posOffset>109250</wp:posOffset>
                </wp:positionH>
                <wp:positionV relativeFrom="paragraph">
                  <wp:posOffset>3926558</wp:posOffset>
                </wp:positionV>
                <wp:extent cx="1257300" cy="382773"/>
                <wp:effectExtent l="0" t="0" r="19050" b="1778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2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1D4C8" w14:textId="4642C158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9723" id="Caixa de Texto 14" o:spid="_x0000_s1036" type="#_x0000_t202" style="position:absolute;left:0;text-align:left;margin-left:8.6pt;margin-top:309.2pt;width:99pt;height:3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" fillcolor="white [3201]" strokeweight=".5pt">
                <v:textbox>
                  <w:txbxContent>
                    <w:p w14:paraId="71E1D4C8" w14:textId="4642C158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GASOLINA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BE900" wp14:editId="6CA969EA">
                <wp:simplePos x="0" y="0"/>
                <wp:positionH relativeFrom="column">
                  <wp:posOffset>3926338</wp:posOffset>
                </wp:positionH>
                <wp:positionV relativeFrom="paragraph">
                  <wp:posOffset>2958996</wp:posOffset>
                </wp:positionV>
                <wp:extent cx="1554480" cy="595423"/>
                <wp:effectExtent l="0" t="0" r="26670" b="1460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6DA2C" w14:textId="1A319084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COMPRA NO SUPERMERCADO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E900" id="Caixa de Texto 21" o:spid="_x0000_s1037" type="#_x0000_t202" style="position:absolute;left:0;text-align:left;margin-left:309.15pt;margin-top:233pt;width:122.4pt;height:4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" fillcolor="white [3201]" strokeweight=".5pt">
                <v:textbox>
                  <w:txbxContent>
                    <w:p w14:paraId="31A6DA2C" w14:textId="1A319084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COMPRA NO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0C90C" wp14:editId="57CCCFA3">
                <wp:simplePos x="0" y="0"/>
                <wp:positionH relativeFrom="column">
                  <wp:posOffset>4128357</wp:posOffset>
                </wp:positionH>
                <wp:positionV relativeFrom="paragraph">
                  <wp:posOffset>4458187</wp:posOffset>
                </wp:positionV>
                <wp:extent cx="1203960" cy="563526"/>
                <wp:effectExtent l="0" t="0" r="15240" b="2730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FADD0" w14:textId="0BAFCEA4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FAZER AS UNHAS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C90C" id="Caixa de Texto 23" o:spid="_x0000_s1038" type="#_x0000_t202" style="position:absolute;left:0;text-align:left;margin-left:325.05pt;margin-top:351.05pt;width:94.8pt;height:4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DoOgIAAIQ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" fillcolor="white [3201]" strokeweight=".5pt">
                <v:textbox>
                  <w:txbxContent>
                    <w:p w14:paraId="7A9FADD0" w14:textId="0BAFCEA4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FAZER AS UNHAS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514BE" wp14:editId="0F5794D6">
                <wp:simplePos x="0" y="0"/>
                <wp:positionH relativeFrom="column">
                  <wp:posOffset>4149622</wp:posOffset>
                </wp:positionH>
                <wp:positionV relativeFrom="paragraph">
                  <wp:posOffset>5202466</wp:posOffset>
                </wp:positionV>
                <wp:extent cx="1203960" cy="548286"/>
                <wp:effectExtent l="0" t="0" r="15240" b="2349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4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A2C06" w14:textId="5C0DE91C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CORTAR CABELO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14BE" id="Caixa de Texto 24" o:spid="_x0000_s1039" type="#_x0000_t202" style="position:absolute;left:0;text-align:left;margin-left:326.75pt;margin-top:409.65pt;width:94.8pt;height:4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imOw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" fillcolor="white [3201]" strokeweight=".5pt">
                <v:textbox>
                  <w:txbxContent>
                    <w:p w14:paraId="072A2C06" w14:textId="5C0DE91C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CORTAR CABELO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D76D2" wp14:editId="6422F442">
                <wp:simplePos x="0" y="0"/>
                <wp:positionH relativeFrom="column">
                  <wp:posOffset>4011930</wp:posOffset>
                </wp:positionH>
                <wp:positionV relativeFrom="paragraph">
                  <wp:posOffset>5991860</wp:posOffset>
                </wp:positionV>
                <wp:extent cx="1440180" cy="381000"/>
                <wp:effectExtent l="0" t="0" r="2667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091CE" w14:textId="6579DA3C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76D2" id="Caixa de Texto 25" o:spid="_x0000_s1040" type="#_x0000_t202" style="position:absolute;left:0;text-align:left;margin-left:315.9pt;margin-top:471.8pt;width:113.4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v6OAIAAIQ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" fillcolor="white [3201]" strokeweight=".5pt">
                <v:textbox>
                  <w:txbxContent>
                    <w:p w14:paraId="039091CE" w14:textId="6579DA3C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50CA5B" wp14:editId="01799B74">
                <wp:simplePos x="0" y="0"/>
                <wp:positionH relativeFrom="column">
                  <wp:posOffset>4103370</wp:posOffset>
                </wp:positionH>
                <wp:positionV relativeFrom="paragraph">
                  <wp:posOffset>3824605</wp:posOffset>
                </wp:positionV>
                <wp:extent cx="1211580" cy="335280"/>
                <wp:effectExtent l="0" t="0" r="26670" b="2667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BB509" w14:textId="6335F4FA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DENTISTA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CA5B" id="Caixa de Texto 22" o:spid="_x0000_s1041" type="#_x0000_t202" style="position:absolute;left:0;text-align:left;margin-left:323.1pt;margin-top:301.15pt;width:95.4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8FOwIAAIQ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" fillcolor="white [3201]" strokeweight=".5pt">
                <v:textbox>
                  <w:txbxContent>
                    <w:p w14:paraId="006BB509" w14:textId="6335F4FA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DENTISTA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D8C41C" wp14:editId="3E288C92">
                <wp:simplePos x="0" y="0"/>
                <wp:positionH relativeFrom="column">
                  <wp:posOffset>118110</wp:posOffset>
                </wp:positionH>
                <wp:positionV relativeFrom="paragraph">
                  <wp:posOffset>5676265</wp:posOffset>
                </wp:positionV>
                <wp:extent cx="1280160" cy="693420"/>
                <wp:effectExtent l="0" t="0" r="15240" b="1143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147AD" w14:textId="77777777" w:rsidR="00DA37D2" w:rsidRPr="00A36EA5" w:rsidRDefault="00DA37D2" w:rsidP="00AF0D20">
                            <w:pPr>
                              <w:jc w:val="center"/>
                              <w:rPr>
                                <w:rFonts w:ascii="Poppins" w:hAnsi="Poppins" w:cs="Poppins"/>
                                <w:sz w:val="22"/>
                                <w:szCs w:val="22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sz w:val="22"/>
                                <w:szCs w:val="22"/>
                              </w:rPr>
                              <w:t xml:space="preserve">IDA </w:t>
                            </w:r>
                          </w:p>
                          <w:p w14:paraId="319AEA55" w14:textId="32E57409" w:rsidR="00AF0D20" w:rsidRPr="00A36EA5" w:rsidRDefault="00DA37D2" w:rsidP="00AF0D20">
                            <w:pPr>
                              <w:jc w:val="center"/>
                              <w:rPr>
                                <w:rFonts w:ascii="Poppins" w:hAnsi="Poppins" w:cs="Poppins"/>
                                <w:sz w:val="22"/>
                                <w:szCs w:val="22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  <w:sz w:val="22"/>
                                <w:szCs w:val="22"/>
                              </w:rPr>
                              <w:t xml:space="preserve">AO RESTAURANTE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C41C" id="Caixa de Texto 16" o:spid="_x0000_s1042" type="#_x0000_t202" style="position:absolute;left:0;text-align:left;margin-left:9.3pt;margin-top:446.95pt;width:100.8pt;height: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8POgIAAIQ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" fillcolor="white [3201]" strokeweight=".5pt">
                <v:textbox>
                  <w:txbxContent>
                    <w:p w14:paraId="27A147AD" w14:textId="77777777" w:rsidR="00DA37D2" w:rsidRPr="00A36EA5" w:rsidRDefault="00DA37D2" w:rsidP="00AF0D20">
                      <w:pPr>
                        <w:jc w:val="center"/>
                        <w:rPr>
                          <w:rFonts w:ascii="Poppins" w:hAnsi="Poppins" w:cs="Poppins"/>
                          <w:sz w:val="22"/>
                          <w:szCs w:val="22"/>
                        </w:rPr>
                      </w:pPr>
                      <w:r w:rsidRPr="00A36EA5">
                        <w:rPr>
                          <w:rFonts w:ascii="Poppins" w:hAnsi="Poppins" w:cs="Poppins"/>
                          <w:sz w:val="22"/>
                          <w:szCs w:val="22"/>
                        </w:rPr>
                        <w:t xml:space="preserve">IDA </w:t>
                      </w:r>
                    </w:p>
                    <w:p w14:paraId="319AEA55" w14:textId="32E57409" w:rsidR="00AF0D20" w:rsidRPr="00A36EA5" w:rsidRDefault="00DA37D2" w:rsidP="00AF0D20">
                      <w:pPr>
                        <w:jc w:val="center"/>
                        <w:rPr>
                          <w:rFonts w:ascii="Poppins" w:hAnsi="Poppins" w:cs="Poppins"/>
                          <w:sz w:val="22"/>
                          <w:szCs w:val="22"/>
                        </w:rPr>
                      </w:pPr>
                      <w:r w:rsidRPr="00A36EA5">
                        <w:rPr>
                          <w:rFonts w:ascii="Poppins" w:hAnsi="Poppins" w:cs="Poppins"/>
                          <w:sz w:val="22"/>
                          <w:szCs w:val="22"/>
                        </w:rPr>
                        <w:t xml:space="preserve">AO RESTAURANTE 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94CCB" wp14:editId="44DAD9A4">
                <wp:simplePos x="0" y="0"/>
                <wp:positionH relativeFrom="column">
                  <wp:posOffset>118110</wp:posOffset>
                </wp:positionH>
                <wp:positionV relativeFrom="paragraph">
                  <wp:posOffset>4670425</wp:posOffset>
                </wp:positionV>
                <wp:extent cx="1280160" cy="693420"/>
                <wp:effectExtent l="0" t="0" r="15240" b="114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17398" w14:textId="4B42975A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LANCHE FINAL DE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4CCB" id="Caixa de Texto 15" o:spid="_x0000_s1043" type="#_x0000_t202" style="position:absolute;left:0;text-align:left;margin-left:9.3pt;margin-top:367.75pt;width:100.8pt;height:5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DaOgIAAIQ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" fillcolor="white [3201]" strokeweight=".5pt">
                <v:textbox>
                  <w:txbxContent>
                    <w:p w14:paraId="05317398" w14:textId="4B42975A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LANCHE FINAL DE SEMANA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427D3" wp14:editId="4E4DE120">
                <wp:simplePos x="0" y="0"/>
                <wp:positionH relativeFrom="column">
                  <wp:posOffset>125730</wp:posOffset>
                </wp:positionH>
                <wp:positionV relativeFrom="paragraph">
                  <wp:posOffset>3275965</wp:posOffset>
                </wp:positionV>
                <wp:extent cx="1257300" cy="312420"/>
                <wp:effectExtent l="0" t="0" r="19050" b="114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76EC8" w14:textId="77777777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27D3" id="Caixa de Texto 13" o:spid="_x0000_s1044" type="#_x0000_t202" style="position:absolute;left:0;text-align:left;margin-left:9.9pt;margin-top:257.95pt;width:99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m9Og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" fillcolor="white [3201]" strokeweight=".5pt">
                <v:textbox>
                  <w:txbxContent>
                    <w:p w14:paraId="27A76EC8" w14:textId="77777777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STREAMING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9E1CE" wp14:editId="4FDDDB49">
                <wp:simplePos x="0" y="0"/>
                <wp:positionH relativeFrom="column">
                  <wp:posOffset>118110</wp:posOffset>
                </wp:positionH>
                <wp:positionV relativeFrom="paragraph">
                  <wp:posOffset>2658745</wp:posOffset>
                </wp:positionV>
                <wp:extent cx="1257300" cy="312420"/>
                <wp:effectExtent l="0" t="0" r="19050" b="1143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312E2" w14:textId="703E291F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E1CE" id="Caixa de Texto 12" o:spid="_x0000_s1045" type="#_x0000_t202" style="position:absolute;left:0;text-align:left;margin-left:9.3pt;margin-top:209.35pt;width:99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ZoOgIAAIQ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" fillcolor="white [3201]" strokeweight=".5pt">
                <v:textbox>
                  <w:txbxContent>
                    <w:p w14:paraId="3B2312E2" w14:textId="703E291F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STREAMING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A4B6D5" wp14:editId="2BEE13B6">
                <wp:simplePos x="0" y="0"/>
                <wp:positionH relativeFrom="column">
                  <wp:posOffset>4065270</wp:posOffset>
                </wp:positionH>
                <wp:positionV relativeFrom="paragraph">
                  <wp:posOffset>2125345</wp:posOffset>
                </wp:positionV>
                <wp:extent cx="1264920" cy="518160"/>
                <wp:effectExtent l="0" t="0" r="11430" b="152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9C0BA" w14:textId="70114480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IDA AO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B6D5" id="Caixa de Texto 20" o:spid="_x0000_s1046" type="#_x0000_t202" style="position:absolute;left:0;text-align:left;margin-left:320.1pt;margin-top:167.35pt;width:99.6pt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" fillcolor="white [3201]" strokeweight=".5pt">
                <v:textbox>
                  <w:txbxContent>
                    <w:p w14:paraId="29F9C0BA" w14:textId="70114480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IDA AO CINEMA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4F130" wp14:editId="2BB2DA09">
                <wp:simplePos x="0" y="0"/>
                <wp:positionH relativeFrom="column">
                  <wp:posOffset>4050030</wp:posOffset>
                </wp:positionH>
                <wp:positionV relativeFrom="paragraph">
                  <wp:posOffset>1302385</wp:posOffset>
                </wp:positionV>
                <wp:extent cx="1264920" cy="518160"/>
                <wp:effectExtent l="0" t="0" r="11430" b="152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AE86D" w14:textId="57F91B8D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COMPRA DE SAPATOS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F130" id="Caixa de Texto 19" o:spid="_x0000_s1047" type="#_x0000_t202" style="position:absolute;left:0;text-align:left;margin-left:318.9pt;margin-top:102.55pt;width:99.6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xmOgIAAIQ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" fillcolor="white [3201]" strokeweight=".5pt">
                <v:textbox>
                  <w:txbxContent>
                    <w:p w14:paraId="44CAE86D" w14:textId="57F91B8D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COMPRA DE SAPATOS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B47B2" wp14:editId="23528FD4">
                <wp:simplePos x="0" y="0"/>
                <wp:positionH relativeFrom="column">
                  <wp:posOffset>4042410</wp:posOffset>
                </wp:positionH>
                <wp:positionV relativeFrom="paragraph">
                  <wp:posOffset>471805</wp:posOffset>
                </wp:positionV>
                <wp:extent cx="1264920" cy="518160"/>
                <wp:effectExtent l="0" t="0" r="11430" b="1524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1B1F2" w14:textId="11EDC086" w:rsidR="00DA37D2" w:rsidRPr="00A36EA5" w:rsidRDefault="00DA37D2" w:rsidP="00DA37D2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COMPRA DE ROUPAS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47B2" id="Caixa de Texto 18" o:spid="_x0000_s1048" type="#_x0000_t202" style="position:absolute;left:0;text-align:left;margin-left:318.3pt;margin-top:37.15pt;width:99.6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" fillcolor="white [3201]" strokeweight=".5pt">
                <v:textbox>
                  <w:txbxContent>
                    <w:p w14:paraId="2F71B1F2" w14:textId="11EDC086" w:rsidR="00DA37D2" w:rsidRPr="00A36EA5" w:rsidRDefault="00DA37D2" w:rsidP="00DA37D2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COMPRA DE ROUPAS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565293" wp14:editId="2DA5CBCC">
                <wp:simplePos x="0" y="0"/>
                <wp:positionH relativeFrom="column">
                  <wp:posOffset>110490</wp:posOffset>
                </wp:positionH>
                <wp:positionV relativeFrom="paragraph">
                  <wp:posOffset>1957705</wp:posOffset>
                </wp:positionV>
                <wp:extent cx="1257300" cy="312420"/>
                <wp:effectExtent l="0" t="0" r="19050" b="1143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48F6" w14:textId="5E883705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5293" id="Caixa de Texto 11" o:spid="_x0000_s1049" type="#_x0000_t202" style="position:absolute;left:0;text-align:left;margin-left:8.7pt;margin-top:154.15pt;width:99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" fillcolor="white [3201]" strokeweight=".5pt">
                <v:textbox>
                  <w:txbxContent>
                    <w:p w14:paraId="45C148F6" w14:textId="5E883705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1FCC2" wp14:editId="2F073A31">
                <wp:simplePos x="0" y="0"/>
                <wp:positionH relativeFrom="column">
                  <wp:posOffset>102870</wp:posOffset>
                </wp:positionH>
                <wp:positionV relativeFrom="paragraph">
                  <wp:posOffset>1226185</wp:posOffset>
                </wp:positionV>
                <wp:extent cx="1257300" cy="312420"/>
                <wp:effectExtent l="0" t="0" r="1905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E4D77" w14:textId="16857C56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FCC2" id="Caixa de Texto 10" o:spid="_x0000_s1050" type="#_x0000_t202" style="position:absolute;left:0;text-align:left;margin-left:8.1pt;margin-top:96.55pt;width:99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" fillcolor="white [3201]" strokeweight=".5pt">
                <v:textbox>
                  <w:txbxContent>
                    <w:p w14:paraId="521E4D77" w14:textId="16857C56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CA3475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D83FC" wp14:editId="57475B82">
                <wp:simplePos x="0" y="0"/>
                <wp:positionH relativeFrom="column">
                  <wp:posOffset>87630</wp:posOffset>
                </wp:positionH>
                <wp:positionV relativeFrom="paragraph">
                  <wp:posOffset>570865</wp:posOffset>
                </wp:positionV>
                <wp:extent cx="1257300" cy="312420"/>
                <wp:effectExtent l="0" t="0" r="19050" b="1143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66FC9" w14:textId="54C5784F" w:rsidR="00AF0D20" w:rsidRPr="00A36EA5" w:rsidRDefault="00AF0D20" w:rsidP="00AF0D2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A36EA5">
                              <w:rPr>
                                <w:rFonts w:ascii="Poppins" w:hAnsi="Poppins" w:cs="Poppins"/>
                              </w:rPr>
                              <w:t>ÁGUA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83FC" id="Caixa de Texto 9" o:spid="_x0000_s1051" type="#_x0000_t202" style="position:absolute;left:0;text-align:left;margin-left:6.9pt;margin-top:44.95pt;width:99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" fillcolor="white [3201]" strokeweight=".5pt">
                <v:textbox>
                  <w:txbxContent>
                    <w:p w14:paraId="30B66FC9" w14:textId="54C5784F" w:rsidR="00AF0D20" w:rsidRPr="00A36EA5" w:rsidRDefault="00AF0D20" w:rsidP="00AF0D2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r w:rsidRPr="00A36EA5">
                        <w:rPr>
                          <w:rFonts w:ascii="Poppins" w:hAnsi="Poppins" w:cs="Poppins"/>
                        </w:rPr>
                        <w:t>ÁGUA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2D49" w:rsidRPr="002A397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71A7E" w14:textId="77777777" w:rsidR="00C9053F" w:rsidRDefault="00C9053F">
      <w:r>
        <w:separator/>
      </w:r>
    </w:p>
  </w:endnote>
  <w:endnote w:type="continuationSeparator" w:id="0">
    <w:p w14:paraId="25112DEB" w14:textId="77777777" w:rsidR="00C9053F" w:rsidRDefault="00C9053F">
      <w:r>
        <w:continuationSeparator/>
      </w:r>
    </w:p>
  </w:endnote>
  <w:endnote w:type="continuationNotice" w:id="1">
    <w:p w14:paraId="775C6717" w14:textId="77777777" w:rsidR="00C9053F" w:rsidRDefault="00C90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D2B0AA6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9B643A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</w:t>
            </w:r>
            <w:r w:rsidR="00646019">
              <w:rPr>
                <w:rFonts w:ascii="Poppins" w:hAnsi="Poppins" w:cs="Poppins"/>
                <w:sz w:val="20"/>
                <w:szCs w:val="20"/>
              </w:rPr>
              <w:t xml:space="preserve"> 5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646019">
              <w:rPr>
                <w:rFonts w:ascii="Poppins" w:hAnsi="Poppins" w:cs="Poppins"/>
                <w:sz w:val="20"/>
                <w:szCs w:val="20"/>
              </w:rPr>
              <w:t>CCM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04C57" w14:textId="77777777" w:rsidR="00C9053F" w:rsidRDefault="00C9053F">
      <w:r>
        <w:separator/>
      </w:r>
    </w:p>
  </w:footnote>
  <w:footnote w:type="continuationSeparator" w:id="0">
    <w:p w14:paraId="5BE9D120" w14:textId="77777777" w:rsidR="00C9053F" w:rsidRDefault="00C9053F">
      <w:r>
        <w:continuationSeparator/>
      </w:r>
    </w:p>
  </w:footnote>
  <w:footnote w:type="continuationNotice" w:id="1">
    <w:p w14:paraId="49603FF6" w14:textId="77777777" w:rsidR="00C9053F" w:rsidRDefault="00C90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6559"/>
    <w:multiLevelType w:val="hybridMultilevel"/>
    <w:tmpl w:val="3BF0B642"/>
    <w:lvl w:ilvl="0" w:tplc="7E424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5469836">
    <w:abstractNumId w:val="0"/>
  </w:num>
  <w:num w:numId="2" w16cid:durableId="100301482">
    <w:abstractNumId w:val="1"/>
  </w:num>
  <w:num w:numId="3" w16cid:durableId="529953625">
    <w:abstractNumId w:val="4"/>
  </w:num>
  <w:num w:numId="4" w16cid:durableId="554782355">
    <w:abstractNumId w:val="3"/>
  </w:num>
  <w:num w:numId="5" w16cid:durableId="17462185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3147"/>
    <w:rsid w:val="000278D8"/>
    <w:rsid w:val="000546C1"/>
    <w:rsid w:val="000838C6"/>
    <w:rsid w:val="00093C5A"/>
    <w:rsid w:val="000A4E65"/>
    <w:rsid w:val="000C6619"/>
    <w:rsid w:val="000F7DE9"/>
    <w:rsid w:val="00124756"/>
    <w:rsid w:val="0012593E"/>
    <w:rsid w:val="001452BA"/>
    <w:rsid w:val="001468B2"/>
    <w:rsid w:val="00160195"/>
    <w:rsid w:val="00177221"/>
    <w:rsid w:val="001A2D86"/>
    <w:rsid w:val="001A32C9"/>
    <w:rsid w:val="001C335A"/>
    <w:rsid w:val="001E77DF"/>
    <w:rsid w:val="001E7BC0"/>
    <w:rsid w:val="002339B9"/>
    <w:rsid w:val="002344C7"/>
    <w:rsid w:val="002372B1"/>
    <w:rsid w:val="00252F67"/>
    <w:rsid w:val="00256D8D"/>
    <w:rsid w:val="002632D3"/>
    <w:rsid w:val="00264B6B"/>
    <w:rsid w:val="00286A0C"/>
    <w:rsid w:val="002A3979"/>
    <w:rsid w:val="002C6EC9"/>
    <w:rsid w:val="002D1A6D"/>
    <w:rsid w:val="002D487D"/>
    <w:rsid w:val="002D51E3"/>
    <w:rsid w:val="002E6314"/>
    <w:rsid w:val="003009B4"/>
    <w:rsid w:val="003031BD"/>
    <w:rsid w:val="00320203"/>
    <w:rsid w:val="003365AE"/>
    <w:rsid w:val="00343D5D"/>
    <w:rsid w:val="00367C72"/>
    <w:rsid w:val="0039576A"/>
    <w:rsid w:val="003C032E"/>
    <w:rsid w:val="003D551E"/>
    <w:rsid w:val="003D71CA"/>
    <w:rsid w:val="00431D5D"/>
    <w:rsid w:val="00433509"/>
    <w:rsid w:val="00454835"/>
    <w:rsid w:val="00457547"/>
    <w:rsid w:val="00464B32"/>
    <w:rsid w:val="00491C71"/>
    <w:rsid w:val="004B2053"/>
    <w:rsid w:val="004B66A3"/>
    <w:rsid w:val="004E713D"/>
    <w:rsid w:val="0054587F"/>
    <w:rsid w:val="005517B2"/>
    <w:rsid w:val="00585F34"/>
    <w:rsid w:val="00587097"/>
    <w:rsid w:val="005A5A09"/>
    <w:rsid w:val="005E4165"/>
    <w:rsid w:val="005F74BB"/>
    <w:rsid w:val="0060776C"/>
    <w:rsid w:val="0063273B"/>
    <w:rsid w:val="00646019"/>
    <w:rsid w:val="00670B85"/>
    <w:rsid w:val="006747C7"/>
    <w:rsid w:val="00676B29"/>
    <w:rsid w:val="0067777F"/>
    <w:rsid w:val="006B3AE9"/>
    <w:rsid w:val="006E17B2"/>
    <w:rsid w:val="007327BC"/>
    <w:rsid w:val="007671B4"/>
    <w:rsid w:val="007713F7"/>
    <w:rsid w:val="00773A8C"/>
    <w:rsid w:val="0078262D"/>
    <w:rsid w:val="007B6ABF"/>
    <w:rsid w:val="007C407C"/>
    <w:rsid w:val="00814E58"/>
    <w:rsid w:val="0083474B"/>
    <w:rsid w:val="00841D59"/>
    <w:rsid w:val="00851368"/>
    <w:rsid w:val="008925A9"/>
    <w:rsid w:val="008B4C24"/>
    <w:rsid w:val="008F775A"/>
    <w:rsid w:val="0092769D"/>
    <w:rsid w:val="00966015"/>
    <w:rsid w:val="0098525A"/>
    <w:rsid w:val="009A4C2A"/>
    <w:rsid w:val="009B33B6"/>
    <w:rsid w:val="009B643A"/>
    <w:rsid w:val="009D1128"/>
    <w:rsid w:val="009F2E30"/>
    <w:rsid w:val="00A36EA5"/>
    <w:rsid w:val="00A63F2A"/>
    <w:rsid w:val="00A702E7"/>
    <w:rsid w:val="00A800AE"/>
    <w:rsid w:val="00A95CE2"/>
    <w:rsid w:val="00A96EB2"/>
    <w:rsid w:val="00AA60A0"/>
    <w:rsid w:val="00AB568B"/>
    <w:rsid w:val="00AD78A6"/>
    <w:rsid w:val="00AF0D20"/>
    <w:rsid w:val="00B45591"/>
    <w:rsid w:val="00B77BEB"/>
    <w:rsid w:val="00B97125"/>
    <w:rsid w:val="00BA6A76"/>
    <w:rsid w:val="00BD165F"/>
    <w:rsid w:val="00BE7658"/>
    <w:rsid w:val="00C06EEE"/>
    <w:rsid w:val="00C12E4A"/>
    <w:rsid w:val="00C13C3D"/>
    <w:rsid w:val="00C42339"/>
    <w:rsid w:val="00C4723D"/>
    <w:rsid w:val="00C6070E"/>
    <w:rsid w:val="00C62CE1"/>
    <w:rsid w:val="00C9053F"/>
    <w:rsid w:val="00CA3475"/>
    <w:rsid w:val="00CA4523"/>
    <w:rsid w:val="00CB7727"/>
    <w:rsid w:val="00CC2A45"/>
    <w:rsid w:val="00CF69CD"/>
    <w:rsid w:val="00CF708A"/>
    <w:rsid w:val="00CF76E4"/>
    <w:rsid w:val="00D03B93"/>
    <w:rsid w:val="00D05B9C"/>
    <w:rsid w:val="00D209B2"/>
    <w:rsid w:val="00D42AD1"/>
    <w:rsid w:val="00D553AB"/>
    <w:rsid w:val="00D61A8F"/>
    <w:rsid w:val="00D906FB"/>
    <w:rsid w:val="00DA37D2"/>
    <w:rsid w:val="00DD030D"/>
    <w:rsid w:val="00DD408B"/>
    <w:rsid w:val="00DD5204"/>
    <w:rsid w:val="00DE0C0D"/>
    <w:rsid w:val="00DE3439"/>
    <w:rsid w:val="00DF0C26"/>
    <w:rsid w:val="00E10D86"/>
    <w:rsid w:val="00E227A8"/>
    <w:rsid w:val="00E400A6"/>
    <w:rsid w:val="00E60B81"/>
    <w:rsid w:val="00E71901"/>
    <w:rsid w:val="00E73E76"/>
    <w:rsid w:val="00E77AF3"/>
    <w:rsid w:val="00E80E26"/>
    <w:rsid w:val="00EA3B37"/>
    <w:rsid w:val="00EB1500"/>
    <w:rsid w:val="00ED4C73"/>
    <w:rsid w:val="00EF47B1"/>
    <w:rsid w:val="00EF4AFE"/>
    <w:rsid w:val="00F044D7"/>
    <w:rsid w:val="00F16ACF"/>
    <w:rsid w:val="00F472E5"/>
    <w:rsid w:val="00F51FEF"/>
    <w:rsid w:val="00F52AA0"/>
    <w:rsid w:val="00F57059"/>
    <w:rsid w:val="00F74E38"/>
    <w:rsid w:val="00FD7F1E"/>
    <w:rsid w:val="00FF13BE"/>
    <w:rsid w:val="00FF2D49"/>
    <w:rsid w:val="00FF3340"/>
    <w:rsid w:val="00FF3970"/>
    <w:rsid w:val="00FF3A3D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0</TotalTime>
  <Pages>4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2</cp:revision>
  <cp:lastPrinted>2006-08-31T06:40:00Z</cp:lastPrinted>
  <dcterms:created xsi:type="dcterms:W3CDTF">2024-07-17T16:15:00Z</dcterms:created>
  <dcterms:modified xsi:type="dcterms:W3CDTF">2024-07-17T16:15:00Z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