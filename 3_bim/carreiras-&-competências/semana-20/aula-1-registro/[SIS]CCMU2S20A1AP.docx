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F75AC" w14:textId="77777777" w:rsidR="00FC662D" w:rsidRPr="000D6693" w:rsidRDefault="00FC662D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0D6693">
        <w:rPr>
          <w:rFonts w:ascii="Poppins" w:hAnsi="Poppins" w:cs="Poppins"/>
          <w:bCs/>
          <w:szCs w:val="32"/>
        </w:rPr>
        <w:t>Roteiro de Atividade Prática</w:t>
      </w:r>
    </w:p>
    <w:p w14:paraId="0D1225E6" w14:textId="77777777" w:rsidR="00FC662D" w:rsidRPr="000D6693" w:rsidRDefault="00FC662D" w:rsidP="00814E58"/>
    <w:p w14:paraId="0C4496F0" w14:textId="77777777" w:rsidR="00FC662D" w:rsidRPr="000D6693" w:rsidRDefault="00FC662D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0D6693">
        <w:rPr>
          <w:rFonts w:ascii="Poppins Light" w:hAnsi="Poppins Light" w:cs="Poppins Light"/>
          <w:b w:val="0"/>
          <w:sz w:val="24"/>
          <w:szCs w:val="16"/>
          <w:u w:val="none"/>
        </w:rPr>
        <w:t xml:space="preserve">Nome: </w:t>
      </w:r>
      <w:r w:rsidRPr="000D6693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0D6693">
        <w:rPr>
          <w:rFonts w:ascii="Poppins Light" w:hAnsi="Poppins Light" w:cs="Poppins Light"/>
          <w:b w:val="0"/>
          <w:sz w:val="24"/>
          <w:szCs w:val="16"/>
          <w:u w:val="none"/>
        </w:rPr>
        <w:tab/>
        <w:t xml:space="preserve"> Turma: </w:t>
      </w:r>
      <w:r w:rsidRPr="000D6693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0D6693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3E5F395F" w14:textId="77777777" w:rsidR="00FC662D" w:rsidRPr="000D6693" w:rsidRDefault="00FC662D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628D697" w14:textId="189FF6E4" w:rsidR="00FC662D" w:rsidRPr="00806374" w:rsidRDefault="16FE954E" w:rsidP="00735753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806374">
        <w:rPr>
          <w:rFonts w:ascii="Poppins" w:hAnsi="Poppins" w:cs="Poppins"/>
          <w:b/>
          <w:bCs/>
          <w:sz w:val="32"/>
          <w:szCs w:val="32"/>
        </w:rPr>
        <w:t xml:space="preserve">Título da atividade: </w:t>
      </w:r>
      <w:r w:rsidR="17604659" w:rsidRPr="00806374">
        <w:rPr>
          <w:rFonts w:ascii="Poppins" w:hAnsi="Poppins" w:cs="Poppins"/>
          <w:b/>
          <w:bCs/>
          <w:sz w:val="32"/>
          <w:szCs w:val="32"/>
        </w:rPr>
        <w:t>Análise de uma carta de apresentação</w:t>
      </w:r>
      <w:r w:rsidRPr="00806374">
        <w:rPr>
          <w:rFonts w:ascii="Poppins" w:hAnsi="Poppins" w:cs="Poppins"/>
          <w:b/>
          <w:bCs/>
          <w:sz w:val="32"/>
          <w:szCs w:val="32"/>
        </w:rPr>
        <w:t>: Técnico em Desenvolvimento de Sistemas</w:t>
      </w:r>
    </w:p>
    <w:p w14:paraId="47BD39F8" w14:textId="77777777" w:rsidR="00FC662D" w:rsidRPr="000D6693" w:rsidRDefault="00FC662D" w:rsidP="007208BF">
      <w:pPr>
        <w:rPr>
          <w:rFonts w:ascii="Poppins Light" w:hAnsi="Poppins Light" w:cs="Poppins Light"/>
          <w:sz w:val="22"/>
          <w:szCs w:val="22"/>
          <w:u w:val="single"/>
        </w:rPr>
      </w:pPr>
    </w:p>
    <w:p w14:paraId="4165B423" w14:textId="77777777" w:rsidR="00FC662D" w:rsidRPr="00806374" w:rsidRDefault="00FC662D" w:rsidP="00E227A8">
      <w:pPr>
        <w:rPr>
          <w:rFonts w:ascii="Poppins" w:hAnsi="Poppins" w:cs="Poppins"/>
          <w:b/>
          <w:bCs/>
          <w:sz w:val="28"/>
          <w:szCs w:val="28"/>
        </w:rPr>
      </w:pPr>
      <w:r w:rsidRPr="00806374">
        <w:rPr>
          <w:rFonts w:ascii="Poppins" w:hAnsi="Poppins" w:cs="Poppins"/>
          <w:b/>
          <w:bCs/>
          <w:sz w:val="28"/>
          <w:szCs w:val="28"/>
        </w:rPr>
        <w:t>Objetivos</w:t>
      </w:r>
    </w:p>
    <w:p w14:paraId="48373598" w14:textId="4B5325EE" w:rsidR="65045BCD" w:rsidRPr="00806374" w:rsidRDefault="65045BCD" w:rsidP="2CC2C4D1">
      <w:pPr>
        <w:jc w:val="both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>Identificar os elementos fundamentais de uma carta de apresentação e compreender os critérios pelos quais ela é avaliada</w:t>
      </w:r>
      <w:r w:rsidR="4C635C2F" w:rsidRPr="00806374">
        <w:rPr>
          <w:rFonts w:ascii="Poppins Light" w:hAnsi="Poppins Light" w:cs="Poppins Light"/>
        </w:rPr>
        <w:t>.</w:t>
      </w:r>
    </w:p>
    <w:p w14:paraId="5BF1BA86" w14:textId="77777777" w:rsidR="00FC662D" w:rsidRPr="00806374" w:rsidRDefault="00FC662D" w:rsidP="00E227A8">
      <w:pPr>
        <w:rPr>
          <w:rFonts w:ascii="Poppins Light" w:hAnsi="Poppins Light" w:cs="Poppins Light"/>
        </w:rPr>
      </w:pPr>
    </w:p>
    <w:p w14:paraId="638D835D" w14:textId="77777777" w:rsidR="00FC662D" w:rsidRPr="00806374" w:rsidRDefault="00FC662D" w:rsidP="00E227A8">
      <w:pPr>
        <w:rPr>
          <w:rFonts w:ascii="Poppins" w:hAnsi="Poppins" w:cs="Poppins"/>
          <w:b/>
          <w:bCs/>
          <w:sz w:val="32"/>
          <w:szCs w:val="32"/>
        </w:rPr>
      </w:pPr>
      <w:r w:rsidRPr="00806374">
        <w:rPr>
          <w:rFonts w:ascii="Poppins" w:hAnsi="Poppins" w:cs="Poppins"/>
          <w:b/>
          <w:bCs/>
          <w:sz w:val="32"/>
          <w:szCs w:val="32"/>
        </w:rPr>
        <w:t>Lista de materiais</w:t>
      </w:r>
    </w:p>
    <w:p w14:paraId="46F57B13" w14:textId="4DD8C451" w:rsidR="00FC662D" w:rsidRPr="00806374" w:rsidRDefault="00FC662D" w:rsidP="00735753">
      <w:pPr>
        <w:pStyle w:val="PargrafodaLista"/>
        <w:numPr>
          <w:ilvl w:val="0"/>
          <w:numId w:val="29"/>
        </w:numPr>
        <w:spacing w:line="276" w:lineRule="auto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>Livro de Carreira</w:t>
      </w:r>
      <w:r w:rsidR="000D6693" w:rsidRPr="00806374">
        <w:rPr>
          <w:rFonts w:ascii="Poppins Light" w:hAnsi="Poppins Light" w:cs="Poppins Light"/>
        </w:rPr>
        <w:t>.</w:t>
      </w:r>
    </w:p>
    <w:p w14:paraId="527F5E25" w14:textId="0D212082" w:rsidR="00FC662D" w:rsidRPr="00806374" w:rsidRDefault="00FC662D" w:rsidP="00735753">
      <w:pPr>
        <w:pStyle w:val="PargrafodaLista"/>
        <w:numPr>
          <w:ilvl w:val="0"/>
          <w:numId w:val="29"/>
        </w:numPr>
        <w:spacing w:line="276" w:lineRule="auto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>Canetas e/ou lápis.</w:t>
      </w:r>
    </w:p>
    <w:p w14:paraId="7B4B8DE6" w14:textId="77777777" w:rsidR="00FC662D" w:rsidRPr="00806374" w:rsidRDefault="00FC662D" w:rsidP="003B3E2E">
      <w:pPr>
        <w:pStyle w:val="PargrafodaLista"/>
        <w:spacing w:line="276" w:lineRule="auto"/>
        <w:ind w:left="708"/>
        <w:rPr>
          <w:rFonts w:ascii="Poppins Light" w:hAnsi="Poppins Light" w:cs="Poppins Light"/>
          <w:color w:val="FF0000"/>
        </w:rPr>
      </w:pPr>
    </w:p>
    <w:p w14:paraId="1C8FB64E" w14:textId="77777777" w:rsidR="00FC662D" w:rsidRPr="00806374" w:rsidRDefault="00FC662D" w:rsidP="00E227A8">
      <w:pPr>
        <w:rPr>
          <w:rFonts w:ascii="Poppins" w:hAnsi="Poppins" w:cs="Poppins"/>
          <w:b/>
          <w:bCs/>
          <w:sz w:val="32"/>
          <w:szCs w:val="32"/>
        </w:rPr>
      </w:pPr>
      <w:r w:rsidRPr="00806374">
        <w:rPr>
          <w:rFonts w:ascii="Poppins" w:hAnsi="Poppins" w:cs="Poppins"/>
          <w:b/>
          <w:bCs/>
          <w:sz w:val="32"/>
          <w:szCs w:val="32"/>
        </w:rPr>
        <w:t>Procedimento experimental</w:t>
      </w:r>
    </w:p>
    <w:p w14:paraId="50518AA7" w14:textId="77777777" w:rsidR="00FC662D" w:rsidRPr="00806374" w:rsidRDefault="00FC662D" w:rsidP="00585F34">
      <w:pPr>
        <w:ind w:left="357"/>
        <w:jc w:val="both"/>
        <w:rPr>
          <w:rFonts w:ascii="Poppins Light" w:hAnsi="Poppins Light" w:cs="Poppins Light"/>
        </w:rPr>
      </w:pPr>
    </w:p>
    <w:p w14:paraId="63410AF9" w14:textId="77777777" w:rsidR="00FC662D" w:rsidRPr="00806374" w:rsidRDefault="00FC662D" w:rsidP="001605DA">
      <w:pPr>
        <w:pStyle w:val="PargrafodaLista"/>
        <w:numPr>
          <w:ilvl w:val="0"/>
          <w:numId w:val="27"/>
        </w:numPr>
        <w:spacing w:line="276" w:lineRule="auto"/>
        <w:rPr>
          <w:rFonts w:ascii="Poppins" w:hAnsi="Poppins" w:cs="Poppins"/>
          <w:b/>
          <w:bCs/>
        </w:rPr>
      </w:pPr>
      <w:r w:rsidRPr="00806374">
        <w:rPr>
          <w:rFonts w:ascii="Poppins" w:hAnsi="Poppins" w:cs="Poppins"/>
          <w:b/>
          <w:bCs/>
        </w:rPr>
        <w:t>Leitura cuidadosa:</w:t>
      </w:r>
    </w:p>
    <w:p w14:paraId="514ED849" w14:textId="0FF039F6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 xml:space="preserve">Leia </w:t>
      </w:r>
      <w:r w:rsidR="000D6693" w:rsidRPr="00806374">
        <w:rPr>
          <w:rFonts w:ascii="Poppins Light" w:hAnsi="Poppins Light" w:cs="Poppins Light"/>
        </w:rPr>
        <w:t xml:space="preserve">atentamente </w:t>
      </w:r>
      <w:r w:rsidRPr="00806374">
        <w:rPr>
          <w:rFonts w:ascii="Poppins Light" w:hAnsi="Poppins Light" w:cs="Poppins Light"/>
        </w:rPr>
        <w:t>a carta presente no anexo I deste roteiro para entender o conteúdo geral e o propósito da mensagem.</w:t>
      </w:r>
    </w:p>
    <w:p w14:paraId="58CC3C96" w14:textId="77777777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</w:p>
    <w:p w14:paraId="2E3D3F0E" w14:textId="77777777" w:rsidR="00FC662D" w:rsidRPr="00806374" w:rsidRDefault="00FC662D" w:rsidP="001605DA">
      <w:pPr>
        <w:pStyle w:val="PargrafodaLista"/>
        <w:numPr>
          <w:ilvl w:val="0"/>
          <w:numId w:val="27"/>
        </w:numPr>
        <w:spacing w:line="276" w:lineRule="auto"/>
        <w:rPr>
          <w:rFonts w:ascii="Poppins" w:hAnsi="Poppins" w:cs="Poppins"/>
          <w:b/>
          <w:bCs/>
        </w:rPr>
      </w:pPr>
      <w:r w:rsidRPr="00806374">
        <w:rPr>
          <w:rFonts w:ascii="Poppins" w:hAnsi="Poppins" w:cs="Poppins"/>
          <w:b/>
          <w:bCs/>
        </w:rPr>
        <w:t>Identificação das partes:</w:t>
      </w:r>
    </w:p>
    <w:p w14:paraId="7EA8B986" w14:textId="77777777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>Identifique as partes principais da carta, como saudação, introdução, corpo e encerramento.</w:t>
      </w:r>
    </w:p>
    <w:p w14:paraId="29E247C9" w14:textId="77777777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</w:p>
    <w:p w14:paraId="68E8B878" w14:textId="77777777" w:rsidR="00FC662D" w:rsidRPr="00806374" w:rsidRDefault="00FC662D" w:rsidP="001605DA">
      <w:pPr>
        <w:pStyle w:val="PargrafodaLista"/>
        <w:numPr>
          <w:ilvl w:val="0"/>
          <w:numId w:val="27"/>
        </w:numPr>
        <w:spacing w:line="276" w:lineRule="auto"/>
        <w:rPr>
          <w:rFonts w:ascii="Poppins" w:hAnsi="Poppins" w:cs="Poppins"/>
          <w:b/>
          <w:bCs/>
        </w:rPr>
      </w:pPr>
      <w:r w:rsidRPr="00806374">
        <w:rPr>
          <w:rFonts w:ascii="Poppins" w:hAnsi="Poppins" w:cs="Poppins"/>
          <w:b/>
          <w:bCs/>
        </w:rPr>
        <w:t>Avaliação da saudação:</w:t>
      </w:r>
    </w:p>
    <w:p w14:paraId="42F9B440" w14:textId="77777777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>Verifique se a saudação é apropriada e se inclui o nome do destinatário.</w:t>
      </w:r>
    </w:p>
    <w:p w14:paraId="0084E13B" w14:textId="77777777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</w:p>
    <w:p w14:paraId="04C15015" w14:textId="77777777" w:rsidR="00FC662D" w:rsidRPr="00806374" w:rsidRDefault="00FC662D" w:rsidP="001605DA">
      <w:pPr>
        <w:pStyle w:val="PargrafodaLista"/>
        <w:numPr>
          <w:ilvl w:val="0"/>
          <w:numId w:val="27"/>
        </w:numPr>
        <w:spacing w:line="276" w:lineRule="auto"/>
        <w:rPr>
          <w:rFonts w:ascii="Poppins" w:hAnsi="Poppins" w:cs="Poppins"/>
          <w:b/>
          <w:bCs/>
        </w:rPr>
      </w:pPr>
      <w:r w:rsidRPr="00806374">
        <w:rPr>
          <w:rFonts w:ascii="Poppins" w:hAnsi="Poppins" w:cs="Poppins"/>
          <w:b/>
          <w:bCs/>
        </w:rPr>
        <w:t xml:space="preserve">Análise da introdução: </w:t>
      </w:r>
    </w:p>
    <w:p w14:paraId="0729D93A" w14:textId="77777777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>Avalie a introdução para ver se ela desperta interesse, demonstra motivação e apresenta de forma sucinta o motivo da candidatura.</w:t>
      </w:r>
    </w:p>
    <w:p w14:paraId="6B7F2964" w14:textId="77777777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</w:p>
    <w:p w14:paraId="0863DF6B" w14:textId="77777777" w:rsidR="00FC662D" w:rsidRPr="00806374" w:rsidRDefault="00FC662D" w:rsidP="001605DA">
      <w:pPr>
        <w:pStyle w:val="PargrafodaLista"/>
        <w:numPr>
          <w:ilvl w:val="0"/>
          <w:numId w:val="27"/>
        </w:numPr>
        <w:spacing w:line="276" w:lineRule="auto"/>
        <w:rPr>
          <w:rFonts w:ascii="Poppins" w:hAnsi="Poppins" w:cs="Poppins"/>
          <w:b/>
          <w:bCs/>
        </w:rPr>
      </w:pPr>
      <w:r w:rsidRPr="00806374">
        <w:rPr>
          <w:rFonts w:ascii="Poppins" w:hAnsi="Poppins" w:cs="Poppins"/>
          <w:b/>
          <w:bCs/>
        </w:rPr>
        <w:lastRenderedPageBreak/>
        <w:t>Exame do corpo da carta:</w:t>
      </w:r>
    </w:p>
    <w:p w14:paraId="7A7EBBBF" w14:textId="77777777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>Analise o corpo da carta para verificar se são destacadas as habilidades, experiências e realizações relevantes para a vaga. Veja se há uma conexão clara entre as qualificações do candidato e os requisitos do cargo.</w:t>
      </w:r>
    </w:p>
    <w:p w14:paraId="6AF59136" w14:textId="77777777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</w:p>
    <w:p w14:paraId="69D0A426" w14:textId="77777777" w:rsidR="00FC662D" w:rsidRPr="00806374" w:rsidRDefault="00FC662D" w:rsidP="001605DA">
      <w:pPr>
        <w:pStyle w:val="PargrafodaLista"/>
        <w:numPr>
          <w:ilvl w:val="0"/>
          <w:numId w:val="27"/>
        </w:numPr>
        <w:spacing w:line="276" w:lineRule="auto"/>
        <w:rPr>
          <w:rFonts w:ascii="Poppins" w:hAnsi="Poppins" w:cs="Poppins"/>
          <w:b/>
          <w:bCs/>
        </w:rPr>
      </w:pPr>
      <w:r w:rsidRPr="00806374">
        <w:rPr>
          <w:rFonts w:ascii="Poppins" w:hAnsi="Poppins" w:cs="Poppins"/>
          <w:b/>
          <w:bCs/>
        </w:rPr>
        <w:t>Avaliação do encerramento:</w:t>
      </w:r>
    </w:p>
    <w:p w14:paraId="0436366D" w14:textId="77777777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>Analise o encerramento para verificar se ele transmite entusiasmo, agradece pela consideração e deixa aberta a possibilidade de continuar a conversa em uma entrevista.</w:t>
      </w:r>
    </w:p>
    <w:p w14:paraId="2ED2A74D" w14:textId="77777777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</w:p>
    <w:p w14:paraId="6268F52F" w14:textId="77777777" w:rsidR="00FC662D" w:rsidRPr="00806374" w:rsidRDefault="00FC662D" w:rsidP="001605DA">
      <w:pPr>
        <w:pStyle w:val="PargrafodaLista"/>
        <w:numPr>
          <w:ilvl w:val="0"/>
          <w:numId w:val="27"/>
        </w:numPr>
        <w:spacing w:line="276" w:lineRule="auto"/>
        <w:rPr>
          <w:rFonts w:ascii="Poppins" w:hAnsi="Poppins" w:cs="Poppins"/>
          <w:b/>
          <w:bCs/>
        </w:rPr>
      </w:pPr>
      <w:r w:rsidRPr="00806374">
        <w:rPr>
          <w:rFonts w:ascii="Poppins" w:hAnsi="Poppins" w:cs="Poppins"/>
          <w:b/>
          <w:bCs/>
        </w:rPr>
        <w:t>Revisão gramatical:</w:t>
      </w:r>
    </w:p>
    <w:p w14:paraId="6F92FF76" w14:textId="77777777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>Faça uma revisão minuciosa da carta para identificar possíveis erros gramaticais, como problemas de concordância, pontuação inadequada, uso inadequado de tempos verbais, entre outros.</w:t>
      </w:r>
    </w:p>
    <w:p w14:paraId="755F4794" w14:textId="77777777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</w:p>
    <w:p w14:paraId="6349E064" w14:textId="77777777" w:rsidR="00FC662D" w:rsidRPr="00806374" w:rsidRDefault="00FC662D" w:rsidP="001605DA">
      <w:pPr>
        <w:pStyle w:val="PargrafodaLista"/>
        <w:numPr>
          <w:ilvl w:val="0"/>
          <w:numId w:val="27"/>
        </w:numPr>
        <w:spacing w:line="276" w:lineRule="auto"/>
        <w:rPr>
          <w:rFonts w:ascii="Poppins" w:hAnsi="Poppins" w:cs="Poppins"/>
          <w:b/>
          <w:bCs/>
        </w:rPr>
      </w:pPr>
      <w:r w:rsidRPr="00806374">
        <w:rPr>
          <w:rFonts w:ascii="Poppins" w:hAnsi="Poppins" w:cs="Poppins"/>
          <w:b/>
          <w:bCs/>
        </w:rPr>
        <w:t xml:space="preserve">Feedback: </w:t>
      </w:r>
    </w:p>
    <w:p w14:paraId="5CCE07E7" w14:textId="77777777" w:rsidR="007B69CC" w:rsidRPr="007B69CC" w:rsidRDefault="007B69CC" w:rsidP="007B69CC">
      <w:pPr>
        <w:spacing w:line="276" w:lineRule="auto"/>
        <w:ind w:left="284"/>
        <w:rPr>
          <w:rFonts w:ascii="Poppins Light" w:hAnsi="Poppins Light" w:cs="Poppins Light"/>
        </w:rPr>
      </w:pPr>
      <w:r w:rsidRPr="007B69CC">
        <w:rPr>
          <w:rFonts w:ascii="Poppins Light" w:hAnsi="Poppins Light" w:cs="Poppins Light"/>
        </w:rPr>
        <w:t>Anote no seu Livro de Carreira todas as não conformidades encontradas na carta, como sugestões de melhoria para a gramática, a formatação e o conteúdo. Isso pode incluir erros específicos encontrados, bem como sugestões para aprimorar a clareza, a concisão e o impacto da mensagem.</w:t>
      </w:r>
      <w:r w:rsidRPr="007B69CC">
        <w:rPr>
          <w:rFonts w:ascii="Poppins Light" w:hAnsi="Poppins Light" w:cs="Poppins Light"/>
        </w:rPr>
        <w:br w:type="page"/>
      </w:r>
    </w:p>
    <w:p w14:paraId="24323E43" w14:textId="29E39FA0" w:rsidR="00FC662D" w:rsidRPr="00806374" w:rsidRDefault="00FC662D" w:rsidP="001605DA">
      <w:pPr>
        <w:spacing w:line="276" w:lineRule="auto"/>
        <w:ind w:left="360"/>
        <w:rPr>
          <w:rFonts w:ascii="Poppins Light" w:hAnsi="Poppins Light" w:cs="Poppins Light"/>
        </w:rPr>
      </w:pPr>
    </w:p>
    <w:p w14:paraId="368B5354" w14:textId="77777777" w:rsidR="00FC662D" w:rsidRPr="00806374" w:rsidRDefault="00FC662D" w:rsidP="004D5079">
      <w:pPr>
        <w:spacing w:line="276" w:lineRule="auto"/>
        <w:ind w:left="360"/>
        <w:jc w:val="center"/>
        <w:rPr>
          <w:rFonts w:ascii="Poppins" w:hAnsi="Poppins" w:cs="Poppins"/>
          <w:b/>
          <w:bCs/>
          <w:sz w:val="28"/>
          <w:szCs w:val="28"/>
        </w:rPr>
      </w:pPr>
      <w:r w:rsidRPr="00806374">
        <w:rPr>
          <w:rFonts w:ascii="Poppins" w:hAnsi="Poppins" w:cs="Poppins"/>
          <w:b/>
          <w:bCs/>
          <w:sz w:val="28"/>
          <w:szCs w:val="28"/>
        </w:rPr>
        <w:t>ANEXO I: Carta de apresentação para uma vaga de Técnico em Desenvolvimento de Sistemas</w:t>
      </w:r>
    </w:p>
    <w:p w14:paraId="1A087FD4" w14:textId="77777777" w:rsidR="00FC662D" w:rsidRPr="00806374" w:rsidRDefault="00FC662D" w:rsidP="004D5079">
      <w:pPr>
        <w:spacing w:line="276" w:lineRule="auto"/>
        <w:ind w:left="360"/>
        <w:jc w:val="center"/>
        <w:rPr>
          <w:rFonts w:ascii="Poppins Light" w:hAnsi="Poppins Light" w:cs="Poppins Light"/>
          <w:b/>
          <w:bCs/>
        </w:rPr>
      </w:pPr>
    </w:p>
    <w:p w14:paraId="531CB857" w14:textId="77777777" w:rsidR="00FC662D" w:rsidRPr="00806374" w:rsidRDefault="00FC662D" w:rsidP="004D5079">
      <w:pPr>
        <w:spacing w:line="276" w:lineRule="auto"/>
        <w:ind w:left="360"/>
        <w:rPr>
          <w:rFonts w:ascii="Poppins Light" w:hAnsi="Poppins Light" w:cs="Poppins Light"/>
        </w:rPr>
      </w:pPr>
      <w:proofErr w:type="spellStart"/>
      <w:r w:rsidRPr="00806374">
        <w:rPr>
          <w:rFonts w:ascii="Poppins Light" w:hAnsi="Poppins Light" w:cs="Poppins Light"/>
        </w:rPr>
        <w:t>Prezido</w:t>
      </w:r>
      <w:proofErr w:type="spellEnd"/>
      <w:r w:rsidRPr="00806374">
        <w:rPr>
          <w:rFonts w:ascii="Poppins Light" w:hAnsi="Poppins Light" w:cs="Poppins Light"/>
        </w:rPr>
        <w:t>(a) Sr.(a),</w:t>
      </w:r>
    </w:p>
    <w:p w14:paraId="0FD8B0A8" w14:textId="77777777" w:rsidR="00FC662D" w:rsidRPr="00806374" w:rsidRDefault="00FC662D" w:rsidP="004D5079">
      <w:pPr>
        <w:spacing w:line="276" w:lineRule="auto"/>
        <w:ind w:left="360"/>
        <w:rPr>
          <w:rFonts w:ascii="Poppins Light" w:hAnsi="Poppins Light" w:cs="Poppins Light"/>
        </w:rPr>
      </w:pPr>
    </w:p>
    <w:p w14:paraId="06FDE8B6" w14:textId="0DEC4060" w:rsidR="00FC662D" w:rsidRPr="00806374" w:rsidRDefault="00FC662D" w:rsidP="004D5079">
      <w:pPr>
        <w:spacing w:line="276" w:lineRule="auto"/>
        <w:ind w:left="360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>Estou me candidatando à vaga de Técnico em Desenvolvimento de Sistemas em sua empresa. Estou interessado na oportunidade e acredito que posso ser uma adição valiosa à sua equipe.</w:t>
      </w:r>
    </w:p>
    <w:p w14:paraId="55D55320" w14:textId="77777777" w:rsidR="00FC662D" w:rsidRPr="00806374" w:rsidRDefault="00FC662D" w:rsidP="004D5079">
      <w:pPr>
        <w:spacing w:line="276" w:lineRule="auto"/>
        <w:ind w:left="360"/>
        <w:rPr>
          <w:rFonts w:ascii="Poppins Light" w:hAnsi="Poppins Light" w:cs="Poppins Light"/>
        </w:rPr>
      </w:pPr>
    </w:p>
    <w:p w14:paraId="73E2D7A0" w14:textId="77777777" w:rsidR="00FC662D" w:rsidRPr="00806374" w:rsidRDefault="00FC662D" w:rsidP="004D5079">
      <w:pPr>
        <w:spacing w:line="276" w:lineRule="auto"/>
        <w:ind w:left="360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>Sou Técnico em Desenvolvimento de Sistemas e possuo experiência em diversas áreas. Estou confiante de que minhas abilidades e esperiências podem contribuir para o sucesso de sua empresa.</w:t>
      </w:r>
    </w:p>
    <w:p w14:paraId="60770FA2" w14:textId="77777777" w:rsidR="00FC662D" w:rsidRPr="00806374" w:rsidRDefault="00FC662D" w:rsidP="004D5079">
      <w:pPr>
        <w:spacing w:line="276" w:lineRule="auto"/>
        <w:ind w:left="360"/>
        <w:rPr>
          <w:rFonts w:ascii="Poppins Light" w:hAnsi="Poppins Light" w:cs="Poppins Light"/>
        </w:rPr>
      </w:pPr>
    </w:p>
    <w:p w14:paraId="529F9317" w14:textId="77777777" w:rsidR="00FC662D" w:rsidRPr="00806374" w:rsidRDefault="00FC662D" w:rsidP="004D5079">
      <w:pPr>
        <w:spacing w:line="276" w:lineRule="auto"/>
        <w:ind w:left="360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>Agradeço a consideração e aguardo ansiosamente a oportunidade de discutir como posso colaborar com sua equipe.</w:t>
      </w:r>
    </w:p>
    <w:p w14:paraId="4EDAC002" w14:textId="77777777" w:rsidR="00FC662D" w:rsidRPr="00806374" w:rsidRDefault="00FC662D" w:rsidP="004D5079">
      <w:pPr>
        <w:spacing w:line="276" w:lineRule="auto"/>
        <w:ind w:left="360"/>
        <w:rPr>
          <w:rFonts w:ascii="Poppins Light" w:hAnsi="Poppins Light" w:cs="Poppins Light"/>
        </w:rPr>
      </w:pPr>
    </w:p>
    <w:p w14:paraId="3904E0B9" w14:textId="77777777" w:rsidR="00FC662D" w:rsidRPr="00806374" w:rsidRDefault="00FC662D" w:rsidP="004D5079">
      <w:pPr>
        <w:spacing w:line="276" w:lineRule="auto"/>
        <w:ind w:left="360"/>
        <w:rPr>
          <w:rFonts w:ascii="Poppins Light" w:hAnsi="Poppins Light" w:cs="Poppins Light"/>
        </w:rPr>
      </w:pPr>
      <w:r w:rsidRPr="00806374">
        <w:rPr>
          <w:rFonts w:ascii="Poppins Light" w:hAnsi="Poppins Light" w:cs="Poppins Light"/>
        </w:rPr>
        <w:t>Atenciosamente,</w:t>
      </w:r>
    </w:p>
    <w:p w14:paraId="0B2DE470" w14:textId="77777777" w:rsidR="00FC662D" w:rsidRPr="00806374" w:rsidRDefault="00FC662D" w:rsidP="004D5079">
      <w:pPr>
        <w:spacing w:line="276" w:lineRule="auto"/>
        <w:ind w:left="360"/>
        <w:rPr>
          <w:rFonts w:ascii="Poppins Light" w:hAnsi="Poppins Light" w:cs="Poppins Light"/>
        </w:rPr>
      </w:pPr>
    </w:p>
    <w:p w14:paraId="3A173B79" w14:textId="798F9514" w:rsidR="00FC662D" w:rsidRPr="00806374" w:rsidRDefault="00FC662D" w:rsidP="00106AA7">
      <w:pPr>
        <w:spacing w:line="276" w:lineRule="auto"/>
        <w:ind w:left="360"/>
        <w:rPr>
          <w:rFonts w:ascii="Poppins Light" w:hAnsi="Poppins Light" w:cs="Poppins Light"/>
        </w:rPr>
        <w:sectPr w:rsidR="00FC662D" w:rsidRPr="00806374" w:rsidSect="001D58D1">
          <w:headerReference w:type="default" r:id="rId10"/>
          <w:footerReference w:type="even" r:id="rId11"/>
          <w:footerReference w:type="default" r:id="rId12"/>
          <w:pgSz w:w="11907" w:h="16840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 w:rsidRPr="00806374">
        <w:rPr>
          <w:rFonts w:ascii="Poppins Light" w:hAnsi="Poppins Light" w:cs="Poppins Light"/>
        </w:rPr>
        <w:t>João Carlos</w:t>
      </w:r>
    </w:p>
    <w:p w14:paraId="10D96D2A" w14:textId="77777777" w:rsidR="002B4B9C" w:rsidRPr="00806374" w:rsidRDefault="002B4B9C" w:rsidP="002B4B9C">
      <w:pPr>
        <w:spacing w:line="276" w:lineRule="auto"/>
        <w:ind w:left="360"/>
        <w:jc w:val="right"/>
        <w:rPr>
          <w:rFonts w:ascii="Poppins Light" w:hAnsi="Poppins Light" w:cs="Poppins Light"/>
          <w:sz w:val="18"/>
          <w:szCs w:val="18"/>
        </w:rPr>
      </w:pPr>
      <w:r w:rsidRPr="00806374">
        <w:rPr>
          <w:rFonts w:ascii="Poppins Light" w:hAnsi="Poppins Light" w:cs="Poppins Light"/>
          <w:sz w:val="18"/>
          <w:szCs w:val="18"/>
        </w:rPr>
        <w:t>Carta fictícia elaborada especialmente para o curso.</w:t>
      </w:r>
    </w:p>
    <w:p w14:paraId="28515717" w14:textId="77777777" w:rsidR="00FC662D" w:rsidRPr="00806374" w:rsidRDefault="00FC662D" w:rsidP="004D5079">
      <w:pPr>
        <w:spacing w:line="276" w:lineRule="auto"/>
        <w:ind w:left="360"/>
        <w:rPr>
          <w:rFonts w:ascii="Poppins Light" w:hAnsi="Poppins Light" w:cs="Poppins Light"/>
        </w:rPr>
      </w:pPr>
    </w:p>
    <w:sectPr w:rsidR="00FC662D" w:rsidRPr="00806374" w:rsidSect="002B4B9C">
      <w:headerReference w:type="default" r:id="rId13"/>
      <w:footerReference w:type="even" r:id="rId14"/>
      <w:footerReference w:type="default" r:id="rId15"/>
      <w:type w:val="continuous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F751B" w14:textId="77777777" w:rsidR="000F4740" w:rsidRDefault="000F4740">
      <w:r>
        <w:separator/>
      </w:r>
    </w:p>
  </w:endnote>
  <w:endnote w:type="continuationSeparator" w:id="0">
    <w:p w14:paraId="4D51C518" w14:textId="77777777" w:rsidR="000F4740" w:rsidRDefault="000F4740">
      <w:r>
        <w:continuationSeparator/>
      </w:r>
    </w:p>
  </w:endnote>
  <w:endnote w:type="continuationNotice" w:id="1">
    <w:p w14:paraId="6EA102A5" w14:textId="77777777" w:rsidR="000F4740" w:rsidRDefault="000F47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SignPainter-HouseScript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altName w:val="SignPainter-HouseScrip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2F5DB" w14:textId="77777777" w:rsidR="00FC662D" w:rsidRDefault="00FC662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E5EA1AF" w14:textId="77777777" w:rsidR="00FC662D" w:rsidRDefault="00FC66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-54242382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403579832"/>
          <w:docPartObj>
            <w:docPartGallery w:val="Page Numbers (Top of Page)"/>
            <w:docPartUnique/>
          </w:docPartObj>
        </w:sdtPr>
        <w:sdtContent>
          <w:p w14:paraId="48361098" w14:textId="77777777" w:rsidR="00FC662D" w:rsidRDefault="00FC662D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5D277C98" w14:textId="6733402F" w:rsidR="00FC662D" w:rsidRPr="00814E58" w:rsidRDefault="00FC662D" w:rsidP="00735753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735753">
              <w:rPr>
                <w:rFonts w:ascii="Poppins" w:hAnsi="Poppins" w:cs="Poppins"/>
                <w:sz w:val="20"/>
                <w:szCs w:val="20"/>
              </w:rPr>
              <w:t>DESENVOLVIMENTO DE SISTEMAS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735753">
              <w:rPr>
                <w:rFonts w:ascii="Poppins" w:hAnsi="Poppins" w:cs="Poppins"/>
                <w:sz w:val="20"/>
                <w:szCs w:val="20"/>
              </w:rPr>
              <w:t xml:space="preserve">                           </w:t>
            </w:r>
            <w:r w:rsidR="00735753">
              <w:rPr>
                <w:rFonts w:ascii="Poppins" w:hAnsi="Poppins" w:cs="Poppins"/>
                <w:sz w:val="20"/>
                <w:szCs w:val="20"/>
              </w:rPr>
              <w:tab/>
            </w:r>
            <w:r w:rsidRPr="00814E58">
              <w:rPr>
                <w:rFonts w:ascii="Poppins" w:hAnsi="Poppins" w:cs="Poppins"/>
                <w:sz w:val="20"/>
                <w:szCs w:val="20"/>
              </w:rPr>
              <w:t>[UNIDADE CURRICULAR</w:t>
            </w:r>
            <w:r w:rsidR="00735753">
              <w:rPr>
                <w:rFonts w:ascii="Poppins" w:hAnsi="Poppins" w:cs="Poppins"/>
                <w:sz w:val="20"/>
                <w:szCs w:val="20"/>
              </w:rPr>
              <w:t xml:space="preserve"> 2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735753">
              <w:rPr>
                <w:rFonts w:ascii="Poppins" w:hAnsi="Poppins" w:cs="Poppins"/>
                <w:sz w:val="20"/>
                <w:szCs w:val="20"/>
              </w:rPr>
              <w:t xml:space="preserve">               </w:t>
            </w:r>
            <w:r w:rsidR="00735753" w:rsidRPr="00814E58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="00735753">
              <w:rPr>
                <w:rFonts w:ascii="Poppins" w:hAnsi="Poppins" w:cs="Poppins"/>
                <w:sz w:val="20"/>
                <w:szCs w:val="20"/>
              </w:rPr>
              <w:t xml:space="preserve">              </w:t>
            </w:r>
            <w:r w:rsidR="00735753" w:rsidRPr="00814E58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735753">
              <w:rPr>
                <w:rFonts w:ascii="Poppins" w:hAnsi="Poppins" w:cs="Poppins"/>
                <w:sz w:val="20"/>
                <w:szCs w:val="20"/>
              </w:rPr>
              <w:t>CCM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4EE3CA34" w14:textId="77777777" w:rsidR="00FC662D" w:rsidRPr="00E227A8" w:rsidRDefault="00FC662D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8F5378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8F5378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19561" w14:textId="77777777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DAC764A" w14:textId="77777777" w:rsidR="002E6314" w:rsidRDefault="002E6314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5C1AE8B2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0F5DCAC3" w14:textId="77777777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[NOME DO CURSO]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[UNIDADE CURRICULAR]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[COMPONENTE]</w:t>
            </w:r>
          </w:p>
          <w:p w14:paraId="1C384301" w14:textId="77777777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0D669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7541B" w14:textId="77777777" w:rsidR="000F4740" w:rsidRDefault="000F4740">
      <w:r>
        <w:separator/>
      </w:r>
    </w:p>
  </w:footnote>
  <w:footnote w:type="continuationSeparator" w:id="0">
    <w:p w14:paraId="6DBD98BA" w14:textId="77777777" w:rsidR="000F4740" w:rsidRDefault="000F4740">
      <w:r>
        <w:continuationSeparator/>
      </w:r>
    </w:p>
  </w:footnote>
  <w:footnote w:type="continuationNotice" w:id="1">
    <w:p w14:paraId="155736EC" w14:textId="77777777" w:rsidR="000F4740" w:rsidRDefault="000F47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CB1D9" w14:textId="77777777" w:rsidR="00FC662D" w:rsidRDefault="00FC662D" w:rsidP="00E227A8">
    <w:pPr>
      <w:pStyle w:val="Cabealho"/>
      <w:jc w:val="right"/>
    </w:pPr>
    <w:r>
      <w:rPr>
        <w:noProof/>
        <w:lang w:val="es-ES" w:eastAsia="es-ES"/>
      </w:rPr>
      <w:drawing>
        <wp:inline distT="0" distB="0" distL="0" distR="0" wp14:anchorId="7A0EE259" wp14:editId="280E6872">
          <wp:extent cx="2773812" cy="360000"/>
          <wp:effectExtent l="0" t="0" r="0" b="0"/>
          <wp:docPr id="446511833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9FA42E" w14:textId="77777777" w:rsidR="00FC662D" w:rsidRDefault="00FC662D" w:rsidP="00E227A8">
    <w:pPr>
      <w:pStyle w:val="Cabealho"/>
      <w:jc w:val="right"/>
    </w:pPr>
    <w:r>
      <w:t xml:space="preserve">    </w:t>
    </w:r>
    <w:r>
      <w:br/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DAB38" w14:textId="77777777" w:rsidR="00E227A8" w:rsidRDefault="00814E58" w:rsidP="00E227A8">
    <w:pPr>
      <w:pStyle w:val="Cabealho"/>
      <w:jc w:val="right"/>
    </w:pPr>
    <w:r>
      <w:rPr>
        <w:noProof/>
        <w:lang w:val="es-ES" w:eastAsia="es-ES"/>
      </w:rPr>
      <w:drawing>
        <wp:inline distT="0" distB="0" distL="0" distR="0" wp14:anchorId="07C261FC" wp14:editId="4735BC90">
          <wp:extent cx="2773812" cy="360000"/>
          <wp:effectExtent l="0" t="0" r="0" b="0"/>
          <wp:docPr id="1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DE3758" w14:textId="7777777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6E91"/>
    <w:multiLevelType w:val="hybridMultilevel"/>
    <w:tmpl w:val="F978217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A6382"/>
    <w:multiLevelType w:val="hybridMultilevel"/>
    <w:tmpl w:val="63B2FA4C"/>
    <w:lvl w:ilvl="0" w:tplc="F1060E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AA8E1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AB71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09C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3AEB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A71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C5E4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4F1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452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0F482C"/>
    <w:multiLevelType w:val="hybridMultilevel"/>
    <w:tmpl w:val="AF782EF2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D3179F"/>
    <w:multiLevelType w:val="hybridMultilevel"/>
    <w:tmpl w:val="BD8AFDE8"/>
    <w:lvl w:ilvl="0" w:tplc="5F269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C3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CC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0D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E6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03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6F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49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EC0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7F3356"/>
    <w:multiLevelType w:val="hybridMultilevel"/>
    <w:tmpl w:val="36E8E53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95353"/>
    <w:multiLevelType w:val="hybridMultilevel"/>
    <w:tmpl w:val="BA48D3F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1C5D6F"/>
    <w:multiLevelType w:val="hybridMultilevel"/>
    <w:tmpl w:val="7EB2E1B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2F35B6"/>
    <w:multiLevelType w:val="hybridMultilevel"/>
    <w:tmpl w:val="D928666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FB3C05"/>
    <w:multiLevelType w:val="hybridMultilevel"/>
    <w:tmpl w:val="BA70F1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AB38E3"/>
    <w:multiLevelType w:val="hybridMultilevel"/>
    <w:tmpl w:val="4118C62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4848A2"/>
    <w:multiLevelType w:val="hybridMultilevel"/>
    <w:tmpl w:val="7CA64E2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FC2A04"/>
    <w:multiLevelType w:val="hybridMultilevel"/>
    <w:tmpl w:val="2BE447E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9E2980"/>
    <w:multiLevelType w:val="hybridMultilevel"/>
    <w:tmpl w:val="B534057C"/>
    <w:lvl w:ilvl="0" w:tplc="BC64F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20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528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4A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42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2B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A7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AA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20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47E2A6C"/>
    <w:multiLevelType w:val="hybridMultilevel"/>
    <w:tmpl w:val="78FCD08A"/>
    <w:lvl w:ilvl="0" w:tplc="B2BEB4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AF8D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0E4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2E0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E98C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89DF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ABA4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8FD3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402C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C784284"/>
    <w:multiLevelType w:val="hybridMultilevel"/>
    <w:tmpl w:val="A9E4284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4207829"/>
    <w:multiLevelType w:val="hybridMultilevel"/>
    <w:tmpl w:val="0E1A37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CE5185"/>
    <w:multiLevelType w:val="hybridMultilevel"/>
    <w:tmpl w:val="5C5815D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5F24BB6"/>
    <w:multiLevelType w:val="hybridMultilevel"/>
    <w:tmpl w:val="32F09426"/>
    <w:lvl w:ilvl="0" w:tplc="1952E8B6">
      <w:numFmt w:val="bullet"/>
      <w:lvlText w:val="•"/>
      <w:lvlJc w:val="left"/>
      <w:pPr>
        <w:ind w:left="644" w:hanging="360"/>
      </w:pPr>
      <w:rPr>
        <w:rFonts w:ascii="Poppins Light" w:eastAsia="Times New Roman" w:hAnsi="Poppins Light" w:cs="Poppins Light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A7724CE"/>
    <w:multiLevelType w:val="hybridMultilevel"/>
    <w:tmpl w:val="7C705A9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CC0DC3"/>
    <w:multiLevelType w:val="hybridMultilevel"/>
    <w:tmpl w:val="62FCBA0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AB300E4"/>
    <w:multiLevelType w:val="hybridMultilevel"/>
    <w:tmpl w:val="BC186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A20133"/>
    <w:multiLevelType w:val="hybridMultilevel"/>
    <w:tmpl w:val="5F70AB64"/>
    <w:lvl w:ilvl="0" w:tplc="B526FE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AB8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6CEF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BED5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ED42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981C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D43F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002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A06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E8A4DA2"/>
    <w:multiLevelType w:val="hybridMultilevel"/>
    <w:tmpl w:val="2FA663B0"/>
    <w:lvl w:ilvl="0" w:tplc="E77658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E72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C01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BC6AB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4F4F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4F8E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7B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45F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C0D4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E9E3CC8"/>
    <w:multiLevelType w:val="hybridMultilevel"/>
    <w:tmpl w:val="9B96311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EA95F03"/>
    <w:multiLevelType w:val="hybridMultilevel"/>
    <w:tmpl w:val="9D60F25A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num w:numId="1" w16cid:durableId="905067281">
    <w:abstractNumId w:val="5"/>
  </w:num>
  <w:num w:numId="2" w16cid:durableId="190262792">
    <w:abstractNumId w:val="6"/>
  </w:num>
  <w:num w:numId="3" w16cid:durableId="61564838">
    <w:abstractNumId w:val="24"/>
  </w:num>
  <w:num w:numId="4" w16cid:durableId="1713656314">
    <w:abstractNumId w:val="13"/>
  </w:num>
  <w:num w:numId="5" w16cid:durableId="204175318">
    <w:abstractNumId w:val="16"/>
  </w:num>
  <w:num w:numId="6" w16cid:durableId="1026754568">
    <w:abstractNumId w:val="26"/>
  </w:num>
  <w:num w:numId="7" w16cid:durableId="1504592287">
    <w:abstractNumId w:val="1"/>
  </w:num>
  <w:num w:numId="8" w16cid:durableId="1577666031">
    <w:abstractNumId w:val="25"/>
  </w:num>
  <w:num w:numId="9" w16cid:durableId="225117119">
    <w:abstractNumId w:val="15"/>
  </w:num>
  <w:num w:numId="10" w16cid:durableId="1300064101">
    <w:abstractNumId w:val="3"/>
  </w:num>
  <w:num w:numId="11" w16cid:durableId="1295479555">
    <w:abstractNumId w:val="7"/>
  </w:num>
  <w:num w:numId="12" w16cid:durableId="1488207793">
    <w:abstractNumId w:val="11"/>
  </w:num>
  <w:num w:numId="13" w16cid:durableId="2139451842">
    <w:abstractNumId w:val="17"/>
  </w:num>
  <w:num w:numId="14" w16cid:durableId="1479344661">
    <w:abstractNumId w:val="22"/>
  </w:num>
  <w:num w:numId="15" w16cid:durableId="748846291">
    <w:abstractNumId w:val="27"/>
  </w:num>
  <w:num w:numId="16" w16cid:durableId="201748861">
    <w:abstractNumId w:val="19"/>
  </w:num>
  <w:num w:numId="17" w16cid:durableId="2037921309">
    <w:abstractNumId w:val="2"/>
  </w:num>
  <w:num w:numId="18" w16cid:durableId="1343505079">
    <w:abstractNumId w:val="9"/>
  </w:num>
  <w:num w:numId="19" w16cid:durableId="1440491769">
    <w:abstractNumId w:val="23"/>
  </w:num>
  <w:num w:numId="20" w16cid:durableId="396512195">
    <w:abstractNumId w:val="12"/>
  </w:num>
  <w:num w:numId="21" w16cid:durableId="385566108">
    <w:abstractNumId w:val="4"/>
  </w:num>
  <w:num w:numId="22" w16cid:durableId="923298227">
    <w:abstractNumId w:val="14"/>
  </w:num>
  <w:num w:numId="23" w16cid:durableId="1844928284">
    <w:abstractNumId w:val="0"/>
  </w:num>
  <w:num w:numId="24" w16cid:durableId="516887300">
    <w:abstractNumId w:val="8"/>
  </w:num>
  <w:num w:numId="25" w16cid:durableId="1333796872">
    <w:abstractNumId w:val="21"/>
  </w:num>
  <w:num w:numId="26" w16cid:durableId="2013993450">
    <w:abstractNumId w:val="18"/>
  </w:num>
  <w:num w:numId="27" w16cid:durableId="111676191">
    <w:abstractNumId w:val="28"/>
  </w:num>
  <w:num w:numId="28" w16cid:durableId="1503157044">
    <w:abstractNumId w:val="10"/>
  </w:num>
  <w:num w:numId="29" w16cid:durableId="136224187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2827"/>
    <w:rsid w:val="000278D8"/>
    <w:rsid w:val="00041317"/>
    <w:rsid w:val="000838C6"/>
    <w:rsid w:val="00093C5A"/>
    <w:rsid w:val="000A4E65"/>
    <w:rsid w:val="000B7AD8"/>
    <w:rsid w:val="000C6619"/>
    <w:rsid w:val="000D6693"/>
    <w:rsid w:val="000E3EF7"/>
    <w:rsid w:val="000E541E"/>
    <w:rsid w:val="000F4740"/>
    <w:rsid w:val="000F7DE9"/>
    <w:rsid w:val="00106AA7"/>
    <w:rsid w:val="0010734E"/>
    <w:rsid w:val="00116819"/>
    <w:rsid w:val="00124756"/>
    <w:rsid w:val="001452BA"/>
    <w:rsid w:val="00153EEA"/>
    <w:rsid w:val="00160195"/>
    <w:rsid w:val="001605DA"/>
    <w:rsid w:val="001A2D86"/>
    <w:rsid w:val="001A32C9"/>
    <w:rsid w:val="001C335A"/>
    <w:rsid w:val="001D58D1"/>
    <w:rsid w:val="001E77DF"/>
    <w:rsid w:val="001E7BC0"/>
    <w:rsid w:val="002344C7"/>
    <w:rsid w:val="002372B1"/>
    <w:rsid w:val="00252F67"/>
    <w:rsid w:val="00256D8D"/>
    <w:rsid w:val="002632D3"/>
    <w:rsid w:val="00264B6B"/>
    <w:rsid w:val="00286A0C"/>
    <w:rsid w:val="002B4B9C"/>
    <w:rsid w:val="002C6EC9"/>
    <w:rsid w:val="002D1A6D"/>
    <w:rsid w:val="002D51E3"/>
    <w:rsid w:val="002E6314"/>
    <w:rsid w:val="002F7C03"/>
    <w:rsid w:val="003009B4"/>
    <w:rsid w:val="003031BD"/>
    <w:rsid w:val="00310578"/>
    <w:rsid w:val="003365AE"/>
    <w:rsid w:val="00367C72"/>
    <w:rsid w:val="003A741B"/>
    <w:rsid w:val="003B3E2E"/>
    <w:rsid w:val="003C032E"/>
    <w:rsid w:val="003D71CA"/>
    <w:rsid w:val="00454835"/>
    <w:rsid w:val="00464B32"/>
    <w:rsid w:val="00480264"/>
    <w:rsid w:val="00491C71"/>
    <w:rsid w:val="004A062C"/>
    <w:rsid w:val="004B66A3"/>
    <w:rsid w:val="004D5079"/>
    <w:rsid w:val="004E15BC"/>
    <w:rsid w:val="004E713D"/>
    <w:rsid w:val="0054587F"/>
    <w:rsid w:val="005517B2"/>
    <w:rsid w:val="00585F34"/>
    <w:rsid w:val="00590983"/>
    <w:rsid w:val="005A5A09"/>
    <w:rsid w:val="005E4165"/>
    <w:rsid w:val="005F5206"/>
    <w:rsid w:val="005F74BB"/>
    <w:rsid w:val="006051C8"/>
    <w:rsid w:val="0060776C"/>
    <w:rsid w:val="0063273B"/>
    <w:rsid w:val="00676B29"/>
    <w:rsid w:val="006935ED"/>
    <w:rsid w:val="006B3AE9"/>
    <w:rsid w:val="007208BF"/>
    <w:rsid w:val="00735753"/>
    <w:rsid w:val="007671B4"/>
    <w:rsid w:val="00773A8C"/>
    <w:rsid w:val="0078262D"/>
    <w:rsid w:val="007B69CC"/>
    <w:rsid w:val="007B6ABF"/>
    <w:rsid w:val="00806374"/>
    <w:rsid w:val="00814E58"/>
    <w:rsid w:val="0083474B"/>
    <w:rsid w:val="00841D59"/>
    <w:rsid w:val="00851368"/>
    <w:rsid w:val="00891B81"/>
    <w:rsid w:val="008925A9"/>
    <w:rsid w:val="008B4C24"/>
    <w:rsid w:val="008F5378"/>
    <w:rsid w:val="008F775A"/>
    <w:rsid w:val="0092769D"/>
    <w:rsid w:val="00966015"/>
    <w:rsid w:val="00992595"/>
    <w:rsid w:val="009B33B6"/>
    <w:rsid w:val="009F2E30"/>
    <w:rsid w:val="00A76D0B"/>
    <w:rsid w:val="00A8489A"/>
    <w:rsid w:val="00AA60A0"/>
    <w:rsid w:val="00AD78A6"/>
    <w:rsid w:val="00B45591"/>
    <w:rsid w:val="00BA1D87"/>
    <w:rsid w:val="00BA6A76"/>
    <w:rsid w:val="00BD165F"/>
    <w:rsid w:val="00BE7658"/>
    <w:rsid w:val="00BF4873"/>
    <w:rsid w:val="00C06EEE"/>
    <w:rsid w:val="00C12E4A"/>
    <w:rsid w:val="00C13C3D"/>
    <w:rsid w:val="00C27686"/>
    <w:rsid w:val="00C42339"/>
    <w:rsid w:val="00C4723D"/>
    <w:rsid w:val="00C6070E"/>
    <w:rsid w:val="00C62CE1"/>
    <w:rsid w:val="00CA4523"/>
    <w:rsid w:val="00CB3A26"/>
    <w:rsid w:val="00CC2A45"/>
    <w:rsid w:val="00CF524F"/>
    <w:rsid w:val="00CF76E4"/>
    <w:rsid w:val="00D03B93"/>
    <w:rsid w:val="00D05B9C"/>
    <w:rsid w:val="00D267E4"/>
    <w:rsid w:val="00D503A2"/>
    <w:rsid w:val="00D553AB"/>
    <w:rsid w:val="00D61A8F"/>
    <w:rsid w:val="00D906FB"/>
    <w:rsid w:val="00DB27B4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B1500"/>
    <w:rsid w:val="00EF47B1"/>
    <w:rsid w:val="00EF4AFE"/>
    <w:rsid w:val="00F044D7"/>
    <w:rsid w:val="00F1136F"/>
    <w:rsid w:val="00F472E5"/>
    <w:rsid w:val="00F51FEF"/>
    <w:rsid w:val="00F52AA0"/>
    <w:rsid w:val="00F57059"/>
    <w:rsid w:val="00F972D6"/>
    <w:rsid w:val="00FC662D"/>
    <w:rsid w:val="00FD06F2"/>
    <w:rsid w:val="00FD7F1E"/>
    <w:rsid w:val="00FE3AB7"/>
    <w:rsid w:val="00FF3340"/>
    <w:rsid w:val="00FF3ECB"/>
    <w:rsid w:val="16FE954E"/>
    <w:rsid w:val="174D1BD4"/>
    <w:rsid w:val="17604659"/>
    <w:rsid w:val="2CC2C4D1"/>
    <w:rsid w:val="4C635C2F"/>
    <w:rsid w:val="55393E3C"/>
    <w:rsid w:val="65045BCD"/>
    <w:rsid w:val="6618B1E9"/>
    <w:rsid w:val="75B5D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76C1E7"/>
  <w15:docId w15:val="{E7AEA660-DF99-4547-A918-8288F43A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1D87"/>
    <w:pPr>
      <w:spacing w:before="100" w:beforeAutospacing="1" w:after="100" w:afterAutospacing="1"/>
    </w:pPr>
    <w:rPr>
      <w:rFonts w:eastAsiaTheme="minorEastAsia"/>
    </w:rPr>
  </w:style>
  <w:style w:type="character" w:customStyle="1" w:styleId="CabealhoChar">
    <w:name w:val="Cabeçalho Char"/>
    <w:basedOn w:val="Fontepargpadro"/>
    <w:link w:val="Cabealho"/>
    <w:rsid w:val="002B4B9C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6693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66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4" ma:contentTypeDescription="Create a new document." ma:contentTypeScope="" ma:versionID="894987b6a2ba3f058ad13be232fc7de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d576219bc32e6af574b7254886c8d3cb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8BD26-0223-4451-BA13-ED0BDCEB2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Pages>3</Pages>
  <Words>405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Augusto Almeida Passos</cp:lastModifiedBy>
  <cp:revision>3</cp:revision>
  <cp:lastPrinted>2006-08-31T06:40:00Z</cp:lastPrinted>
  <dcterms:created xsi:type="dcterms:W3CDTF">2024-07-18T20:16:00Z</dcterms:created>
  <dcterms:modified xsi:type="dcterms:W3CDTF">2024-07-22T19:41:00Z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