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00509" w14:textId="77777777" w:rsidR="00625DA3" w:rsidRPr="001A404F" w:rsidRDefault="00625DA3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1A404F">
        <w:rPr>
          <w:rFonts w:ascii="Poppins" w:hAnsi="Poppins" w:cs="Poppins"/>
          <w:bCs/>
          <w:szCs w:val="32"/>
        </w:rPr>
        <w:t>Roteiro de Atividade Prática</w:t>
      </w:r>
    </w:p>
    <w:p w14:paraId="308DF80C" w14:textId="77777777" w:rsidR="00625DA3" w:rsidRPr="001A404F" w:rsidRDefault="00625DA3" w:rsidP="00814E58"/>
    <w:p w14:paraId="5171ACAA" w14:textId="77777777" w:rsidR="00625DA3" w:rsidRPr="001A404F" w:rsidRDefault="00625DA3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1A404F">
        <w:rPr>
          <w:rFonts w:ascii="Poppins Light" w:hAnsi="Poppins Light" w:cs="Poppins Light"/>
          <w:b w:val="0"/>
          <w:sz w:val="24"/>
          <w:szCs w:val="16"/>
          <w:u w:val="none"/>
        </w:rPr>
        <w:t xml:space="preserve">Nome: </w:t>
      </w:r>
      <w:r w:rsidRPr="001A404F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1A404F">
        <w:rPr>
          <w:rFonts w:ascii="Poppins Light" w:hAnsi="Poppins Light" w:cs="Poppins Light"/>
          <w:b w:val="0"/>
          <w:sz w:val="24"/>
          <w:szCs w:val="16"/>
          <w:u w:val="none"/>
        </w:rPr>
        <w:tab/>
        <w:t xml:space="preserve"> Turma: </w:t>
      </w:r>
      <w:r w:rsidRPr="001A404F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Pr="001A404F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1A404F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0F9DA77" w14:textId="77777777" w:rsidR="00625DA3" w:rsidRPr="001A404F" w:rsidRDefault="00625DA3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C3EBF80" w14:textId="3F85B7B9" w:rsidR="00625DA3" w:rsidRPr="002D5433" w:rsidRDefault="00625DA3" w:rsidP="000731FA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2D5433">
        <w:rPr>
          <w:rFonts w:ascii="Poppins" w:hAnsi="Poppins" w:cs="Poppins"/>
          <w:b/>
          <w:bCs/>
          <w:sz w:val="32"/>
          <w:szCs w:val="32"/>
        </w:rPr>
        <w:t xml:space="preserve">Título da atividade: Roteiro de </w:t>
      </w:r>
      <w:r w:rsidR="00C23546" w:rsidRPr="002D5433">
        <w:rPr>
          <w:rFonts w:ascii="Poppins" w:hAnsi="Poppins" w:cs="Poppins"/>
          <w:b/>
          <w:bCs/>
          <w:sz w:val="32"/>
          <w:szCs w:val="32"/>
        </w:rPr>
        <w:t>apresentação em vídeo para processo seletivo</w:t>
      </w:r>
      <w:r w:rsidRPr="002D5433">
        <w:rPr>
          <w:rFonts w:ascii="Poppins" w:hAnsi="Poppins" w:cs="Poppins"/>
          <w:b/>
          <w:bCs/>
          <w:sz w:val="32"/>
          <w:szCs w:val="32"/>
        </w:rPr>
        <w:t>: Técnico em Desenvolvimento de Sistemas</w:t>
      </w:r>
    </w:p>
    <w:p w14:paraId="6E457B25" w14:textId="77777777" w:rsidR="00625DA3" w:rsidRPr="001A404F" w:rsidRDefault="00625DA3" w:rsidP="000731FA">
      <w:pPr>
        <w:spacing w:line="276" w:lineRule="auto"/>
        <w:rPr>
          <w:rFonts w:ascii="Poppins Light" w:hAnsi="Poppins Light" w:cs="Poppins Light"/>
          <w:sz w:val="22"/>
          <w:szCs w:val="22"/>
          <w:u w:val="single"/>
        </w:rPr>
      </w:pPr>
    </w:p>
    <w:p w14:paraId="7A923EFC" w14:textId="77777777" w:rsidR="00625DA3" w:rsidRPr="002D5433" w:rsidRDefault="00625DA3" w:rsidP="000731FA">
      <w:pPr>
        <w:spacing w:line="276" w:lineRule="auto"/>
        <w:rPr>
          <w:rFonts w:ascii="Poppins" w:hAnsi="Poppins" w:cs="Poppins"/>
          <w:b/>
          <w:bCs/>
          <w:sz w:val="28"/>
          <w:szCs w:val="28"/>
        </w:rPr>
      </w:pPr>
      <w:r w:rsidRPr="002D5433">
        <w:rPr>
          <w:rFonts w:ascii="Poppins" w:hAnsi="Poppins" w:cs="Poppins"/>
          <w:b/>
          <w:bCs/>
          <w:sz w:val="28"/>
          <w:szCs w:val="28"/>
        </w:rPr>
        <w:t>Objetivos</w:t>
      </w:r>
    </w:p>
    <w:p w14:paraId="57875630" w14:textId="77777777" w:rsidR="00625DA3" w:rsidRPr="002D5433" w:rsidRDefault="00625DA3" w:rsidP="000731FA">
      <w:pPr>
        <w:spacing w:line="276" w:lineRule="auto"/>
        <w:jc w:val="both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O objetivo da atividade é fornecer um roteiro abrangente para a criação de uma apresentação em vídeo, visando preparar o estudante para um processo seletivo.</w:t>
      </w:r>
    </w:p>
    <w:p w14:paraId="7E024706" w14:textId="77777777" w:rsidR="00625DA3" w:rsidRPr="002D5433" w:rsidRDefault="00625DA3" w:rsidP="000731FA">
      <w:pPr>
        <w:spacing w:line="276" w:lineRule="auto"/>
        <w:rPr>
          <w:rFonts w:ascii="Poppins Light" w:hAnsi="Poppins Light" w:cs="Poppins Light"/>
        </w:rPr>
      </w:pPr>
    </w:p>
    <w:p w14:paraId="386BBE58" w14:textId="77777777" w:rsidR="00625DA3" w:rsidRPr="002D5433" w:rsidRDefault="00625DA3" w:rsidP="000731FA">
      <w:pPr>
        <w:spacing w:line="276" w:lineRule="auto"/>
        <w:rPr>
          <w:rFonts w:ascii="Poppins" w:hAnsi="Poppins" w:cs="Poppins"/>
          <w:b/>
          <w:bCs/>
          <w:sz w:val="32"/>
          <w:szCs w:val="32"/>
        </w:rPr>
      </w:pPr>
      <w:r w:rsidRPr="002D5433">
        <w:rPr>
          <w:rFonts w:ascii="Poppins" w:hAnsi="Poppins" w:cs="Poppins"/>
          <w:b/>
          <w:bCs/>
          <w:sz w:val="32"/>
          <w:szCs w:val="32"/>
        </w:rPr>
        <w:t>Lista de materiais</w:t>
      </w:r>
    </w:p>
    <w:p w14:paraId="187217E7" w14:textId="55044FBC" w:rsidR="00625DA3" w:rsidRPr="002D5433" w:rsidRDefault="00625DA3" w:rsidP="000731FA">
      <w:pPr>
        <w:pStyle w:val="PargrafodaLista"/>
        <w:numPr>
          <w:ilvl w:val="0"/>
          <w:numId w:val="30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Livro de Carreira</w:t>
      </w:r>
      <w:r w:rsidR="001A404F" w:rsidRPr="002D5433">
        <w:rPr>
          <w:rFonts w:ascii="Poppins Light" w:hAnsi="Poppins Light" w:cs="Poppins Light"/>
        </w:rPr>
        <w:t>.</w:t>
      </w:r>
    </w:p>
    <w:p w14:paraId="6C0BBBE7" w14:textId="37EB374C" w:rsidR="00625DA3" w:rsidRPr="002D5433" w:rsidRDefault="00625DA3" w:rsidP="000731FA">
      <w:pPr>
        <w:pStyle w:val="PargrafodaLista"/>
        <w:numPr>
          <w:ilvl w:val="0"/>
          <w:numId w:val="30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Canetas e/ou lápis.</w:t>
      </w:r>
    </w:p>
    <w:p w14:paraId="19347598" w14:textId="77777777" w:rsidR="00625DA3" w:rsidRPr="002D5433" w:rsidRDefault="00625DA3" w:rsidP="000731FA">
      <w:pPr>
        <w:pStyle w:val="PargrafodaLista"/>
        <w:spacing w:line="276" w:lineRule="auto"/>
        <w:ind w:left="708"/>
        <w:rPr>
          <w:rFonts w:ascii="Poppins Light" w:hAnsi="Poppins Light" w:cs="Poppins Light"/>
          <w:color w:val="FF0000"/>
        </w:rPr>
      </w:pPr>
    </w:p>
    <w:p w14:paraId="0C90189F" w14:textId="77777777" w:rsidR="00625DA3" w:rsidRPr="002D5433" w:rsidRDefault="00625DA3" w:rsidP="000731FA">
      <w:pPr>
        <w:spacing w:line="276" w:lineRule="auto"/>
        <w:rPr>
          <w:rFonts w:ascii="Poppins" w:hAnsi="Poppins" w:cs="Poppins"/>
          <w:b/>
          <w:bCs/>
          <w:sz w:val="32"/>
          <w:szCs w:val="32"/>
        </w:rPr>
      </w:pPr>
      <w:r w:rsidRPr="002D5433">
        <w:rPr>
          <w:rFonts w:ascii="Poppins" w:hAnsi="Poppins" w:cs="Poppins"/>
          <w:b/>
          <w:bCs/>
          <w:sz w:val="32"/>
          <w:szCs w:val="32"/>
        </w:rPr>
        <w:t>Procedimento experimental</w:t>
      </w:r>
    </w:p>
    <w:p w14:paraId="0F0D3B6B" w14:textId="77777777" w:rsidR="00625DA3" w:rsidRPr="002D5433" w:rsidRDefault="00625DA3" w:rsidP="000731FA">
      <w:pPr>
        <w:spacing w:line="276" w:lineRule="auto"/>
        <w:ind w:left="357"/>
        <w:jc w:val="both"/>
        <w:rPr>
          <w:rFonts w:ascii="Poppins Light" w:hAnsi="Poppins Light" w:cs="Poppins Light"/>
        </w:rPr>
      </w:pPr>
    </w:p>
    <w:p w14:paraId="09AD3F6E" w14:textId="2173D037" w:rsidR="00625DA3" w:rsidRPr="002D5433" w:rsidRDefault="00625DA3" w:rsidP="000731F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</w:rPr>
      </w:pPr>
      <w:r w:rsidRPr="002D5433">
        <w:rPr>
          <w:rFonts w:ascii="Poppins" w:hAnsi="Poppins" w:cs="Poppins"/>
          <w:b/>
          <w:bCs/>
        </w:rPr>
        <w:t>Cenário</w:t>
      </w:r>
      <w:r w:rsidRPr="002D5433">
        <w:rPr>
          <w:rFonts w:ascii="Poppins" w:hAnsi="Poppins" w:cs="Poppins"/>
        </w:rPr>
        <w:t>:</w:t>
      </w:r>
    </w:p>
    <w:p w14:paraId="56672458" w14:textId="77777777" w:rsidR="00625DA3" w:rsidRPr="002D5433" w:rsidRDefault="00625DA3" w:rsidP="000731FA">
      <w:pPr>
        <w:spacing w:line="276" w:lineRule="auto"/>
        <w:ind w:left="426"/>
        <w:jc w:val="both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Você, um estudante do curso técnico em Desenvolvimento de Sistemas, está prestes a concluir seus estudos e recebeu um convite para um processo seletivo em uma empresa de software líder no desenvolvimento de aplicativos móveis. A empresa é reconhecida por sua qualidade técnica, inovação e compromisso com a entrega de soluções de alta performance. Este é um momento crucial para demonstrar suas habilidades e conhecimentos em desenvolvimento de sistemas, visando garantir essa oportunidade que pode ser o ponto de partida para sua carreira na área de tecnologia.</w:t>
      </w:r>
    </w:p>
    <w:p w14:paraId="4DEA2573" w14:textId="77777777" w:rsidR="00625DA3" w:rsidRPr="002D5433" w:rsidRDefault="00625DA3" w:rsidP="000731FA">
      <w:pPr>
        <w:spacing w:line="276" w:lineRule="auto"/>
        <w:ind w:left="426"/>
        <w:jc w:val="both"/>
        <w:rPr>
          <w:rFonts w:ascii="Poppins Light" w:hAnsi="Poppins Light" w:cs="Poppins Light"/>
        </w:rPr>
      </w:pPr>
    </w:p>
    <w:p w14:paraId="2AAB92AE" w14:textId="77777777" w:rsidR="00625DA3" w:rsidRPr="002D5433" w:rsidRDefault="00625DA3" w:rsidP="000731FA">
      <w:pPr>
        <w:spacing w:line="276" w:lineRule="auto"/>
        <w:ind w:left="360"/>
        <w:jc w:val="both"/>
        <w:rPr>
          <w:rFonts w:ascii="Poppins" w:hAnsi="Poppins" w:cs="Poppins"/>
          <w:b/>
          <w:bCs/>
        </w:rPr>
      </w:pPr>
      <w:r w:rsidRPr="002D5433">
        <w:rPr>
          <w:rFonts w:ascii="Poppins Light" w:hAnsi="Poppins Light" w:cs="Poppins Light"/>
        </w:rPr>
        <w:lastRenderedPageBreak/>
        <w:t xml:space="preserve">O processo seletivo é para a vaga de </w:t>
      </w:r>
      <w:r w:rsidRPr="002D5433">
        <w:rPr>
          <w:rFonts w:ascii="Poppins" w:hAnsi="Poppins" w:cs="Poppins"/>
          <w:b/>
          <w:bCs/>
        </w:rPr>
        <w:t>Técnico em Desenvolvimento de Sistemas</w:t>
      </w:r>
      <w:r w:rsidRPr="002D5433">
        <w:rPr>
          <w:rFonts w:ascii="Poppins Light" w:hAnsi="Poppins Light" w:cs="Poppins Light"/>
        </w:rPr>
        <w:t xml:space="preserve">. O vídeo deve ter uma duração máxima de </w:t>
      </w:r>
      <w:r w:rsidRPr="002D5433">
        <w:rPr>
          <w:rFonts w:ascii="Poppins" w:hAnsi="Poppins" w:cs="Poppins"/>
          <w:b/>
          <w:bCs/>
        </w:rPr>
        <w:t>3 minutos</w:t>
      </w:r>
      <w:r w:rsidRPr="002D5433">
        <w:rPr>
          <w:rFonts w:ascii="Poppins Light" w:hAnsi="Poppins Light" w:cs="Poppins Light"/>
        </w:rPr>
        <w:t xml:space="preserve"> e deve conter as seguintes etapas</w:t>
      </w:r>
      <w:r w:rsidRPr="002D5433">
        <w:rPr>
          <w:rFonts w:ascii="Poppins Light" w:hAnsi="Poppins Light" w:cs="Poppins Light"/>
          <w:b/>
          <w:bCs/>
        </w:rPr>
        <w:t xml:space="preserve">: </w:t>
      </w:r>
      <w:r w:rsidRPr="002D5433">
        <w:rPr>
          <w:rFonts w:ascii="Poppins" w:hAnsi="Poppins" w:cs="Poppins"/>
          <w:b/>
          <w:bCs/>
        </w:rPr>
        <w:t>apresentação; formação acadêmica; experiência profissional; resultados e competências; objetivo profissional e encerramento.</w:t>
      </w:r>
    </w:p>
    <w:p w14:paraId="1326F840" w14:textId="77777777" w:rsidR="00625DA3" w:rsidRPr="002D5433" w:rsidRDefault="00625DA3" w:rsidP="000731FA">
      <w:pPr>
        <w:spacing w:line="276" w:lineRule="auto"/>
        <w:ind w:left="360"/>
        <w:jc w:val="both"/>
        <w:rPr>
          <w:rFonts w:ascii="Poppins" w:hAnsi="Poppins" w:cs="Poppins"/>
          <w:b/>
          <w:bCs/>
        </w:rPr>
      </w:pPr>
    </w:p>
    <w:p w14:paraId="590E7D53" w14:textId="77777777" w:rsidR="00625DA3" w:rsidRPr="002D5433" w:rsidRDefault="00625DA3" w:rsidP="000731FA">
      <w:pPr>
        <w:spacing w:line="276" w:lineRule="auto"/>
        <w:ind w:left="360"/>
        <w:jc w:val="both"/>
        <w:rPr>
          <w:rFonts w:ascii="Poppins" w:hAnsi="Poppins" w:cs="Poppins"/>
          <w:b/>
          <w:bCs/>
        </w:rPr>
      </w:pPr>
      <w:r w:rsidRPr="002D5433">
        <w:rPr>
          <w:rFonts w:ascii="Poppins" w:hAnsi="Poppins" w:cs="Poppins"/>
          <w:b/>
          <w:bCs/>
        </w:rPr>
        <w:t>Inicialmente, iremos elaborar apenas o roteiro do vídeo. Na próxima aula desta unidade, faremos a gravação da apresentação em vídeo.</w:t>
      </w:r>
    </w:p>
    <w:p w14:paraId="1BEABD56" w14:textId="77777777" w:rsidR="00625DA3" w:rsidRPr="002D5433" w:rsidRDefault="00625DA3" w:rsidP="000731FA">
      <w:pPr>
        <w:spacing w:line="276" w:lineRule="auto"/>
        <w:ind w:left="360"/>
        <w:rPr>
          <w:rFonts w:ascii="Poppins Light" w:hAnsi="Poppins Light" w:cs="Poppins Light"/>
        </w:rPr>
      </w:pPr>
    </w:p>
    <w:p w14:paraId="176E3A1A" w14:textId="138CF77C" w:rsidR="00625DA3" w:rsidRPr="002D5433" w:rsidRDefault="00625DA3" w:rsidP="000731F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b/>
          <w:bCs/>
        </w:rPr>
      </w:pPr>
      <w:r w:rsidRPr="002D5433">
        <w:rPr>
          <w:rFonts w:ascii="Poppins" w:hAnsi="Poppins" w:cs="Poppins"/>
          <w:b/>
          <w:bCs/>
        </w:rPr>
        <w:t>Elaboração do roteiro</w:t>
      </w:r>
      <w:r w:rsidRPr="002D5433">
        <w:rPr>
          <w:rFonts w:ascii="Poppins Light" w:hAnsi="Poppins Light" w:cs="Poppins Light"/>
          <w:b/>
          <w:bCs/>
        </w:rPr>
        <w:t xml:space="preserve">: </w:t>
      </w:r>
      <w:r w:rsidRPr="002D5433">
        <w:rPr>
          <w:rFonts w:ascii="Poppins Light" w:hAnsi="Poppins Light" w:cs="Poppins Light"/>
        </w:rPr>
        <w:t xml:space="preserve">Crie o roteiro da gravação em vídeo. </w:t>
      </w:r>
      <w:r w:rsidR="001A404F" w:rsidRPr="002D5433">
        <w:rPr>
          <w:rFonts w:ascii="Poppins Light" w:hAnsi="Poppins Light" w:cs="Poppins Light"/>
        </w:rPr>
        <w:t>O</w:t>
      </w:r>
      <w:r w:rsidRPr="002D5433">
        <w:rPr>
          <w:rFonts w:ascii="Poppins Light" w:hAnsi="Poppins Light" w:cs="Poppins Light"/>
        </w:rPr>
        <w:t xml:space="preserve"> Anexo I deste documento </w:t>
      </w:r>
      <w:r w:rsidR="001A404F" w:rsidRPr="002D5433">
        <w:rPr>
          <w:rFonts w:ascii="Poppins Light" w:hAnsi="Poppins Light" w:cs="Poppins Light"/>
        </w:rPr>
        <w:t>apresenta</w:t>
      </w:r>
      <w:r w:rsidRPr="002D5433">
        <w:rPr>
          <w:rFonts w:ascii="Poppins Light" w:hAnsi="Poppins Light" w:cs="Poppins Light"/>
        </w:rPr>
        <w:t xml:space="preserve"> orientações mais detalhadas sobre </w:t>
      </w:r>
      <w:r w:rsidR="001A404F" w:rsidRPr="002D5433">
        <w:rPr>
          <w:rFonts w:ascii="Poppins Light" w:hAnsi="Poppins Light" w:cs="Poppins Light"/>
        </w:rPr>
        <w:t xml:space="preserve">todas as </w:t>
      </w:r>
      <w:r w:rsidRPr="002D5433">
        <w:rPr>
          <w:rFonts w:ascii="Poppins Light" w:hAnsi="Poppins Light" w:cs="Poppins Light"/>
        </w:rPr>
        <w:t>etapa</w:t>
      </w:r>
      <w:r w:rsidR="001A404F" w:rsidRPr="002D5433">
        <w:rPr>
          <w:rFonts w:ascii="Poppins Light" w:hAnsi="Poppins Light" w:cs="Poppins Light"/>
        </w:rPr>
        <w:t>s</w:t>
      </w:r>
      <w:r w:rsidRPr="002D5433">
        <w:rPr>
          <w:rFonts w:ascii="Poppins Light" w:hAnsi="Poppins Light" w:cs="Poppins Light"/>
        </w:rPr>
        <w:t xml:space="preserve"> solicitada</w:t>
      </w:r>
      <w:r w:rsidR="001A404F" w:rsidRPr="002D5433">
        <w:rPr>
          <w:rFonts w:ascii="Poppins Light" w:hAnsi="Poppins Light" w:cs="Poppins Light"/>
        </w:rPr>
        <w:t>s</w:t>
      </w:r>
      <w:r w:rsidRPr="002D5433">
        <w:rPr>
          <w:rFonts w:ascii="Poppins Light" w:hAnsi="Poppins Light" w:cs="Poppins Light"/>
        </w:rPr>
        <w:t xml:space="preserve"> no vídeo, as quais você deverá contemplar no roteiro.</w:t>
      </w:r>
    </w:p>
    <w:p w14:paraId="7AB7B136" w14:textId="77777777" w:rsidR="00625DA3" w:rsidRPr="002D5433" w:rsidRDefault="00625DA3" w:rsidP="000731FA">
      <w:pPr>
        <w:pStyle w:val="PargrafodaLista"/>
        <w:spacing w:line="276" w:lineRule="auto"/>
        <w:rPr>
          <w:rFonts w:ascii="Poppins Light" w:hAnsi="Poppins Light" w:cs="Poppins Light"/>
          <w:b/>
          <w:bCs/>
        </w:rPr>
      </w:pPr>
    </w:p>
    <w:p w14:paraId="7416668A" w14:textId="21FF0C84" w:rsidR="00625DA3" w:rsidRPr="002D5433" w:rsidRDefault="00625DA3" w:rsidP="000731F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b/>
          <w:bCs/>
        </w:rPr>
      </w:pPr>
      <w:r w:rsidRPr="002D5433">
        <w:rPr>
          <w:rFonts w:ascii="Poppins" w:hAnsi="Poppins" w:cs="Poppins"/>
          <w:b/>
          <w:bCs/>
        </w:rPr>
        <w:t>Registro</w:t>
      </w:r>
      <w:r w:rsidRPr="002D5433">
        <w:rPr>
          <w:rFonts w:ascii="Poppins Light" w:hAnsi="Poppins Light" w:cs="Poppins Light"/>
          <w:b/>
          <w:bCs/>
        </w:rPr>
        <w:t xml:space="preserve">: </w:t>
      </w:r>
      <w:r w:rsidRPr="002D5433">
        <w:rPr>
          <w:rFonts w:ascii="Poppins Light" w:hAnsi="Poppins Light" w:cs="Poppins Light"/>
        </w:rPr>
        <w:t xml:space="preserve">Faça todas as </w:t>
      </w:r>
      <w:r w:rsidR="001A404F" w:rsidRPr="002D5433">
        <w:rPr>
          <w:rFonts w:ascii="Poppins Light" w:hAnsi="Poppins Light" w:cs="Poppins Light"/>
        </w:rPr>
        <w:t xml:space="preserve">anotações </w:t>
      </w:r>
      <w:r w:rsidRPr="002D5433">
        <w:rPr>
          <w:rFonts w:ascii="Poppins Light" w:hAnsi="Poppins Light" w:cs="Poppins Light"/>
        </w:rPr>
        <w:t>e registros no Livro de Carreira.</w:t>
      </w:r>
    </w:p>
    <w:p w14:paraId="1A68BB24" w14:textId="77777777" w:rsidR="00625DA3" w:rsidRPr="002D5433" w:rsidRDefault="00625DA3" w:rsidP="000731FA">
      <w:pPr>
        <w:pStyle w:val="PargrafodaLista"/>
        <w:spacing w:line="276" w:lineRule="auto"/>
        <w:rPr>
          <w:rFonts w:ascii="Poppins Light" w:hAnsi="Poppins Light" w:cs="Poppins Light"/>
        </w:rPr>
      </w:pPr>
    </w:p>
    <w:p w14:paraId="3EE0030F" w14:textId="77777777" w:rsidR="00625DA3" w:rsidRPr="002D5433" w:rsidRDefault="00625DA3" w:rsidP="000731F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b/>
          <w:bCs/>
        </w:rPr>
      </w:pPr>
      <w:r w:rsidRPr="002D5433">
        <w:rPr>
          <w:rFonts w:ascii="Poppins" w:hAnsi="Poppins" w:cs="Poppins"/>
          <w:b/>
          <w:bCs/>
        </w:rPr>
        <w:t>Próxima etapa</w:t>
      </w:r>
      <w:r w:rsidRPr="002D5433">
        <w:rPr>
          <w:rFonts w:ascii="Poppins Light" w:hAnsi="Poppins Light" w:cs="Poppins Light"/>
          <w:b/>
          <w:bCs/>
        </w:rPr>
        <w:t xml:space="preserve">: </w:t>
      </w:r>
      <w:r w:rsidRPr="002D5433">
        <w:rPr>
          <w:rFonts w:ascii="Poppins Light" w:hAnsi="Poppins Light" w:cs="Poppins Light"/>
        </w:rPr>
        <w:t>Ao finalizar o registro, leia o Anexo II deste documento e se prepare para a próxima etapa!</w:t>
      </w:r>
    </w:p>
    <w:p w14:paraId="32E22C05" w14:textId="77777777" w:rsidR="00625DA3" w:rsidRPr="002D5433" w:rsidRDefault="00625DA3" w:rsidP="000731FA">
      <w:pPr>
        <w:spacing w:line="276" w:lineRule="auto"/>
        <w:rPr>
          <w:rFonts w:ascii="Poppins Light" w:hAnsi="Poppins Light" w:cs="Poppins Light"/>
          <w:b/>
          <w:bCs/>
        </w:rPr>
      </w:pPr>
      <w:r w:rsidRPr="002D5433">
        <w:rPr>
          <w:rFonts w:ascii="Poppins Light" w:hAnsi="Poppins Light" w:cs="Poppins Light"/>
          <w:b/>
          <w:bCs/>
        </w:rPr>
        <w:br w:type="page"/>
      </w:r>
    </w:p>
    <w:p w14:paraId="29BF7FEE" w14:textId="77777777" w:rsidR="00625DA3" w:rsidRPr="002D5433" w:rsidRDefault="00625DA3" w:rsidP="000731FA">
      <w:pPr>
        <w:spacing w:line="276" w:lineRule="auto"/>
        <w:ind w:left="360"/>
        <w:jc w:val="center"/>
        <w:rPr>
          <w:rFonts w:ascii="Poppins" w:hAnsi="Poppins" w:cs="Poppins"/>
          <w:b/>
          <w:bCs/>
          <w:sz w:val="28"/>
          <w:szCs w:val="28"/>
        </w:rPr>
      </w:pPr>
      <w:r w:rsidRPr="002D5433">
        <w:rPr>
          <w:rFonts w:ascii="Poppins" w:hAnsi="Poppins" w:cs="Poppins"/>
          <w:b/>
          <w:bCs/>
          <w:sz w:val="28"/>
          <w:szCs w:val="28"/>
        </w:rPr>
        <w:lastRenderedPageBreak/>
        <w:t>ANEXO I: ORIENTAÇÕES PARA ELABORAÇÃO DO ROTEIRO</w:t>
      </w:r>
    </w:p>
    <w:p w14:paraId="329B8535" w14:textId="77777777" w:rsidR="00625DA3" w:rsidRPr="002D5433" w:rsidRDefault="00625DA3" w:rsidP="000731FA">
      <w:pPr>
        <w:spacing w:line="276" w:lineRule="auto"/>
        <w:ind w:left="360"/>
        <w:rPr>
          <w:rFonts w:ascii="Poppins" w:hAnsi="Poppins" w:cs="Poppins"/>
        </w:rPr>
      </w:pPr>
    </w:p>
    <w:p w14:paraId="1352217E" w14:textId="77777777" w:rsidR="00625DA3" w:rsidRPr="002D5433" w:rsidRDefault="00625DA3" w:rsidP="000731FA">
      <w:pPr>
        <w:pStyle w:val="PargrafodaLista"/>
        <w:numPr>
          <w:ilvl w:val="0"/>
          <w:numId w:val="26"/>
        </w:numPr>
        <w:spacing w:line="276" w:lineRule="auto"/>
        <w:rPr>
          <w:rFonts w:ascii="Poppins" w:hAnsi="Poppins" w:cs="Poppins"/>
          <w:b/>
          <w:bCs/>
        </w:rPr>
      </w:pPr>
      <w:r w:rsidRPr="002D5433">
        <w:rPr>
          <w:rFonts w:ascii="Poppins" w:hAnsi="Poppins" w:cs="Poppins"/>
          <w:b/>
          <w:bCs/>
        </w:rPr>
        <w:t>Apresentação:</w:t>
      </w:r>
    </w:p>
    <w:p w14:paraId="50DB8D14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Inicie cumprimentando de forma cordial e profissional.</w:t>
      </w:r>
    </w:p>
    <w:p w14:paraId="11C01BD9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Apresente-se: mencione seu nome completo e a profissão pela qual está se candidatando.</w:t>
      </w:r>
    </w:p>
    <w:p w14:paraId="11F916AC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Informe onde mora de forma sucinta.</w:t>
      </w:r>
    </w:p>
    <w:p w14:paraId="1BE778DD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Destaque informações relevantes que demonstrem sua personalidade e motivação para a vaga.</w:t>
      </w:r>
    </w:p>
    <w:p w14:paraId="1A14687D" w14:textId="77777777" w:rsidR="00625DA3" w:rsidRPr="002D5433" w:rsidRDefault="00625DA3" w:rsidP="000731FA">
      <w:pPr>
        <w:spacing w:line="276" w:lineRule="auto"/>
        <w:ind w:left="360"/>
        <w:rPr>
          <w:rFonts w:ascii="Poppins Light" w:hAnsi="Poppins Light" w:cs="Poppins Light"/>
        </w:rPr>
      </w:pPr>
    </w:p>
    <w:p w14:paraId="1BF951B6" w14:textId="77777777" w:rsidR="00625DA3" w:rsidRPr="002D5433" w:rsidRDefault="00625DA3" w:rsidP="000731FA">
      <w:pPr>
        <w:pStyle w:val="PargrafodaLista"/>
        <w:numPr>
          <w:ilvl w:val="0"/>
          <w:numId w:val="26"/>
        </w:numPr>
        <w:spacing w:line="276" w:lineRule="auto"/>
        <w:rPr>
          <w:rFonts w:ascii="Poppins" w:hAnsi="Poppins" w:cs="Poppins"/>
          <w:b/>
          <w:bCs/>
        </w:rPr>
      </w:pPr>
      <w:r w:rsidRPr="002D5433">
        <w:rPr>
          <w:rFonts w:ascii="Poppins" w:hAnsi="Poppins" w:cs="Poppins"/>
          <w:b/>
          <w:bCs/>
        </w:rPr>
        <w:t>Formação acadêmica:</w:t>
      </w:r>
    </w:p>
    <w:p w14:paraId="46C085D7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Descreva seu grau de escolaridade, destacando os diplomas e certificações relevantes para a vaga.</w:t>
      </w:r>
    </w:p>
    <w:p w14:paraId="62DB50F6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Caso tenha diplomas diversos, mencione aqueles que possam agregar valor à posição desejada.</w:t>
      </w:r>
    </w:p>
    <w:p w14:paraId="12BDCEA1" w14:textId="77777777" w:rsidR="00625DA3" w:rsidRPr="002D5433" w:rsidRDefault="00625DA3" w:rsidP="000731FA">
      <w:pPr>
        <w:spacing w:line="276" w:lineRule="auto"/>
        <w:ind w:left="360"/>
        <w:rPr>
          <w:rFonts w:ascii="Poppins Light" w:hAnsi="Poppins Light" w:cs="Poppins Light"/>
        </w:rPr>
      </w:pPr>
    </w:p>
    <w:p w14:paraId="16ACA120" w14:textId="77777777" w:rsidR="00625DA3" w:rsidRPr="002D5433" w:rsidRDefault="00625DA3" w:rsidP="000731FA">
      <w:pPr>
        <w:pStyle w:val="PargrafodaLista"/>
        <w:numPr>
          <w:ilvl w:val="0"/>
          <w:numId w:val="26"/>
        </w:numPr>
        <w:spacing w:line="276" w:lineRule="auto"/>
        <w:rPr>
          <w:rFonts w:ascii="Poppins" w:hAnsi="Poppins" w:cs="Poppins"/>
          <w:b/>
          <w:bCs/>
        </w:rPr>
      </w:pPr>
      <w:r w:rsidRPr="002D5433">
        <w:rPr>
          <w:rFonts w:ascii="Poppins" w:hAnsi="Poppins" w:cs="Poppins"/>
          <w:b/>
          <w:bCs/>
        </w:rPr>
        <w:t>Experiência profissional:</w:t>
      </w:r>
    </w:p>
    <w:p w14:paraId="77AE09A9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Apresente sua experiência profissional relevante para o cargo, com ênfase em atividades realizadas nos últimos cinco anos ou em suas cinco experiências mais recentes.</w:t>
      </w:r>
    </w:p>
    <w:p w14:paraId="6AB58BB5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Destaque as responsabilidades que desempenhou e os resultados alcançados em cada posição.</w:t>
      </w:r>
    </w:p>
    <w:p w14:paraId="51BD8D92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Se possível, relate situações que demonstrem suas habilidades e competências necessárias para a vaga.</w:t>
      </w:r>
    </w:p>
    <w:p w14:paraId="6FED0CAD" w14:textId="77777777" w:rsidR="00625DA3" w:rsidRPr="002D5433" w:rsidRDefault="00625DA3" w:rsidP="000731FA">
      <w:pPr>
        <w:spacing w:line="276" w:lineRule="auto"/>
        <w:ind w:left="360"/>
        <w:rPr>
          <w:rFonts w:ascii="Poppins Light" w:hAnsi="Poppins Light" w:cs="Poppins Light"/>
        </w:rPr>
      </w:pPr>
    </w:p>
    <w:p w14:paraId="740C459A" w14:textId="77777777" w:rsidR="00625DA3" w:rsidRPr="002D5433" w:rsidRDefault="00625DA3" w:rsidP="000731FA">
      <w:pPr>
        <w:pStyle w:val="PargrafodaLista"/>
        <w:numPr>
          <w:ilvl w:val="0"/>
          <w:numId w:val="26"/>
        </w:numPr>
        <w:spacing w:line="276" w:lineRule="auto"/>
        <w:rPr>
          <w:rFonts w:ascii="Poppins" w:hAnsi="Poppins" w:cs="Poppins"/>
          <w:b/>
          <w:bCs/>
        </w:rPr>
      </w:pPr>
      <w:r w:rsidRPr="002D5433">
        <w:rPr>
          <w:rFonts w:ascii="Poppins" w:hAnsi="Poppins" w:cs="Poppins"/>
          <w:b/>
          <w:bCs/>
        </w:rPr>
        <w:t>Resultados e competências:</w:t>
      </w:r>
    </w:p>
    <w:p w14:paraId="15D70F6C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Compartilhe os resultados que alcançou ao longo de sua carreira, como prêmios, reconhecimentos ou crescimento profissional.</w:t>
      </w:r>
    </w:p>
    <w:p w14:paraId="76775A0E" w14:textId="508FEDD5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Demonstre suas competências técnicas e habilidades interpessoais (soft skills) relevantes para o cargo.</w:t>
      </w:r>
    </w:p>
    <w:p w14:paraId="5BC6B149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Exemplifique com situações concretas para respaldar suas afirmações.</w:t>
      </w:r>
    </w:p>
    <w:p w14:paraId="708C346E" w14:textId="77777777" w:rsidR="00625DA3" w:rsidRPr="002D5433" w:rsidRDefault="00625DA3" w:rsidP="000731FA">
      <w:pPr>
        <w:spacing w:line="276" w:lineRule="auto"/>
        <w:ind w:left="360"/>
        <w:rPr>
          <w:rFonts w:ascii="Poppins Light" w:hAnsi="Poppins Light" w:cs="Poppins Light"/>
        </w:rPr>
      </w:pPr>
    </w:p>
    <w:p w14:paraId="4DC443EA" w14:textId="77777777" w:rsidR="00625DA3" w:rsidRPr="002D5433" w:rsidRDefault="00625DA3" w:rsidP="000731FA">
      <w:pPr>
        <w:pStyle w:val="PargrafodaLista"/>
        <w:numPr>
          <w:ilvl w:val="0"/>
          <w:numId w:val="26"/>
        </w:numPr>
        <w:spacing w:line="276" w:lineRule="auto"/>
        <w:rPr>
          <w:rFonts w:ascii="Poppins" w:hAnsi="Poppins" w:cs="Poppins"/>
          <w:b/>
          <w:bCs/>
        </w:rPr>
      </w:pPr>
      <w:r w:rsidRPr="002D5433">
        <w:rPr>
          <w:rFonts w:ascii="Poppins" w:hAnsi="Poppins" w:cs="Poppins"/>
          <w:b/>
          <w:bCs/>
        </w:rPr>
        <w:lastRenderedPageBreak/>
        <w:t xml:space="preserve">Objetivo profissional: </w:t>
      </w:r>
    </w:p>
    <w:p w14:paraId="7D6E4DD5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Expresse suas pretensões para o futuro profissional, destacando como essa vaga e a empresa podem contribuir para seu crescimento.</w:t>
      </w:r>
    </w:p>
    <w:p w14:paraId="0BACDED1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Mostre como suas habilidades e experiências se alinham com os objetivos da empresa e como você pode agregar valor ao time.</w:t>
      </w:r>
    </w:p>
    <w:p w14:paraId="01ECA3EA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Demonstre seu interesse genuíno pela oportunidade e como pretende contribuir para o sucesso da organização.</w:t>
      </w:r>
    </w:p>
    <w:p w14:paraId="6E58ED05" w14:textId="77777777" w:rsidR="00625DA3" w:rsidRPr="002D5433" w:rsidRDefault="00625DA3" w:rsidP="000731FA">
      <w:pPr>
        <w:spacing w:line="276" w:lineRule="auto"/>
        <w:ind w:left="360"/>
        <w:rPr>
          <w:rFonts w:ascii="Poppins Light" w:hAnsi="Poppins Light" w:cs="Poppins Light"/>
        </w:rPr>
      </w:pPr>
    </w:p>
    <w:p w14:paraId="6489CEAE" w14:textId="77777777" w:rsidR="00625DA3" w:rsidRPr="002D5433" w:rsidRDefault="00625DA3" w:rsidP="000731FA">
      <w:pPr>
        <w:pStyle w:val="PargrafodaLista"/>
        <w:numPr>
          <w:ilvl w:val="0"/>
          <w:numId w:val="26"/>
        </w:numPr>
        <w:spacing w:line="276" w:lineRule="auto"/>
        <w:rPr>
          <w:rFonts w:ascii="Poppins" w:hAnsi="Poppins" w:cs="Poppins"/>
          <w:b/>
          <w:bCs/>
        </w:rPr>
      </w:pPr>
      <w:r w:rsidRPr="002D5433">
        <w:rPr>
          <w:rFonts w:ascii="Poppins" w:hAnsi="Poppins" w:cs="Poppins"/>
          <w:b/>
          <w:bCs/>
        </w:rPr>
        <w:t>Encerramento:</w:t>
      </w:r>
    </w:p>
    <w:p w14:paraId="15CACF57" w14:textId="221EF882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Finalize a apresentação agradecendo a oportunidade e reiterando seu interesse na vaga e na empresa.</w:t>
      </w:r>
    </w:p>
    <w:p w14:paraId="20810630" w14:textId="77777777" w:rsidR="00625DA3" w:rsidRPr="002D5433" w:rsidRDefault="00625DA3" w:rsidP="000731FA">
      <w:pPr>
        <w:pStyle w:val="PargrafodaLista"/>
        <w:numPr>
          <w:ilvl w:val="0"/>
          <w:numId w:val="31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 xml:space="preserve">Deixe claro que está à disposição para mais informações ou para esclarecer dúvidas durante o processo seletivo. </w:t>
      </w:r>
    </w:p>
    <w:p w14:paraId="10D72127" w14:textId="77777777" w:rsidR="00625DA3" w:rsidRPr="002D5433" w:rsidRDefault="00625DA3" w:rsidP="000731FA">
      <w:p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br w:type="page"/>
      </w:r>
    </w:p>
    <w:p w14:paraId="281F941C" w14:textId="77777777" w:rsidR="00625DA3" w:rsidRPr="002D5433" w:rsidRDefault="00625DA3" w:rsidP="000731FA">
      <w:pPr>
        <w:spacing w:line="276" w:lineRule="auto"/>
        <w:jc w:val="center"/>
        <w:rPr>
          <w:rFonts w:ascii="Poppins" w:hAnsi="Poppins" w:cs="Poppins"/>
          <w:b/>
          <w:bCs/>
          <w:sz w:val="28"/>
          <w:szCs w:val="28"/>
        </w:rPr>
      </w:pPr>
      <w:r w:rsidRPr="002D5433">
        <w:rPr>
          <w:rFonts w:ascii="Poppins" w:hAnsi="Poppins" w:cs="Poppins"/>
          <w:b/>
          <w:bCs/>
          <w:sz w:val="28"/>
          <w:szCs w:val="28"/>
        </w:rPr>
        <w:lastRenderedPageBreak/>
        <w:t>ANEXO II: SE PREPARE PARA A PRÓXIMA ETAPA:</w:t>
      </w:r>
    </w:p>
    <w:p w14:paraId="5E81BFD3" w14:textId="77777777" w:rsidR="00625DA3" w:rsidRPr="002D5433" w:rsidRDefault="00625DA3" w:rsidP="000731FA">
      <w:pPr>
        <w:spacing w:line="276" w:lineRule="auto"/>
        <w:rPr>
          <w:rFonts w:ascii="Poppins Light" w:hAnsi="Poppins Light" w:cs="Poppins Light"/>
        </w:rPr>
      </w:pPr>
    </w:p>
    <w:p w14:paraId="32A8F0B2" w14:textId="77777777" w:rsidR="00625DA3" w:rsidRPr="002D5433" w:rsidRDefault="00625DA3" w:rsidP="000731FA">
      <w:p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 Light" w:hAnsi="Poppins Light" w:cs="Poppins Light"/>
        </w:rPr>
        <w:t>Além do roteiro, para garantir um vídeo profissional de qualidade, é crucial considerar diversos elementos, tais como:</w:t>
      </w:r>
    </w:p>
    <w:p w14:paraId="1626BDD9" w14:textId="77777777" w:rsidR="00625DA3" w:rsidRPr="002D5433" w:rsidRDefault="00625DA3" w:rsidP="000731FA">
      <w:pPr>
        <w:spacing w:line="276" w:lineRule="auto"/>
        <w:rPr>
          <w:rFonts w:ascii="Poppins Light" w:hAnsi="Poppins Light" w:cs="Poppins Light"/>
        </w:rPr>
      </w:pPr>
    </w:p>
    <w:p w14:paraId="674DF7DC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Comunicação efetiva</w:t>
      </w:r>
      <w:r w:rsidRPr="002D5433">
        <w:rPr>
          <w:rFonts w:ascii="Poppins Light" w:hAnsi="Poppins Light" w:cs="Poppins Light"/>
          <w:b/>
          <w:bCs/>
        </w:rPr>
        <w:t>:</w:t>
      </w:r>
      <w:r w:rsidRPr="002D5433">
        <w:rPr>
          <w:rFonts w:ascii="Poppins Light" w:hAnsi="Poppins Light" w:cs="Poppins Light"/>
        </w:rPr>
        <w:t xml:space="preserve"> mantenha clareza, objetividade e foco nos pontos essenciais.</w:t>
      </w:r>
    </w:p>
    <w:p w14:paraId="352A9E72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Expressão facial e postura corporal</w:t>
      </w:r>
      <w:r w:rsidRPr="002D5433">
        <w:rPr>
          <w:rFonts w:ascii="Poppins Light" w:hAnsi="Poppins Light" w:cs="Poppins Light"/>
          <w:b/>
          <w:bCs/>
        </w:rPr>
        <w:t>:</w:t>
      </w:r>
      <w:r w:rsidRPr="002D5433">
        <w:rPr>
          <w:rFonts w:ascii="Poppins Light" w:hAnsi="Poppins Light" w:cs="Poppins Light"/>
        </w:rPr>
        <w:t xml:space="preserve"> sorria, mantenha contato visual e uma postura confiante.</w:t>
      </w:r>
    </w:p>
    <w:p w14:paraId="3F0D47FE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Dicção</w:t>
      </w:r>
      <w:r w:rsidRPr="002D5433">
        <w:rPr>
          <w:rFonts w:ascii="Poppins Light" w:hAnsi="Poppins Light" w:cs="Poppins Light"/>
        </w:rPr>
        <w:t>: fale claramente, evite gírias e palavras de difícil compreensão.</w:t>
      </w:r>
    </w:p>
    <w:p w14:paraId="7B8FA72C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Ambiente</w:t>
      </w:r>
      <w:r w:rsidRPr="002D5433">
        <w:rPr>
          <w:rFonts w:ascii="Poppins Light" w:hAnsi="Poppins Light" w:cs="Poppins Light"/>
        </w:rPr>
        <w:t>: escolha um fundo limpo, boa iluminação e um local sem ruídos.</w:t>
      </w:r>
    </w:p>
    <w:p w14:paraId="510D4343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Aspectos técnicos</w:t>
      </w:r>
      <w:r w:rsidRPr="002D5433">
        <w:rPr>
          <w:rFonts w:ascii="Poppins Light" w:hAnsi="Poppins Light" w:cs="Poppins Light"/>
          <w:b/>
          <w:bCs/>
        </w:rPr>
        <w:t>:</w:t>
      </w:r>
      <w:r w:rsidRPr="002D5433">
        <w:rPr>
          <w:rFonts w:ascii="Poppins Light" w:hAnsi="Poppins Light" w:cs="Poppins Light"/>
        </w:rPr>
        <w:t xml:space="preserve"> utilize um equipamento de gravação estável e verifique a qualidade do áudio.</w:t>
      </w:r>
    </w:p>
    <w:p w14:paraId="04DA39FC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Aparência</w:t>
      </w:r>
      <w:r w:rsidRPr="002D5433">
        <w:rPr>
          <w:rFonts w:ascii="Poppins Light" w:hAnsi="Poppins Light" w:cs="Poppins Light"/>
          <w:b/>
          <w:bCs/>
        </w:rPr>
        <w:t>:</w:t>
      </w:r>
      <w:r w:rsidRPr="002D5433">
        <w:rPr>
          <w:rFonts w:ascii="Poppins Light" w:hAnsi="Poppins Light" w:cs="Poppins Light"/>
        </w:rPr>
        <w:t xml:space="preserve"> vista-se adequadamente e demonstre cuidado com sua apresentação.</w:t>
      </w:r>
    </w:p>
    <w:p w14:paraId="42EF2774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Espontaneidade</w:t>
      </w:r>
      <w:r w:rsidRPr="002D5433">
        <w:rPr>
          <w:rFonts w:ascii="Poppins Light" w:hAnsi="Poppins Light" w:cs="Poppins Light"/>
          <w:b/>
          <w:bCs/>
        </w:rPr>
        <w:t>:</w:t>
      </w:r>
      <w:r w:rsidRPr="002D5433">
        <w:rPr>
          <w:rFonts w:ascii="Poppins Light" w:hAnsi="Poppins Light" w:cs="Poppins Light"/>
        </w:rPr>
        <w:t xml:space="preserve"> transforme o roteiro em uma conversa profissional, mantendo leveza, simpatia e segurança.</w:t>
      </w:r>
    </w:p>
    <w:p w14:paraId="6BC95BBD" w14:textId="3CA3E1F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Marketing pessoal</w:t>
      </w:r>
      <w:r w:rsidRPr="002D5433">
        <w:rPr>
          <w:rFonts w:ascii="Poppins Light" w:hAnsi="Poppins Light" w:cs="Poppins Light"/>
          <w:b/>
          <w:bCs/>
        </w:rPr>
        <w:t>:</w:t>
      </w:r>
      <w:r w:rsidRPr="002D5433">
        <w:rPr>
          <w:rFonts w:ascii="Poppins Light" w:hAnsi="Poppins Light" w:cs="Poppins Light"/>
        </w:rPr>
        <w:t xml:space="preserve"> pense no vídeo como uma campanha de marketing pessoal, destacando suas qualidades únicas, habilidades relevantes e experiências que o diferenciam dos </w:t>
      </w:r>
      <w:r w:rsidR="001A404F" w:rsidRPr="002D5433">
        <w:rPr>
          <w:rFonts w:ascii="Poppins Light" w:hAnsi="Poppins Light" w:cs="Poppins Light"/>
        </w:rPr>
        <w:t xml:space="preserve">demais </w:t>
      </w:r>
      <w:r w:rsidRPr="002D5433">
        <w:rPr>
          <w:rFonts w:ascii="Poppins Light" w:hAnsi="Poppins Light" w:cs="Poppins Light"/>
        </w:rPr>
        <w:t>candidatos.</w:t>
      </w:r>
    </w:p>
    <w:p w14:paraId="26D15042" w14:textId="77777777" w:rsidR="00625DA3" w:rsidRPr="002D5433" w:rsidRDefault="00625DA3" w:rsidP="000731FA">
      <w:pPr>
        <w:pStyle w:val="PargrafodaLista"/>
        <w:numPr>
          <w:ilvl w:val="0"/>
          <w:numId w:val="32"/>
        </w:numPr>
        <w:spacing w:line="276" w:lineRule="auto"/>
        <w:rPr>
          <w:rFonts w:ascii="Poppins Light" w:hAnsi="Poppins Light" w:cs="Poppins Light"/>
        </w:rPr>
      </w:pPr>
      <w:r w:rsidRPr="002D5433">
        <w:rPr>
          <w:rFonts w:ascii="Poppins" w:hAnsi="Poppins" w:cs="Poppins"/>
          <w:b/>
          <w:bCs/>
        </w:rPr>
        <w:t>Preparo emocional</w:t>
      </w:r>
      <w:r w:rsidRPr="002D5433">
        <w:rPr>
          <w:rFonts w:ascii="Poppins Light" w:hAnsi="Poppins Light" w:cs="Poppins Light"/>
          <w:b/>
          <w:bCs/>
        </w:rPr>
        <w:t>:</w:t>
      </w:r>
      <w:r w:rsidRPr="002D5433">
        <w:rPr>
          <w:rFonts w:ascii="Poppins Light" w:hAnsi="Poppins Light" w:cs="Poppins Light"/>
        </w:rPr>
        <w:t xml:space="preserve"> uma postura segura e firme mostra preparo emocional, uma soft skill muito importante e procurada pelas empresas. </w:t>
      </w:r>
    </w:p>
    <w:p w14:paraId="4700AB59" w14:textId="77777777" w:rsidR="00625DA3" w:rsidRPr="002D5433" w:rsidRDefault="00625DA3" w:rsidP="000731FA">
      <w:pPr>
        <w:pStyle w:val="PargrafodaLista"/>
        <w:spacing w:line="276" w:lineRule="auto"/>
        <w:rPr>
          <w:rFonts w:ascii="Poppins Light" w:hAnsi="Poppins Light" w:cs="Poppins Light"/>
        </w:rPr>
      </w:pPr>
    </w:p>
    <w:p w14:paraId="7FBA5815" w14:textId="5F0FDB59" w:rsidR="00625DA3" w:rsidRPr="002D5433" w:rsidRDefault="000731FA" w:rsidP="000731FA">
      <w:pPr>
        <w:spacing w:line="276" w:lineRule="auto"/>
        <w:rPr>
          <w:rFonts w:ascii="Poppins Light" w:hAnsi="Poppins Light" w:cs="Poppins Light"/>
        </w:rPr>
        <w:sectPr w:rsidR="00625DA3" w:rsidRPr="002D5433" w:rsidSect="008A484C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2D5433">
        <w:rPr>
          <w:rFonts w:ascii="Poppins Light" w:hAnsi="Poppins Light" w:cs="Poppins Light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9DB1F9" wp14:editId="4153849D">
                <wp:simplePos x="0" y="0"/>
                <wp:positionH relativeFrom="column">
                  <wp:posOffset>565785</wp:posOffset>
                </wp:positionH>
                <wp:positionV relativeFrom="paragraph">
                  <wp:posOffset>140335</wp:posOffset>
                </wp:positionV>
                <wp:extent cx="4819650" cy="784860"/>
                <wp:effectExtent l="0" t="0" r="0" b="2540"/>
                <wp:wrapSquare wrapText="bothSides"/>
                <wp:docPr id="17300706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F863A" w14:textId="77777777" w:rsidR="00625DA3" w:rsidRPr="000731FA" w:rsidRDefault="00625DA3" w:rsidP="004071D8">
                            <w:pPr>
                              <w:pStyle w:val="PargrafodaLista"/>
                              <w:spacing w:line="276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</w:rPr>
                            </w:pPr>
                            <w:r w:rsidRPr="000731FA">
                              <w:rPr>
                                <w:rFonts w:ascii="Poppins" w:hAnsi="Poppins" w:cs="Poppins"/>
                                <w:b/>
                                <w:bCs/>
                                <w:noProof/>
                              </w:rPr>
                              <w:t>Grave quantas vezes for preciso!</w:t>
                            </w:r>
                          </w:p>
                          <w:p w14:paraId="15CD4CB1" w14:textId="77777777" w:rsidR="00625DA3" w:rsidRPr="004071D8" w:rsidRDefault="00625DA3" w:rsidP="004071D8">
                            <w:pPr>
                              <w:pStyle w:val="PargrafodaLista"/>
                              <w:spacing w:line="276" w:lineRule="auto"/>
                              <w:jc w:val="center"/>
                              <w:rPr>
                                <w:rFonts w:ascii="Poppins Light" w:hAnsi="Poppins Light" w:cs="Poppins Light"/>
                                <w:noProof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noProof/>
                              </w:rPr>
                              <w:t>L</w:t>
                            </w:r>
                            <w:r w:rsidRPr="004071D8">
                              <w:rPr>
                                <w:rFonts w:ascii="Poppins Light" w:hAnsi="Poppins Light" w:cs="Poppins Light"/>
                                <w:noProof/>
                              </w:rPr>
                              <w:t>eia e grave o roteiro várias vezes até sentir que o vídeo reflete sua mensagem de forma adequada.</w:t>
                            </w:r>
                            <w:r w:rsidRPr="004071D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003F241" w14:textId="77777777" w:rsidR="00625DA3" w:rsidRDefault="00625D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9DB1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4.55pt;margin-top:11.05pt;width:379.5pt;height:61.8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" filled="f" stroked="f">
                <v:textbox style="mso-fit-shape-to-text:t">
                  <w:txbxContent>
                    <w:p w14:paraId="70FF863A" w14:textId="77777777" w:rsidR="00625DA3" w:rsidRPr="000731FA" w:rsidRDefault="00625DA3" w:rsidP="004071D8">
                      <w:pPr>
                        <w:pStyle w:val="PargrafodaLista"/>
                        <w:spacing w:line="276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noProof/>
                        </w:rPr>
                      </w:pPr>
                      <w:r w:rsidRPr="000731FA">
                        <w:rPr>
                          <w:rFonts w:ascii="Poppins" w:hAnsi="Poppins" w:cs="Poppins"/>
                          <w:b/>
                          <w:bCs/>
                          <w:noProof/>
                        </w:rPr>
                        <w:t>Grave quantas vezes for preciso!</w:t>
                      </w:r>
                    </w:p>
                    <w:p w14:paraId="15CD4CB1" w14:textId="77777777" w:rsidR="00625DA3" w:rsidRPr="004071D8" w:rsidRDefault="00625DA3" w:rsidP="004071D8">
                      <w:pPr>
                        <w:pStyle w:val="PargrafodaLista"/>
                        <w:spacing w:line="276" w:lineRule="auto"/>
                        <w:jc w:val="center"/>
                        <w:rPr>
                          <w:rFonts w:ascii="Poppins Light" w:hAnsi="Poppins Light" w:cs="Poppins Light"/>
                          <w:noProof/>
                        </w:rPr>
                      </w:pPr>
                      <w:r>
                        <w:rPr>
                          <w:rFonts w:ascii="Poppins Light" w:hAnsi="Poppins Light" w:cs="Poppins Light"/>
                          <w:noProof/>
                        </w:rPr>
                        <w:t>L</w:t>
                      </w:r>
                      <w:r w:rsidRPr="004071D8">
                        <w:rPr>
                          <w:rFonts w:ascii="Poppins Light" w:hAnsi="Poppins Light" w:cs="Poppins Light"/>
                          <w:noProof/>
                        </w:rPr>
                        <w:t>eia e grave o roteiro várias vezes até sentir que o vídeo reflete sua mensagem de forma adequada.</w:t>
                      </w:r>
                      <w:r w:rsidRPr="004071D8">
                        <w:rPr>
                          <w:noProof/>
                        </w:rPr>
                        <w:t xml:space="preserve"> </w:t>
                      </w:r>
                    </w:p>
                    <w:p w14:paraId="0003F241" w14:textId="77777777" w:rsidR="00625DA3" w:rsidRDefault="00625DA3"/>
                  </w:txbxContent>
                </v:textbox>
                <w10:wrap type="square"/>
              </v:shape>
            </w:pict>
          </mc:Fallback>
        </mc:AlternateContent>
      </w:r>
      <w:r w:rsidRPr="002D5433">
        <w:rPr>
          <w:rFonts w:ascii="Poppins Light" w:hAnsi="Poppins Light" w:cs="Poppins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667E4" wp14:editId="7DACF7D2">
                <wp:simplePos x="0" y="0"/>
                <wp:positionH relativeFrom="column">
                  <wp:posOffset>356235</wp:posOffset>
                </wp:positionH>
                <wp:positionV relativeFrom="paragraph">
                  <wp:posOffset>18415</wp:posOffset>
                </wp:positionV>
                <wp:extent cx="5399405" cy="1304925"/>
                <wp:effectExtent l="0" t="0" r="0" b="9525"/>
                <wp:wrapNone/>
                <wp:docPr id="2028338108" name="Google Shape;61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399405" cy="13049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0CEB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Google Shape;610;p16" o:spid="_x0000_s1026" type="#_x0000_t65" style="position:absolute;margin-left:28.05pt;margin-top:1.45pt;width:425.15pt;height:102.75pt;rotation:18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" adj="18000" fillcolor="#d8d8d8 [2732]" stroked="f">
                <v:textbox inset="2.53958mm,1.2694mm,2.53958mm,1.2694mm"/>
              </v:shape>
            </w:pict>
          </mc:Fallback>
        </mc:AlternateContent>
      </w:r>
    </w:p>
    <w:p w14:paraId="0F9532C6" w14:textId="0611AF4B" w:rsidR="00625DA3" w:rsidRPr="002D5433" w:rsidRDefault="00625DA3" w:rsidP="000731FA">
      <w:pPr>
        <w:spacing w:line="276" w:lineRule="auto"/>
        <w:rPr>
          <w:rFonts w:ascii="Poppins Light" w:hAnsi="Poppins Light" w:cs="Poppins Light"/>
        </w:rPr>
      </w:pPr>
    </w:p>
    <w:sectPr w:rsidR="00625DA3" w:rsidRPr="002D5433" w:rsidSect="008A484C">
      <w:headerReference w:type="default" r:id="rId13"/>
      <w:footerReference w:type="even" r:id="rId14"/>
      <w:footerReference w:type="default" r:id="rId15"/>
      <w:type w:val="continuous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A08BB" w14:textId="77777777" w:rsidR="00067D8F" w:rsidRDefault="00067D8F">
      <w:r>
        <w:separator/>
      </w:r>
    </w:p>
  </w:endnote>
  <w:endnote w:type="continuationSeparator" w:id="0">
    <w:p w14:paraId="410BF611" w14:textId="77777777" w:rsidR="00067D8F" w:rsidRDefault="00067D8F">
      <w:r>
        <w:continuationSeparator/>
      </w:r>
    </w:p>
  </w:endnote>
  <w:endnote w:type="continuationNotice" w:id="1">
    <w:p w14:paraId="2BB72903" w14:textId="77777777" w:rsidR="00067D8F" w:rsidRDefault="00067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SignPainter-HouseScrip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46C68" w14:textId="77777777" w:rsidR="00625DA3" w:rsidRDefault="00625DA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08FCE3C" w14:textId="77777777" w:rsidR="00625DA3" w:rsidRDefault="00625DA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-1291665196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-167021068"/>
          <w:docPartObj>
            <w:docPartGallery w:val="Page Numbers (Top of Page)"/>
            <w:docPartUnique/>
          </w:docPartObj>
        </w:sdtPr>
        <w:sdtContent>
          <w:p w14:paraId="720DA925" w14:textId="77777777" w:rsidR="00625DA3" w:rsidRDefault="00625DA3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AEE522E" w14:textId="77777777" w:rsidR="000731FA" w:rsidRPr="00814E58" w:rsidRDefault="000731FA" w:rsidP="000731F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DESENVOLVIMENTO DE </w:t>
            </w:r>
            <w:proofErr w:type="gramStart"/>
            <w:r>
              <w:rPr>
                <w:rFonts w:ascii="Poppins" w:hAnsi="Poppins" w:cs="Poppins"/>
                <w:sz w:val="20"/>
                <w:szCs w:val="20"/>
              </w:rPr>
              <w:t>SISTEMAS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Poppins" w:hAnsi="Poppins" w:cs="Poppins"/>
                <w:sz w:val="20"/>
                <w:szCs w:val="20"/>
              </w:rPr>
              <w:t xml:space="preserve">                        </w:t>
            </w:r>
            <w:r>
              <w:rPr>
                <w:rFonts w:ascii="Poppins" w:hAnsi="Poppins" w:cs="Poppins"/>
                <w:sz w:val="20"/>
                <w:szCs w:val="20"/>
              </w:rPr>
              <w:tab/>
            </w:r>
            <w:r w:rsidRPr="00814E58">
              <w:rPr>
                <w:rFonts w:ascii="Poppins" w:hAnsi="Poppins" w:cs="Poppins"/>
                <w:sz w:val="20"/>
                <w:szCs w:val="20"/>
              </w:rPr>
              <w:t>[UNIDADE CURRICULAR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              </w:t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             </w:t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[</w:t>
            </w:r>
            <w:r>
              <w:rPr>
                <w:rFonts w:ascii="Poppins" w:hAnsi="Poppins" w:cs="Poppins"/>
                <w:sz w:val="20"/>
                <w:szCs w:val="20"/>
              </w:rPr>
              <w:t>CCM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66E3CB13" w14:textId="77777777" w:rsidR="00625DA3" w:rsidRPr="00E227A8" w:rsidRDefault="00625DA3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A404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A404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399C3" w14:textId="77777777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08EA97A" w14:textId="77777777" w:rsidR="002E6314" w:rsidRDefault="002E631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3F0D97DE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0787F6DE" w14:textId="77777777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[NOME DO CURSO]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[UNIDADE CURRICULAR]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[COMPONENTE]</w:t>
            </w:r>
          </w:p>
          <w:p w14:paraId="0616669D" w14:textId="77777777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A404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1EDE5" w14:textId="77777777" w:rsidR="00067D8F" w:rsidRDefault="00067D8F">
      <w:r>
        <w:separator/>
      </w:r>
    </w:p>
  </w:footnote>
  <w:footnote w:type="continuationSeparator" w:id="0">
    <w:p w14:paraId="52DD53FF" w14:textId="77777777" w:rsidR="00067D8F" w:rsidRDefault="00067D8F">
      <w:r>
        <w:continuationSeparator/>
      </w:r>
    </w:p>
  </w:footnote>
  <w:footnote w:type="continuationNotice" w:id="1">
    <w:p w14:paraId="72C02482" w14:textId="77777777" w:rsidR="00067D8F" w:rsidRDefault="00067D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35ADE" w14:textId="77777777" w:rsidR="00625DA3" w:rsidRDefault="00625DA3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266D1AF8" wp14:editId="42B05B2F">
          <wp:extent cx="2773812" cy="360000"/>
          <wp:effectExtent l="0" t="0" r="0" b="0"/>
          <wp:docPr id="583614126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01F940" w14:textId="77777777" w:rsidR="00625DA3" w:rsidRDefault="00625DA3" w:rsidP="00E227A8">
    <w:pPr>
      <w:pStyle w:val="Cabealho"/>
      <w:jc w:val="right"/>
    </w:pPr>
    <w:r>
      <w:t xml:space="preserve">    </w:t>
    </w:r>
    <w:r>
      <w:br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7CA84" w14:textId="77777777" w:rsidR="00E227A8" w:rsidRDefault="00814E58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715C6505" wp14:editId="009C5E97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F0D5A2" w14:textId="7777777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6E91"/>
    <w:multiLevelType w:val="hybridMultilevel"/>
    <w:tmpl w:val="F978217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A6382"/>
    <w:multiLevelType w:val="hybridMultilevel"/>
    <w:tmpl w:val="63B2FA4C"/>
    <w:lvl w:ilvl="0" w:tplc="F1060E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A8E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AB7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09C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AE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A71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C5E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4F1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452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0F482C"/>
    <w:multiLevelType w:val="hybridMultilevel"/>
    <w:tmpl w:val="AF782EF2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2362C5"/>
    <w:multiLevelType w:val="hybridMultilevel"/>
    <w:tmpl w:val="A7AE6008"/>
    <w:lvl w:ilvl="0" w:tplc="1B920AAC">
      <w:numFmt w:val="bullet"/>
      <w:lvlText w:val="•"/>
      <w:lvlJc w:val="left"/>
      <w:pPr>
        <w:ind w:left="502" w:hanging="360"/>
      </w:pPr>
      <w:rPr>
        <w:rFonts w:ascii="Poppins Light" w:eastAsia="Times New Roman" w:hAnsi="Poppins Light" w:cs="Poppins Light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BD3179F"/>
    <w:multiLevelType w:val="hybridMultilevel"/>
    <w:tmpl w:val="BD8AFDE8"/>
    <w:lvl w:ilvl="0" w:tplc="5F269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C3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CC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0D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6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03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6F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49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C0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FD5AD9"/>
    <w:multiLevelType w:val="hybridMultilevel"/>
    <w:tmpl w:val="E80CD3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7F3356"/>
    <w:multiLevelType w:val="hybridMultilevel"/>
    <w:tmpl w:val="36E8E53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A204F3"/>
    <w:multiLevelType w:val="hybridMultilevel"/>
    <w:tmpl w:val="74CEA0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95353"/>
    <w:multiLevelType w:val="hybridMultilevel"/>
    <w:tmpl w:val="BA48D3F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01C5D6F"/>
    <w:multiLevelType w:val="hybridMultilevel"/>
    <w:tmpl w:val="7EB2E1B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2F35B6"/>
    <w:multiLevelType w:val="hybridMultilevel"/>
    <w:tmpl w:val="D928666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3AB38E3"/>
    <w:multiLevelType w:val="hybridMultilevel"/>
    <w:tmpl w:val="4118C62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4848A2"/>
    <w:multiLevelType w:val="hybridMultilevel"/>
    <w:tmpl w:val="7CA64E2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C2A04"/>
    <w:multiLevelType w:val="hybridMultilevel"/>
    <w:tmpl w:val="2BE447E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9E2980"/>
    <w:multiLevelType w:val="hybridMultilevel"/>
    <w:tmpl w:val="B534057C"/>
    <w:lvl w:ilvl="0" w:tplc="BC64F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20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28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4A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42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2B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A7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AA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2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47E2A6C"/>
    <w:multiLevelType w:val="hybridMultilevel"/>
    <w:tmpl w:val="78FCD08A"/>
    <w:lvl w:ilvl="0" w:tplc="B2BEB4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AF8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0E4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2E0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98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89D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ABA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8FD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402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784284"/>
    <w:multiLevelType w:val="hybridMultilevel"/>
    <w:tmpl w:val="A9E4284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4207829"/>
    <w:multiLevelType w:val="hybridMultilevel"/>
    <w:tmpl w:val="0E1A37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CE5185"/>
    <w:multiLevelType w:val="hybridMultilevel"/>
    <w:tmpl w:val="5C5815D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A493DD4"/>
    <w:multiLevelType w:val="hybridMultilevel"/>
    <w:tmpl w:val="D00C0C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7724CE"/>
    <w:multiLevelType w:val="hybridMultilevel"/>
    <w:tmpl w:val="7C705A9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FC500C"/>
    <w:multiLevelType w:val="hybridMultilevel"/>
    <w:tmpl w:val="46BC1A9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CC0DC3"/>
    <w:multiLevelType w:val="hybridMultilevel"/>
    <w:tmpl w:val="62FCBA0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AB300E4"/>
    <w:multiLevelType w:val="hybridMultilevel"/>
    <w:tmpl w:val="BC18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7642D5"/>
    <w:multiLevelType w:val="hybridMultilevel"/>
    <w:tmpl w:val="3F6092D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A20133"/>
    <w:multiLevelType w:val="hybridMultilevel"/>
    <w:tmpl w:val="5F70AB64"/>
    <w:lvl w:ilvl="0" w:tplc="B526FE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B8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CEF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ED5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42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81C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43F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002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A06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8A4DA2"/>
    <w:multiLevelType w:val="hybridMultilevel"/>
    <w:tmpl w:val="2FA663B0"/>
    <w:lvl w:ilvl="0" w:tplc="E77658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E72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C01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C6A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F4F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4F8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7B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5F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C0D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E9E3CC8"/>
    <w:multiLevelType w:val="hybridMultilevel"/>
    <w:tmpl w:val="9B96311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292465">
    <w:abstractNumId w:val="8"/>
  </w:num>
  <w:num w:numId="2" w16cid:durableId="1313289030">
    <w:abstractNumId w:val="9"/>
  </w:num>
  <w:num w:numId="3" w16cid:durableId="1259827137">
    <w:abstractNumId w:val="27"/>
  </w:num>
  <w:num w:numId="4" w16cid:durableId="1849906446">
    <w:abstractNumId w:val="15"/>
  </w:num>
  <w:num w:numId="5" w16cid:durableId="2051765526">
    <w:abstractNumId w:val="18"/>
  </w:num>
  <w:num w:numId="6" w16cid:durableId="1687248997">
    <w:abstractNumId w:val="30"/>
  </w:num>
  <w:num w:numId="7" w16cid:durableId="253590273">
    <w:abstractNumId w:val="1"/>
  </w:num>
  <w:num w:numId="8" w16cid:durableId="766081870">
    <w:abstractNumId w:val="29"/>
  </w:num>
  <w:num w:numId="9" w16cid:durableId="1572543079">
    <w:abstractNumId w:val="17"/>
  </w:num>
  <w:num w:numId="10" w16cid:durableId="803694129">
    <w:abstractNumId w:val="4"/>
  </w:num>
  <w:num w:numId="11" w16cid:durableId="617687054">
    <w:abstractNumId w:val="10"/>
  </w:num>
  <w:num w:numId="12" w16cid:durableId="651719119">
    <w:abstractNumId w:val="13"/>
  </w:num>
  <w:num w:numId="13" w16cid:durableId="383332651">
    <w:abstractNumId w:val="19"/>
  </w:num>
  <w:num w:numId="14" w16cid:durableId="1943763445">
    <w:abstractNumId w:val="25"/>
  </w:num>
  <w:num w:numId="15" w16cid:durableId="1509566211">
    <w:abstractNumId w:val="31"/>
  </w:num>
  <w:num w:numId="16" w16cid:durableId="706609854">
    <w:abstractNumId w:val="21"/>
  </w:num>
  <w:num w:numId="17" w16cid:durableId="337856336">
    <w:abstractNumId w:val="2"/>
  </w:num>
  <w:num w:numId="18" w16cid:durableId="1477213481">
    <w:abstractNumId w:val="12"/>
  </w:num>
  <w:num w:numId="19" w16cid:durableId="1112090638">
    <w:abstractNumId w:val="26"/>
  </w:num>
  <w:num w:numId="20" w16cid:durableId="835270194">
    <w:abstractNumId w:val="14"/>
  </w:num>
  <w:num w:numId="21" w16cid:durableId="358510361">
    <w:abstractNumId w:val="6"/>
  </w:num>
  <w:num w:numId="22" w16cid:durableId="1879317575">
    <w:abstractNumId w:val="16"/>
  </w:num>
  <w:num w:numId="23" w16cid:durableId="239684385">
    <w:abstractNumId w:val="0"/>
  </w:num>
  <w:num w:numId="24" w16cid:durableId="124127941">
    <w:abstractNumId w:val="11"/>
  </w:num>
  <w:num w:numId="25" w16cid:durableId="792867734">
    <w:abstractNumId w:val="23"/>
  </w:num>
  <w:num w:numId="26" w16cid:durableId="1497765284">
    <w:abstractNumId w:val="20"/>
  </w:num>
  <w:num w:numId="27" w16cid:durableId="592935706">
    <w:abstractNumId w:val="28"/>
  </w:num>
  <w:num w:numId="28" w16cid:durableId="1177572161">
    <w:abstractNumId w:val="24"/>
  </w:num>
  <w:num w:numId="29" w16cid:durableId="1731152000">
    <w:abstractNumId w:val="5"/>
  </w:num>
  <w:num w:numId="30" w16cid:durableId="590546246">
    <w:abstractNumId w:val="3"/>
  </w:num>
  <w:num w:numId="31" w16cid:durableId="1735927974">
    <w:abstractNumId w:val="22"/>
  </w:num>
  <w:num w:numId="32" w16cid:durableId="864951665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2827"/>
    <w:rsid w:val="000278D8"/>
    <w:rsid w:val="00041317"/>
    <w:rsid w:val="00067D8F"/>
    <w:rsid w:val="000731FA"/>
    <w:rsid w:val="000838C6"/>
    <w:rsid w:val="00093C5A"/>
    <w:rsid w:val="000A4E65"/>
    <w:rsid w:val="000C6619"/>
    <w:rsid w:val="000E3EF7"/>
    <w:rsid w:val="000E541E"/>
    <w:rsid w:val="000E7BEB"/>
    <w:rsid w:val="000F7DE9"/>
    <w:rsid w:val="00116819"/>
    <w:rsid w:val="00124756"/>
    <w:rsid w:val="001452BA"/>
    <w:rsid w:val="00160195"/>
    <w:rsid w:val="001739CE"/>
    <w:rsid w:val="001A2D86"/>
    <w:rsid w:val="001A32C9"/>
    <w:rsid w:val="001A404F"/>
    <w:rsid w:val="001C0346"/>
    <w:rsid w:val="001C335A"/>
    <w:rsid w:val="001E77DF"/>
    <w:rsid w:val="001E7BC0"/>
    <w:rsid w:val="002344C7"/>
    <w:rsid w:val="002372B1"/>
    <w:rsid w:val="00252F67"/>
    <w:rsid w:val="00256D8D"/>
    <w:rsid w:val="002632D3"/>
    <w:rsid w:val="00264B6B"/>
    <w:rsid w:val="00286A0C"/>
    <w:rsid w:val="002C6EC9"/>
    <w:rsid w:val="002D089A"/>
    <w:rsid w:val="002D1A6D"/>
    <w:rsid w:val="002D51E3"/>
    <w:rsid w:val="002D5433"/>
    <w:rsid w:val="002E4F73"/>
    <w:rsid w:val="002E6314"/>
    <w:rsid w:val="003009B4"/>
    <w:rsid w:val="003031BD"/>
    <w:rsid w:val="00310578"/>
    <w:rsid w:val="0033481B"/>
    <w:rsid w:val="003365AE"/>
    <w:rsid w:val="003379B9"/>
    <w:rsid w:val="00365D24"/>
    <w:rsid w:val="00367C72"/>
    <w:rsid w:val="003A741B"/>
    <w:rsid w:val="003B3E2E"/>
    <w:rsid w:val="003C032E"/>
    <w:rsid w:val="003D479D"/>
    <w:rsid w:val="003D71CA"/>
    <w:rsid w:val="004071D8"/>
    <w:rsid w:val="00427B46"/>
    <w:rsid w:val="00454835"/>
    <w:rsid w:val="00464B32"/>
    <w:rsid w:val="00491C71"/>
    <w:rsid w:val="004A062C"/>
    <w:rsid w:val="004B66A3"/>
    <w:rsid w:val="004E15BC"/>
    <w:rsid w:val="004E6B3E"/>
    <w:rsid w:val="004E713D"/>
    <w:rsid w:val="0054587F"/>
    <w:rsid w:val="005517B2"/>
    <w:rsid w:val="00585F34"/>
    <w:rsid w:val="005A5A09"/>
    <w:rsid w:val="005E4165"/>
    <w:rsid w:val="005F5206"/>
    <w:rsid w:val="005F74BB"/>
    <w:rsid w:val="0060776C"/>
    <w:rsid w:val="00625DA3"/>
    <w:rsid w:val="0063273B"/>
    <w:rsid w:val="006752B6"/>
    <w:rsid w:val="00676B29"/>
    <w:rsid w:val="006A6E23"/>
    <w:rsid w:val="006B3AE9"/>
    <w:rsid w:val="006E0D27"/>
    <w:rsid w:val="007208BF"/>
    <w:rsid w:val="007671B4"/>
    <w:rsid w:val="00773A8C"/>
    <w:rsid w:val="0078262D"/>
    <w:rsid w:val="007B6ABF"/>
    <w:rsid w:val="007E17BA"/>
    <w:rsid w:val="00814E58"/>
    <w:rsid w:val="0083474B"/>
    <w:rsid w:val="00841D59"/>
    <w:rsid w:val="00851368"/>
    <w:rsid w:val="008650BB"/>
    <w:rsid w:val="00891B81"/>
    <w:rsid w:val="008925A9"/>
    <w:rsid w:val="008A484C"/>
    <w:rsid w:val="008B4C24"/>
    <w:rsid w:val="008E2223"/>
    <w:rsid w:val="008F775A"/>
    <w:rsid w:val="0092769D"/>
    <w:rsid w:val="00936DAC"/>
    <w:rsid w:val="009450EB"/>
    <w:rsid w:val="00966015"/>
    <w:rsid w:val="009841E1"/>
    <w:rsid w:val="00992595"/>
    <w:rsid w:val="009B33B6"/>
    <w:rsid w:val="009F2E30"/>
    <w:rsid w:val="00A14693"/>
    <w:rsid w:val="00A27A2E"/>
    <w:rsid w:val="00A76D0B"/>
    <w:rsid w:val="00A8489A"/>
    <w:rsid w:val="00AA60A0"/>
    <w:rsid w:val="00AD78A6"/>
    <w:rsid w:val="00B45591"/>
    <w:rsid w:val="00BA1D87"/>
    <w:rsid w:val="00BA6A76"/>
    <w:rsid w:val="00BD165F"/>
    <w:rsid w:val="00BE7658"/>
    <w:rsid w:val="00BE7CFE"/>
    <w:rsid w:val="00BF4873"/>
    <w:rsid w:val="00C06EEE"/>
    <w:rsid w:val="00C12C1B"/>
    <w:rsid w:val="00C12E4A"/>
    <w:rsid w:val="00C13C3D"/>
    <w:rsid w:val="00C23546"/>
    <w:rsid w:val="00C27686"/>
    <w:rsid w:val="00C42339"/>
    <w:rsid w:val="00C4723D"/>
    <w:rsid w:val="00C6070E"/>
    <w:rsid w:val="00C62CE1"/>
    <w:rsid w:val="00CA4523"/>
    <w:rsid w:val="00CB3A26"/>
    <w:rsid w:val="00CC2A45"/>
    <w:rsid w:val="00CF524F"/>
    <w:rsid w:val="00CF76E4"/>
    <w:rsid w:val="00D03B93"/>
    <w:rsid w:val="00D05B9C"/>
    <w:rsid w:val="00D119AE"/>
    <w:rsid w:val="00D267E4"/>
    <w:rsid w:val="00D553AB"/>
    <w:rsid w:val="00D61A8F"/>
    <w:rsid w:val="00D906FB"/>
    <w:rsid w:val="00D95A18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B1500"/>
    <w:rsid w:val="00EF47B1"/>
    <w:rsid w:val="00EF4AFE"/>
    <w:rsid w:val="00F044D7"/>
    <w:rsid w:val="00F472E5"/>
    <w:rsid w:val="00F51FEF"/>
    <w:rsid w:val="00F52AA0"/>
    <w:rsid w:val="00F57059"/>
    <w:rsid w:val="00FD7F1E"/>
    <w:rsid w:val="00FE2286"/>
    <w:rsid w:val="00FE3AB7"/>
    <w:rsid w:val="00FF3340"/>
    <w:rsid w:val="00FF3ECB"/>
    <w:rsid w:val="0793E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072672"/>
  <w15:docId w15:val="{E7AEA660-DF99-4547-A918-8288F43A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D87"/>
    <w:pPr>
      <w:spacing w:before="100" w:beforeAutospacing="1" w:after="100" w:afterAutospacing="1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04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0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4" ma:contentTypeDescription="Create a new document." ma:contentTypeScope="" ma:versionID="894987b6a2ba3f058ad13be232fc7de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d576219bc32e6af574b7254886c8d3cb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78246E-AEB6-41F7-845A-23E7757CC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5</Pages>
  <Words>761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5</cp:revision>
  <cp:lastPrinted>2006-08-31T06:40:00Z</cp:lastPrinted>
  <dcterms:created xsi:type="dcterms:W3CDTF">2024-07-18T20:16:00Z</dcterms:created>
  <dcterms:modified xsi:type="dcterms:W3CDTF">2024-07-23T18:20:00Z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