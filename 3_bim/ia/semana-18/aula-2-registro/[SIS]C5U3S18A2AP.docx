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0693E18C" w:rsidR="00E227A8" w:rsidRPr="00454835" w:rsidRDefault="0060776C" w:rsidP="7E40819F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7E40819F">
        <w:rPr>
          <w:rFonts w:ascii="Poppins" w:hAnsi="Poppins" w:cs="Poppins"/>
        </w:rPr>
        <w:t xml:space="preserve">Roteiro de </w:t>
      </w:r>
      <w:r w:rsidR="00846112">
        <w:rPr>
          <w:rFonts w:ascii="Poppins" w:hAnsi="Poppins" w:cs="Poppins"/>
        </w:rPr>
        <w:t>a</w:t>
      </w:r>
      <w:r w:rsidR="00E227A8" w:rsidRPr="7E40819F">
        <w:rPr>
          <w:rFonts w:ascii="Poppins" w:hAnsi="Poppins" w:cs="Poppins"/>
        </w:rPr>
        <w:t xml:space="preserve">tividade </w:t>
      </w:r>
      <w:r w:rsidR="00846112">
        <w:rPr>
          <w:rFonts w:ascii="Poppins" w:hAnsi="Poppins" w:cs="Poppins"/>
        </w:rPr>
        <w:t>p</w:t>
      </w:r>
      <w:r w:rsidRPr="7E40819F">
        <w:rPr>
          <w:rFonts w:ascii="Poppins" w:hAnsi="Poppins" w:cs="Poppins"/>
        </w:rPr>
        <w:t>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4A722958" w14:textId="77777777" w:rsidR="00C37345" w:rsidRPr="00C37345" w:rsidRDefault="0060776C" w:rsidP="00C37345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454835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C37345" w:rsidRPr="00C37345">
        <w:rPr>
          <w:rFonts w:ascii="Poppins" w:hAnsi="Poppins" w:cs="Poppins"/>
          <w:b/>
          <w:bCs/>
          <w:noProof/>
          <w:sz w:val="32"/>
          <w:szCs w:val="32"/>
        </w:rPr>
        <w:t xml:space="preserve">Gerando notas sintéticas </w:t>
      </w:r>
    </w:p>
    <w:p w14:paraId="17874C85" w14:textId="1188DC25" w:rsidR="00257BB3" w:rsidRDefault="00257BB3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3C8F564B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1C4C3FE0" w14:textId="6AC8B7CA" w:rsidR="00C96A8D" w:rsidRDefault="00C37345" w:rsidP="00E227A8">
      <w:pPr>
        <w:rPr>
          <w:rFonts w:ascii="Poppins Light" w:hAnsi="Poppins Light" w:cs="Poppins Light"/>
          <w:noProof/>
        </w:rPr>
      </w:pPr>
      <w:r w:rsidRPr="00C37345">
        <w:rPr>
          <w:rFonts w:ascii="Poppins Light" w:hAnsi="Poppins Light" w:cs="Poppins Light"/>
          <w:noProof/>
        </w:rPr>
        <w:t>Visualizar os resultados e explorar o código discutido em aula</w:t>
      </w:r>
      <w:r w:rsidR="00846112">
        <w:rPr>
          <w:rFonts w:ascii="Poppins Light" w:hAnsi="Poppins Light" w:cs="Poppins Light"/>
          <w:noProof/>
        </w:rPr>
        <w:t>.</w:t>
      </w:r>
    </w:p>
    <w:p w14:paraId="3BAA0B70" w14:textId="77777777" w:rsidR="00C37345" w:rsidRPr="005A5A09" w:rsidRDefault="00C37345" w:rsidP="00E227A8">
      <w:pPr>
        <w:rPr>
          <w:rFonts w:ascii="Poppins Light" w:hAnsi="Poppins Light" w:cs="Poppins Light"/>
          <w:noProof/>
          <w:sz w:val="32"/>
          <w:szCs w:val="32"/>
        </w:rPr>
      </w:pP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56D178DF" w14:textId="72407779" w:rsidR="003451F6" w:rsidRPr="003451F6" w:rsidRDefault="003451F6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3451F6">
        <w:rPr>
          <w:rFonts w:ascii="Poppins Light" w:hAnsi="Poppins Light" w:cs="Poppins Light"/>
          <w:noProof/>
        </w:rPr>
        <w:t xml:space="preserve">Um computador com </w:t>
      </w:r>
      <w:r w:rsidR="00846112" w:rsidRPr="004F2D4B">
        <w:rPr>
          <w:rFonts w:ascii="Poppins Light" w:hAnsi="Poppins Light" w:cs="Poppins Light"/>
          <w:i/>
          <w:iCs/>
          <w:noProof/>
        </w:rPr>
        <w:t>b</w:t>
      </w:r>
      <w:r w:rsidR="00DD4072" w:rsidRPr="004F2D4B">
        <w:rPr>
          <w:rFonts w:ascii="Poppins Light" w:hAnsi="Poppins Light" w:cs="Poppins Light"/>
          <w:i/>
          <w:iCs/>
          <w:noProof/>
        </w:rPr>
        <w:t>rowser</w:t>
      </w:r>
      <w:r w:rsidR="00DD4072">
        <w:rPr>
          <w:rFonts w:ascii="Poppins Light" w:hAnsi="Poppins Light" w:cs="Poppins Light"/>
          <w:noProof/>
        </w:rPr>
        <w:t xml:space="preserve"> </w:t>
      </w:r>
      <w:r w:rsidR="00846112">
        <w:rPr>
          <w:rFonts w:ascii="Poppins Light" w:hAnsi="Poppins Light" w:cs="Poppins Light"/>
          <w:noProof/>
        </w:rPr>
        <w:t>de</w:t>
      </w:r>
      <w:r w:rsidR="00DD4072">
        <w:rPr>
          <w:rFonts w:ascii="Poppins Light" w:hAnsi="Poppins Light" w:cs="Poppins Light"/>
          <w:noProof/>
        </w:rPr>
        <w:t xml:space="preserve"> internet</w:t>
      </w:r>
      <w:r w:rsidRPr="003451F6">
        <w:rPr>
          <w:rFonts w:ascii="Poppins Light" w:hAnsi="Poppins Light" w:cs="Poppins Light"/>
          <w:noProof/>
        </w:rPr>
        <w:t>.</w:t>
      </w:r>
    </w:p>
    <w:p w14:paraId="1A62976A" w14:textId="0E870F46" w:rsidR="00E227A8" w:rsidRPr="00814E58" w:rsidRDefault="00C96A8D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846112">
        <w:rPr>
          <w:rFonts w:ascii="Poppins Light" w:hAnsi="Poppins Light" w:cs="Poppins Light"/>
          <w:noProof/>
        </w:rPr>
        <w:t>.</w:t>
      </w:r>
    </w:p>
    <w:p w14:paraId="08004E8D" w14:textId="2702DF5B" w:rsidR="00E227A8" w:rsidRPr="00814E58" w:rsidRDefault="00C96A8D" w:rsidP="00C96A8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846112">
        <w:rPr>
          <w:rFonts w:ascii="Poppins Light" w:hAnsi="Poppins Light" w:cs="Poppins Light"/>
          <w:noProof/>
        </w:rPr>
        <w:t>.</w:t>
      </w:r>
      <w:r>
        <w:rPr>
          <w:rFonts w:ascii="Poppins Light" w:hAnsi="Poppins Light" w:cs="Poppins Light"/>
          <w:noProof/>
        </w:rPr>
        <w:br/>
      </w:r>
    </w:p>
    <w:p w14:paraId="0ED21B0B" w14:textId="6A8764A2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3A1BFE8C" w14:textId="2E343EF7" w:rsidR="003451F6" w:rsidRDefault="00DD4072" w:rsidP="001A44C9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Acesse o </w:t>
      </w:r>
      <w:r w:rsidR="00846112">
        <w:rPr>
          <w:rFonts w:ascii="Poppins Light" w:hAnsi="Poppins Light" w:cs="Poppins Light"/>
          <w:noProof/>
        </w:rPr>
        <w:t xml:space="preserve">site </w:t>
      </w:r>
      <w:r>
        <w:rPr>
          <w:rFonts w:ascii="Poppins Light" w:hAnsi="Poppins Light" w:cs="Poppins Light"/>
          <w:noProof/>
        </w:rPr>
        <w:t>Colab do Google e crie um notebook</w:t>
      </w:r>
      <w:r w:rsidR="003451F6" w:rsidRPr="003451F6">
        <w:rPr>
          <w:rFonts w:ascii="Poppins Light" w:hAnsi="Poppins Light" w:cs="Poppins Light"/>
          <w:noProof/>
        </w:rPr>
        <w:t>.</w:t>
      </w:r>
    </w:p>
    <w:p w14:paraId="629006F1" w14:textId="25BF8E3D" w:rsidR="00F31E5D" w:rsidRPr="003451F6" w:rsidRDefault="00F31E5D" w:rsidP="00F31E5D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Copie o código </w:t>
      </w:r>
      <w:r w:rsidR="00071364">
        <w:rPr>
          <w:rFonts w:ascii="Poppins Light" w:hAnsi="Poppins Light" w:cs="Poppins Light"/>
          <w:noProof/>
        </w:rPr>
        <w:t>abaixo</w:t>
      </w:r>
      <w:r w:rsidR="0011306D">
        <w:rPr>
          <w:rFonts w:ascii="Poppins Light" w:hAnsi="Poppins Light" w:cs="Poppins Light"/>
          <w:noProof/>
        </w:rPr>
        <w:t xml:space="preserve"> </w:t>
      </w:r>
      <w:r>
        <w:rPr>
          <w:rFonts w:ascii="Poppins Light" w:hAnsi="Poppins Light" w:cs="Poppins Light"/>
          <w:noProof/>
        </w:rPr>
        <w:t>no bloco de notas e cole-o no notebook</w:t>
      </w:r>
      <w:r w:rsidRPr="003451F6">
        <w:rPr>
          <w:rFonts w:ascii="Poppins Light" w:hAnsi="Poppins Light" w:cs="Poppins Light"/>
          <w:noProof/>
        </w:rPr>
        <w:t>.</w:t>
      </w:r>
    </w:p>
    <w:p w14:paraId="3EC9E62C" w14:textId="77777777" w:rsidR="00F31E5D" w:rsidRDefault="00F31E5D" w:rsidP="00F31E5D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498FC19A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>import numpy as np</w:t>
      </w:r>
    </w:p>
    <w:p w14:paraId="2B031B1F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>import tensorflow as tf</w:t>
      </w:r>
    </w:p>
    <w:p w14:paraId="31343680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># Definir o tamanho do batch</w:t>
      </w:r>
    </w:p>
    <w:p w14:paraId="3B1B95DB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>batch_size = 16</w:t>
      </w:r>
    </w:p>
    <w:p w14:paraId="2C50C5BB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># Definir o tamanho da sequência de notas</w:t>
      </w:r>
    </w:p>
    <w:p w14:paraId="31BE623D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>seq_len = 128</w:t>
      </w:r>
    </w:p>
    <w:p w14:paraId="6FCB86B0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># Definir o número de notas</w:t>
      </w:r>
    </w:p>
    <w:p w14:paraId="6DFB078B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>n_notes = 128</w:t>
      </w:r>
    </w:p>
    <w:p w14:paraId="525D5834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># Definir a função de perda</w:t>
      </w:r>
    </w:p>
    <w:p w14:paraId="620DB4B4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>def loss_fn(real, fake):</w:t>
      </w:r>
    </w:p>
    <w:p w14:paraId="42DA5A39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return tf.reduce_mean(tf.math.square(real - fake))</w:t>
      </w:r>
    </w:p>
    <w:p w14:paraId="4DC407B6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lastRenderedPageBreak/>
        <w:t># Definir o gerador</w:t>
      </w:r>
    </w:p>
    <w:p w14:paraId="7468A423" w14:textId="77777777" w:rsidR="00C37345" w:rsidRPr="0000148F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0000148F">
        <w:rPr>
          <w:rFonts w:ascii="Courier New" w:hAnsi="Courier New" w:cs="Courier New"/>
          <w:color w:val="008000"/>
          <w:sz w:val="21"/>
          <w:szCs w:val="21"/>
        </w:rPr>
        <w:t>class Generator(tf.keras.Model):</w:t>
      </w:r>
    </w:p>
    <w:p w14:paraId="6D6DB671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00148F">
        <w:rPr>
          <w:rFonts w:ascii="Courier New" w:hAnsi="Courier New" w:cs="Courier New"/>
          <w:color w:val="008000"/>
          <w:sz w:val="21"/>
          <w:szCs w:val="21"/>
        </w:rPr>
        <w:t xml:space="preserve">  </w:t>
      </w: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>def __init__(self):</w:t>
      </w:r>
    </w:p>
    <w:p w14:paraId="24FD0444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  super(Generator, self).__init__()</w:t>
      </w:r>
    </w:p>
    <w:p w14:paraId="199957E2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  self.dense1 = tf.keras.layers.Dense(128, activation='relu')</w:t>
      </w:r>
    </w:p>
    <w:p w14:paraId="2ACD2EE7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  self.dense2 = tf.keras.layers.Dense(128, activation='relu')</w:t>
      </w:r>
    </w:p>
    <w:p w14:paraId="1C8D176E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  self.dense3 = tf.keras.layers.Dense(n_notes, activation='tanh')</w:t>
      </w:r>
    </w:p>
    <w:p w14:paraId="6BC8A3AF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def call(self, inputs):</w:t>
      </w:r>
    </w:p>
    <w:p w14:paraId="0B3C70C8" w14:textId="77777777" w:rsidR="00C37345" w:rsidRPr="0000148F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  </w:t>
      </w:r>
      <w:r w:rsidRPr="0000148F">
        <w:rPr>
          <w:rFonts w:ascii="Courier New" w:hAnsi="Courier New" w:cs="Courier New"/>
          <w:color w:val="008000"/>
          <w:sz w:val="21"/>
          <w:szCs w:val="21"/>
          <w:lang w:val="en-US"/>
        </w:rPr>
        <w:t>x = inputs</w:t>
      </w:r>
    </w:p>
    <w:p w14:paraId="28BF540B" w14:textId="77777777" w:rsidR="00C37345" w:rsidRPr="0000148F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00148F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  x = self.dense1(x)</w:t>
      </w:r>
    </w:p>
    <w:p w14:paraId="4F07E3FD" w14:textId="77777777" w:rsidR="00C37345" w:rsidRPr="0000148F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00148F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  x = self.dense2(x)</w:t>
      </w:r>
    </w:p>
    <w:p w14:paraId="7CC25160" w14:textId="77777777" w:rsidR="00C37345" w:rsidRPr="0000148F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00148F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  x = self.dense3(x)</w:t>
      </w:r>
    </w:p>
    <w:p w14:paraId="45B8C25E" w14:textId="77777777" w:rsidR="00C37345" w:rsidRPr="0000148F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00148F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  return x</w:t>
      </w:r>
    </w:p>
    <w:p w14:paraId="5C05589A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># Definir o discriminador</w:t>
      </w:r>
    </w:p>
    <w:p w14:paraId="5424FE96" w14:textId="77777777" w:rsidR="00C37345" w:rsidRPr="0000148F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0000148F">
        <w:rPr>
          <w:rFonts w:ascii="Courier New" w:hAnsi="Courier New" w:cs="Courier New"/>
          <w:color w:val="008000"/>
          <w:sz w:val="21"/>
          <w:szCs w:val="21"/>
        </w:rPr>
        <w:t>class Discriminator(tf.keras.Model):</w:t>
      </w:r>
    </w:p>
    <w:p w14:paraId="2A4796E3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00148F">
        <w:rPr>
          <w:rFonts w:ascii="Courier New" w:hAnsi="Courier New" w:cs="Courier New"/>
          <w:color w:val="008000"/>
          <w:sz w:val="21"/>
          <w:szCs w:val="21"/>
        </w:rPr>
        <w:t xml:space="preserve">  </w:t>
      </w: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>def __init__(self):</w:t>
      </w:r>
    </w:p>
    <w:p w14:paraId="17744681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  super(Discriminator, self).__init__()</w:t>
      </w:r>
    </w:p>
    <w:p w14:paraId="62C173A4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  self.dense1 = tf.keras.layers.Dense(128, activation='relu')</w:t>
      </w:r>
    </w:p>
    <w:p w14:paraId="327E3DEF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  self.dense2 = tf.keras.layers.Dense(128, activation='relu')</w:t>
      </w:r>
    </w:p>
    <w:p w14:paraId="301ACE1F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  self.dense3 = tf.keras.layers.Dense(1, activation='sigmoid')</w:t>
      </w:r>
    </w:p>
    <w:p w14:paraId="0F623C01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def call(self, inputs):</w:t>
      </w:r>
    </w:p>
    <w:p w14:paraId="46A4A371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  x = inputs</w:t>
      </w:r>
    </w:p>
    <w:p w14:paraId="351EFEEB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  </w:t>
      </w:r>
      <w:r w:rsidRPr="7D6E913B">
        <w:rPr>
          <w:rFonts w:ascii="Courier New" w:hAnsi="Courier New" w:cs="Courier New"/>
          <w:color w:val="008000"/>
          <w:sz w:val="21"/>
          <w:szCs w:val="21"/>
        </w:rPr>
        <w:t>x = self.dense1(x)</w:t>
      </w:r>
    </w:p>
    <w:p w14:paraId="0126412F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 xml:space="preserve">    x = self.dense2(x)</w:t>
      </w:r>
    </w:p>
    <w:p w14:paraId="339F6A50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 xml:space="preserve">    x = self.dense3(x)</w:t>
      </w:r>
    </w:p>
    <w:p w14:paraId="05BE486C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lastRenderedPageBreak/>
        <w:t xml:space="preserve">    return x</w:t>
      </w:r>
    </w:p>
    <w:p w14:paraId="6FED0F8A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># Instanciar os modelos</w:t>
      </w:r>
    </w:p>
    <w:p w14:paraId="747A2172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>generator = Generator()</w:t>
      </w:r>
    </w:p>
    <w:p w14:paraId="0C6201D6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>discriminator = Discriminator()</w:t>
      </w:r>
    </w:p>
    <w:p w14:paraId="26ED261E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># Compilar os modelos</w:t>
      </w:r>
    </w:p>
    <w:p w14:paraId="72DC094A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>generator.compile(loss=loss_fn, optimizer='adam')</w:t>
      </w:r>
    </w:p>
    <w:p w14:paraId="7E5D4527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>discriminator.compile(loss='binary_crossentropy', optimizer='adam')</w:t>
      </w:r>
    </w:p>
    <w:p w14:paraId="5B32F150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># Criar o loop de treinamento</w:t>
      </w:r>
    </w:p>
    <w:p w14:paraId="4C60658D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>for epoch in range(100):</w:t>
      </w:r>
    </w:p>
    <w:p w14:paraId="2924A3BF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 xml:space="preserve">  # Gerar um batch de notas aleatórias</w:t>
      </w:r>
    </w:p>
    <w:p w14:paraId="7DAAA1D6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 xml:space="preserve">  </w:t>
      </w: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>real_notes = np.random.randint(0, n_notes, (batch_size, seq_len))</w:t>
      </w:r>
    </w:p>
    <w:p w14:paraId="160F8B93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</w:t>
      </w:r>
      <w:r w:rsidRPr="7D6E913B">
        <w:rPr>
          <w:rFonts w:ascii="Courier New" w:hAnsi="Courier New" w:cs="Courier New"/>
          <w:color w:val="008000"/>
          <w:sz w:val="21"/>
          <w:szCs w:val="21"/>
        </w:rPr>
        <w:t># Passar as notas aleatórias pelo discriminador</w:t>
      </w:r>
    </w:p>
    <w:p w14:paraId="6D6A518E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 xml:space="preserve">  real_output = discriminator(real_notes)</w:t>
      </w:r>
    </w:p>
    <w:p w14:paraId="22C7958C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 xml:space="preserve">  # Gerar um batch de notas sintéticas</w:t>
      </w:r>
    </w:p>
    <w:p w14:paraId="5DC0D122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 xml:space="preserve">  </w:t>
      </w: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>fake_notes = generator(np.random.randint(0, 1, (batch_size, seq_len)))</w:t>
      </w:r>
    </w:p>
    <w:p w14:paraId="4923E4CF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</w:t>
      </w:r>
      <w:r w:rsidRPr="7D6E913B">
        <w:rPr>
          <w:rFonts w:ascii="Courier New" w:hAnsi="Courier New" w:cs="Courier New"/>
          <w:color w:val="008000"/>
          <w:sz w:val="21"/>
          <w:szCs w:val="21"/>
        </w:rPr>
        <w:t># Passar as notas sintéticas pelo discriminador</w:t>
      </w:r>
    </w:p>
    <w:p w14:paraId="010DC2C7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 xml:space="preserve">  </w:t>
      </w: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>fake_output = discriminator(fake_notes)</w:t>
      </w:r>
    </w:p>
    <w:p w14:paraId="07F5FD26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# Atualizar o discriminador</w:t>
      </w:r>
    </w:p>
    <w:p w14:paraId="02FD5EC5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discriminator.train_on_batch(real_notes, np.ones((batch_size, 1)))</w:t>
      </w:r>
    </w:p>
    <w:p w14:paraId="4D2960E1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discriminator.train_on_batch(fake_notes, np.zeros((batch_size, 1)))</w:t>
      </w:r>
    </w:p>
    <w:p w14:paraId="47766780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# Atualizar o gerador</w:t>
      </w:r>
    </w:p>
    <w:p w14:paraId="246D84CD" w14:textId="77777777" w:rsidR="00C37345" w:rsidRPr="002A36ED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2A36E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generator.train_on_batch(np.random.randint(0, 1, (batch_size, seq_len)), np.ones((batch_size, 1)))</w:t>
      </w:r>
    </w:p>
    <w:p w14:paraId="188C6426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># Gerar notas sintéticas</w:t>
      </w:r>
    </w:p>
    <w:p w14:paraId="5CEAB7B5" w14:textId="77777777" w:rsidR="00C37345" w:rsidRPr="0000148F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0000148F">
        <w:rPr>
          <w:rFonts w:ascii="Courier New" w:hAnsi="Courier New" w:cs="Courier New"/>
          <w:color w:val="008000"/>
          <w:sz w:val="21"/>
          <w:szCs w:val="21"/>
        </w:rPr>
        <w:t>generated_notes = generator(np.random.randint(0, 1, (1, seq_len)))</w:t>
      </w:r>
    </w:p>
    <w:p w14:paraId="3396738C" w14:textId="77777777" w:rsidR="00C37345" w:rsidRPr="00C37345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t># Mostrar as notas sintéticas</w:t>
      </w:r>
    </w:p>
    <w:p w14:paraId="5DA07B13" w14:textId="60746AE3" w:rsidR="00F31E5D" w:rsidRPr="003451F6" w:rsidRDefault="00C37345" w:rsidP="7D6E913B">
      <w:pPr>
        <w:shd w:val="clear" w:color="auto" w:fill="F7F7F7"/>
        <w:spacing w:after="240" w:line="285" w:lineRule="atLeast"/>
        <w:rPr>
          <w:rFonts w:ascii="Courier New" w:hAnsi="Courier New" w:cs="Courier New"/>
          <w:noProof/>
          <w:color w:val="008000"/>
          <w:sz w:val="21"/>
          <w:szCs w:val="21"/>
        </w:rPr>
      </w:pPr>
      <w:r w:rsidRPr="7D6E913B">
        <w:rPr>
          <w:rFonts w:ascii="Courier New" w:hAnsi="Courier New" w:cs="Courier New"/>
          <w:color w:val="008000"/>
          <w:sz w:val="21"/>
          <w:szCs w:val="21"/>
        </w:rPr>
        <w:lastRenderedPageBreak/>
        <w:t>print(generated_notes)</w:t>
      </w:r>
    </w:p>
    <w:p w14:paraId="41A9E6CF" w14:textId="0558CCF1" w:rsidR="003451F6" w:rsidRPr="0012498A" w:rsidRDefault="00DD4072" w:rsidP="0012498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 w:rsidRPr="0012498A">
        <w:rPr>
          <w:rFonts w:ascii="Poppins Light" w:hAnsi="Poppins Light" w:cs="Poppins Light"/>
          <w:noProof/>
        </w:rPr>
        <w:t xml:space="preserve">Clique em </w:t>
      </w:r>
      <w:r w:rsidR="00846112">
        <w:rPr>
          <w:rFonts w:ascii="Poppins Light" w:hAnsi="Poppins Light" w:cs="Poppins Light"/>
          <w:noProof/>
        </w:rPr>
        <w:t>“</w:t>
      </w:r>
      <w:r w:rsidRPr="0012498A">
        <w:rPr>
          <w:rFonts w:ascii="Poppins Light" w:hAnsi="Poppins Light" w:cs="Poppins Light"/>
          <w:noProof/>
        </w:rPr>
        <w:t>Play</w:t>
      </w:r>
      <w:r w:rsidR="00846112">
        <w:rPr>
          <w:rFonts w:ascii="Poppins Light" w:hAnsi="Poppins Light" w:cs="Poppins Light"/>
          <w:noProof/>
        </w:rPr>
        <w:t>”</w:t>
      </w:r>
      <w:r w:rsidRPr="0012498A">
        <w:rPr>
          <w:rFonts w:ascii="Poppins Light" w:hAnsi="Poppins Light" w:cs="Poppins Light"/>
          <w:noProof/>
        </w:rPr>
        <w:t xml:space="preserve"> para executar</w:t>
      </w:r>
    </w:p>
    <w:p w14:paraId="3DAA6385" w14:textId="256053B0" w:rsidR="0011306D" w:rsidRPr="0011306D" w:rsidRDefault="0011306D" w:rsidP="0011306D">
      <w:pPr>
        <w:pStyle w:val="PargrafodaLista"/>
        <w:numPr>
          <w:ilvl w:val="0"/>
          <w:numId w:val="2"/>
        </w:numPr>
        <w:rPr>
          <w:rFonts w:ascii="Poppins Light" w:hAnsi="Poppins Light" w:cs="Poppins Light"/>
          <w:noProof/>
        </w:rPr>
      </w:pPr>
      <w:r w:rsidRPr="0011306D">
        <w:rPr>
          <w:rFonts w:ascii="Poppins Light" w:hAnsi="Poppins Light" w:cs="Poppins Light"/>
          <w:noProof/>
        </w:rPr>
        <w:t>Compre</w:t>
      </w:r>
      <w:r>
        <w:rPr>
          <w:rFonts w:ascii="Poppins Light" w:hAnsi="Poppins Light" w:cs="Poppins Light"/>
          <w:noProof/>
        </w:rPr>
        <w:t>enda</w:t>
      </w:r>
      <w:r w:rsidRPr="0011306D">
        <w:rPr>
          <w:rFonts w:ascii="Poppins Light" w:hAnsi="Poppins Light" w:cs="Poppins Light"/>
          <w:noProof/>
        </w:rPr>
        <w:t xml:space="preserve"> o papel do gerador e do discriminador no contexto de GAN, bem como a função de perda e o processo de treinamento.</w:t>
      </w:r>
    </w:p>
    <w:p w14:paraId="08422C13" w14:textId="4D1763FD" w:rsidR="0011306D" w:rsidRPr="0011306D" w:rsidRDefault="0011306D" w:rsidP="0011306D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 w:rsidRPr="0011306D">
        <w:rPr>
          <w:rFonts w:ascii="Poppins Light" w:hAnsi="Poppins Light" w:cs="Poppins Light"/>
          <w:noProof/>
        </w:rPr>
        <w:t>Execut</w:t>
      </w:r>
      <w:r>
        <w:rPr>
          <w:rFonts w:ascii="Poppins Light" w:hAnsi="Poppins Light" w:cs="Poppins Light"/>
          <w:noProof/>
        </w:rPr>
        <w:t>e</w:t>
      </w:r>
      <w:r w:rsidRPr="0011306D">
        <w:rPr>
          <w:rFonts w:ascii="Poppins Light" w:hAnsi="Poppins Light" w:cs="Poppins Light"/>
          <w:noProof/>
        </w:rPr>
        <w:t xml:space="preserve"> o código para gerar sequências de notas musicais sintéticas.</w:t>
      </w:r>
    </w:p>
    <w:p w14:paraId="71081E71" w14:textId="132572D4" w:rsidR="0011306D" w:rsidRPr="0011306D" w:rsidRDefault="0011306D" w:rsidP="0011306D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 w:rsidRPr="0011306D">
        <w:rPr>
          <w:rFonts w:ascii="Poppins Light" w:hAnsi="Poppins Light" w:cs="Poppins Light"/>
          <w:noProof/>
        </w:rPr>
        <w:t>Observ</w:t>
      </w:r>
      <w:r>
        <w:rPr>
          <w:rFonts w:ascii="Poppins Light" w:hAnsi="Poppins Light" w:cs="Poppins Light"/>
          <w:noProof/>
        </w:rPr>
        <w:t xml:space="preserve">e </w:t>
      </w:r>
      <w:r w:rsidRPr="0011306D">
        <w:rPr>
          <w:rFonts w:ascii="Poppins Light" w:hAnsi="Poppins Light" w:cs="Poppins Light"/>
          <w:noProof/>
        </w:rPr>
        <w:t>a saída do código (as notas geradas) e analis</w:t>
      </w:r>
      <w:r>
        <w:rPr>
          <w:rFonts w:ascii="Poppins Light" w:hAnsi="Poppins Light" w:cs="Poppins Light"/>
          <w:noProof/>
        </w:rPr>
        <w:t>e</w:t>
      </w:r>
      <w:r w:rsidRPr="0011306D">
        <w:rPr>
          <w:rFonts w:ascii="Poppins Light" w:hAnsi="Poppins Light" w:cs="Poppins Light"/>
          <w:noProof/>
        </w:rPr>
        <w:t xml:space="preserve"> a qualidade e a viabilidade das sequências musicais produzidas.</w:t>
      </w:r>
    </w:p>
    <w:p w14:paraId="3619C60F" w14:textId="5DB24B73" w:rsidR="254ADDC4" w:rsidRDefault="0011306D" w:rsidP="0012498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I</w:t>
      </w:r>
      <w:r w:rsidR="254ADDC4" w:rsidRPr="7D6E913B">
        <w:rPr>
          <w:rFonts w:ascii="Poppins Light" w:hAnsi="Poppins Light" w:cs="Poppins Light"/>
          <w:noProof/>
        </w:rPr>
        <w:t>dentifi</w:t>
      </w:r>
      <w:r>
        <w:rPr>
          <w:rFonts w:ascii="Poppins Light" w:hAnsi="Poppins Light" w:cs="Poppins Light"/>
          <w:noProof/>
        </w:rPr>
        <w:t>que</w:t>
      </w:r>
      <w:r w:rsidR="254ADDC4" w:rsidRPr="7D6E913B">
        <w:rPr>
          <w:rFonts w:ascii="Poppins Light" w:hAnsi="Poppins Light" w:cs="Poppins Light"/>
          <w:noProof/>
        </w:rPr>
        <w:t xml:space="preserve"> pontos fortes e fracos do modelo atual, considerando a qualidade das notas musicais geradas. </w:t>
      </w:r>
    </w:p>
    <w:p w14:paraId="74294AA5" w14:textId="7B774520" w:rsidR="254ADDC4" w:rsidRDefault="254ADDC4" w:rsidP="0012498A">
      <w:pPr>
        <w:pStyle w:val="PargrafodaLista"/>
        <w:numPr>
          <w:ilvl w:val="0"/>
          <w:numId w:val="2"/>
        </w:numPr>
        <w:rPr>
          <w:rFonts w:ascii="Poppins Light" w:hAnsi="Poppins Light" w:cs="Poppins Light"/>
        </w:rPr>
      </w:pPr>
      <w:r w:rsidRPr="7D6E913B">
        <w:rPr>
          <w:rFonts w:ascii="Poppins Light" w:hAnsi="Poppins Light" w:cs="Poppins Light"/>
        </w:rPr>
        <w:t>Propo</w:t>
      </w:r>
      <w:r w:rsidR="0011306D">
        <w:rPr>
          <w:rFonts w:ascii="Poppins Light" w:hAnsi="Poppins Light" w:cs="Poppins Light"/>
        </w:rPr>
        <w:t>nha</w:t>
      </w:r>
      <w:r w:rsidRPr="7D6E913B">
        <w:rPr>
          <w:rFonts w:ascii="Poppins Light" w:hAnsi="Poppins Light" w:cs="Poppins Light"/>
        </w:rPr>
        <w:t xml:space="preserve"> melhorias ou ajustes no modelo, como alterações nas camadas do gerador ou discriminador, ajustes nos parâmetros de treinamento ou mesmo sugestões para aprimorar a função de perda para obter resultados mais realistas.</w:t>
      </w:r>
    </w:p>
    <w:p w14:paraId="22CB6F93" w14:textId="181B5117" w:rsidR="7D6E913B" w:rsidRPr="002A36ED" w:rsidRDefault="254ADDC4" w:rsidP="0012498A">
      <w:pPr>
        <w:pStyle w:val="PargrafodaLista"/>
        <w:numPr>
          <w:ilvl w:val="0"/>
          <w:numId w:val="2"/>
        </w:numPr>
        <w:rPr>
          <w:rFonts w:ascii="Poppins Light" w:hAnsi="Poppins Light" w:cs="Poppins Light"/>
        </w:rPr>
      </w:pPr>
      <w:r w:rsidRPr="7D6E913B">
        <w:rPr>
          <w:rFonts w:ascii="Poppins Light" w:hAnsi="Poppins Light" w:cs="Poppins Light"/>
        </w:rPr>
        <w:t>Discut</w:t>
      </w:r>
      <w:r w:rsidR="0011306D">
        <w:rPr>
          <w:rFonts w:ascii="Poppins Light" w:hAnsi="Poppins Light" w:cs="Poppins Light"/>
        </w:rPr>
        <w:t>a</w:t>
      </w:r>
      <w:r w:rsidRPr="7D6E913B">
        <w:rPr>
          <w:rFonts w:ascii="Poppins Light" w:hAnsi="Poppins Light" w:cs="Poppins Light"/>
        </w:rPr>
        <w:t xml:space="preserve"> como esse modelo pode ser integrado em um produto de software mais amplo para geração de música. </w:t>
      </w:r>
    </w:p>
    <w:p w14:paraId="016D4FEB" w14:textId="29A3D3B0" w:rsidR="254ADDC4" w:rsidRDefault="254ADDC4" w:rsidP="0012498A">
      <w:pPr>
        <w:pStyle w:val="PargrafodaLista"/>
        <w:numPr>
          <w:ilvl w:val="0"/>
          <w:numId w:val="2"/>
        </w:numPr>
        <w:rPr>
          <w:rFonts w:ascii="Poppins Light" w:hAnsi="Poppins Light" w:cs="Poppins Light"/>
        </w:rPr>
      </w:pPr>
      <w:r w:rsidRPr="7D6E913B">
        <w:rPr>
          <w:rFonts w:ascii="Poppins Light" w:hAnsi="Poppins Light" w:cs="Poppins Light"/>
        </w:rPr>
        <w:t>Apresent</w:t>
      </w:r>
      <w:r w:rsidR="0011306D">
        <w:rPr>
          <w:rFonts w:ascii="Poppins Light" w:hAnsi="Poppins Light" w:cs="Poppins Light"/>
        </w:rPr>
        <w:t>e</w:t>
      </w:r>
      <w:r w:rsidRPr="7D6E913B">
        <w:rPr>
          <w:rFonts w:ascii="Poppins Light" w:hAnsi="Poppins Light" w:cs="Poppins Light"/>
        </w:rPr>
        <w:t xml:space="preserve"> ideias sobre como es</w:t>
      </w:r>
      <w:r w:rsidR="00846112">
        <w:rPr>
          <w:rFonts w:ascii="Poppins Light" w:hAnsi="Poppins Light" w:cs="Poppins Light"/>
        </w:rPr>
        <w:t>s</w:t>
      </w:r>
      <w:r w:rsidRPr="7D6E913B">
        <w:rPr>
          <w:rFonts w:ascii="Poppins Light" w:hAnsi="Poppins Light" w:cs="Poppins Light"/>
        </w:rPr>
        <w:t>e sistema poderia ser utilizado em contextos reais, como na criação de trilhas sonoras para jogos, filmes, ou como uma ferramenta para compositores e produtores musicais.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1856E2">
            <w:pPr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1A1B6C" w14:textId="77777777" w:rsidR="00E227A8" w:rsidRPr="00814E58" w:rsidRDefault="00E227A8" w:rsidP="007B6ABF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5D65493F" w14:textId="77777777" w:rsidR="00E71901" w:rsidRDefault="00E71901" w:rsidP="007B6ABF">
      <w:pPr>
        <w:pStyle w:val="PargrafodaLista"/>
        <w:spacing w:line="276" w:lineRule="auto"/>
        <w:rPr>
          <w:rFonts w:ascii="Poppins Light" w:eastAsia="Arial Unicode MS" w:hAnsi="Poppins Light" w:cs="Poppins Light"/>
        </w:rPr>
      </w:pPr>
    </w:p>
    <w:p w14:paraId="6359768C" w14:textId="074C3FF5" w:rsidR="005A5A09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p w14:paraId="11AEEA30" w14:textId="77777777" w:rsidR="005A5A09" w:rsidRPr="005A5A09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sectPr w:rsidR="005A5A09" w:rsidRPr="005A5A09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48F4E" w14:textId="77777777" w:rsidR="00E65271" w:rsidRDefault="00E65271">
      <w:r>
        <w:separator/>
      </w:r>
    </w:p>
  </w:endnote>
  <w:endnote w:type="continuationSeparator" w:id="0">
    <w:p w14:paraId="46F7AD45" w14:textId="77777777" w:rsidR="00E65271" w:rsidRDefault="00E65271">
      <w:r>
        <w:continuationSeparator/>
      </w:r>
    </w:p>
  </w:endnote>
  <w:endnote w:type="continuationNotice" w:id="1">
    <w:p w14:paraId="09D7BBDD" w14:textId="77777777" w:rsidR="00E65271" w:rsidRDefault="00E652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2EDA84E9" w:rsidR="00160195" w:rsidRPr="00814E58" w:rsidRDefault="7D6E913B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7D6E913B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7D6E913B">
              <w:rPr>
                <w:rFonts w:ascii="Poppins" w:hAnsi="Poppins" w:cs="Poppins"/>
                <w:sz w:val="20"/>
                <w:szCs w:val="20"/>
              </w:rPr>
              <w:t>[U3]</w:t>
            </w:r>
            <w:r w:rsidR="00160195">
              <w:tab/>
            </w:r>
            <w:r w:rsidRPr="7D6E913B">
              <w:rPr>
                <w:rFonts w:ascii="Poppins" w:hAnsi="Poppins" w:cs="Poppins"/>
                <w:sz w:val="20"/>
                <w:szCs w:val="20"/>
              </w:rPr>
              <w:t>[A2]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C37345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C37345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BF03F" w14:textId="77777777" w:rsidR="00E65271" w:rsidRDefault="00E65271">
      <w:r>
        <w:separator/>
      </w:r>
    </w:p>
  </w:footnote>
  <w:footnote w:type="continuationSeparator" w:id="0">
    <w:p w14:paraId="0CEF7D71" w14:textId="77777777" w:rsidR="00E65271" w:rsidRDefault="00E65271">
      <w:r>
        <w:continuationSeparator/>
      </w:r>
    </w:p>
  </w:footnote>
  <w:footnote w:type="continuationNotice" w:id="1">
    <w:p w14:paraId="1725F5FE" w14:textId="77777777" w:rsidR="00E65271" w:rsidRDefault="00E652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8A0495"/>
    <w:multiLevelType w:val="hybridMultilevel"/>
    <w:tmpl w:val="94CCE4A0"/>
    <w:lvl w:ilvl="0" w:tplc="FFFFFFFF">
      <w:start w:val="1"/>
      <w:numFmt w:val="decimal"/>
      <w:lvlText w:val="%1."/>
      <w:lvlJc w:val="left"/>
      <w:pPr>
        <w:ind w:left="928" w:hanging="360"/>
      </w:pPr>
      <w:rPr>
        <w:rFonts w:ascii="Poppins" w:hAnsi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57743208">
    <w:abstractNumId w:val="0"/>
  </w:num>
  <w:num w:numId="2" w16cid:durableId="1579096623">
    <w:abstractNumId w:val="1"/>
  </w:num>
  <w:num w:numId="3" w16cid:durableId="467825040">
    <w:abstractNumId w:val="4"/>
  </w:num>
  <w:num w:numId="4" w16cid:durableId="820852168">
    <w:abstractNumId w:val="2"/>
  </w:num>
  <w:num w:numId="5" w16cid:durableId="138945727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0148F"/>
    <w:rsid w:val="000278D8"/>
    <w:rsid w:val="00071364"/>
    <w:rsid w:val="00093C5A"/>
    <w:rsid w:val="0009492E"/>
    <w:rsid w:val="000A4E65"/>
    <w:rsid w:val="000C6619"/>
    <w:rsid w:val="000F7DE9"/>
    <w:rsid w:val="0011306D"/>
    <w:rsid w:val="00124756"/>
    <w:rsid w:val="0012498A"/>
    <w:rsid w:val="00160195"/>
    <w:rsid w:val="001856E2"/>
    <w:rsid w:val="001904F2"/>
    <w:rsid w:val="001A2D86"/>
    <w:rsid w:val="001A32C9"/>
    <w:rsid w:val="001C335A"/>
    <w:rsid w:val="001E7BC0"/>
    <w:rsid w:val="002344C7"/>
    <w:rsid w:val="002372B1"/>
    <w:rsid w:val="00252F67"/>
    <w:rsid w:val="00256D8D"/>
    <w:rsid w:val="00257BB3"/>
    <w:rsid w:val="002632D3"/>
    <w:rsid w:val="00264B6B"/>
    <w:rsid w:val="002A36ED"/>
    <w:rsid w:val="002C6EC9"/>
    <w:rsid w:val="002D1A6D"/>
    <w:rsid w:val="002D51E3"/>
    <w:rsid w:val="002E6314"/>
    <w:rsid w:val="003009B4"/>
    <w:rsid w:val="003031BD"/>
    <w:rsid w:val="003365AE"/>
    <w:rsid w:val="003451F6"/>
    <w:rsid w:val="00367C72"/>
    <w:rsid w:val="003C032E"/>
    <w:rsid w:val="003D0E94"/>
    <w:rsid w:val="003D71CA"/>
    <w:rsid w:val="00454835"/>
    <w:rsid w:val="00464B32"/>
    <w:rsid w:val="00491C71"/>
    <w:rsid w:val="004B66A3"/>
    <w:rsid w:val="004E713D"/>
    <w:rsid w:val="004F2D4B"/>
    <w:rsid w:val="00501034"/>
    <w:rsid w:val="0054587F"/>
    <w:rsid w:val="005517B2"/>
    <w:rsid w:val="00582CB3"/>
    <w:rsid w:val="00585F34"/>
    <w:rsid w:val="005924C7"/>
    <w:rsid w:val="005A5A09"/>
    <w:rsid w:val="005E4165"/>
    <w:rsid w:val="005E5BF6"/>
    <w:rsid w:val="005F732F"/>
    <w:rsid w:val="005F74BB"/>
    <w:rsid w:val="00600807"/>
    <w:rsid w:val="0060776C"/>
    <w:rsid w:val="0063273B"/>
    <w:rsid w:val="006567BA"/>
    <w:rsid w:val="00676B29"/>
    <w:rsid w:val="006B3AE9"/>
    <w:rsid w:val="006C20F8"/>
    <w:rsid w:val="00723D5E"/>
    <w:rsid w:val="007671B4"/>
    <w:rsid w:val="00773A8C"/>
    <w:rsid w:val="0078262D"/>
    <w:rsid w:val="00792720"/>
    <w:rsid w:val="007B6ABF"/>
    <w:rsid w:val="00814E58"/>
    <w:rsid w:val="0083474B"/>
    <w:rsid w:val="00841D59"/>
    <w:rsid w:val="00846112"/>
    <w:rsid w:val="00851368"/>
    <w:rsid w:val="008602C8"/>
    <w:rsid w:val="00864065"/>
    <w:rsid w:val="0087179C"/>
    <w:rsid w:val="008925A9"/>
    <w:rsid w:val="008B4C24"/>
    <w:rsid w:val="008F775A"/>
    <w:rsid w:val="0092769D"/>
    <w:rsid w:val="00966015"/>
    <w:rsid w:val="009B33B6"/>
    <w:rsid w:val="009D7BA6"/>
    <w:rsid w:val="00AA60A0"/>
    <w:rsid w:val="00AD78A6"/>
    <w:rsid w:val="00B45591"/>
    <w:rsid w:val="00BA6A76"/>
    <w:rsid w:val="00C12E4A"/>
    <w:rsid w:val="00C37345"/>
    <w:rsid w:val="00C42339"/>
    <w:rsid w:val="00C4723D"/>
    <w:rsid w:val="00C6070E"/>
    <w:rsid w:val="00C62CE1"/>
    <w:rsid w:val="00C96A8D"/>
    <w:rsid w:val="00CA4523"/>
    <w:rsid w:val="00CC2A45"/>
    <w:rsid w:val="00CF76E4"/>
    <w:rsid w:val="00D03B93"/>
    <w:rsid w:val="00D05B9C"/>
    <w:rsid w:val="00D20AF5"/>
    <w:rsid w:val="00D553AB"/>
    <w:rsid w:val="00D61A8F"/>
    <w:rsid w:val="00D64C4B"/>
    <w:rsid w:val="00DD4072"/>
    <w:rsid w:val="00DD5204"/>
    <w:rsid w:val="00DE0C0D"/>
    <w:rsid w:val="00DE1A4A"/>
    <w:rsid w:val="00E10D86"/>
    <w:rsid w:val="00E227A8"/>
    <w:rsid w:val="00E2747A"/>
    <w:rsid w:val="00E400A6"/>
    <w:rsid w:val="00E65271"/>
    <w:rsid w:val="00E71901"/>
    <w:rsid w:val="00E73E76"/>
    <w:rsid w:val="00E77AF3"/>
    <w:rsid w:val="00EA3B37"/>
    <w:rsid w:val="00EF47B1"/>
    <w:rsid w:val="00EF4AFE"/>
    <w:rsid w:val="00F044D7"/>
    <w:rsid w:val="00F31E5D"/>
    <w:rsid w:val="00F472E5"/>
    <w:rsid w:val="00F51FEF"/>
    <w:rsid w:val="00F52AA0"/>
    <w:rsid w:val="00F57059"/>
    <w:rsid w:val="00FD7F1E"/>
    <w:rsid w:val="00FF3340"/>
    <w:rsid w:val="00FF3ECB"/>
    <w:rsid w:val="0914288C"/>
    <w:rsid w:val="254ADDC4"/>
    <w:rsid w:val="6A94EC2F"/>
    <w:rsid w:val="7D6E913B"/>
    <w:rsid w:val="7E408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AF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3734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4" ma:contentTypeDescription="Crie um novo documento." ma:contentTypeScope="" ma:versionID="f0dba237f39f99887ed953bd8baacf22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61ca2cc3045d54c85cdb81f1b32b58fa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BB2C3A-1C6C-4AC9-B8C9-006D8E164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3</TotalTime>
  <Pages>1</Pages>
  <Words>592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Alessandra Reis de Souza</cp:lastModifiedBy>
  <cp:revision>5</cp:revision>
  <cp:lastPrinted>2006-08-31T06:40:00Z</cp:lastPrinted>
  <dcterms:created xsi:type="dcterms:W3CDTF">2024-05-27T18:49:00Z</dcterms:created>
  <dcterms:modified xsi:type="dcterms:W3CDTF">2024-05-27T18:54:00Z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