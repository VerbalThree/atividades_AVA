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2722509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4E7D33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4E7D33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6F23514" w14:textId="77777777" w:rsidR="007429AB" w:rsidRPr="007429AB" w:rsidRDefault="0060776C" w:rsidP="007429A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66E8BC5E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66E8BC5E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66E8BC5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7429AB" w:rsidRPr="66E8BC5E">
        <w:rPr>
          <w:rFonts w:ascii="Poppins" w:hAnsi="Poppins" w:cs="Poppins"/>
          <w:b/>
          <w:bCs/>
          <w:noProof/>
          <w:sz w:val="32"/>
          <w:szCs w:val="32"/>
        </w:rPr>
        <w:t>Melhorando a implementação</w:t>
      </w: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782F7B69" w14:textId="77777777" w:rsidR="007429AB" w:rsidRPr="007429AB" w:rsidRDefault="007429AB" w:rsidP="007429AB">
      <w:pPr>
        <w:rPr>
          <w:rFonts w:ascii="Poppins Light" w:hAnsi="Poppins Light" w:cs="Poppins Light"/>
          <w:noProof/>
        </w:rPr>
      </w:pPr>
      <w:r w:rsidRPr="007429AB">
        <w:rPr>
          <w:rFonts w:ascii="Poppins Light" w:hAnsi="Poppins Light" w:cs="Poppins Light"/>
          <w:noProof/>
        </w:rPr>
        <w:t>Os alunos devem analisar o código da aula anterior e melhorar conforme instruções.</w:t>
      </w:r>
    </w:p>
    <w:p w14:paraId="3BAA0B70" w14:textId="77777777" w:rsidR="00C37345" w:rsidRPr="005A5A09" w:rsidRDefault="00C37345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192DF838" w:rsidR="003451F6" w:rsidRPr="003451F6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4E7D33" w:rsidRPr="0092714E">
        <w:rPr>
          <w:rFonts w:ascii="Poppins Light" w:hAnsi="Poppins Light" w:cs="Poppins Light"/>
          <w:i/>
          <w:iCs/>
          <w:noProof/>
        </w:rPr>
        <w:t>b</w:t>
      </w:r>
      <w:r w:rsidR="00DD4072" w:rsidRPr="0092714E">
        <w:rPr>
          <w:rFonts w:ascii="Poppins Light" w:hAnsi="Poppins Light" w:cs="Poppins Light"/>
          <w:i/>
          <w:iCs/>
          <w:noProof/>
        </w:rPr>
        <w:t>rowser</w:t>
      </w:r>
      <w:r w:rsidR="00DD4072">
        <w:rPr>
          <w:rFonts w:ascii="Poppins Light" w:hAnsi="Poppins Light" w:cs="Poppins Light"/>
          <w:noProof/>
        </w:rPr>
        <w:t xml:space="preserve"> </w:t>
      </w:r>
      <w:r w:rsidR="004E7D33">
        <w:rPr>
          <w:rFonts w:ascii="Poppins Light" w:hAnsi="Poppins Light" w:cs="Poppins Light"/>
          <w:noProof/>
        </w:rPr>
        <w:t>de</w:t>
      </w:r>
      <w:r w:rsidR="00DD4072">
        <w:rPr>
          <w:rFonts w:ascii="Poppins Light" w:hAnsi="Poppins Light" w:cs="Poppins Light"/>
          <w:noProof/>
        </w:rPr>
        <w:t xml:space="preserve"> internet</w:t>
      </w:r>
      <w:r w:rsidR="004E7D33">
        <w:rPr>
          <w:rFonts w:ascii="Poppins Light" w:hAnsi="Poppins Light" w:cs="Poppins Light"/>
          <w:noProof/>
        </w:rPr>
        <w:t>;</w:t>
      </w:r>
    </w:p>
    <w:p w14:paraId="1A62976A" w14:textId="4DD0B57C" w:rsidR="00E227A8" w:rsidRPr="00814E58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4E7D33">
        <w:rPr>
          <w:rFonts w:ascii="Poppins Light" w:hAnsi="Poppins Light" w:cs="Poppins Light"/>
          <w:noProof/>
        </w:rPr>
        <w:t>;</w:t>
      </w:r>
    </w:p>
    <w:p w14:paraId="08004E8D" w14:textId="16E5DD0E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4E7D33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A1BFE8C" w14:textId="13983657" w:rsidR="003451F6" w:rsidRDefault="00DD4072" w:rsidP="001A44C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Acesse o </w:t>
      </w:r>
      <w:r w:rsidR="004E7D33">
        <w:rPr>
          <w:rFonts w:ascii="Poppins Light" w:hAnsi="Poppins Light" w:cs="Poppins Light"/>
          <w:noProof/>
        </w:rPr>
        <w:t>s</w:t>
      </w:r>
      <w:r>
        <w:rPr>
          <w:rFonts w:ascii="Poppins Light" w:hAnsi="Poppins Light" w:cs="Poppins Light"/>
          <w:noProof/>
        </w:rPr>
        <w:t>ite Colab do Google e crie um notebook</w:t>
      </w:r>
      <w:r w:rsidR="003451F6" w:rsidRPr="003451F6">
        <w:rPr>
          <w:rFonts w:ascii="Poppins Light" w:hAnsi="Poppins Light" w:cs="Poppins Light"/>
          <w:noProof/>
        </w:rPr>
        <w:t>.</w:t>
      </w:r>
    </w:p>
    <w:p w14:paraId="629006F1" w14:textId="77777777" w:rsidR="00F31E5D" w:rsidRPr="003451F6" w:rsidRDefault="00F31E5D" w:rsidP="00F31E5D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Copie o código da aula no bloco de notas e cole-o no notebook</w:t>
      </w:r>
      <w:r w:rsidRPr="003451F6">
        <w:rPr>
          <w:rFonts w:ascii="Poppins Light" w:hAnsi="Poppins Light" w:cs="Poppins Light"/>
          <w:noProof/>
        </w:rPr>
        <w:t>.</w:t>
      </w:r>
    </w:p>
    <w:p w14:paraId="3EC9E62C" w14:textId="77777777" w:rsidR="00F31E5D" w:rsidRDefault="00F31E5D" w:rsidP="00F31E5D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98FC19A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import </w:t>
      </w:r>
      <w:proofErr w:type="spellStart"/>
      <w:r w:rsidRPr="00E30959">
        <w:rPr>
          <w:rFonts w:ascii="Poppins Light" w:hAnsi="Poppins Light" w:cs="Poppins Light"/>
          <w:sz w:val="21"/>
          <w:szCs w:val="21"/>
          <w:lang w:val="en-US"/>
        </w:rPr>
        <w:t>numpy</w:t>
      </w:r>
      <w:proofErr w:type="spellEnd"/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as np</w:t>
      </w:r>
    </w:p>
    <w:p w14:paraId="2B031B1F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import </w:t>
      </w:r>
      <w:proofErr w:type="spellStart"/>
      <w:r w:rsidRPr="00E30959">
        <w:rPr>
          <w:rFonts w:ascii="Poppins Light" w:hAnsi="Poppins Light" w:cs="Poppins Light"/>
          <w:sz w:val="21"/>
          <w:szCs w:val="21"/>
          <w:lang w:val="en-US"/>
        </w:rPr>
        <w:t>tensorflow</w:t>
      </w:r>
      <w:proofErr w:type="spellEnd"/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as </w:t>
      </w:r>
      <w:proofErr w:type="spellStart"/>
      <w:r w:rsidRPr="00E30959">
        <w:rPr>
          <w:rFonts w:ascii="Poppins Light" w:hAnsi="Poppins Light" w:cs="Poppins Light"/>
          <w:sz w:val="21"/>
          <w:szCs w:val="21"/>
          <w:lang w:val="en-US"/>
        </w:rPr>
        <w:t>tf</w:t>
      </w:r>
      <w:proofErr w:type="spellEnd"/>
    </w:p>
    <w:p w14:paraId="31343680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o tamanho do batch</w:t>
      </w:r>
    </w:p>
    <w:p w14:paraId="3B1B95DB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r w:rsidRPr="0079256C">
        <w:rPr>
          <w:rFonts w:ascii="Poppins Light" w:hAnsi="Poppins Light" w:cs="Poppins Light"/>
          <w:sz w:val="21"/>
          <w:szCs w:val="21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= 16</w:t>
      </w:r>
    </w:p>
    <w:p w14:paraId="2C50C5BB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o tamanho da sequência de notas</w:t>
      </w:r>
    </w:p>
    <w:p w14:paraId="31BE623D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r w:rsidRPr="0079256C">
        <w:rPr>
          <w:rFonts w:ascii="Poppins Light" w:hAnsi="Poppins Light" w:cs="Poppins Light"/>
          <w:sz w:val="21"/>
          <w:szCs w:val="21"/>
        </w:rPr>
        <w:t>seq_len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= 128</w:t>
      </w:r>
    </w:p>
    <w:p w14:paraId="6FCB86B0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o número de notas</w:t>
      </w:r>
    </w:p>
    <w:p w14:paraId="6DFB078B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r w:rsidRPr="0079256C">
        <w:rPr>
          <w:rFonts w:ascii="Poppins Light" w:hAnsi="Poppins Light" w:cs="Poppins Light"/>
          <w:sz w:val="21"/>
          <w:szCs w:val="21"/>
        </w:rPr>
        <w:t>n_notes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= 128</w:t>
      </w:r>
    </w:p>
    <w:p w14:paraId="525D5834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a função de perda</w:t>
      </w:r>
    </w:p>
    <w:p w14:paraId="620DB4B4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loss_fn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(real, fake):</w:t>
      </w:r>
    </w:p>
    <w:p w14:paraId="42DA5A39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return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tf.reduce_mean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tf.math.square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(real - fake))</w:t>
      </w:r>
    </w:p>
    <w:p w14:paraId="4DC407B6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o gerador</w:t>
      </w:r>
    </w:p>
    <w:p w14:paraId="7468A423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F763B2">
        <w:rPr>
          <w:rFonts w:ascii="Poppins Light" w:hAnsi="Poppins Light" w:cs="Poppins Light"/>
          <w:sz w:val="21"/>
          <w:szCs w:val="21"/>
        </w:rPr>
        <w:t>class</w:t>
      </w:r>
      <w:proofErr w:type="spellEnd"/>
      <w:proofErr w:type="gramEnd"/>
      <w:r w:rsidRPr="00F763B2">
        <w:rPr>
          <w:rFonts w:ascii="Poppins Light" w:hAnsi="Poppins Light" w:cs="Poppins Light"/>
          <w:sz w:val="21"/>
          <w:szCs w:val="21"/>
        </w:rPr>
        <w:t xml:space="preserve"> 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Generator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tf.keras.Model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):</w:t>
      </w:r>
    </w:p>
    <w:p w14:paraId="6D6DB671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F763B2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def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 __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init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>__(self):</w:t>
      </w:r>
    </w:p>
    <w:p w14:paraId="24FD0444" w14:textId="77777777" w:rsidR="00C37345" w:rsidRPr="00E30959" w:rsidRDefault="00C37345" w:rsidP="66E8BC5E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66E8BC5E">
        <w:rPr>
          <w:rFonts w:ascii="Poppins Light" w:hAnsi="Poppins Light" w:cs="Poppins Light"/>
          <w:sz w:val="21"/>
          <w:szCs w:val="21"/>
        </w:rPr>
        <w:t xml:space="preserve">    </w:t>
      </w:r>
      <w:proofErr w:type="spellStart"/>
      <w:proofErr w:type="gramStart"/>
      <w:r w:rsidRPr="66E8BC5E">
        <w:rPr>
          <w:rFonts w:ascii="Poppins Light" w:hAnsi="Poppins Light" w:cs="Poppins Light"/>
          <w:sz w:val="21"/>
          <w:szCs w:val="21"/>
        </w:rPr>
        <w:t>super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(</w:t>
      </w:r>
      <w:proofErr w:type="spellStart"/>
      <w:proofErr w:type="gramEnd"/>
      <w:r w:rsidRPr="66E8BC5E">
        <w:rPr>
          <w:rFonts w:ascii="Poppins Light" w:hAnsi="Poppins Light" w:cs="Poppins Light"/>
          <w:sz w:val="21"/>
          <w:szCs w:val="21"/>
        </w:rPr>
        <w:t>Generator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, self).__</w:t>
      </w:r>
      <w:proofErr w:type="spellStart"/>
      <w:r w:rsidRPr="66E8BC5E">
        <w:rPr>
          <w:rFonts w:ascii="Poppins Light" w:hAnsi="Poppins Light" w:cs="Poppins Light"/>
          <w:sz w:val="21"/>
          <w:szCs w:val="21"/>
        </w:rPr>
        <w:t>init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__()</w:t>
      </w:r>
    </w:p>
    <w:p w14:paraId="199957E2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self.dense1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128, activation='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relu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2ACD2EE7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self.dense2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128, activation='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relu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1C8D176E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</w:t>
      </w: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self.dense3 = </w:t>
      </w:r>
      <w:proofErr w:type="spellStart"/>
      <w:proofErr w:type="gramStart"/>
      <w:r w:rsidRPr="00E30959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E30959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spellStart"/>
      <w:proofErr w:type="gramEnd"/>
      <w:r w:rsidRPr="00E30959">
        <w:rPr>
          <w:rFonts w:ascii="Poppins Light" w:hAnsi="Poppins Light" w:cs="Poppins Light"/>
          <w:sz w:val="21"/>
          <w:szCs w:val="21"/>
          <w:lang w:val="en-US"/>
        </w:rPr>
        <w:t>n_notes</w:t>
      </w:r>
      <w:proofErr w:type="spellEnd"/>
      <w:r w:rsidRPr="00E30959">
        <w:rPr>
          <w:rFonts w:ascii="Poppins Light" w:hAnsi="Poppins Light" w:cs="Poppins Light"/>
          <w:sz w:val="21"/>
          <w:szCs w:val="21"/>
          <w:lang w:val="en-US"/>
        </w:rPr>
        <w:t>, activation='</w:t>
      </w:r>
      <w:proofErr w:type="spellStart"/>
      <w:r w:rsidRPr="00E30959">
        <w:rPr>
          <w:rFonts w:ascii="Poppins Light" w:hAnsi="Poppins Light" w:cs="Poppins Light"/>
          <w:sz w:val="21"/>
          <w:szCs w:val="21"/>
          <w:lang w:val="en-US"/>
        </w:rPr>
        <w:t>tanh</w:t>
      </w:r>
      <w:proofErr w:type="spellEnd"/>
      <w:r w:rsidRPr="00E30959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6BC8A3AF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proofErr w:type="gramStart"/>
      <w:r w:rsidRPr="00E30959">
        <w:rPr>
          <w:rFonts w:ascii="Poppins Light" w:hAnsi="Poppins Light" w:cs="Poppins Light"/>
          <w:sz w:val="21"/>
          <w:szCs w:val="21"/>
          <w:lang w:val="en-US"/>
        </w:rPr>
        <w:t>def</w:t>
      </w:r>
      <w:proofErr w:type="gramEnd"/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call(self, inputs):</w:t>
      </w:r>
    </w:p>
    <w:p w14:paraId="0B3C70C8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x = inputs</w:t>
      </w:r>
    </w:p>
    <w:p w14:paraId="28BF540B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x = self.dense1(x)</w:t>
      </w:r>
    </w:p>
    <w:p w14:paraId="4F07E3FD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x = self.dense2(x)</w:t>
      </w:r>
    </w:p>
    <w:p w14:paraId="7CC25160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x = self.dense3(x)</w:t>
      </w:r>
    </w:p>
    <w:p w14:paraId="45B8C25E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return x</w:t>
      </w:r>
    </w:p>
    <w:p w14:paraId="5C05589A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Definir o discriminador</w:t>
      </w:r>
    </w:p>
    <w:p w14:paraId="5424FE96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F763B2">
        <w:rPr>
          <w:rFonts w:ascii="Poppins Light" w:hAnsi="Poppins Light" w:cs="Poppins Light"/>
          <w:sz w:val="21"/>
          <w:szCs w:val="21"/>
        </w:rPr>
        <w:t>class</w:t>
      </w:r>
      <w:proofErr w:type="spellEnd"/>
      <w:proofErr w:type="gramEnd"/>
      <w:r w:rsidRPr="00F763B2">
        <w:rPr>
          <w:rFonts w:ascii="Poppins Light" w:hAnsi="Poppins Light" w:cs="Poppins Light"/>
          <w:sz w:val="21"/>
          <w:szCs w:val="21"/>
        </w:rPr>
        <w:t xml:space="preserve"> 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Discriminator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tf.keras.Model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):</w:t>
      </w:r>
    </w:p>
    <w:p w14:paraId="2A4796E3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F763B2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def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 __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init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>__(self):</w:t>
      </w:r>
    </w:p>
    <w:p w14:paraId="17744681" w14:textId="77777777" w:rsidR="00C37345" w:rsidRPr="00E30959" w:rsidRDefault="00C37345" w:rsidP="66E8BC5E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66E8BC5E">
        <w:rPr>
          <w:rFonts w:ascii="Poppins Light" w:hAnsi="Poppins Light" w:cs="Poppins Light"/>
          <w:sz w:val="21"/>
          <w:szCs w:val="21"/>
        </w:rPr>
        <w:t xml:space="preserve">    </w:t>
      </w:r>
      <w:proofErr w:type="spellStart"/>
      <w:proofErr w:type="gramStart"/>
      <w:r w:rsidRPr="66E8BC5E">
        <w:rPr>
          <w:rFonts w:ascii="Poppins Light" w:hAnsi="Poppins Light" w:cs="Poppins Light"/>
          <w:sz w:val="21"/>
          <w:szCs w:val="21"/>
        </w:rPr>
        <w:t>super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(</w:t>
      </w:r>
      <w:proofErr w:type="spellStart"/>
      <w:proofErr w:type="gramEnd"/>
      <w:r w:rsidRPr="66E8BC5E">
        <w:rPr>
          <w:rFonts w:ascii="Poppins Light" w:hAnsi="Poppins Light" w:cs="Poppins Light"/>
          <w:sz w:val="21"/>
          <w:szCs w:val="21"/>
        </w:rPr>
        <w:t>Discriminator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, self).__</w:t>
      </w:r>
      <w:proofErr w:type="spellStart"/>
      <w:r w:rsidRPr="66E8BC5E">
        <w:rPr>
          <w:rFonts w:ascii="Poppins Light" w:hAnsi="Poppins Light" w:cs="Poppins Light"/>
          <w:sz w:val="21"/>
          <w:szCs w:val="21"/>
        </w:rPr>
        <w:t>init</w:t>
      </w:r>
      <w:proofErr w:type="spellEnd"/>
      <w:r w:rsidRPr="66E8BC5E">
        <w:rPr>
          <w:rFonts w:ascii="Poppins Light" w:hAnsi="Poppins Light" w:cs="Poppins Light"/>
          <w:sz w:val="21"/>
          <w:szCs w:val="21"/>
        </w:rPr>
        <w:t>__()</w:t>
      </w:r>
    </w:p>
    <w:p w14:paraId="62C173A4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self.dense1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128, activation='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relu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327E3DEF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self.dense2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128, activation='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relu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301ACE1F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  self.dense3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tf.keras.layers.Dense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1, activation='sigmoid')</w:t>
      </w:r>
    </w:p>
    <w:p w14:paraId="0F623C01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proofErr w:type="gramStart"/>
      <w:r w:rsidRPr="00E30959">
        <w:rPr>
          <w:rFonts w:ascii="Poppins Light" w:hAnsi="Poppins Light" w:cs="Poppins Light"/>
          <w:sz w:val="21"/>
          <w:szCs w:val="21"/>
          <w:lang w:val="en-US"/>
        </w:rPr>
        <w:t>def</w:t>
      </w:r>
      <w:proofErr w:type="gramEnd"/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call(self, inputs):</w:t>
      </w:r>
    </w:p>
    <w:p w14:paraId="46A4A371" w14:textId="77777777" w:rsidR="00C37345" w:rsidRPr="00E30959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t xml:space="preserve">    x = inputs</w:t>
      </w:r>
    </w:p>
    <w:p w14:paraId="351EFEEB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E30959">
        <w:rPr>
          <w:rFonts w:ascii="Poppins Light" w:hAnsi="Poppins Light" w:cs="Poppins Light"/>
          <w:sz w:val="21"/>
          <w:szCs w:val="21"/>
          <w:lang w:val="en-US"/>
        </w:rPr>
        <w:lastRenderedPageBreak/>
        <w:t xml:space="preserve">    </w:t>
      </w:r>
      <w:proofErr w:type="gramStart"/>
      <w:r w:rsidRPr="0079256C">
        <w:rPr>
          <w:rFonts w:ascii="Poppins Light" w:hAnsi="Poppins Light" w:cs="Poppins Light"/>
          <w:sz w:val="21"/>
          <w:szCs w:val="21"/>
        </w:rPr>
        <w:t>x</w:t>
      </w:r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= self.dense1(x)</w:t>
      </w:r>
    </w:p>
    <w:p w14:paraId="0126412F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  </w:t>
      </w:r>
      <w:proofErr w:type="gramStart"/>
      <w:r w:rsidRPr="0079256C">
        <w:rPr>
          <w:rFonts w:ascii="Poppins Light" w:hAnsi="Poppins Light" w:cs="Poppins Light"/>
          <w:sz w:val="21"/>
          <w:szCs w:val="21"/>
        </w:rPr>
        <w:t>x</w:t>
      </w:r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= self.dense2(x)</w:t>
      </w:r>
    </w:p>
    <w:p w14:paraId="339F6A50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  </w:t>
      </w:r>
      <w:proofErr w:type="gramStart"/>
      <w:r w:rsidRPr="0079256C">
        <w:rPr>
          <w:rFonts w:ascii="Poppins Light" w:hAnsi="Poppins Light" w:cs="Poppins Light"/>
          <w:sz w:val="21"/>
          <w:szCs w:val="21"/>
        </w:rPr>
        <w:t>x</w:t>
      </w:r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= self.dense3(x)</w:t>
      </w:r>
    </w:p>
    <w:p w14:paraId="05BE486C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 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return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x</w:t>
      </w:r>
    </w:p>
    <w:p w14:paraId="6FED0F8A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Instanciar os modelos</w:t>
      </w:r>
    </w:p>
    <w:p w14:paraId="747A2172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</w:rPr>
        <w:t>generator</w:t>
      </w:r>
      <w:proofErr w:type="spellEnd"/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=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Generator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()</w:t>
      </w:r>
    </w:p>
    <w:p w14:paraId="0C6201D6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</w:rPr>
        <w:t>discriminator</w:t>
      </w:r>
      <w:proofErr w:type="spellEnd"/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=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Discriminator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()</w:t>
      </w:r>
    </w:p>
    <w:p w14:paraId="26ED261E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Compilar os modelos</w:t>
      </w:r>
    </w:p>
    <w:p w14:paraId="72DC094A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generator.compile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loss=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loss_fn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, optimizer='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adam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')</w:t>
      </w:r>
    </w:p>
    <w:p w14:paraId="7E5D4527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</w:rPr>
        <w:t>discriminator.compile</w:t>
      </w:r>
      <w:proofErr w:type="spellEnd"/>
      <w:proofErr w:type="gramEnd"/>
      <w:r w:rsidRPr="0079256C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loss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='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binary_crossentropy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',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optimizer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='adam')</w:t>
      </w:r>
    </w:p>
    <w:p w14:paraId="5B32F150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Criar o loop de treinamento</w:t>
      </w:r>
    </w:p>
    <w:p w14:paraId="4C60658D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gramStart"/>
      <w:r w:rsidRPr="0079256C">
        <w:rPr>
          <w:rFonts w:ascii="Poppins Light" w:hAnsi="Poppins Light" w:cs="Poppins Light"/>
          <w:sz w:val="21"/>
          <w:szCs w:val="21"/>
        </w:rPr>
        <w:t>for</w:t>
      </w:r>
      <w:proofErr w:type="gramEnd"/>
      <w:r w:rsidRPr="0079256C">
        <w:rPr>
          <w:rFonts w:ascii="Poppins Light" w:hAnsi="Poppins Light" w:cs="Poppins Light"/>
          <w:sz w:val="21"/>
          <w:szCs w:val="21"/>
        </w:rPr>
        <w:t xml:space="preserve">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epoch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in range(100):</w:t>
      </w:r>
    </w:p>
    <w:p w14:paraId="2924A3BF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# Gerar um batch de notas aleatórias</w:t>
      </w:r>
    </w:p>
    <w:p w14:paraId="7DAAA1D6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real_notes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= </w:t>
      </w:r>
      <w:proofErr w:type="spellStart"/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np.random.randint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0,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n_notes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, 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seq_len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))</w:t>
      </w:r>
    </w:p>
    <w:p w14:paraId="160F8B93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r w:rsidRPr="0079256C">
        <w:rPr>
          <w:rFonts w:ascii="Poppins Light" w:hAnsi="Poppins Light" w:cs="Poppins Light"/>
          <w:sz w:val="21"/>
          <w:szCs w:val="21"/>
        </w:rPr>
        <w:t># Passar as notas aleatórias pelo discriminador</w:t>
      </w:r>
    </w:p>
    <w:p w14:paraId="6D6A518E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real_output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 xml:space="preserve"> = 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discriminator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real_notes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)</w:t>
      </w:r>
    </w:p>
    <w:p w14:paraId="22C7958C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# Gerar um batch de notas sintéticas</w:t>
      </w:r>
    </w:p>
    <w:p w14:paraId="5DC0D122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fake_notes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= </w:t>
      </w:r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generator(</w:t>
      </w:r>
      <w:proofErr w:type="spellStart"/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np.random.randint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(0, 1, 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seq_len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)))</w:t>
      </w:r>
    </w:p>
    <w:p w14:paraId="4923E4CF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r w:rsidRPr="0079256C">
        <w:rPr>
          <w:rFonts w:ascii="Poppins Light" w:hAnsi="Poppins Light" w:cs="Poppins Light"/>
          <w:sz w:val="21"/>
          <w:szCs w:val="21"/>
        </w:rPr>
        <w:t># Passar as notas sintéticas pelo discriminador</w:t>
      </w:r>
    </w:p>
    <w:p w14:paraId="010DC2C7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fake_output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= discriminator(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fake_notes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)</w:t>
      </w:r>
    </w:p>
    <w:p w14:paraId="07F5FD26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#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Atualizar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 o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discriminador</w:t>
      </w:r>
      <w:proofErr w:type="spellEnd"/>
    </w:p>
    <w:p w14:paraId="02FD5EC5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discriminator.train_on_</w:t>
      </w:r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batch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spellStart"/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real_notes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np.ones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, 1)))</w:t>
      </w:r>
    </w:p>
    <w:p w14:paraId="4D2960E1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discriminator.train_on_</w:t>
      </w:r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batch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spellStart"/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fake_notes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np.zeros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, 1)))</w:t>
      </w:r>
    </w:p>
    <w:p w14:paraId="47766780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  </w:t>
      </w:r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#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Atualizar</w:t>
      </w:r>
      <w:proofErr w:type="spellEnd"/>
      <w:r w:rsidRPr="00F763B2">
        <w:rPr>
          <w:rFonts w:ascii="Poppins Light" w:hAnsi="Poppins Light" w:cs="Poppins Light"/>
          <w:sz w:val="21"/>
          <w:szCs w:val="21"/>
          <w:lang w:val="en-US"/>
        </w:rPr>
        <w:t xml:space="preserve"> o </w:t>
      </w:r>
      <w:proofErr w:type="spellStart"/>
      <w:r w:rsidRPr="00F763B2">
        <w:rPr>
          <w:rFonts w:ascii="Poppins Light" w:hAnsi="Poppins Light" w:cs="Poppins Light"/>
          <w:sz w:val="21"/>
          <w:szCs w:val="21"/>
          <w:lang w:val="en-US"/>
        </w:rPr>
        <w:t>gerador</w:t>
      </w:r>
      <w:proofErr w:type="spellEnd"/>
    </w:p>
    <w:p w14:paraId="246D84CD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  <w:lang w:val="en-US"/>
        </w:rPr>
      </w:pPr>
      <w:r w:rsidRPr="00F763B2">
        <w:rPr>
          <w:rFonts w:ascii="Poppins Light" w:hAnsi="Poppins Light" w:cs="Poppins Light"/>
          <w:sz w:val="21"/>
          <w:szCs w:val="21"/>
          <w:lang w:val="en-US"/>
        </w:rPr>
        <w:lastRenderedPageBreak/>
        <w:t xml:space="preserve"> 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generator.train_on_</w:t>
      </w:r>
      <w:proofErr w:type="gramStart"/>
      <w:r w:rsidRPr="0079256C">
        <w:rPr>
          <w:rFonts w:ascii="Poppins Light" w:hAnsi="Poppins Light" w:cs="Poppins Light"/>
          <w:sz w:val="21"/>
          <w:szCs w:val="21"/>
          <w:lang w:val="en-US"/>
        </w:rPr>
        <w:t>batch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</w:t>
      </w:r>
      <w:proofErr w:type="spellStart"/>
      <w:proofErr w:type="gramEnd"/>
      <w:r w:rsidRPr="0079256C">
        <w:rPr>
          <w:rFonts w:ascii="Poppins Light" w:hAnsi="Poppins Light" w:cs="Poppins Light"/>
          <w:sz w:val="21"/>
          <w:szCs w:val="21"/>
          <w:lang w:val="en-US"/>
        </w:rPr>
        <w:t>np.random.randint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(0, 1, 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seq_len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 xml:space="preserve">)), 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np.ones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((</w:t>
      </w:r>
      <w:proofErr w:type="spellStart"/>
      <w:r w:rsidRPr="0079256C">
        <w:rPr>
          <w:rFonts w:ascii="Poppins Light" w:hAnsi="Poppins Light" w:cs="Poppins Light"/>
          <w:sz w:val="21"/>
          <w:szCs w:val="21"/>
          <w:lang w:val="en-US"/>
        </w:rPr>
        <w:t>batch_size</w:t>
      </w:r>
      <w:proofErr w:type="spellEnd"/>
      <w:r w:rsidRPr="0079256C">
        <w:rPr>
          <w:rFonts w:ascii="Poppins Light" w:hAnsi="Poppins Light" w:cs="Poppins Light"/>
          <w:sz w:val="21"/>
          <w:szCs w:val="21"/>
          <w:lang w:val="en-US"/>
        </w:rPr>
        <w:t>, 1)))</w:t>
      </w:r>
    </w:p>
    <w:p w14:paraId="188C6426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Gerar notas sintéticas</w:t>
      </w:r>
    </w:p>
    <w:p w14:paraId="5CEAB7B5" w14:textId="77777777" w:rsidR="00C37345" w:rsidRPr="00F763B2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proofErr w:type="gramStart"/>
      <w:r w:rsidRPr="00F763B2">
        <w:rPr>
          <w:rFonts w:ascii="Poppins Light" w:hAnsi="Poppins Light" w:cs="Poppins Light"/>
          <w:sz w:val="21"/>
          <w:szCs w:val="21"/>
        </w:rPr>
        <w:t>generated</w:t>
      </w:r>
      <w:proofErr w:type="gramEnd"/>
      <w:r w:rsidRPr="00F763B2">
        <w:rPr>
          <w:rFonts w:ascii="Poppins Light" w:hAnsi="Poppins Light" w:cs="Poppins Light"/>
          <w:sz w:val="21"/>
          <w:szCs w:val="21"/>
        </w:rPr>
        <w:t>_notes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 xml:space="preserve"> = 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generator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np.random.randint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 xml:space="preserve">(0, 1, (1, </w:t>
      </w:r>
      <w:proofErr w:type="spellStart"/>
      <w:r w:rsidRPr="00F763B2">
        <w:rPr>
          <w:rFonts w:ascii="Poppins Light" w:hAnsi="Poppins Light" w:cs="Poppins Light"/>
          <w:sz w:val="21"/>
          <w:szCs w:val="21"/>
        </w:rPr>
        <w:t>seq_len</w:t>
      </w:r>
      <w:proofErr w:type="spellEnd"/>
      <w:r w:rsidRPr="00F763B2">
        <w:rPr>
          <w:rFonts w:ascii="Poppins Light" w:hAnsi="Poppins Light" w:cs="Poppins Light"/>
          <w:sz w:val="21"/>
          <w:szCs w:val="21"/>
        </w:rPr>
        <w:t>)))</w:t>
      </w:r>
    </w:p>
    <w:p w14:paraId="3396738C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r w:rsidRPr="0079256C">
        <w:rPr>
          <w:rFonts w:ascii="Poppins Light" w:hAnsi="Poppins Light" w:cs="Poppins Light"/>
          <w:sz w:val="21"/>
          <w:szCs w:val="21"/>
        </w:rPr>
        <w:t># Mostrar as notas sintéticas</w:t>
      </w:r>
    </w:p>
    <w:p w14:paraId="2DDB7EB4" w14:textId="77777777" w:rsidR="00C37345" w:rsidRPr="0079256C" w:rsidRDefault="00C37345" w:rsidP="0079256C">
      <w:pPr>
        <w:shd w:val="clear" w:color="auto" w:fill="E7E6E6" w:themeFill="background2"/>
        <w:spacing w:after="240" w:line="285" w:lineRule="atLeast"/>
        <w:ind w:left="360"/>
        <w:rPr>
          <w:rFonts w:ascii="Poppins Light" w:hAnsi="Poppins Light" w:cs="Poppins Light"/>
          <w:sz w:val="21"/>
          <w:szCs w:val="21"/>
        </w:rPr>
      </w:pPr>
      <w:proofErr w:type="spellStart"/>
      <w:r w:rsidRPr="0079256C">
        <w:rPr>
          <w:rFonts w:ascii="Poppins Light" w:hAnsi="Poppins Light" w:cs="Poppins Light"/>
          <w:sz w:val="21"/>
          <w:szCs w:val="21"/>
        </w:rPr>
        <w:t>print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(</w:t>
      </w:r>
      <w:proofErr w:type="spellStart"/>
      <w:r w:rsidRPr="0079256C">
        <w:rPr>
          <w:rFonts w:ascii="Poppins Light" w:hAnsi="Poppins Light" w:cs="Poppins Light"/>
          <w:sz w:val="21"/>
          <w:szCs w:val="21"/>
        </w:rPr>
        <w:t>generated_notes</w:t>
      </w:r>
      <w:proofErr w:type="spellEnd"/>
      <w:r w:rsidRPr="0079256C">
        <w:rPr>
          <w:rFonts w:ascii="Poppins Light" w:hAnsi="Poppins Light" w:cs="Poppins Light"/>
          <w:sz w:val="21"/>
          <w:szCs w:val="21"/>
        </w:rPr>
        <w:t>)</w:t>
      </w:r>
    </w:p>
    <w:p w14:paraId="51C3B9AE" w14:textId="77777777" w:rsidR="00F31E5D" w:rsidRPr="0079256C" w:rsidRDefault="00F31E5D" w:rsidP="0079256C">
      <w:pPr>
        <w:shd w:val="clear" w:color="auto" w:fill="F7F7F7"/>
        <w:spacing w:after="240" w:line="285" w:lineRule="atLeast"/>
        <w:ind w:left="360"/>
        <w:rPr>
          <w:rFonts w:ascii="Poppins" w:hAnsi="Poppins" w:cs="Poppins"/>
          <w:color w:val="000000"/>
          <w:sz w:val="21"/>
          <w:szCs w:val="21"/>
        </w:rPr>
      </w:pPr>
    </w:p>
    <w:p w14:paraId="4E6508A3" w14:textId="77777777" w:rsidR="00F31E5D" w:rsidRPr="00F31E5D" w:rsidRDefault="00F31E5D" w:rsidP="00F31E5D">
      <w:pPr>
        <w:spacing w:line="276" w:lineRule="auto"/>
        <w:rPr>
          <w:rFonts w:ascii="Poppins Light" w:hAnsi="Poppins Light" w:cs="Poppins Light"/>
          <w:noProof/>
        </w:rPr>
      </w:pPr>
    </w:p>
    <w:p w14:paraId="5DA07B13" w14:textId="77777777" w:rsidR="00F31E5D" w:rsidRPr="003451F6" w:rsidRDefault="00F31E5D" w:rsidP="00F31E5D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F2167C8" w14:textId="516971B5" w:rsidR="007429AB" w:rsidRDefault="00DD4072" w:rsidP="0079256C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79256C">
        <w:rPr>
          <w:rFonts w:ascii="Poppins Light" w:hAnsi="Poppins Light" w:cs="Poppins Light"/>
          <w:noProof/>
        </w:rPr>
        <w:t xml:space="preserve">Clique em </w:t>
      </w:r>
      <w:r w:rsidR="004E7D33">
        <w:rPr>
          <w:rFonts w:ascii="Poppins Light" w:hAnsi="Poppins Light" w:cs="Poppins Light"/>
          <w:noProof/>
        </w:rPr>
        <w:t>“</w:t>
      </w:r>
      <w:r w:rsidRPr="0079256C">
        <w:rPr>
          <w:rFonts w:ascii="Poppins Light" w:hAnsi="Poppins Light" w:cs="Poppins Light"/>
          <w:noProof/>
        </w:rPr>
        <w:t>Play</w:t>
      </w:r>
      <w:r w:rsidR="004E7D33">
        <w:rPr>
          <w:rFonts w:ascii="Poppins Light" w:hAnsi="Poppins Light" w:cs="Poppins Light"/>
          <w:noProof/>
        </w:rPr>
        <w:t>”</w:t>
      </w:r>
      <w:r w:rsidRPr="0079256C">
        <w:rPr>
          <w:rFonts w:ascii="Poppins Light" w:hAnsi="Poppins Light" w:cs="Poppins Light"/>
          <w:noProof/>
        </w:rPr>
        <w:t xml:space="preserve"> para executar</w:t>
      </w:r>
      <w:r w:rsidR="0079256C">
        <w:rPr>
          <w:rFonts w:ascii="Poppins Light" w:hAnsi="Poppins Light" w:cs="Poppins Light"/>
          <w:noProof/>
        </w:rPr>
        <w:t xml:space="preserve">. </w:t>
      </w:r>
      <w:r w:rsidR="007429AB" w:rsidRPr="0079256C">
        <w:rPr>
          <w:rFonts w:ascii="Poppins Light" w:hAnsi="Poppins Light" w:cs="Poppins Light"/>
          <w:noProof/>
        </w:rPr>
        <w:t>Inicialmente</w:t>
      </w:r>
      <w:r w:rsidR="004E7D33">
        <w:rPr>
          <w:rFonts w:ascii="Poppins Light" w:hAnsi="Poppins Light" w:cs="Poppins Light"/>
          <w:noProof/>
        </w:rPr>
        <w:t>,</w:t>
      </w:r>
      <w:r w:rsidR="007429AB" w:rsidRPr="0079256C">
        <w:rPr>
          <w:rFonts w:ascii="Poppins Light" w:hAnsi="Poppins Light" w:cs="Poppins Light"/>
          <w:noProof/>
        </w:rPr>
        <w:t xml:space="preserve"> vamos melhorar o código anterior verificando e inserindo no código as bibliotecas necessárias.</w:t>
      </w:r>
    </w:p>
    <w:p w14:paraId="65674106" w14:textId="01E76B65" w:rsidR="0079256C" w:rsidRDefault="00E30959" w:rsidP="0079256C">
      <w:pPr>
        <w:pStyle w:val="PargrafodaLista"/>
        <w:numPr>
          <w:ilvl w:val="0"/>
          <w:numId w:val="2"/>
        </w:num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Insira</w:t>
      </w:r>
      <w:r w:rsidR="0079256C" w:rsidRPr="0079256C">
        <w:rPr>
          <w:rFonts w:ascii="Poppins Light" w:hAnsi="Poppins Light" w:cs="Poppins Light"/>
          <w:noProof/>
        </w:rPr>
        <w:t xml:space="preserve"> ao final do código as linhas para:</w:t>
      </w:r>
    </w:p>
    <w:p w14:paraId="3D177754" w14:textId="77777777" w:rsidR="0079256C" w:rsidRPr="0079256C" w:rsidRDefault="0079256C" w:rsidP="0079256C">
      <w:pPr>
        <w:pStyle w:val="PargrafodaLista"/>
        <w:rPr>
          <w:rFonts w:ascii="Poppins Light" w:hAnsi="Poppins Light" w:cs="Poppins Light"/>
          <w:noProof/>
        </w:rPr>
      </w:pPr>
    </w:p>
    <w:p w14:paraId="66FDFA76" w14:textId="77777777" w:rsidR="0079256C" w:rsidRPr="0079256C" w:rsidRDefault="0079256C" w:rsidP="0079256C">
      <w:pPr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0C35F990" w14:textId="77777777" w:rsidTr="0079256C">
        <w:tc>
          <w:tcPr>
            <w:tcW w:w="8919" w:type="dxa"/>
            <w:shd w:val="clear" w:color="auto" w:fill="E7E6E6" w:themeFill="background2"/>
          </w:tcPr>
          <w:p w14:paraId="1C0C0CD4" w14:textId="230972A1" w:rsidR="007429AB" w:rsidRPr="007429AB" w:rsidRDefault="00E91BB3" w:rsidP="007429AB">
            <w:pPr>
              <w:rPr>
                <w:rFonts w:ascii="Poppins Light" w:hAnsi="Poppins Light" w:cs="Poppins Light"/>
                <w:noProof/>
              </w:rPr>
            </w:pPr>
            <w:r w:rsidRPr="00E91BB3">
              <w:rPr>
                <w:rFonts w:ascii="Poppins Light" w:hAnsi="Poppins Light" w:cs="Poppins Light"/>
                <w:noProof/>
              </w:rPr>
              <w:t>audio = librosa.core.midi_to_hz(generated_notes.reshape(max_seq_len) )</w:t>
            </w:r>
          </w:p>
          <w:p w14:paraId="1554F10B" w14:textId="3C4C2188" w:rsidR="007429AB" w:rsidRPr="007429AB" w:rsidRDefault="007429AB" w:rsidP="007429AB">
            <w:pPr>
              <w:rPr>
                <w:rFonts w:ascii="Poppins Light" w:hAnsi="Poppins Light" w:cs="Poppins Light"/>
                <w:noProof/>
              </w:rPr>
            </w:pPr>
          </w:p>
          <w:p w14:paraId="0670EB21" w14:textId="745FBDD0" w:rsidR="007429AB" w:rsidRPr="007429AB" w:rsidRDefault="007429AB" w:rsidP="007429AB">
            <w:pPr>
              <w:rPr>
                <w:rFonts w:ascii="Poppins Light" w:hAnsi="Poppins Light" w:cs="Poppins Light"/>
                <w:noProof/>
              </w:rPr>
            </w:pPr>
            <w:r w:rsidRPr="007429AB">
              <w:rPr>
                <w:rFonts w:ascii="Poppins Light" w:hAnsi="Poppins Light" w:cs="Poppins Light"/>
                <w:noProof/>
              </w:rPr>
              <w:t># S</w:t>
            </w:r>
            <w:bookmarkStart w:id="0" w:name="_GoBack"/>
            <w:bookmarkEnd w:id="0"/>
            <w:r w:rsidRPr="007429AB">
              <w:rPr>
                <w:rFonts w:ascii="Poppins Light" w:hAnsi="Poppins Light" w:cs="Poppins Light"/>
                <w:noProof/>
              </w:rPr>
              <w:t>alvar o audio</w:t>
            </w:r>
            <w:r>
              <w:rPr>
                <w:rFonts w:ascii="Poppins Light" w:hAnsi="Poppins Light" w:cs="Poppins Light"/>
                <w:noProof/>
              </w:rPr>
              <w:t xml:space="preserve"> </w:t>
            </w:r>
          </w:p>
          <w:p w14:paraId="34F911BA" w14:textId="77777777" w:rsidR="007429AB" w:rsidRPr="007429AB" w:rsidRDefault="007429AB" w:rsidP="007429AB">
            <w:pPr>
              <w:rPr>
                <w:rFonts w:ascii="Poppins Light" w:hAnsi="Poppins Light" w:cs="Poppins Light"/>
                <w:noProof/>
              </w:rPr>
            </w:pPr>
            <w:r w:rsidRPr="007429AB">
              <w:rPr>
                <w:rFonts w:ascii="Poppins Light" w:hAnsi="Poppins Light" w:cs="Poppins Light"/>
                <w:noProof/>
              </w:rPr>
              <w:t>ipd.Audio(audio, rate=44100).</w:t>
            </w:r>
          </w:p>
          <w:p w14:paraId="0D979B85" w14:textId="77777777" w:rsidR="00E227A8" w:rsidRPr="007429AB" w:rsidRDefault="00E227A8" w:rsidP="007429AB">
            <w:pPr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21D783FB" w14:textId="1A22BA69" w:rsidR="0079256C" w:rsidRPr="0079256C" w:rsidRDefault="0079256C" w:rsidP="0079256C">
      <w:pPr>
        <w:pStyle w:val="PargrafodaLista"/>
        <w:numPr>
          <w:ilvl w:val="0"/>
          <w:numId w:val="2"/>
        </w:numPr>
        <w:rPr>
          <w:rFonts w:ascii="Poppins Light" w:hAnsi="Poppins Light" w:cs="Poppins Light"/>
          <w:noProof/>
        </w:rPr>
      </w:pPr>
      <w:r w:rsidRPr="0079256C">
        <w:rPr>
          <w:rFonts w:ascii="Poppins Light" w:hAnsi="Poppins Light" w:cs="Poppins Light"/>
          <w:noProof/>
        </w:rPr>
        <w:t xml:space="preserve">Experimente diferentes configurações do modelo. Por exemplo, você pode aumentar o tamanho do </w:t>
      </w:r>
      <w:r w:rsidRPr="0092714E">
        <w:rPr>
          <w:rFonts w:ascii="Poppins Light" w:hAnsi="Poppins Light" w:cs="Poppins Light"/>
          <w:i/>
          <w:iCs/>
          <w:noProof/>
        </w:rPr>
        <w:t>batch</w:t>
      </w:r>
      <w:r w:rsidRPr="0079256C">
        <w:rPr>
          <w:rFonts w:ascii="Poppins Light" w:hAnsi="Poppins Light" w:cs="Poppins Light"/>
          <w:noProof/>
        </w:rPr>
        <w:t>, o número de notas</w:t>
      </w:r>
      <w:r w:rsidR="004E7D33">
        <w:rPr>
          <w:rFonts w:ascii="Poppins Light" w:hAnsi="Poppins Light" w:cs="Poppins Light"/>
          <w:noProof/>
        </w:rPr>
        <w:t>,</w:t>
      </w:r>
      <w:r w:rsidRPr="0079256C">
        <w:rPr>
          <w:rFonts w:ascii="Poppins Light" w:hAnsi="Poppins Light" w:cs="Poppins Light"/>
          <w:noProof/>
        </w:rPr>
        <w:t xml:space="preserve"> para gerar áudio mais complexo, o número de treinamento.</w:t>
      </w:r>
    </w:p>
    <w:p w14:paraId="04E00975" w14:textId="77777777" w:rsidR="0079256C" w:rsidRDefault="0079256C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9256C" w:rsidRPr="00814E58" w14:paraId="785C4F21" w14:textId="77777777" w:rsidTr="00AE4C7E">
        <w:tc>
          <w:tcPr>
            <w:tcW w:w="8919" w:type="dxa"/>
          </w:tcPr>
          <w:p w14:paraId="28845923" w14:textId="77777777" w:rsidR="0079256C" w:rsidRPr="00814E58" w:rsidRDefault="0079256C" w:rsidP="00AE4C7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9256C" w:rsidRPr="00814E58" w14:paraId="328E77C2" w14:textId="77777777" w:rsidTr="00AE4C7E">
        <w:tc>
          <w:tcPr>
            <w:tcW w:w="8919" w:type="dxa"/>
          </w:tcPr>
          <w:p w14:paraId="0854A6C5" w14:textId="77777777" w:rsidR="0079256C" w:rsidRPr="00814E58" w:rsidRDefault="0079256C" w:rsidP="00AE4C7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9256C" w:rsidRPr="00814E58" w14:paraId="598851D0" w14:textId="77777777" w:rsidTr="00AE4C7E">
        <w:tc>
          <w:tcPr>
            <w:tcW w:w="8919" w:type="dxa"/>
          </w:tcPr>
          <w:p w14:paraId="1E951D0E" w14:textId="77777777" w:rsidR="0079256C" w:rsidRPr="00814E58" w:rsidRDefault="0079256C" w:rsidP="00AE4C7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1AEEA30" w14:textId="77777777" w:rsidR="005A5A09" w:rsidRPr="005A5A09" w:rsidRDefault="005A5A09" w:rsidP="0079256C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36DF6" w14:textId="77777777" w:rsidR="00333875" w:rsidRDefault="00333875">
      <w:r>
        <w:separator/>
      </w:r>
    </w:p>
  </w:endnote>
  <w:endnote w:type="continuationSeparator" w:id="0">
    <w:p w14:paraId="09DFC667" w14:textId="77777777" w:rsidR="00333875" w:rsidRDefault="00333875">
      <w:r>
        <w:continuationSeparator/>
      </w:r>
    </w:p>
  </w:endnote>
  <w:endnote w:type="continuationNotice" w:id="1">
    <w:p w14:paraId="4FD883EF" w14:textId="77777777" w:rsidR="00333875" w:rsidRDefault="003338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827805C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D5F8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D5F8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4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F2522" w14:textId="77777777" w:rsidR="00333875" w:rsidRDefault="00333875">
      <w:r>
        <w:separator/>
      </w:r>
    </w:p>
  </w:footnote>
  <w:footnote w:type="continuationSeparator" w:id="0">
    <w:p w14:paraId="69C2C015" w14:textId="77777777" w:rsidR="00333875" w:rsidRDefault="00333875">
      <w:r>
        <w:continuationSeparator/>
      </w:r>
    </w:p>
  </w:footnote>
  <w:footnote w:type="continuationNotice" w:id="1">
    <w:p w14:paraId="6545642A" w14:textId="77777777" w:rsidR="00333875" w:rsidRDefault="003338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65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778AC"/>
    <w:multiLevelType w:val="hybridMultilevel"/>
    <w:tmpl w:val="76FACA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93C5A"/>
    <w:rsid w:val="0009492E"/>
    <w:rsid w:val="000A4E65"/>
    <w:rsid w:val="000C6619"/>
    <w:rsid w:val="000F1194"/>
    <w:rsid w:val="000F7DE9"/>
    <w:rsid w:val="00124756"/>
    <w:rsid w:val="00160195"/>
    <w:rsid w:val="001856E2"/>
    <w:rsid w:val="001904F2"/>
    <w:rsid w:val="001A2D86"/>
    <w:rsid w:val="001A32C9"/>
    <w:rsid w:val="001C335A"/>
    <w:rsid w:val="001E7BC0"/>
    <w:rsid w:val="002003E4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33875"/>
    <w:rsid w:val="003365AE"/>
    <w:rsid w:val="003451F6"/>
    <w:rsid w:val="00367C72"/>
    <w:rsid w:val="003966C3"/>
    <w:rsid w:val="003C032E"/>
    <w:rsid w:val="003D71CA"/>
    <w:rsid w:val="00454835"/>
    <w:rsid w:val="00464B32"/>
    <w:rsid w:val="00491C71"/>
    <w:rsid w:val="004B66A3"/>
    <w:rsid w:val="004E713D"/>
    <w:rsid w:val="004E7D33"/>
    <w:rsid w:val="00501034"/>
    <w:rsid w:val="0054587F"/>
    <w:rsid w:val="005517B2"/>
    <w:rsid w:val="00582CB3"/>
    <w:rsid w:val="00585F34"/>
    <w:rsid w:val="005A5A09"/>
    <w:rsid w:val="005E4165"/>
    <w:rsid w:val="005F74BB"/>
    <w:rsid w:val="0060776C"/>
    <w:rsid w:val="0063273B"/>
    <w:rsid w:val="00676B29"/>
    <w:rsid w:val="006B3AE9"/>
    <w:rsid w:val="006C20F8"/>
    <w:rsid w:val="00723D5E"/>
    <w:rsid w:val="007429AB"/>
    <w:rsid w:val="00751291"/>
    <w:rsid w:val="007671B4"/>
    <w:rsid w:val="00773A8C"/>
    <w:rsid w:val="0078262D"/>
    <w:rsid w:val="0079256C"/>
    <w:rsid w:val="00792720"/>
    <w:rsid w:val="007B6ABF"/>
    <w:rsid w:val="00814E58"/>
    <w:rsid w:val="0083474B"/>
    <w:rsid w:val="00841D59"/>
    <w:rsid w:val="00851368"/>
    <w:rsid w:val="00864065"/>
    <w:rsid w:val="008925A9"/>
    <w:rsid w:val="008B4C24"/>
    <w:rsid w:val="008C5BC1"/>
    <w:rsid w:val="008F1DB6"/>
    <w:rsid w:val="008F775A"/>
    <w:rsid w:val="0092714E"/>
    <w:rsid w:val="0092769D"/>
    <w:rsid w:val="00966015"/>
    <w:rsid w:val="009B33B6"/>
    <w:rsid w:val="00AA60A0"/>
    <w:rsid w:val="00AC2754"/>
    <w:rsid w:val="00AD2F0B"/>
    <w:rsid w:val="00AD78A6"/>
    <w:rsid w:val="00B45591"/>
    <w:rsid w:val="00BA6A76"/>
    <w:rsid w:val="00C12E4A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26083"/>
    <w:rsid w:val="00D553AB"/>
    <w:rsid w:val="00D61A8F"/>
    <w:rsid w:val="00D64C4B"/>
    <w:rsid w:val="00DD4072"/>
    <w:rsid w:val="00DD5204"/>
    <w:rsid w:val="00DD5F8A"/>
    <w:rsid w:val="00DE0C0D"/>
    <w:rsid w:val="00E10D86"/>
    <w:rsid w:val="00E227A8"/>
    <w:rsid w:val="00E2747A"/>
    <w:rsid w:val="00E30959"/>
    <w:rsid w:val="00E400A6"/>
    <w:rsid w:val="00E71901"/>
    <w:rsid w:val="00E73E76"/>
    <w:rsid w:val="00E77AF3"/>
    <w:rsid w:val="00E91BB3"/>
    <w:rsid w:val="00EA3B37"/>
    <w:rsid w:val="00EB12F9"/>
    <w:rsid w:val="00EB7534"/>
    <w:rsid w:val="00EF47B1"/>
    <w:rsid w:val="00EF4AFE"/>
    <w:rsid w:val="00F044D7"/>
    <w:rsid w:val="00F31E5D"/>
    <w:rsid w:val="00F472E5"/>
    <w:rsid w:val="00F51FEF"/>
    <w:rsid w:val="00F52AA0"/>
    <w:rsid w:val="00F57059"/>
    <w:rsid w:val="00F763B2"/>
    <w:rsid w:val="00F972E8"/>
    <w:rsid w:val="00FD7F1E"/>
    <w:rsid w:val="00FF3340"/>
    <w:rsid w:val="00FF3ECB"/>
    <w:rsid w:val="1E2B66C6"/>
    <w:rsid w:val="3ECB2021"/>
    <w:rsid w:val="66E8BC5E"/>
    <w:rsid w:val="74EFEAC8"/>
    <w:rsid w:val="7D93A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208B2-C967-4F10-9230-E62BDEAB7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4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6</cp:revision>
  <cp:lastPrinted>2006-08-31T06:40:00Z</cp:lastPrinted>
  <dcterms:created xsi:type="dcterms:W3CDTF">2024-05-27T18:52:00Z</dcterms:created>
  <dcterms:modified xsi:type="dcterms:W3CDTF">2024-06-07T13:15:00Z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