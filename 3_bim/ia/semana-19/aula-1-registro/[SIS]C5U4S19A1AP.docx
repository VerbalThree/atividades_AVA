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11BB3" w14:textId="37847D9C" w:rsidR="00E227A8" w:rsidRPr="00454835" w:rsidRDefault="4A8B9845" w:rsidP="519FC0B4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4A8B9845">
        <w:rPr>
          <w:rFonts w:ascii="Poppins" w:hAnsi="Poppins" w:cs="Poppins"/>
        </w:rPr>
        <w:t xml:space="preserve">Roteiro de </w:t>
      </w:r>
      <w:r w:rsidR="003575BB">
        <w:rPr>
          <w:rFonts w:ascii="Poppins" w:hAnsi="Poppins" w:cs="Poppins"/>
        </w:rPr>
        <w:t>a</w:t>
      </w:r>
      <w:r w:rsidRPr="4A8B9845">
        <w:rPr>
          <w:rFonts w:ascii="Poppins" w:hAnsi="Poppins" w:cs="Poppins"/>
        </w:rPr>
        <w:t xml:space="preserve">tividade </w:t>
      </w:r>
      <w:r w:rsidR="003575BB">
        <w:rPr>
          <w:rFonts w:ascii="Poppins" w:hAnsi="Poppins" w:cs="Poppins"/>
        </w:rPr>
        <w:t>p</w:t>
      </w:r>
      <w:r w:rsidRPr="4A8B9845">
        <w:rPr>
          <w:rFonts w:ascii="Poppins" w:hAnsi="Poppins" w:cs="Poppins"/>
        </w:rPr>
        <w:t>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</w:t>
      </w:r>
      <w:proofErr w:type="gramStart"/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  <w:proofErr w:type="gramEnd"/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7BED7568" w14:textId="70D39FFD" w:rsidR="00DE0C29" w:rsidRPr="00DE0C29" w:rsidRDefault="0060776C" w:rsidP="00DE0C29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454835">
        <w:rPr>
          <w:rFonts w:ascii="Poppins" w:hAnsi="Poppins" w:cs="Poppins"/>
          <w:b/>
          <w:bCs/>
          <w:noProof/>
          <w:sz w:val="32"/>
          <w:szCs w:val="32"/>
        </w:rPr>
        <w:t>Título</w:t>
      </w:r>
      <w:r w:rsidR="00E227A8" w:rsidRPr="00454835">
        <w:rPr>
          <w:rFonts w:ascii="Poppins" w:hAnsi="Poppins" w:cs="Poppins"/>
          <w:b/>
          <w:bCs/>
          <w:noProof/>
          <w:sz w:val="32"/>
          <w:szCs w:val="32"/>
        </w:rPr>
        <w:t xml:space="preserve"> da atividade</w:t>
      </w:r>
      <w:r w:rsidRPr="00454835">
        <w:rPr>
          <w:rFonts w:ascii="Poppins" w:hAnsi="Poppins" w:cs="Poppins"/>
          <w:b/>
          <w:bCs/>
          <w:noProof/>
          <w:sz w:val="32"/>
          <w:szCs w:val="32"/>
        </w:rPr>
        <w:t xml:space="preserve">: </w:t>
      </w:r>
      <w:r w:rsidR="00DE0C29" w:rsidRPr="00DE0C29">
        <w:rPr>
          <w:rFonts w:ascii="Poppins" w:hAnsi="Poppins" w:cs="Poppins"/>
          <w:b/>
          <w:bCs/>
          <w:noProof/>
          <w:sz w:val="32"/>
          <w:szCs w:val="32"/>
        </w:rPr>
        <w:t xml:space="preserve">Comunicação </w:t>
      </w:r>
      <w:r w:rsidR="003575BB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="00DE0C29" w:rsidRPr="00DE0C29">
        <w:rPr>
          <w:rFonts w:ascii="Poppins" w:hAnsi="Poppins" w:cs="Poppins"/>
          <w:b/>
          <w:bCs/>
          <w:noProof/>
          <w:sz w:val="32"/>
          <w:szCs w:val="32"/>
        </w:rPr>
        <w:t>mpresarial com ChatGPT</w:t>
      </w:r>
    </w:p>
    <w:p w14:paraId="1FE561F1" w14:textId="1B0DCFE6" w:rsidR="005464B0" w:rsidRPr="005464B0" w:rsidRDefault="005464B0" w:rsidP="005464B0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161369BA" w14:textId="3C8F564B" w:rsidR="00E227A8" w:rsidRPr="0083474B" w:rsidRDefault="00E227A8" w:rsidP="00E227A8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Objetivos</w:t>
      </w:r>
    </w:p>
    <w:p w14:paraId="23A1E12D" w14:textId="01AD9058" w:rsidR="006E5BE4" w:rsidRPr="006E5BE4" w:rsidRDefault="006E5BE4" w:rsidP="006E5BE4">
      <w:pPr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P</w:t>
      </w:r>
      <w:r w:rsidRPr="006E5BE4">
        <w:rPr>
          <w:rFonts w:ascii="Poppins Light" w:hAnsi="Poppins Light" w:cs="Poppins Light"/>
          <w:noProof/>
        </w:rPr>
        <w:t>raticar a geração de texto em um contexto empresarial</w:t>
      </w:r>
      <w:r w:rsidR="003575BB">
        <w:rPr>
          <w:rFonts w:ascii="Poppins Light" w:hAnsi="Poppins Light" w:cs="Poppins Light"/>
          <w:noProof/>
        </w:rPr>
        <w:t>;</w:t>
      </w:r>
    </w:p>
    <w:p w14:paraId="14483BA4" w14:textId="77777777" w:rsidR="006E5BE4" w:rsidRPr="006E5BE4" w:rsidRDefault="006E5BE4" w:rsidP="006E5BE4">
      <w:pPr>
        <w:rPr>
          <w:rFonts w:ascii="Poppins Light" w:hAnsi="Poppins Light" w:cs="Poppins Light"/>
          <w:noProof/>
        </w:rPr>
      </w:pPr>
      <w:r w:rsidRPr="006E5BE4">
        <w:rPr>
          <w:rFonts w:ascii="Poppins Light" w:hAnsi="Poppins Light" w:cs="Poppins Light"/>
          <w:noProof/>
        </w:rPr>
        <w:t>Desenvolver habilidades de comunicação escrita para situações empresariais.</w:t>
      </w:r>
    </w:p>
    <w:p w14:paraId="34CDAF9B" w14:textId="77777777" w:rsidR="005464B0" w:rsidRDefault="005464B0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050BB83B" w14:textId="77777777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56D178DF" w14:textId="3006EB81" w:rsidR="003451F6" w:rsidRPr="003451F6" w:rsidRDefault="003451F6" w:rsidP="003451F6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 w:rsidRPr="003451F6">
        <w:rPr>
          <w:rFonts w:ascii="Poppins Light" w:hAnsi="Poppins Light" w:cs="Poppins Light"/>
          <w:noProof/>
        </w:rPr>
        <w:t xml:space="preserve">Um computador com </w:t>
      </w:r>
      <w:r w:rsidR="003575BB">
        <w:rPr>
          <w:rFonts w:ascii="Poppins Light" w:hAnsi="Poppins Light" w:cs="Poppins Light"/>
          <w:noProof/>
        </w:rPr>
        <w:t>b</w:t>
      </w:r>
      <w:r w:rsidR="00DD4072">
        <w:rPr>
          <w:rFonts w:ascii="Poppins Light" w:hAnsi="Poppins Light" w:cs="Poppins Light"/>
          <w:noProof/>
        </w:rPr>
        <w:t xml:space="preserve">rowser </w:t>
      </w:r>
      <w:r w:rsidR="003575BB">
        <w:rPr>
          <w:rFonts w:ascii="Poppins Light" w:hAnsi="Poppins Light" w:cs="Poppins Light"/>
          <w:noProof/>
        </w:rPr>
        <w:t>de</w:t>
      </w:r>
      <w:r w:rsidR="00DD4072">
        <w:rPr>
          <w:rFonts w:ascii="Poppins Light" w:hAnsi="Poppins Light" w:cs="Poppins Light"/>
          <w:noProof/>
        </w:rPr>
        <w:t xml:space="preserve"> internet</w:t>
      </w:r>
      <w:r w:rsidR="003575BB">
        <w:rPr>
          <w:rFonts w:ascii="Poppins Light" w:hAnsi="Poppins Light" w:cs="Poppins Light"/>
          <w:noProof/>
        </w:rPr>
        <w:t>;</w:t>
      </w:r>
    </w:p>
    <w:p w14:paraId="1A62976A" w14:textId="7B71BDCB" w:rsidR="00E227A8" w:rsidRPr="00814E58" w:rsidRDefault="00C96A8D" w:rsidP="003451F6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3575BB">
        <w:rPr>
          <w:rFonts w:ascii="Poppins Light" w:hAnsi="Poppins Light" w:cs="Poppins Light"/>
          <w:noProof/>
        </w:rPr>
        <w:t>;</w:t>
      </w:r>
    </w:p>
    <w:p w14:paraId="08004E8D" w14:textId="14857847" w:rsidR="00E227A8" w:rsidRPr="00814E58" w:rsidRDefault="003575BB" w:rsidP="00C96A8D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</w:t>
      </w:r>
      <w:r w:rsidR="00C96A8D">
        <w:rPr>
          <w:rFonts w:ascii="Poppins Light" w:hAnsi="Poppins Light" w:cs="Poppins Light"/>
          <w:noProof/>
        </w:rPr>
        <w:t>aneta</w:t>
      </w:r>
      <w:r>
        <w:rPr>
          <w:rFonts w:ascii="Poppins Light" w:hAnsi="Poppins Light" w:cs="Poppins Light"/>
          <w:noProof/>
        </w:rPr>
        <w:t>.</w:t>
      </w:r>
      <w:r w:rsidR="00C96A8D">
        <w:rPr>
          <w:rFonts w:ascii="Poppins Light" w:hAnsi="Poppins Light" w:cs="Poppins Light"/>
          <w:noProof/>
        </w:rPr>
        <w:br/>
      </w:r>
    </w:p>
    <w:p w14:paraId="0ED21B0B" w14:textId="6A8764A2" w:rsidR="00E227A8" w:rsidRDefault="7887A7BA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7887A7BA">
        <w:rPr>
          <w:rFonts w:ascii="Poppins" w:hAnsi="Poppins" w:cs="Poppins"/>
          <w:b/>
          <w:bCs/>
          <w:noProof/>
          <w:sz w:val="32"/>
          <w:szCs w:val="32"/>
        </w:rPr>
        <w:t>Procedimento experimental</w:t>
      </w:r>
    </w:p>
    <w:p w14:paraId="429279E8" w14:textId="77777777" w:rsidR="009B07A2" w:rsidRDefault="009B07A2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33FB0642" w14:textId="5F63E90C" w:rsidR="009B07A2" w:rsidRDefault="009B07A2" w:rsidP="009B07A2">
      <w:pPr>
        <w:pStyle w:val="PargrafodaLista"/>
        <w:numPr>
          <w:ilvl w:val="0"/>
          <w:numId w:val="14"/>
        </w:numPr>
        <w:rPr>
          <w:rFonts w:ascii="Poppins Light" w:hAnsi="Poppins Light" w:cs="Poppins Light"/>
        </w:rPr>
      </w:pPr>
      <w:r w:rsidRPr="009B07A2">
        <w:rPr>
          <w:rFonts w:ascii="Poppins Light" w:hAnsi="Poppins Light" w:cs="Poppins Light"/>
          <w:noProof/>
        </w:rPr>
        <w:t xml:space="preserve">Uma empresa de </w:t>
      </w:r>
      <w:r w:rsidRPr="00090852">
        <w:rPr>
          <w:rFonts w:ascii="Poppins Light" w:hAnsi="Poppins Light" w:cs="Poppins Light"/>
          <w:i/>
          <w:iCs/>
          <w:noProof/>
        </w:rPr>
        <w:t>e-commerce</w:t>
      </w:r>
      <w:r w:rsidRPr="009B07A2">
        <w:rPr>
          <w:rFonts w:ascii="Poppins Light" w:hAnsi="Poppins Light" w:cs="Poppins Light"/>
          <w:noProof/>
        </w:rPr>
        <w:t xml:space="preserve"> recebe um e-mail de um cliente insatisfeito. O cliente comprou um produto, mas recebeu um item diferente do que havia pedido. Além disso, o cliente está frustrado com o tempo de resposta do serviço de atendimento ao cliente. O e-mail do cliente é bastante expressivo, demonstrando insatisfação e urgência na resolução do problema. </w:t>
      </w:r>
      <w:r w:rsidRPr="009B07A2">
        <w:rPr>
          <w:rFonts w:ascii="Poppins Light" w:hAnsi="Poppins Light" w:cs="Poppins Light"/>
        </w:rPr>
        <w:t xml:space="preserve">Tarefa para o ChatGPT (como um profissional de negócios): </w:t>
      </w:r>
    </w:p>
    <w:p w14:paraId="4A5CBF74" w14:textId="77777777" w:rsidR="009B07A2" w:rsidRDefault="009B07A2" w:rsidP="009B07A2">
      <w:pPr>
        <w:pStyle w:val="PargrafodaLista"/>
        <w:rPr>
          <w:rFonts w:ascii="Poppins Light" w:hAnsi="Poppins Light" w:cs="Poppins Light"/>
        </w:rPr>
      </w:pPr>
    </w:p>
    <w:p w14:paraId="2F141FD0" w14:textId="16F0667A" w:rsidR="009B07A2" w:rsidRPr="00090852" w:rsidRDefault="009B07A2" w:rsidP="00090852">
      <w:pPr>
        <w:ind w:firstLine="360"/>
        <w:rPr>
          <w:rFonts w:ascii="Poppins Light" w:hAnsi="Poppins Light" w:cs="Poppins Light"/>
        </w:rPr>
      </w:pPr>
      <w:r w:rsidRPr="00090852">
        <w:rPr>
          <w:rFonts w:ascii="Poppins Light" w:hAnsi="Poppins Light" w:cs="Poppins Light"/>
        </w:rPr>
        <w:t xml:space="preserve">Redigir uma resposta ao e-mail do cliente </w:t>
      </w:r>
      <w:r w:rsidR="003575BB">
        <w:rPr>
          <w:rFonts w:ascii="Poppins Light" w:hAnsi="Poppins Light" w:cs="Poppins Light"/>
        </w:rPr>
        <w:t>com</w:t>
      </w:r>
      <w:r w:rsidR="003575BB" w:rsidRPr="00090852">
        <w:rPr>
          <w:rFonts w:ascii="Poppins Light" w:hAnsi="Poppins Light" w:cs="Poppins Light"/>
        </w:rPr>
        <w:t xml:space="preserve"> </w:t>
      </w:r>
      <w:r w:rsidRPr="00090852">
        <w:rPr>
          <w:rFonts w:ascii="Poppins Light" w:hAnsi="Poppins Light" w:cs="Poppins Light"/>
        </w:rPr>
        <w:t xml:space="preserve">a seguinte estrutura: </w:t>
      </w:r>
    </w:p>
    <w:p w14:paraId="32152809" w14:textId="77777777" w:rsidR="009B07A2" w:rsidRPr="009B07A2" w:rsidRDefault="009B07A2" w:rsidP="009B07A2">
      <w:pPr>
        <w:pStyle w:val="PargrafodaLista"/>
        <w:numPr>
          <w:ilvl w:val="0"/>
          <w:numId w:val="15"/>
        </w:numPr>
        <w:rPr>
          <w:rFonts w:ascii="Poppins Light" w:hAnsi="Poppins Light" w:cs="Poppins Light"/>
        </w:rPr>
      </w:pPr>
      <w:r w:rsidRPr="009B07A2">
        <w:rPr>
          <w:rFonts w:ascii="Poppins Light" w:hAnsi="Poppins Light" w:cs="Poppins Light"/>
        </w:rPr>
        <w:t xml:space="preserve">Empatia e reconhecimento do problema do cliente. </w:t>
      </w:r>
    </w:p>
    <w:p w14:paraId="70ADA0F5" w14:textId="77777777" w:rsidR="009B07A2" w:rsidRPr="009B07A2" w:rsidRDefault="009B07A2" w:rsidP="009B07A2">
      <w:pPr>
        <w:pStyle w:val="PargrafodaLista"/>
        <w:numPr>
          <w:ilvl w:val="0"/>
          <w:numId w:val="15"/>
        </w:numPr>
        <w:rPr>
          <w:rFonts w:ascii="Poppins Light" w:hAnsi="Poppins Light" w:cs="Poppins Light"/>
        </w:rPr>
      </w:pPr>
      <w:r w:rsidRPr="009B07A2">
        <w:rPr>
          <w:rFonts w:ascii="Poppins Light" w:hAnsi="Poppins Light" w:cs="Poppins Light"/>
        </w:rPr>
        <w:t xml:space="preserve">Explicação sobre o ocorrido (erro na entrega). </w:t>
      </w:r>
    </w:p>
    <w:p w14:paraId="5004BFFA" w14:textId="77777777" w:rsidR="009B07A2" w:rsidRPr="009B07A2" w:rsidRDefault="009B07A2" w:rsidP="009B07A2">
      <w:pPr>
        <w:pStyle w:val="PargrafodaLista"/>
        <w:numPr>
          <w:ilvl w:val="0"/>
          <w:numId w:val="15"/>
        </w:numPr>
        <w:rPr>
          <w:rFonts w:ascii="Poppins Light" w:hAnsi="Poppins Light" w:cs="Poppins Light"/>
        </w:rPr>
      </w:pPr>
      <w:r w:rsidRPr="009B07A2">
        <w:rPr>
          <w:rFonts w:ascii="Poppins Light" w:hAnsi="Poppins Light" w:cs="Poppins Light"/>
        </w:rPr>
        <w:t xml:space="preserve">Solução proposta para corrigir o erro. </w:t>
      </w:r>
    </w:p>
    <w:p w14:paraId="6145C617" w14:textId="77777777" w:rsidR="009B07A2" w:rsidRPr="009B07A2" w:rsidRDefault="009B07A2" w:rsidP="009B07A2">
      <w:pPr>
        <w:pStyle w:val="PargrafodaLista"/>
        <w:numPr>
          <w:ilvl w:val="0"/>
          <w:numId w:val="15"/>
        </w:numPr>
        <w:rPr>
          <w:rFonts w:ascii="Poppins Light" w:hAnsi="Poppins Light" w:cs="Poppins Light"/>
        </w:rPr>
      </w:pPr>
      <w:r w:rsidRPr="009B07A2">
        <w:rPr>
          <w:rFonts w:ascii="Poppins Light" w:hAnsi="Poppins Light" w:cs="Poppins Light"/>
        </w:rPr>
        <w:t xml:space="preserve">Compromisso com a melhoria do serviço de atendimento ao cliente. </w:t>
      </w:r>
    </w:p>
    <w:p w14:paraId="1F50C9BE" w14:textId="5A7ADE8D" w:rsidR="009B07A2" w:rsidRDefault="009B07A2" w:rsidP="009B07A2">
      <w:pPr>
        <w:pStyle w:val="PargrafodaLista"/>
        <w:numPr>
          <w:ilvl w:val="0"/>
          <w:numId w:val="15"/>
        </w:numPr>
        <w:rPr>
          <w:rFonts w:ascii="Poppins Light" w:hAnsi="Poppins Light" w:cs="Poppins Light"/>
        </w:rPr>
      </w:pPr>
      <w:r w:rsidRPr="009B07A2">
        <w:rPr>
          <w:rFonts w:ascii="Poppins Light" w:hAnsi="Poppins Light" w:cs="Poppins Light"/>
        </w:rPr>
        <w:t>Encerramento positivo e cordial.</w:t>
      </w:r>
    </w:p>
    <w:p w14:paraId="660A3D55" w14:textId="77777777" w:rsidR="009B07A2" w:rsidRDefault="009B07A2" w:rsidP="009B07A2">
      <w:pPr>
        <w:rPr>
          <w:rFonts w:ascii="Poppins Light" w:hAnsi="Poppins Light" w:cs="Poppins Light"/>
        </w:rPr>
      </w:pPr>
    </w:p>
    <w:p w14:paraId="0213CB68" w14:textId="1F980620" w:rsidR="009B07A2" w:rsidRDefault="009B07A2" w:rsidP="009B07A2">
      <w:pPr>
        <w:pStyle w:val="PargrafodaLista"/>
        <w:numPr>
          <w:ilvl w:val="0"/>
          <w:numId w:val="14"/>
        </w:numPr>
        <w:rPr>
          <w:rFonts w:ascii="Poppins Light" w:hAnsi="Poppins Light" w:cs="Poppins Light"/>
        </w:rPr>
      </w:pPr>
      <w:r w:rsidRPr="009B07A2">
        <w:rPr>
          <w:rFonts w:ascii="Poppins Light" w:hAnsi="Poppins Light" w:cs="Poppins Light"/>
        </w:rPr>
        <w:t xml:space="preserve">Você, utilizando o ChatGPT, desempenhará o papel de um profissional de negócios responsável pelo atendimento ao cliente em uma empresa de </w:t>
      </w:r>
      <w:r w:rsidRPr="00090852">
        <w:rPr>
          <w:rFonts w:ascii="Poppins Light" w:hAnsi="Poppins Light" w:cs="Poppins Light"/>
          <w:i/>
          <w:iCs/>
        </w:rPr>
        <w:t>e-commerce</w:t>
      </w:r>
      <w:r w:rsidRPr="009B07A2">
        <w:rPr>
          <w:rFonts w:ascii="Poppins Light" w:hAnsi="Poppins Light" w:cs="Poppins Light"/>
        </w:rPr>
        <w:t>. Nes</w:t>
      </w:r>
      <w:r w:rsidR="003575BB">
        <w:rPr>
          <w:rFonts w:ascii="Poppins Light" w:hAnsi="Poppins Light" w:cs="Poppins Light"/>
        </w:rPr>
        <w:t>s</w:t>
      </w:r>
      <w:r w:rsidRPr="009B07A2">
        <w:rPr>
          <w:rFonts w:ascii="Poppins Light" w:hAnsi="Poppins Light" w:cs="Poppins Light"/>
        </w:rPr>
        <w:t xml:space="preserve">e cenário, você precisará gerar um texto de resposta para um cliente insatisfeito que recebeu um produto errado e está descontente com o atendimento recebido. O objetivo é resolver o problema do cliente de maneira eficiente e empática, garantindo sua satisfação e </w:t>
      </w:r>
      <w:r w:rsidR="003575BB">
        <w:rPr>
          <w:rFonts w:ascii="Poppins Light" w:hAnsi="Poppins Light" w:cs="Poppins Light"/>
        </w:rPr>
        <w:t xml:space="preserve">a </w:t>
      </w:r>
      <w:r w:rsidRPr="009B07A2">
        <w:rPr>
          <w:rFonts w:ascii="Poppins Light" w:hAnsi="Poppins Light" w:cs="Poppins Light"/>
        </w:rPr>
        <w:t>confiança na empresa.</w:t>
      </w:r>
    </w:p>
    <w:p w14:paraId="58EB08D2" w14:textId="77777777" w:rsidR="004C4DB6" w:rsidRPr="004C4DB6" w:rsidRDefault="004C4DB6" w:rsidP="004C4DB6">
      <w:pPr>
        <w:ind w:left="360"/>
        <w:rPr>
          <w:rFonts w:ascii="Poppins Light" w:hAnsi="Poppins Light" w:cs="Poppins Light"/>
        </w:rPr>
      </w:pPr>
    </w:p>
    <w:p w14:paraId="7E88C37A" w14:textId="7CFEE02D" w:rsidR="004C4DB6" w:rsidRPr="009B07A2" w:rsidRDefault="004C4DB6" w:rsidP="004C4DB6">
      <w:pPr>
        <w:pStyle w:val="PargrafodaLista"/>
        <w:numPr>
          <w:ilvl w:val="0"/>
          <w:numId w:val="14"/>
        </w:numPr>
        <w:rPr>
          <w:rFonts w:ascii="Poppins Light" w:hAnsi="Poppins Light" w:cs="Poppins Light"/>
        </w:rPr>
      </w:pPr>
      <w:r w:rsidRPr="009B07A2">
        <w:rPr>
          <w:rFonts w:ascii="Poppins Light" w:hAnsi="Poppins Light" w:cs="Poppins Light"/>
        </w:rPr>
        <w:t xml:space="preserve">Sua tarefa específica será desenvolver uma resposta de e-mail que contenha os seguintes elementos: </w:t>
      </w:r>
    </w:p>
    <w:p w14:paraId="276AE03E" w14:textId="77777777" w:rsidR="009B07A2" w:rsidRDefault="009B07A2" w:rsidP="009B07A2">
      <w:pPr>
        <w:pStyle w:val="PargrafodaLista"/>
        <w:rPr>
          <w:rFonts w:ascii="Poppins Light" w:hAnsi="Poppins Light" w:cs="Poppins Light"/>
        </w:rPr>
      </w:pPr>
    </w:p>
    <w:p w14:paraId="228668C3" w14:textId="77777777" w:rsidR="009B07A2" w:rsidRPr="00814E58" w:rsidRDefault="009B07A2" w:rsidP="009B07A2">
      <w:pPr>
        <w:pStyle w:val="PargrafodaLista"/>
        <w:numPr>
          <w:ilvl w:val="0"/>
          <w:numId w:val="16"/>
        </w:numPr>
      </w:pPr>
      <w:bookmarkStart w:id="0" w:name="_GoBack"/>
      <w:bookmarkEnd w:id="0"/>
      <w:r w:rsidRPr="009B07A2">
        <w:rPr>
          <w:rFonts w:ascii="Poppins Light" w:hAnsi="Poppins Light" w:cs="Poppins Light"/>
        </w:rPr>
        <w:t xml:space="preserve">Comunicação efetiva e empática para abordar a insatisfação do cliente. </w:t>
      </w:r>
    </w:p>
    <w:p w14:paraId="075185D1" w14:textId="6D4C96E5" w:rsidR="009B07A2" w:rsidRPr="00814E58" w:rsidRDefault="009B07A2" w:rsidP="009B07A2">
      <w:pPr>
        <w:pStyle w:val="PargrafodaLista"/>
        <w:numPr>
          <w:ilvl w:val="0"/>
          <w:numId w:val="16"/>
        </w:numPr>
      </w:pPr>
      <w:r w:rsidRPr="009B07A2">
        <w:rPr>
          <w:rFonts w:ascii="Poppins Light" w:hAnsi="Poppins Light" w:cs="Poppins Light"/>
        </w:rPr>
        <w:t xml:space="preserve">Informações claras sobre como o erro será corrigido e o produto correto será entregue. </w:t>
      </w:r>
    </w:p>
    <w:p w14:paraId="2E71A36A" w14:textId="787311D4" w:rsidR="009B07A2" w:rsidRPr="00814E58" w:rsidRDefault="009B07A2" w:rsidP="009B07A2">
      <w:pPr>
        <w:pStyle w:val="PargrafodaLista"/>
        <w:numPr>
          <w:ilvl w:val="0"/>
          <w:numId w:val="16"/>
        </w:numPr>
      </w:pPr>
      <w:r w:rsidRPr="009B07A2">
        <w:rPr>
          <w:rFonts w:ascii="Poppins Light" w:hAnsi="Poppins Light" w:cs="Poppins Light"/>
        </w:rPr>
        <w:t xml:space="preserve">Explicação sobre as medidas que serão tomadas para evitar erros semelhantes no futuro. </w:t>
      </w:r>
    </w:p>
    <w:p w14:paraId="32026F01" w14:textId="722EB0F2" w:rsidR="009B07A2" w:rsidRPr="00814E58" w:rsidRDefault="009B07A2" w:rsidP="009B07A2">
      <w:pPr>
        <w:pStyle w:val="PargrafodaLista"/>
        <w:numPr>
          <w:ilvl w:val="0"/>
          <w:numId w:val="16"/>
        </w:numPr>
      </w:pPr>
      <w:r w:rsidRPr="009B07A2">
        <w:rPr>
          <w:rFonts w:ascii="Poppins Light" w:hAnsi="Poppins Light" w:cs="Poppins Light"/>
        </w:rPr>
        <w:t xml:space="preserve">Uma expressão de comprometimento com a melhoria contínua do serviço ao cliente. </w:t>
      </w:r>
    </w:p>
    <w:p w14:paraId="226952C1" w14:textId="77777777" w:rsidR="009B07A2" w:rsidRPr="00814E58" w:rsidRDefault="4F6EE379" w:rsidP="4F6EE379">
      <w:pPr>
        <w:pStyle w:val="PargrafodaLista"/>
        <w:numPr>
          <w:ilvl w:val="0"/>
          <w:numId w:val="16"/>
        </w:numPr>
        <w:rPr>
          <w:rFonts w:ascii="Poppins Light" w:hAnsi="Poppins Light" w:cs="Poppins Light"/>
        </w:rPr>
      </w:pPr>
      <w:r w:rsidRPr="4F6EE379">
        <w:rPr>
          <w:rFonts w:ascii="Poppins Light" w:hAnsi="Poppins Light" w:cs="Poppins Light"/>
        </w:rPr>
        <w:t xml:space="preserve">Uma redação que transmita confiança e reafirme o valor do cliente para a empresa. </w:t>
      </w:r>
    </w:p>
    <w:p w14:paraId="3D988457" w14:textId="4FDC7460" w:rsidR="009B07A2" w:rsidRPr="00814E58" w:rsidRDefault="009B07A2" w:rsidP="009B07A2">
      <w:pPr>
        <w:ind w:firstLine="70"/>
      </w:pPr>
    </w:p>
    <w:p w14:paraId="3388CF53" w14:textId="77777777" w:rsidR="009B07A2" w:rsidRPr="009B07A2" w:rsidRDefault="009B07A2" w:rsidP="009B07A2">
      <w:pPr>
        <w:pStyle w:val="PargrafodaLista"/>
        <w:rPr>
          <w:rFonts w:ascii="Poppins Light" w:hAnsi="Poppins Light" w:cs="Poppins Light"/>
        </w:rPr>
      </w:pPr>
    </w:p>
    <w:p w14:paraId="6F1C8036" w14:textId="77777777" w:rsidR="00026938" w:rsidRPr="004C177E" w:rsidRDefault="00026938" w:rsidP="004C177E">
      <w:pPr>
        <w:pStyle w:val="pf0"/>
        <w:rPr>
          <w:rFonts w:ascii="Poppins Light" w:hAnsi="Poppins Light" w:cs="Poppins Light"/>
          <w:sz w:val="20"/>
          <w:szCs w:val="20"/>
        </w:rPr>
      </w:pPr>
      <w:r w:rsidRPr="004C177E">
        <w:rPr>
          <w:rStyle w:val="cf01"/>
          <w:rFonts w:ascii="Poppins Light" w:hAnsi="Poppins Light" w:cs="Poppins Light"/>
        </w:rPr>
        <w:t xml:space="preserve">Situações fictícias elaboradas especialmente para o curso. </w:t>
      </w:r>
    </w:p>
    <w:p w14:paraId="06A8500E" w14:textId="77777777" w:rsidR="009B07A2" w:rsidRPr="009B07A2" w:rsidRDefault="009B07A2" w:rsidP="009B07A2">
      <w:pPr>
        <w:rPr>
          <w:rFonts w:ascii="Poppins Light" w:hAnsi="Poppins Light" w:cs="Poppins Light"/>
        </w:rPr>
      </w:pPr>
    </w:p>
    <w:p w14:paraId="4F4BEEC7" w14:textId="77777777" w:rsidR="009B07A2" w:rsidRPr="004C4DB6" w:rsidRDefault="009B07A2" w:rsidP="004C4DB6">
      <w:pPr>
        <w:rPr>
          <w:rFonts w:ascii="Poppins Light" w:hAnsi="Poppins Light" w:cs="Poppins Light"/>
        </w:rPr>
      </w:pPr>
    </w:p>
    <w:p w14:paraId="1A4A6B17" w14:textId="77777777" w:rsidR="009B07A2" w:rsidRDefault="009B07A2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14E58" w14:paraId="176ED4E5" w14:textId="77777777" w:rsidTr="17CC0559">
        <w:tc>
          <w:tcPr>
            <w:tcW w:w="8919" w:type="dxa"/>
          </w:tcPr>
          <w:p w14:paraId="25826BD0" w14:textId="79597671" w:rsidR="005464B0" w:rsidRPr="00814E58" w:rsidRDefault="005464B0" w:rsidP="17CC0559">
            <w:pPr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039A9430" w14:textId="77777777" w:rsidTr="00493999">
        <w:tc>
          <w:tcPr>
            <w:tcW w:w="8919" w:type="dxa"/>
          </w:tcPr>
          <w:p w14:paraId="31E39A13" w14:textId="77777777" w:rsidR="00EE1444" w:rsidRPr="00814E58" w:rsidRDefault="00EE1444" w:rsidP="00493999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109FA681" w14:textId="77777777" w:rsidTr="00493999">
        <w:tc>
          <w:tcPr>
            <w:tcW w:w="8919" w:type="dxa"/>
          </w:tcPr>
          <w:p w14:paraId="42D8C238" w14:textId="77777777" w:rsidR="00EE1444" w:rsidRPr="00814E58" w:rsidRDefault="00EE1444" w:rsidP="00493999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69939CAA" w14:textId="77777777" w:rsidTr="00493999">
        <w:tc>
          <w:tcPr>
            <w:tcW w:w="8919" w:type="dxa"/>
          </w:tcPr>
          <w:p w14:paraId="7B5E3E94" w14:textId="77777777" w:rsidR="00EE1444" w:rsidRPr="00814E58" w:rsidRDefault="00EE1444" w:rsidP="00493999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3E5C1062" w14:textId="77777777" w:rsidTr="00493999">
        <w:tc>
          <w:tcPr>
            <w:tcW w:w="8919" w:type="dxa"/>
          </w:tcPr>
          <w:p w14:paraId="6D284E98" w14:textId="77777777" w:rsidR="00EE1444" w:rsidRPr="00814E58" w:rsidRDefault="00EE1444" w:rsidP="00493999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05621553" w14:textId="77777777" w:rsidTr="00493999">
        <w:tc>
          <w:tcPr>
            <w:tcW w:w="8919" w:type="dxa"/>
          </w:tcPr>
          <w:p w14:paraId="699B4990" w14:textId="77777777" w:rsidR="00EE1444" w:rsidRPr="00814E58" w:rsidRDefault="00EE1444" w:rsidP="00493999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14214FD4" w14:textId="77777777" w:rsidTr="00493999">
        <w:tc>
          <w:tcPr>
            <w:tcW w:w="8919" w:type="dxa"/>
          </w:tcPr>
          <w:p w14:paraId="7AC5DFA2" w14:textId="77777777" w:rsidR="00EE1444" w:rsidRPr="00814E58" w:rsidRDefault="00EE1444" w:rsidP="00493999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6C2CBD7C" w14:textId="77777777" w:rsidTr="00493999">
        <w:tc>
          <w:tcPr>
            <w:tcW w:w="8919" w:type="dxa"/>
          </w:tcPr>
          <w:p w14:paraId="6943E172" w14:textId="77777777" w:rsidR="00EE1444" w:rsidRPr="00814E58" w:rsidRDefault="00EE1444" w:rsidP="00493999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55C26F81" w14:textId="77777777" w:rsidTr="00493999">
        <w:tc>
          <w:tcPr>
            <w:tcW w:w="8919" w:type="dxa"/>
          </w:tcPr>
          <w:p w14:paraId="1CD5EBC4" w14:textId="77777777" w:rsidR="00EE1444" w:rsidRPr="00814E58" w:rsidRDefault="00EE1444" w:rsidP="00493999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668E4E1E" w14:textId="77777777" w:rsidTr="00493999">
        <w:tc>
          <w:tcPr>
            <w:tcW w:w="8919" w:type="dxa"/>
          </w:tcPr>
          <w:p w14:paraId="724545A9" w14:textId="77777777" w:rsidR="00EE1444" w:rsidRPr="00814E58" w:rsidRDefault="00EE1444" w:rsidP="00493999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3C8027CD" w14:textId="77777777" w:rsidTr="00493999">
        <w:tc>
          <w:tcPr>
            <w:tcW w:w="8919" w:type="dxa"/>
          </w:tcPr>
          <w:p w14:paraId="4C8C46AD" w14:textId="77777777" w:rsidR="00EE1444" w:rsidRPr="00814E58" w:rsidRDefault="00EE1444" w:rsidP="00493999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23A1E02A" w14:textId="77777777" w:rsidTr="00493999">
        <w:tc>
          <w:tcPr>
            <w:tcW w:w="8919" w:type="dxa"/>
          </w:tcPr>
          <w:p w14:paraId="2564B5DF" w14:textId="77777777" w:rsidR="00EE1444" w:rsidRPr="00814E58" w:rsidRDefault="00EE1444" w:rsidP="00493999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2CA612DE" w14:textId="77777777" w:rsidTr="00493999">
        <w:tc>
          <w:tcPr>
            <w:tcW w:w="8919" w:type="dxa"/>
          </w:tcPr>
          <w:p w14:paraId="61A90808" w14:textId="77777777" w:rsidR="00EE1444" w:rsidRPr="00814E58" w:rsidRDefault="00EE1444" w:rsidP="00493999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37E32CEB" w14:textId="77777777" w:rsidTr="00493999">
        <w:tc>
          <w:tcPr>
            <w:tcW w:w="8919" w:type="dxa"/>
          </w:tcPr>
          <w:p w14:paraId="69E601E2" w14:textId="77777777" w:rsidR="00EE1444" w:rsidRPr="00814E58" w:rsidRDefault="00EE1444" w:rsidP="00493999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04002D32" w14:textId="77777777" w:rsidTr="00493999">
        <w:tc>
          <w:tcPr>
            <w:tcW w:w="8919" w:type="dxa"/>
          </w:tcPr>
          <w:p w14:paraId="0A69481D" w14:textId="77777777" w:rsidR="00EE1444" w:rsidRPr="00814E58" w:rsidRDefault="00EE1444" w:rsidP="00493999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69291534" w14:textId="77777777" w:rsidTr="00493999">
        <w:tc>
          <w:tcPr>
            <w:tcW w:w="8919" w:type="dxa"/>
          </w:tcPr>
          <w:p w14:paraId="4A98F62E" w14:textId="77777777" w:rsidR="00EE1444" w:rsidRPr="00814E58" w:rsidRDefault="00EE1444" w:rsidP="00493999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63493E7B" w14:textId="77777777" w:rsidTr="00493999">
        <w:tc>
          <w:tcPr>
            <w:tcW w:w="8919" w:type="dxa"/>
          </w:tcPr>
          <w:p w14:paraId="186E874C" w14:textId="77777777" w:rsidR="00EE1444" w:rsidRPr="00814E58" w:rsidRDefault="00EE1444" w:rsidP="00493999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6B58D2E0" w14:textId="77777777" w:rsidTr="00493999">
        <w:tc>
          <w:tcPr>
            <w:tcW w:w="8919" w:type="dxa"/>
          </w:tcPr>
          <w:p w14:paraId="671352B5" w14:textId="77777777" w:rsidR="00EE1444" w:rsidRPr="00814E58" w:rsidRDefault="00EE1444" w:rsidP="00493999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99ED582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p w14:paraId="45DC5CDE" w14:textId="77777777" w:rsidR="00EE1444" w:rsidRDefault="00EE1444" w:rsidP="007B6ABF">
      <w:pPr>
        <w:pStyle w:val="PargrafodaLista"/>
        <w:spacing w:line="276" w:lineRule="auto"/>
        <w:rPr>
          <w:rFonts w:ascii="Poppins Light" w:eastAsia="Arial Unicode MS" w:hAnsi="Poppins Light" w:cs="Poppins Light"/>
        </w:rPr>
      </w:pPr>
    </w:p>
    <w:p w14:paraId="6359768C" w14:textId="074C3FF5" w:rsidR="005A5A09" w:rsidRDefault="005A5A09" w:rsidP="005A5A09">
      <w:pPr>
        <w:spacing w:line="360" w:lineRule="auto"/>
        <w:ind w:left="720"/>
        <w:rPr>
          <w:rFonts w:ascii="Poppins Light" w:eastAsia="Arial Unicode MS" w:hAnsi="Poppins Light" w:cs="Poppins Light"/>
        </w:rPr>
      </w:pPr>
    </w:p>
    <w:p w14:paraId="11AEEA30" w14:textId="77777777" w:rsidR="005A5A09" w:rsidRPr="005A5A09" w:rsidRDefault="005A5A09" w:rsidP="005A5A09">
      <w:pPr>
        <w:spacing w:line="360" w:lineRule="auto"/>
        <w:ind w:left="720"/>
        <w:rPr>
          <w:rFonts w:ascii="Poppins Light" w:eastAsia="Arial Unicode MS" w:hAnsi="Poppins Light" w:cs="Poppins Light"/>
        </w:rPr>
      </w:pPr>
    </w:p>
    <w:sectPr w:rsidR="005A5A09" w:rsidRPr="005A5A09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326691" w14:textId="77777777" w:rsidR="00035A87" w:rsidRDefault="00035A87">
      <w:r>
        <w:separator/>
      </w:r>
    </w:p>
  </w:endnote>
  <w:endnote w:type="continuationSeparator" w:id="0">
    <w:p w14:paraId="0738D0CD" w14:textId="77777777" w:rsidR="00035A87" w:rsidRDefault="00035A87">
      <w:r>
        <w:continuationSeparator/>
      </w:r>
    </w:p>
  </w:endnote>
  <w:endnote w:type="continuationNotice" w:id="1">
    <w:p w14:paraId="37DC5845" w14:textId="77777777" w:rsidR="00035A87" w:rsidRDefault="00035A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31B8B359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</w:t>
            </w:r>
            <w:r w:rsidR="00351687">
              <w:rPr>
                <w:rFonts w:ascii="Poppins" w:hAnsi="Poppins" w:cs="Poppins"/>
                <w:sz w:val="20"/>
                <w:szCs w:val="20"/>
              </w:rPr>
              <w:t>4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A</w:t>
            </w:r>
            <w:r w:rsidR="00351687">
              <w:rPr>
                <w:rFonts w:ascii="Poppins" w:hAnsi="Poppins" w:cs="Poppins"/>
                <w:sz w:val="20"/>
                <w:szCs w:val="20"/>
              </w:rPr>
              <w:t>1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2CB0C148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4C4DB6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4C4DB6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3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7D0116" w14:textId="77777777" w:rsidR="00035A87" w:rsidRDefault="00035A87">
      <w:r>
        <w:separator/>
      </w:r>
    </w:p>
  </w:footnote>
  <w:footnote w:type="continuationSeparator" w:id="0">
    <w:p w14:paraId="3917F1D2" w14:textId="77777777" w:rsidR="00035A87" w:rsidRDefault="00035A87">
      <w:r>
        <w:continuationSeparator/>
      </w:r>
    </w:p>
  </w:footnote>
  <w:footnote w:type="continuationNotice" w:id="1">
    <w:p w14:paraId="5F5B57C9" w14:textId="77777777" w:rsidR="00035A87" w:rsidRDefault="00035A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218B"/>
    <w:multiLevelType w:val="hybridMultilevel"/>
    <w:tmpl w:val="351A7E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B64FC"/>
    <w:multiLevelType w:val="hybridMultilevel"/>
    <w:tmpl w:val="8696C2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D1D52"/>
    <w:multiLevelType w:val="hybridMultilevel"/>
    <w:tmpl w:val="22F09B10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D9C1DA0"/>
    <w:multiLevelType w:val="hybridMultilevel"/>
    <w:tmpl w:val="B20C0F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B25B6"/>
    <w:multiLevelType w:val="hybridMultilevel"/>
    <w:tmpl w:val="FD123B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960C4"/>
    <w:multiLevelType w:val="hybridMultilevel"/>
    <w:tmpl w:val="3642F9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13FB1"/>
    <w:multiLevelType w:val="hybridMultilevel"/>
    <w:tmpl w:val="3ED4D5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863CAF"/>
    <w:multiLevelType w:val="hybridMultilevel"/>
    <w:tmpl w:val="EC8C3A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7C4332"/>
    <w:multiLevelType w:val="hybridMultilevel"/>
    <w:tmpl w:val="2A2C39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C734DE"/>
    <w:multiLevelType w:val="hybridMultilevel"/>
    <w:tmpl w:val="F4F8949E"/>
    <w:lvl w:ilvl="0" w:tplc="E8A00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E64E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1CB2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DADB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F8C8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507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2050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F67D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F29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46F2B"/>
    <w:multiLevelType w:val="multilevel"/>
    <w:tmpl w:val="440E1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8A0495"/>
    <w:multiLevelType w:val="hybridMultilevel"/>
    <w:tmpl w:val="94CCE4A0"/>
    <w:lvl w:ilvl="0" w:tplc="8C36766E">
      <w:start w:val="1"/>
      <w:numFmt w:val="decimal"/>
      <w:lvlText w:val="%1."/>
      <w:lvlJc w:val="left"/>
      <w:pPr>
        <w:ind w:left="928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15"/>
  </w:num>
  <w:num w:numId="5">
    <w:abstractNumId w:val="9"/>
  </w:num>
  <w:num w:numId="6">
    <w:abstractNumId w:val="14"/>
  </w:num>
  <w:num w:numId="7">
    <w:abstractNumId w:val="13"/>
  </w:num>
  <w:num w:numId="8">
    <w:abstractNumId w:val="8"/>
  </w:num>
  <w:num w:numId="9">
    <w:abstractNumId w:val="5"/>
  </w:num>
  <w:num w:numId="10">
    <w:abstractNumId w:val="4"/>
  </w:num>
  <w:num w:numId="11">
    <w:abstractNumId w:val="10"/>
  </w:num>
  <w:num w:numId="12">
    <w:abstractNumId w:val="1"/>
  </w:num>
  <w:num w:numId="13">
    <w:abstractNumId w:val="0"/>
  </w:num>
  <w:num w:numId="14">
    <w:abstractNumId w:val="3"/>
  </w:num>
  <w:num w:numId="15">
    <w:abstractNumId w:val="11"/>
  </w:num>
  <w:num w:numId="1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A8"/>
    <w:rsid w:val="00026938"/>
    <w:rsid w:val="000278D8"/>
    <w:rsid w:val="00035A87"/>
    <w:rsid w:val="00090852"/>
    <w:rsid w:val="00093C5A"/>
    <w:rsid w:val="0009492E"/>
    <w:rsid w:val="000A4E65"/>
    <w:rsid w:val="000C6619"/>
    <w:rsid w:val="000F7DE9"/>
    <w:rsid w:val="00124756"/>
    <w:rsid w:val="00160195"/>
    <w:rsid w:val="001856E2"/>
    <w:rsid w:val="001904F2"/>
    <w:rsid w:val="001A2D86"/>
    <w:rsid w:val="001A32C9"/>
    <w:rsid w:val="001C335A"/>
    <w:rsid w:val="001E7BC0"/>
    <w:rsid w:val="002344C7"/>
    <w:rsid w:val="002372B1"/>
    <w:rsid w:val="00244EC8"/>
    <w:rsid w:val="00252F67"/>
    <w:rsid w:val="00256D8D"/>
    <w:rsid w:val="00257BB3"/>
    <w:rsid w:val="002632D3"/>
    <w:rsid w:val="00264B6B"/>
    <w:rsid w:val="002C6EC9"/>
    <w:rsid w:val="002D1A6D"/>
    <w:rsid w:val="002D51E3"/>
    <w:rsid w:val="002E6314"/>
    <w:rsid w:val="003009B4"/>
    <w:rsid w:val="003031BD"/>
    <w:rsid w:val="003365AE"/>
    <w:rsid w:val="003451F6"/>
    <w:rsid w:val="00351687"/>
    <w:rsid w:val="003575BB"/>
    <w:rsid w:val="00367C72"/>
    <w:rsid w:val="00372D9E"/>
    <w:rsid w:val="003C032E"/>
    <w:rsid w:val="003D71CA"/>
    <w:rsid w:val="00454835"/>
    <w:rsid w:val="00462DD8"/>
    <w:rsid w:val="00464B32"/>
    <w:rsid w:val="00475B1F"/>
    <w:rsid w:val="00491A19"/>
    <w:rsid w:val="00491C71"/>
    <w:rsid w:val="00493999"/>
    <w:rsid w:val="004B66A3"/>
    <w:rsid w:val="004C177E"/>
    <w:rsid w:val="004C4DB6"/>
    <w:rsid w:val="004E713D"/>
    <w:rsid w:val="00501034"/>
    <w:rsid w:val="0054587F"/>
    <w:rsid w:val="005464B0"/>
    <w:rsid w:val="005517B2"/>
    <w:rsid w:val="00556BF1"/>
    <w:rsid w:val="00574CFB"/>
    <w:rsid w:val="00582CB3"/>
    <w:rsid w:val="00585F34"/>
    <w:rsid w:val="005A5A09"/>
    <w:rsid w:val="005E4165"/>
    <w:rsid w:val="005F74BB"/>
    <w:rsid w:val="0060776C"/>
    <w:rsid w:val="0063273B"/>
    <w:rsid w:val="00676B29"/>
    <w:rsid w:val="006B3AE9"/>
    <w:rsid w:val="006C20F8"/>
    <w:rsid w:val="006E5BE4"/>
    <w:rsid w:val="00721661"/>
    <w:rsid w:val="00723D5E"/>
    <w:rsid w:val="00725153"/>
    <w:rsid w:val="007429AB"/>
    <w:rsid w:val="007457C4"/>
    <w:rsid w:val="00751291"/>
    <w:rsid w:val="007671B4"/>
    <w:rsid w:val="00773A8C"/>
    <w:rsid w:val="0078262D"/>
    <w:rsid w:val="00792720"/>
    <w:rsid w:val="007B6ABF"/>
    <w:rsid w:val="007F0B1B"/>
    <w:rsid w:val="00814E58"/>
    <w:rsid w:val="0083474B"/>
    <w:rsid w:val="00841D59"/>
    <w:rsid w:val="008455A5"/>
    <w:rsid w:val="00851368"/>
    <w:rsid w:val="0085160D"/>
    <w:rsid w:val="00864065"/>
    <w:rsid w:val="008925A9"/>
    <w:rsid w:val="008A0B55"/>
    <w:rsid w:val="008B4C24"/>
    <w:rsid w:val="008D446E"/>
    <w:rsid w:val="008F775A"/>
    <w:rsid w:val="0092769D"/>
    <w:rsid w:val="00932027"/>
    <w:rsid w:val="0093562D"/>
    <w:rsid w:val="00966015"/>
    <w:rsid w:val="009B07A2"/>
    <w:rsid w:val="009B33B6"/>
    <w:rsid w:val="009C06DE"/>
    <w:rsid w:val="009F3A8D"/>
    <w:rsid w:val="00AA60A0"/>
    <w:rsid w:val="00AB4D24"/>
    <w:rsid w:val="00AD78A6"/>
    <w:rsid w:val="00AF7BFA"/>
    <w:rsid w:val="00B324B9"/>
    <w:rsid w:val="00B45591"/>
    <w:rsid w:val="00BA6A76"/>
    <w:rsid w:val="00C12E4A"/>
    <w:rsid w:val="00C37345"/>
    <w:rsid w:val="00C42339"/>
    <w:rsid w:val="00C4723D"/>
    <w:rsid w:val="00C550FB"/>
    <w:rsid w:val="00C5709C"/>
    <w:rsid w:val="00C6070E"/>
    <w:rsid w:val="00C62CE1"/>
    <w:rsid w:val="00C64B85"/>
    <w:rsid w:val="00C96A8D"/>
    <w:rsid w:val="00CA4523"/>
    <w:rsid w:val="00CC2A45"/>
    <w:rsid w:val="00CF76E4"/>
    <w:rsid w:val="00D03B93"/>
    <w:rsid w:val="00D05B9C"/>
    <w:rsid w:val="00D20AF5"/>
    <w:rsid w:val="00D553AB"/>
    <w:rsid w:val="00D603C4"/>
    <w:rsid w:val="00D61A8F"/>
    <w:rsid w:val="00DD4072"/>
    <w:rsid w:val="00DD5204"/>
    <w:rsid w:val="00DE0C0D"/>
    <w:rsid w:val="00DE0C29"/>
    <w:rsid w:val="00E10D86"/>
    <w:rsid w:val="00E227A8"/>
    <w:rsid w:val="00E2747A"/>
    <w:rsid w:val="00E400A6"/>
    <w:rsid w:val="00E46A07"/>
    <w:rsid w:val="00E71901"/>
    <w:rsid w:val="00E73E76"/>
    <w:rsid w:val="00E77AF3"/>
    <w:rsid w:val="00E93746"/>
    <w:rsid w:val="00EA238D"/>
    <w:rsid w:val="00EA3B37"/>
    <w:rsid w:val="00EE1444"/>
    <w:rsid w:val="00EF47B1"/>
    <w:rsid w:val="00EF4AFE"/>
    <w:rsid w:val="00F044D7"/>
    <w:rsid w:val="00F24430"/>
    <w:rsid w:val="00F31E5D"/>
    <w:rsid w:val="00F472E5"/>
    <w:rsid w:val="00F51FEF"/>
    <w:rsid w:val="00F52AA0"/>
    <w:rsid w:val="00F57059"/>
    <w:rsid w:val="00F8489A"/>
    <w:rsid w:val="00FD7F1E"/>
    <w:rsid w:val="00FF3340"/>
    <w:rsid w:val="00FF3ECB"/>
    <w:rsid w:val="17CC0559"/>
    <w:rsid w:val="2513F079"/>
    <w:rsid w:val="4A8B9845"/>
    <w:rsid w:val="4F6EE379"/>
    <w:rsid w:val="519FC0B4"/>
    <w:rsid w:val="5FA8B878"/>
    <w:rsid w:val="75E43492"/>
    <w:rsid w:val="7887A7BA"/>
    <w:rsid w:val="7E27F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A3CDB9"/>
  <w15:chartTrackingRefBased/>
  <w15:docId w15:val="{A6A402F3-9184-4523-AE4B-DC6D3288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20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20AF5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C37345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EE1444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5BE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5BE4"/>
    <w:rPr>
      <w:rFonts w:ascii="Segoe UI" w:hAnsi="Segoe UI" w:cs="Segoe UI"/>
      <w:sz w:val="18"/>
      <w:szCs w:val="18"/>
    </w:rPr>
  </w:style>
  <w:style w:type="paragraph" w:customStyle="1" w:styleId="pf0">
    <w:name w:val="pf0"/>
    <w:basedOn w:val="Normal"/>
    <w:rsid w:val="00026938"/>
    <w:pPr>
      <w:spacing w:before="100" w:beforeAutospacing="1" w:after="100" w:afterAutospacing="1"/>
    </w:pPr>
  </w:style>
  <w:style w:type="character" w:customStyle="1" w:styleId="cf01">
    <w:name w:val="cf01"/>
    <w:basedOn w:val="Fontepargpadro"/>
    <w:rsid w:val="00026938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3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4</TotalTime>
  <Pages>3</Pages>
  <Words>353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Gustavo Henrique da Silva Oliveira</cp:lastModifiedBy>
  <cp:revision>5</cp:revision>
  <cp:lastPrinted>2006-08-31T06:40:00Z</cp:lastPrinted>
  <dcterms:created xsi:type="dcterms:W3CDTF">2024-06-13T15:16:00Z</dcterms:created>
  <dcterms:modified xsi:type="dcterms:W3CDTF">2024-06-24T21:43:00Z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