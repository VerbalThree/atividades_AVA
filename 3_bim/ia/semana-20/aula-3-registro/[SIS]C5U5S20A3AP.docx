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B7FF760" w14:textId="1E0BF87F" w:rsidR="00B87999" w:rsidRPr="00B87999" w:rsidRDefault="0060776C" w:rsidP="00B87999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B87999" w:rsidRPr="00B87999">
        <w:rPr>
          <w:rFonts w:ascii="Poppins" w:hAnsi="Poppins" w:cs="Poppins"/>
          <w:b/>
          <w:bCs/>
          <w:noProof/>
          <w:sz w:val="32"/>
          <w:szCs w:val="32"/>
        </w:rPr>
        <w:t>Recomendação baseada em similaridade de g</w:t>
      </w:r>
      <w:r w:rsidR="00EC4401">
        <w:rPr>
          <w:rFonts w:ascii="Poppins" w:hAnsi="Poppins" w:cs="Poppins"/>
          <w:b/>
          <w:bCs/>
          <w:noProof/>
          <w:sz w:val="32"/>
          <w:szCs w:val="32"/>
        </w:rPr>
        <w:t>ê</w:t>
      </w:r>
      <w:r w:rsidR="00B87999" w:rsidRPr="00B87999">
        <w:rPr>
          <w:rFonts w:ascii="Poppins" w:hAnsi="Poppins" w:cs="Poppins"/>
          <w:b/>
          <w:bCs/>
          <w:noProof/>
          <w:sz w:val="32"/>
          <w:szCs w:val="32"/>
        </w:rPr>
        <w:t>nero</w:t>
      </w:r>
    </w:p>
    <w:p w14:paraId="1FE561F1" w14:textId="320E592E" w:rsidR="005464B0" w:rsidRPr="005464B0" w:rsidRDefault="005464B0" w:rsidP="005464B0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7874C85" w14:textId="1188DC25" w:rsidR="00257BB3" w:rsidRDefault="00257BB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4C48F04F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</w:t>
      </w:r>
    </w:p>
    <w:p w14:paraId="6A011DCA" w14:textId="6DB90844" w:rsidR="005464B0" w:rsidRPr="005464B0" w:rsidRDefault="00B87999" w:rsidP="005464B0">
      <w:pPr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Implementar </w:t>
      </w:r>
      <w:r w:rsidR="00EC4401">
        <w:rPr>
          <w:rFonts w:ascii="Poppins Light" w:hAnsi="Poppins Light" w:cs="Poppins Light"/>
          <w:noProof/>
        </w:rPr>
        <w:t>a</w:t>
      </w:r>
      <w:r>
        <w:rPr>
          <w:rFonts w:ascii="Poppins Light" w:hAnsi="Poppins Light" w:cs="Poppins Light"/>
          <w:noProof/>
        </w:rPr>
        <w:t xml:space="preserve"> pr</w:t>
      </w:r>
      <w:r w:rsidR="00F67C5A">
        <w:rPr>
          <w:rFonts w:ascii="Poppins Light" w:hAnsi="Poppins Light" w:cs="Poppins Light"/>
          <w:noProof/>
        </w:rPr>
        <w:t>á</w:t>
      </w:r>
      <w:r>
        <w:rPr>
          <w:rFonts w:ascii="Poppins Light" w:hAnsi="Poppins Light" w:cs="Poppins Light"/>
          <w:noProof/>
        </w:rPr>
        <w:t xml:space="preserve">tica </w:t>
      </w:r>
      <w:r w:rsidR="00F67C5A">
        <w:rPr>
          <w:rFonts w:ascii="Poppins Light" w:hAnsi="Poppins Light" w:cs="Poppins Light"/>
          <w:noProof/>
        </w:rPr>
        <w:t>d</w:t>
      </w:r>
      <w:r>
        <w:rPr>
          <w:rFonts w:ascii="Poppins Light" w:hAnsi="Poppins Light" w:cs="Poppins Light"/>
          <w:noProof/>
        </w:rPr>
        <w:t>os códigos visto</w:t>
      </w:r>
      <w:r w:rsidR="00EC4401">
        <w:rPr>
          <w:rFonts w:ascii="Poppins Light" w:hAnsi="Poppins Light" w:cs="Poppins Light"/>
          <w:noProof/>
        </w:rPr>
        <w:t>s</w:t>
      </w:r>
      <w:r>
        <w:rPr>
          <w:rFonts w:ascii="Poppins Light" w:hAnsi="Poppins Light" w:cs="Poppins Light"/>
          <w:noProof/>
        </w:rPr>
        <w:t xml:space="preserve"> em aula.</w:t>
      </w:r>
    </w:p>
    <w:p w14:paraId="34CDAF9B" w14:textId="77777777" w:rsidR="005464B0" w:rsidRDefault="005464B0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56D178DF" w14:textId="6E7F0353" w:rsidR="003451F6" w:rsidRPr="003451F6" w:rsidRDefault="003451F6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3451F6">
        <w:rPr>
          <w:rFonts w:ascii="Poppins Light" w:hAnsi="Poppins Light" w:cs="Poppins Light"/>
          <w:noProof/>
        </w:rPr>
        <w:t xml:space="preserve">Um computador com </w:t>
      </w:r>
      <w:r w:rsidR="00DD4072">
        <w:rPr>
          <w:rFonts w:ascii="Poppins Light" w:hAnsi="Poppins Light" w:cs="Poppins Light"/>
          <w:noProof/>
        </w:rPr>
        <w:t>Browser  internet</w:t>
      </w:r>
      <w:r w:rsidR="00EC4401">
        <w:rPr>
          <w:rFonts w:ascii="Poppins Light" w:hAnsi="Poppins Light" w:cs="Poppins Light"/>
          <w:noProof/>
        </w:rPr>
        <w:t>;</w:t>
      </w:r>
    </w:p>
    <w:p w14:paraId="1A62976A" w14:textId="15A341A1" w:rsidR="00E227A8" w:rsidRPr="00814E58" w:rsidRDefault="00C96A8D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EC4401">
        <w:rPr>
          <w:rFonts w:ascii="Poppins Light" w:hAnsi="Poppins Light" w:cs="Poppins Light"/>
          <w:noProof/>
        </w:rPr>
        <w:t>;</w:t>
      </w:r>
    </w:p>
    <w:p w14:paraId="08004E8D" w14:textId="4BF8F0D6" w:rsidR="00E227A8" w:rsidRPr="00814E58" w:rsidRDefault="00C96A8D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EC4401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0ED21B0B" w14:textId="4E2C6870" w:rsidR="00E227A8" w:rsidRDefault="00E227A8" w:rsidP="00E227A8">
      <w:pPr>
        <w:rPr>
          <w:rFonts w:ascii="Poppins" w:hAnsi="Poppins" w:cs="Poppins"/>
          <w:bCs/>
          <w:noProof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  <w:r w:rsidR="00047DDC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</w:p>
    <w:p w14:paraId="1A9F8559" w14:textId="77777777" w:rsidR="000F366D" w:rsidRDefault="000F366D" w:rsidP="00E227A8">
      <w:pPr>
        <w:rPr>
          <w:rFonts w:ascii="Poppins" w:hAnsi="Poppins" w:cs="Poppins"/>
          <w:bCs/>
          <w:noProof/>
        </w:rPr>
      </w:pPr>
    </w:p>
    <w:p w14:paraId="4A8C2443" w14:textId="26255A53" w:rsidR="000F366D" w:rsidRPr="000F366D" w:rsidRDefault="000F366D" w:rsidP="3289CF19">
      <w:pPr>
        <w:rPr>
          <w:rFonts w:ascii="Poppins" w:hAnsi="Poppins" w:cs="Poppins"/>
          <w:noProof/>
        </w:rPr>
      </w:pPr>
      <w:r w:rsidRPr="3289CF19">
        <w:rPr>
          <w:rFonts w:ascii="Poppins" w:hAnsi="Poppins" w:cs="Poppins"/>
          <w:noProof/>
        </w:rPr>
        <w:t xml:space="preserve">ALURA. Machine Learning: intro a sistemas de recomendação em Phyton. </w:t>
      </w:r>
      <w:r w:rsidR="6B741864" w:rsidRPr="3289CF19">
        <w:rPr>
          <w:rFonts w:ascii="Poppins" w:hAnsi="Poppins" w:cs="Poppins"/>
          <w:noProof/>
        </w:rPr>
        <w:t xml:space="preserve">02 </w:t>
      </w:r>
      <w:r w:rsidRPr="3289CF19">
        <w:rPr>
          <w:rFonts w:ascii="Poppins" w:hAnsi="Poppins" w:cs="Poppins"/>
          <w:noProof/>
        </w:rPr>
        <w:t xml:space="preserve">Recomendação baseada em similaridade de gênero. Disponível em: </w:t>
      </w:r>
      <w:hyperlink r:id="rId11">
        <w:r w:rsidRPr="3289CF19">
          <w:rPr>
            <w:rStyle w:val="Hyperlink"/>
            <w:rFonts w:ascii="Poppins" w:hAnsi="Poppins" w:cs="Poppins"/>
            <w:noProof/>
          </w:rPr>
          <w:t>https</w:t>
        </w:r>
      </w:hyperlink>
      <w:hyperlink r:id="rId12">
        <w:r w:rsidRPr="3289CF19">
          <w:rPr>
            <w:rStyle w:val="Hyperlink"/>
            <w:rFonts w:ascii="Poppins" w:hAnsi="Poppins" w:cs="Poppins"/>
            <w:noProof/>
          </w:rPr>
          <w:t>://cursos.alura.com.br/course/introducao-a-sistemas-de-recomendacao-com-python/task/</w:t>
        </w:r>
      </w:hyperlink>
      <w:hyperlink r:id="rId13">
        <w:r w:rsidRPr="3289CF19">
          <w:rPr>
            <w:rStyle w:val="Hyperlink"/>
            <w:rFonts w:ascii="Poppins" w:hAnsi="Poppins" w:cs="Poppins"/>
            <w:noProof/>
          </w:rPr>
          <w:t>49602</w:t>
        </w:r>
      </w:hyperlink>
      <w:r w:rsidRPr="3289CF19">
        <w:rPr>
          <w:rFonts w:ascii="Poppins" w:hAnsi="Poppins" w:cs="Poppins"/>
          <w:noProof/>
        </w:rPr>
        <w:t>. Acesso em: 30 maio 2024.</w:t>
      </w:r>
    </w:p>
    <w:p w14:paraId="3AD9DB3B" w14:textId="77777777" w:rsidR="000F366D" w:rsidRDefault="000F366D" w:rsidP="00E227A8">
      <w:pPr>
        <w:rPr>
          <w:rFonts w:ascii="Poppins" w:hAnsi="Poppins" w:cs="Poppins"/>
          <w:bCs/>
          <w:noProof/>
        </w:rPr>
      </w:pPr>
    </w:p>
    <w:p w14:paraId="3CEDF4C1" w14:textId="77777777" w:rsidR="000F366D" w:rsidRDefault="000F366D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176ED4E5" w14:textId="77777777" w:rsidTr="69A62FCB">
        <w:tc>
          <w:tcPr>
            <w:tcW w:w="8919" w:type="dxa"/>
          </w:tcPr>
          <w:p w14:paraId="0CAF1217" w14:textId="19AF7347" w:rsidR="00B87999" w:rsidRPr="00B87999" w:rsidRDefault="2183A0D3" w:rsidP="00B87999">
            <w:pPr>
              <w:pStyle w:val="PargrafodaLista"/>
              <w:numPr>
                <w:ilvl w:val="0"/>
                <w:numId w:val="7"/>
              </w:numPr>
              <w:rPr>
                <w:rFonts w:ascii="Poppins Light" w:hAnsi="Poppins Light" w:cs="Poppins Light"/>
                <w:noProof/>
              </w:rPr>
            </w:pPr>
            <w:r w:rsidRPr="69A62FCB">
              <w:rPr>
                <w:rFonts w:ascii="Poppins Light" w:hAnsi="Poppins Light" w:cs="Poppins Light"/>
                <w:noProof/>
              </w:rPr>
              <w:t xml:space="preserve">Transcrição do vídeo: </w:t>
            </w:r>
            <w:r w:rsidR="00B87999" w:rsidRPr="69A62FCB">
              <w:rPr>
                <w:rFonts w:ascii="Poppins Light" w:hAnsi="Poppins Light" w:cs="Poppins Light"/>
                <w:noProof/>
              </w:rPr>
              <w:t>Vamos explorar outra abordagem de recomendação, desta vez considerando os filmes que o us</w:t>
            </w:r>
            <w:r w:rsidR="00215C77" w:rsidRPr="69A62FCB">
              <w:rPr>
                <w:rFonts w:ascii="Poppins Light" w:hAnsi="Poppins Light" w:cs="Poppins Light"/>
                <w:noProof/>
              </w:rPr>
              <w:t>uário já assistiu. Utilizando</w:t>
            </w:r>
            <w:r w:rsidR="00B87999" w:rsidRPr="69A62FCB">
              <w:rPr>
                <w:rFonts w:ascii="Poppins Light" w:hAnsi="Poppins Light" w:cs="Poppins Light"/>
                <w:noProof/>
              </w:rPr>
              <w:t xml:space="preserve"> como exemplo, </w:t>
            </w:r>
            <w:r w:rsidR="00215C77" w:rsidRPr="69A62FCB">
              <w:rPr>
                <w:rFonts w:ascii="Poppins Light" w:hAnsi="Poppins Light" w:cs="Poppins Light"/>
                <w:noProof/>
              </w:rPr>
              <w:t>foi compilad</w:t>
            </w:r>
            <w:r w:rsidR="00EC4401">
              <w:rPr>
                <w:rFonts w:ascii="Poppins Light" w:hAnsi="Poppins Light" w:cs="Poppins Light"/>
                <w:noProof/>
              </w:rPr>
              <w:t>a</w:t>
            </w:r>
            <w:r w:rsidR="00B87999" w:rsidRPr="69A62FCB">
              <w:rPr>
                <w:rFonts w:ascii="Poppins Light" w:hAnsi="Poppins Light" w:cs="Poppins Light"/>
                <w:noProof/>
              </w:rPr>
              <w:t xml:space="preserve"> uma lista de fi</w:t>
            </w:r>
            <w:r w:rsidR="00215C77" w:rsidRPr="69A62FCB">
              <w:rPr>
                <w:rFonts w:ascii="Poppins Light" w:hAnsi="Poppins Light" w:cs="Poppins Light"/>
                <w:noProof/>
              </w:rPr>
              <w:t xml:space="preserve">lmes </w:t>
            </w:r>
            <w:r w:rsidR="00B87999" w:rsidRPr="69A62FCB">
              <w:rPr>
                <w:rFonts w:ascii="Poppins Light" w:hAnsi="Poppins Light" w:cs="Poppins Light"/>
                <w:noProof/>
              </w:rPr>
              <w:t xml:space="preserve"> "</w:t>
            </w:r>
            <w:r w:rsidR="00215C77" w:rsidRPr="69A62FCB">
              <w:rPr>
                <w:rFonts w:ascii="Poppins Light" w:hAnsi="Poppins Light" w:cs="Poppins Light"/>
                <w:noProof/>
              </w:rPr>
              <w:t>eu_</w:t>
            </w:r>
            <w:r w:rsidR="00B87999" w:rsidRPr="69A62FCB">
              <w:rPr>
                <w:rFonts w:ascii="Poppins Light" w:hAnsi="Poppins Light" w:cs="Poppins Light"/>
                <w:noProof/>
              </w:rPr>
              <w:t>assisti": 1, 21, 19, 10, 11, 7 e 2.</w:t>
            </w:r>
          </w:p>
          <w:p w14:paraId="3355AB30" w14:textId="77777777" w:rsidR="00B87999" w:rsidRPr="00B87999" w:rsidRDefault="00B87999" w:rsidP="00B87999">
            <w:pPr>
              <w:pStyle w:val="PargrafodaLista"/>
              <w:numPr>
                <w:ilvl w:val="0"/>
                <w:numId w:val="7"/>
              </w:numPr>
              <w:rPr>
                <w:rFonts w:ascii="Poppins Light" w:hAnsi="Poppins Light" w:cs="Poppins Light"/>
                <w:noProof/>
              </w:rPr>
            </w:pPr>
            <w:r w:rsidRPr="00B87999">
              <w:rPr>
                <w:rFonts w:ascii="Poppins Light" w:hAnsi="Poppins Light" w:cs="Poppins Light"/>
                <w:noProof/>
              </w:rPr>
              <w:t xml:space="preserve">Vamos criar um </w:t>
            </w:r>
            <w:r w:rsidRPr="00875B98">
              <w:rPr>
                <w:rFonts w:ascii="Poppins Light" w:hAnsi="Poppins Light" w:cs="Poppins Light"/>
                <w:i/>
                <w:iCs/>
                <w:noProof/>
              </w:rPr>
              <w:t>array</w:t>
            </w:r>
            <w:r w:rsidRPr="00B87999">
              <w:rPr>
                <w:rFonts w:ascii="Poppins Light" w:hAnsi="Poppins Light" w:cs="Poppins Light"/>
                <w:noProof/>
              </w:rPr>
              <w:t xml:space="preserve"> com esses filmes, atribuindo-o à variável "eu_assisti". Em seguida, filtraremos esses filmes em nosso conjunto de dados usando filmes.loc[eu_assisti]. A lista resultante incluirá os filmes na mesma ordem: Toy Story, Get Shorty, Ace Ventura, GoldenEye, The American President, Sabrina e Jumanji.</w:t>
            </w:r>
          </w:p>
          <w:p w14:paraId="78951811" w14:textId="7AE62276" w:rsidR="00B87999" w:rsidRPr="00B87999" w:rsidRDefault="00B87999" w:rsidP="00B87999">
            <w:pPr>
              <w:pStyle w:val="PargrafodaLista"/>
              <w:numPr>
                <w:ilvl w:val="0"/>
                <w:numId w:val="7"/>
              </w:numPr>
              <w:rPr>
                <w:rFonts w:ascii="Poppins Light" w:hAnsi="Poppins Light" w:cs="Poppins Light"/>
                <w:noProof/>
              </w:rPr>
            </w:pPr>
            <w:r w:rsidRPr="00B87999">
              <w:rPr>
                <w:rFonts w:ascii="Poppins Light" w:hAnsi="Poppins Light" w:cs="Poppins Light"/>
                <w:noProof/>
              </w:rPr>
              <w:lastRenderedPageBreak/>
              <w:t xml:space="preserve">Agora, podemos desenvolver um sistema de recomendação que ignora as informações colaborativas, baseando-se apenas nas informações disponíveis sobre o usuário </w:t>
            </w:r>
            <w:r w:rsidR="00EC4401">
              <w:rPr>
                <w:rFonts w:ascii="Poppins Light" w:hAnsi="Poppins Light" w:cs="Poppins Light"/>
                <w:noProof/>
              </w:rPr>
              <w:t>–</w:t>
            </w:r>
            <w:r w:rsidRPr="00B87999">
              <w:rPr>
                <w:rFonts w:ascii="Poppins Light" w:hAnsi="Poppins Light" w:cs="Poppins Light"/>
                <w:noProof/>
              </w:rPr>
              <w:t xml:space="preserve"> no caso, os filmes que assisti e seus respectivos gêneros.</w:t>
            </w:r>
          </w:p>
          <w:p w14:paraId="0AC936E5" w14:textId="027267B0" w:rsidR="00B87999" w:rsidRPr="00B87999" w:rsidRDefault="00B87999" w:rsidP="00B87999">
            <w:pPr>
              <w:pStyle w:val="PargrafodaLista"/>
              <w:numPr>
                <w:ilvl w:val="0"/>
                <w:numId w:val="7"/>
              </w:numPr>
              <w:rPr>
                <w:rFonts w:ascii="Poppins Light" w:hAnsi="Poppins Light" w:cs="Poppins Light"/>
                <w:noProof/>
              </w:rPr>
            </w:pPr>
            <w:r w:rsidRPr="00B87999">
              <w:rPr>
                <w:rFonts w:ascii="Poppins Light" w:hAnsi="Poppins Light" w:cs="Poppins Light"/>
                <w:noProof/>
              </w:rPr>
              <w:t xml:space="preserve">Por exemplo, suponha que o último filme que assisti tenha sido o Jumanji original, que pertence aos gêneros </w:t>
            </w:r>
            <w:r w:rsidR="0060743F">
              <w:rPr>
                <w:rFonts w:ascii="Poppins Light" w:hAnsi="Poppins Light" w:cs="Poppins Light"/>
                <w:noProof/>
              </w:rPr>
              <w:t>a</w:t>
            </w:r>
            <w:r w:rsidRPr="00B87999">
              <w:rPr>
                <w:rFonts w:ascii="Poppins Light" w:hAnsi="Poppins Light" w:cs="Poppins Light"/>
                <w:noProof/>
              </w:rPr>
              <w:t xml:space="preserve">ventura, </w:t>
            </w:r>
            <w:r w:rsidR="0060743F">
              <w:rPr>
                <w:rFonts w:ascii="Poppins Light" w:hAnsi="Poppins Light" w:cs="Poppins Light"/>
                <w:noProof/>
              </w:rPr>
              <w:t>i</w:t>
            </w:r>
            <w:r w:rsidRPr="00B87999">
              <w:rPr>
                <w:rFonts w:ascii="Poppins Light" w:hAnsi="Poppins Light" w:cs="Poppins Light"/>
                <w:noProof/>
              </w:rPr>
              <w:t xml:space="preserve">nfantil e </w:t>
            </w:r>
            <w:r w:rsidR="0060743F">
              <w:rPr>
                <w:rFonts w:ascii="Poppins Light" w:hAnsi="Poppins Light" w:cs="Poppins Light"/>
                <w:noProof/>
              </w:rPr>
              <w:t>f</w:t>
            </w:r>
            <w:r w:rsidRPr="00B87999">
              <w:rPr>
                <w:rFonts w:ascii="Poppins Light" w:hAnsi="Poppins Light" w:cs="Poppins Light"/>
                <w:noProof/>
              </w:rPr>
              <w:t>antasia. Vamos utilizar esses três gêneros na função filmes.query("generos=='Aventure|Children|Fantasy'") para buscar outros filmes em nosso conjunto de dados que compartilham exatamente esses três gêneros.</w:t>
            </w:r>
          </w:p>
          <w:p w14:paraId="644BA643" w14:textId="77777777" w:rsidR="00B87999" w:rsidRPr="00B87999" w:rsidRDefault="00B87999" w:rsidP="00B87999">
            <w:pPr>
              <w:pStyle w:val="PargrafodaLista"/>
              <w:numPr>
                <w:ilvl w:val="0"/>
                <w:numId w:val="7"/>
              </w:numPr>
              <w:rPr>
                <w:rFonts w:ascii="Poppins Light" w:hAnsi="Poppins Light" w:cs="Poppins Light"/>
                <w:noProof/>
              </w:rPr>
            </w:pPr>
            <w:r w:rsidRPr="00B87999">
              <w:rPr>
                <w:rFonts w:ascii="Poppins Light" w:hAnsi="Poppins Light" w:cs="Poppins Light"/>
                <w:noProof/>
              </w:rPr>
              <w:t>Ao fazer isso, obteremos diversos filmes desse conjunto de gêneros. Agora, filtraremos esses filmes e os ordenaremos, por exemplo, pelas notas médias. No entanto, é importante considerar que muitos desses filmes possuem um total de votos muito baixo, já que estamos trabalhando com todo o conjunto de dados de filmes. A questão é: devemos considerar filmes com um total de votos baixo? Acredito que não.</w:t>
            </w:r>
          </w:p>
          <w:p w14:paraId="45364596" w14:textId="77777777" w:rsidR="00B87999" w:rsidRPr="00B87999" w:rsidRDefault="00B87999" w:rsidP="00B87999">
            <w:pPr>
              <w:pStyle w:val="PargrafodaLista"/>
              <w:numPr>
                <w:ilvl w:val="0"/>
                <w:numId w:val="7"/>
              </w:numPr>
              <w:rPr>
                <w:rFonts w:ascii="Poppins Light" w:hAnsi="Poppins Light" w:cs="Poppins Light"/>
                <w:noProof/>
              </w:rPr>
            </w:pPr>
            <w:r w:rsidRPr="00B87999">
              <w:rPr>
                <w:rFonts w:ascii="Poppins Light" w:hAnsi="Poppins Light" w:cs="Poppins Light"/>
                <w:noProof/>
              </w:rPr>
              <w:t xml:space="preserve">Portanto, ajustaremos nossa </w:t>
            </w:r>
            <w:r w:rsidRPr="00875B98">
              <w:rPr>
                <w:rFonts w:ascii="Poppins Light" w:hAnsi="Poppins Light" w:cs="Poppins Light"/>
                <w:i/>
                <w:iCs/>
                <w:noProof/>
              </w:rPr>
              <w:t>query</w:t>
            </w:r>
            <w:r w:rsidRPr="00B87999">
              <w:rPr>
                <w:rFonts w:ascii="Poppins Light" w:hAnsi="Poppins Light" w:cs="Poppins Light"/>
                <w:noProof/>
              </w:rPr>
              <w:t>() para basear-se em filmes_com_mais_de_50_votos, atribuindo o resultado a uma variável chamada "aventura_infantil_e_fantasia". Em seguida, os ordenaremos da maior média para a menor e exibiremos os 10 primeiros.</w:t>
            </w:r>
          </w:p>
          <w:p w14:paraId="4E185EE3" w14:textId="77777777" w:rsidR="00B87999" w:rsidRPr="00B87999" w:rsidRDefault="00B87999" w:rsidP="00B87999">
            <w:pPr>
              <w:pStyle w:val="PargrafodaLista"/>
              <w:numPr>
                <w:ilvl w:val="0"/>
                <w:numId w:val="7"/>
              </w:numPr>
              <w:rPr>
                <w:rFonts w:ascii="Poppins Light" w:hAnsi="Poppins Light" w:cs="Poppins Light"/>
                <w:noProof/>
              </w:rPr>
            </w:pPr>
            <w:r w:rsidRPr="00B87999">
              <w:rPr>
                <w:rFonts w:ascii="Poppins Light" w:hAnsi="Poppins Light" w:cs="Poppins Light"/>
                <w:noProof/>
              </w:rPr>
              <w:t>Nossa lista de recomendações para alguém que assistiu a Jumanji inclui filmes como Harry Potter e a Pedra Filosofal, A História sem Fim (um clássico da minha infância), Crônicas de Nárnia, A Bússola Dourada, o próprio Jumanji e A Chave Mágica (um filme desconhecido para mim).</w:t>
            </w:r>
          </w:p>
          <w:p w14:paraId="17FD0AAD" w14:textId="3EB7ECD3" w:rsidR="00B87999" w:rsidRPr="00B87999" w:rsidRDefault="00B87999" w:rsidP="00B87999">
            <w:pPr>
              <w:pStyle w:val="PargrafodaLista"/>
              <w:numPr>
                <w:ilvl w:val="0"/>
                <w:numId w:val="7"/>
              </w:numPr>
              <w:rPr>
                <w:rFonts w:ascii="Poppins Light" w:hAnsi="Poppins Light" w:cs="Poppins Light"/>
                <w:noProof/>
              </w:rPr>
            </w:pPr>
            <w:r w:rsidRPr="00B87999">
              <w:rPr>
                <w:rFonts w:ascii="Poppins Light" w:hAnsi="Poppins Light" w:cs="Poppins Light"/>
                <w:noProof/>
              </w:rPr>
              <w:t>Neste ponto, é intere</w:t>
            </w:r>
            <w:r w:rsidR="00215C77">
              <w:rPr>
                <w:rFonts w:ascii="Poppins Light" w:hAnsi="Poppins Light" w:cs="Poppins Light"/>
                <w:noProof/>
              </w:rPr>
              <w:t>ssante remover Jumanji da lista</w:t>
            </w:r>
            <w:r w:rsidRPr="00B87999">
              <w:rPr>
                <w:rFonts w:ascii="Poppins Light" w:hAnsi="Poppins Light" w:cs="Poppins Light"/>
                <w:noProof/>
              </w:rPr>
              <w:t xml:space="preserve">. Antes de utilizar o sort_values(), realizaremos um </w:t>
            </w:r>
            <w:r w:rsidRPr="00875B98">
              <w:rPr>
                <w:rFonts w:ascii="Poppins Light" w:hAnsi="Poppins Light" w:cs="Poppins Light"/>
                <w:i/>
                <w:iCs/>
                <w:noProof/>
              </w:rPr>
              <w:t>drop</w:t>
            </w:r>
            <w:r w:rsidRPr="00B87999">
              <w:rPr>
                <w:rFonts w:ascii="Poppins Light" w:hAnsi="Poppins Light" w:cs="Poppins Light"/>
                <w:noProof/>
              </w:rPr>
              <w:t>(), passando como parâmetro a variável "eu_assisti". No entanto, nosso código pode falhar, pois nem todos os filmes listados em eu_assisti estão presentes em aventura_infantil_e_fantasia.</w:t>
            </w:r>
          </w:p>
          <w:p w14:paraId="618F4B03" w14:textId="69C5077E" w:rsidR="00B87999" w:rsidRPr="00B87999" w:rsidRDefault="00B87999" w:rsidP="00B87999">
            <w:pPr>
              <w:pStyle w:val="PargrafodaLista"/>
              <w:numPr>
                <w:ilvl w:val="0"/>
                <w:numId w:val="7"/>
              </w:numPr>
              <w:rPr>
                <w:rFonts w:ascii="Poppins Light" w:hAnsi="Poppins Light" w:cs="Poppins Light"/>
                <w:noProof/>
              </w:rPr>
            </w:pPr>
            <w:r w:rsidRPr="00B87999">
              <w:rPr>
                <w:rFonts w:ascii="Poppins Light" w:hAnsi="Poppins Light" w:cs="Poppins Light"/>
                <w:noProof/>
              </w:rPr>
              <w:t xml:space="preserve">A função </w:t>
            </w:r>
            <w:r w:rsidRPr="00875B98">
              <w:rPr>
                <w:rFonts w:ascii="Poppins Light" w:hAnsi="Poppins Light" w:cs="Poppins Light"/>
                <w:i/>
                <w:iCs/>
                <w:noProof/>
              </w:rPr>
              <w:t>drop</w:t>
            </w:r>
            <w:r w:rsidRPr="00B87999">
              <w:rPr>
                <w:rFonts w:ascii="Poppins Light" w:hAnsi="Poppins Light" w:cs="Poppins Light"/>
                <w:noProof/>
              </w:rPr>
              <w:t xml:space="preserve">() do Pandas possui um parâmetro adicional chamado "erros", que, por padrão, retorna um erro quando não encontra um elemento. Para evitar esse problema, configuraremos esse parâmetro como errors='ignore'. Desta vez, conseguiremos remover Jumanji da lista com sucesso, resultando </w:t>
            </w:r>
            <w:r w:rsidRPr="00B87999">
              <w:rPr>
                <w:rFonts w:ascii="Poppins Light" w:hAnsi="Poppins Light" w:cs="Poppins Light"/>
                <w:noProof/>
              </w:rPr>
              <w:lastRenderedPageBreak/>
              <w:t xml:space="preserve">em 5 filmes que, com base em nosso conjunto de dados, seriam recomendados para alguém que acabou de assistir a Jumanji </w:t>
            </w:r>
            <w:r w:rsidR="00EC4401">
              <w:rPr>
                <w:rFonts w:ascii="Poppins Light" w:hAnsi="Poppins Light" w:cs="Poppins Light"/>
                <w:noProof/>
              </w:rPr>
              <w:t>–</w:t>
            </w:r>
            <w:r w:rsidRPr="00B87999">
              <w:rPr>
                <w:rFonts w:ascii="Poppins Light" w:hAnsi="Poppins Light" w:cs="Poppins Light"/>
                <w:noProof/>
              </w:rPr>
              <w:t xml:space="preserve"> independentemente de sabermos se a pessoa gostou ou não de Jumanji.</w:t>
            </w:r>
          </w:p>
          <w:p w14:paraId="513DACD2" w14:textId="46BD6C14" w:rsidR="00B87999" w:rsidRPr="00B87999" w:rsidRDefault="00B87999" w:rsidP="00B87999">
            <w:pPr>
              <w:pStyle w:val="PargrafodaLista"/>
              <w:numPr>
                <w:ilvl w:val="0"/>
                <w:numId w:val="7"/>
              </w:numPr>
              <w:rPr>
                <w:rFonts w:ascii="Poppins Light" w:hAnsi="Poppins Light" w:cs="Poppins Light"/>
                <w:noProof/>
              </w:rPr>
            </w:pPr>
            <w:r w:rsidRPr="00B87999">
              <w:rPr>
                <w:rFonts w:ascii="Poppins Light" w:hAnsi="Poppins Light" w:cs="Poppins Light"/>
                <w:noProof/>
              </w:rPr>
              <w:t>Observa-se que, nes</w:t>
            </w:r>
            <w:r w:rsidR="00EC4401">
              <w:rPr>
                <w:rFonts w:ascii="Poppins Light" w:hAnsi="Poppins Light" w:cs="Poppins Light"/>
                <w:noProof/>
              </w:rPr>
              <w:t>s</w:t>
            </w:r>
            <w:r w:rsidRPr="00B87999">
              <w:rPr>
                <w:rFonts w:ascii="Poppins Light" w:hAnsi="Poppins Light" w:cs="Poppins Light"/>
                <w:noProof/>
              </w:rPr>
              <w:t>a abordagem, inicialmente não utilizamos o total_de_votos ou a nota_media. No entanto, ao refinar a recomendação, voltamos a empregar esses critérios: primeiro, para excluir filmes de nicho e, posteriormente, para introduzir alguma preferência na recomendação.</w:t>
            </w:r>
          </w:p>
          <w:p w14:paraId="25826BD0" w14:textId="78B6823B" w:rsidR="005464B0" w:rsidRPr="0060743F" w:rsidRDefault="005464B0" w:rsidP="0060743F">
            <w:pPr>
              <w:ind w:left="36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1A1B6C" w14:textId="77777777" w:rsidR="00E227A8" w:rsidRPr="00814E58" w:rsidRDefault="00E227A8" w:rsidP="007B6AB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5D65493F" w14:textId="77777777" w:rsidR="00E71901" w:rsidRDefault="00E71901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039A9430" w14:textId="77777777" w:rsidTr="003D42F0">
        <w:tc>
          <w:tcPr>
            <w:tcW w:w="8919" w:type="dxa"/>
          </w:tcPr>
          <w:p w14:paraId="31E39A13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C339B46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109FA681" w14:textId="77777777" w:rsidTr="003D42F0">
        <w:tc>
          <w:tcPr>
            <w:tcW w:w="8919" w:type="dxa"/>
          </w:tcPr>
          <w:p w14:paraId="42D8C238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7C35344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9939CAA" w14:textId="77777777" w:rsidTr="003D42F0">
        <w:tc>
          <w:tcPr>
            <w:tcW w:w="8919" w:type="dxa"/>
          </w:tcPr>
          <w:p w14:paraId="7B5E3E94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EEE0AFC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3E5C1062" w14:textId="77777777" w:rsidTr="003D42F0">
        <w:tc>
          <w:tcPr>
            <w:tcW w:w="8919" w:type="dxa"/>
          </w:tcPr>
          <w:p w14:paraId="6D284E98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6CED607B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05621553" w14:textId="77777777" w:rsidTr="003D42F0">
        <w:tc>
          <w:tcPr>
            <w:tcW w:w="8919" w:type="dxa"/>
          </w:tcPr>
          <w:p w14:paraId="699B4990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ED8B5DF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14214FD4" w14:textId="77777777" w:rsidTr="003D42F0">
        <w:tc>
          <w:tcPr>
            <w:tcW w:w="8919" w:type="dxa"/>
          </w:tcPr>
          <w:p w14:paraId="7AC5DFA2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D0022CC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C2CBD7C" w14:textId="77777777" w:rsidTr="003D42F0">
        <w:tc>
          <w:tcPr>
            <w:tcW w:w="8919" w:type="dxa"/>
          </w:tcPr>
          <w:p w14:paraId="6943E172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0B6E2D8B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55C26F81" w14:textId="77777777" w:rsidTr="003D42F0">
        <w:tc>
          <w:tcPr>
            <w:tcW w:w="8919" w:type="dxa"/>
          </w:tcPr>
          <w:p w14:paraId="1CD5EBC4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F3C95A3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68E4E1E" w14:textId="77777777" w:rsidTr="003D42F0">
        <w:tc>
          <w:tcPr>
            <w:tcW w:w="8919" w:type="dxa"/>
          </w:tcPr>
          <w:p w14:paraId="724545A9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7C57BA20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3C8027CD" w14:textId="77777777" w:rsidTr="003D42F0">
        <w:tc>
          <w:tcPr>
            <w:tcW w:w="8919" w:type="dxa"/>
          </w:tcPr>
          <w:p w14:paraId="4C8C46AD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B83ABDB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23A1E02A" w14:textId="77777777" w:rsidTr="003D42F0">
        <w:tc>
          <w:tcPr>
            <w:tcW w:w="8919" w:type="dxa"/>
          </w:tcPr>
          <w:p w14:paraId="2564B5DF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4216EEC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2CA612DE" w14:textId="77777777" w:rsidTr="003D42F0">
        <w:tc>
          <w:tcPr>
            <w:tcW w:w="8919" w:type="dxa"/>
          </w:tcPr>
          <w:p w14:paraId="61A90808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7A2EA111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37E32CEB" w14:textId="77777777" w:rsidTr="003D42F0">
        <w:tc>
          <w:tcPr>
            <w:tcW w:w="8919" w:type="dxa"/>
          </w:tcPr>
          <w:p w14:paraId="69E601E2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213F09D7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04002D32" w14:textId="77777777" w:rsidTr="003D42F0">
        <w:tc>
          <w:tcPr>
            <w:tcW w:w="8919" w:type="dxa"/>
          </w:tcPr>
          <w:p w14:paraId="0A69481D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5D29489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9291534" w14:textId="77777777" w:rsidTr="003D42F0">
        <w:tc>
          <w:tcPr>
            <w:tcW w:w="8919" w:type="dxa"/>
          </w:tcPr>
          <w:p w14:paraId="4A98F62E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681F6B91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3493E7B" w14:textId="77777777" w:rsidTr="003D42F0">
        <w:tc>
          <w:tcPr>
            <w:tcW w:w="8919" w:type="dxa"/>
          </w:tcPr>
          <w:p w14:paraId="186E874C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0BEEE6A7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B58D2E0" w14:textId="77777777" w:rsidTr="003D42F0">
        <w:tc>
          <w:tcPr>
            <w:tcW w:w="8919" w:type="dxa"/>
          </w:tcPr>
          <w:p w14:paraId="671352B5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99ED582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45DC5CDE" w14:textId="77777777" w:rsidR="00EE1444" w:rsidRDefault="00EE1444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6359768C" w14:textId="074C3FF5" w:rsid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p w14:paraId="11AEEA30" w14:textId="77777777" w:rsidR="005A5A09" w:rsidRP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sectPr w:rsidR="005A5A09" w:rsidRPr="005A5A09">
      <w:headerReference w:type="default" r:id="rId14"/>
      <w:footerReference w:type="even" r:id="rId15"/>
      <w:footerReference w:type="default" r:id="rId16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0AB59" w14:textId="77777777" w:rsidR="00165F9E" w:rsidRDefault="00165F9E">
      <w:r>
        <w:separator/>
      </w:r>
    </w:p>
  </w:endnote>
  <w:endnote w:type="continuationSeparator" w:id="0">
    <w:p w14:paraId="5A3E1EB9" w14:textId="77777777" w:rsidR="00165F9E" w:rsidRDefault="00165F9E">
      <w:r>
        <w:continuationSeparator/>
      </w:r>
    </w:p>
  </w:endnote>
  <w:endnote w:type="continuationNotice" w:id="1">
    <w:p w14:paraId="1B9A2438" w14:textId="77777777" w:rsidR="00165F9E" w:rsidRDefault="00165F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Courier New Italic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2A0FA5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2A0FA5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4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8228F" w14:textId="77777777" w:rsidR="00165F9E" w:rsidRDefault="00165F9E">
      <w:r>
        <w:separator/>
      </w:r>
    </w:p>
  </w:footnote>
  <w:footnote w:type="continuationSeparator" w:id="0">
    <w:p w14:paraId="4B224C9C" w14:textId="77777777" w:rsidR="00165F9E" w:rsidRDefault="00165F9E">
      <w:r>
        <w:continuationSeparator/>
      </w:r>
    </w:p>
  </w:footnote>
  <w:footnote w:type="continuationNotice" w:id="1">
    <w:p w14:paraId="5D39C263" w14:textId="77777777" w:rsidR="00165F9E" w:rsidRDefault="00165F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36948347">
    <w:abstractNumId w:val="0"/>
  </w:num>
  <w:num w:numId="2" w16cid:durableId="1591691404">
    <w:abstractNumId w:val="1"/>
  </w:num>
  <w:num w:numId="3" w16cid:durableId="1206675712">
    <w:abstractNumId w:val="6"/>
  </w:num>
  <w:num w:numId="4" w16cid:durableId="172577504">
    <w:abstractNumId w:val="3"/>
  </w:num>
  <w:num w:numId="5" w16cid:durableId="651566327">
    <w:abstractNumId w:val="5"/>
  </w:num>
  <w:num w:numId="6" w16cid:durableId="1089540168">
    <w:abstractNumId w:val="4"/>
  </w:num>
  <w:num w:numId="7" w16cid:durableId="46852393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278D8"/>
    <w:rsid w:val="0003664F"/>
    <w:rsid w:val="00047DDC"/>
    <w:rsid w:val="00093C5A"/>
    <w:rsid w:val="0009492E"/>
    <w:rsid w:val="000A4E65"/>
    <w:rsid w:val="000B246E"/>
    <w:rsid w:val="000C6619"/>
    <w:rsid w:val="000F366D"/>
    <w:rsid w:val="000F7DE9"/>
    <w:rsid w:val="00124756"/>
    <w:rsid w:val="00157753"/>
    <w:rsid w:val="00160195"/>
    <w:rsid w:val="00165F21"/>
    <w:rsid w:val="00165F9E"/>
    <w:rsid w:val="001856E2"/>
    <w:rsid w:val="001904F2"/>
    <w:rsid w:val="001A2D86"/>
    <w:rsid w:val="001A32C9"/>
    <w:rsid w:val="001C335A"/>
    <w:rsid w:val="001E7BC0"/>
    <w:rsid w:val="00215C77"/>
    <w:rsid w:val="002344C7"/>
    <w:rsid w:val="002372B1"/>
    <w:rsid w:val="00252F67"/>
    <w:rsid w:val="00256D8D"/>
    <w:rsid w:val="00257BB3"/>
    <w:rsid w:val="002632D3"/>
    <w:rsid w:val="00264B6B"/>
    <w:rsid w:val="002A0FA5"/>
    <w:rsid w:val="002C6EC9"/>
    <w:rsid w:val="002D1A6D"/>
    <w:rsid w:val="002D51E3"/>
    <w:rsid w:val="002E6314"/>
    <w:rsid w:val="003009B4"/>
    <w:rsid w:val="003031BD"/>
    <w:rsid w:val="003365AE"/>
    <w:rsid w:val="003451F6"/>
    <w:rsid w:val="00367C72"/>
    <w:rsid w:val="003956D3"/>
    <w:rsid w:val="003C032E"/>
    <w:rsid w:val="003D71CA"/>
    <w:rsid w:val="003F7CD9"/>
    <w:rsid w:val="00401EE0"/>
    <w:rsid w:val="00454835"/>
    <w:rsid w:val="00464B32"/>
    <w:rsid w:val="00491C71"/>
    <w:rsid w:val="004B66A3"/>
    <w:rsid w:val="004E713D"/>
    <w:rsid w:val="00501034"/>
    <w:rsid w:val="0054064B"/>
    <w:rsid w:val="0054587F"/>
    <w:rsid w:val="005464B0"/>
    <w:rsid w:val="005517B2"/>
    <w:rsid w:val="00582CB3"/>
    <w:rsid w:val="00585F34"/>
    <w:rsid w:val="005A5A09"/>
    <w:rsid w:val="005E4165"/>
    <w:rsid w:val="005F74BB"/>
    <w:rsid w:val="0060743F"/>
    <w:rsid w:val="0060776C"/>
    <w:rsid w:val="0063273B"/>
    <w:rsid w:val="00676B29"/>
    <w:rsid w:val="00677E8F"/>
    <w:rsid w:val="006B3AE9"/>
    <w:rsid w:val="006C20F8"/>
    <w:rsid w:val="00723D5E"/>
    <w:rsid w:val="007429AB"/>
    <w:rsid w:val="00751291"/>
    <w:rsid w:val="007671B4"/>
    <w:rsid w:val="00773A8C"/>
    <w:rsid w:val="00774834"/>
    <w:rsid w:val="0078262D"/>
    <w:rsid w:val="00792720"/>
    <w:rsid w:val="007B6ABF"/>
    <w:rsid w:val="00814E58"/>
    <w:rsid w:val="00833399"/>
    <w:rsid w:val="0083474B"/>
    <w:rsid w:val="00841D59"/>
    <w:rsid w:val="00851368"/>
    <w:rsid w:val="00864065"/>
    <w:rsid w:val="00875B98"/>
    <w:rsid w:val="008925A9"/>
    <w:rsid w:val="008A0B55"/>
    <w:rsid w:val="008B4C24"/>
    <w:rsid w:val="008C74CC"/>
    <w:rsid w:val="008F775A"/>
    <w:rsid w:val="009176B9"/>
    <w:rsid w:val="0092769D"/>
    <w:rsid w:val="0094502B"/>
    <w:rsid w:val="00966015"/>
    <w:rsid w:val="009B33B6"/>
    <w:rsid w:val="00AA60A0"/>
    <w:rsid w:val="00AD78A6"/>
    <w:rsid w:val="00AF7BFA"/>
    <w:rsid w:val="00B45591"/>
    <w:rsid w:val="00B87999"/>
    <w:rsid w:val="00BA22A0"/>
    <w:rsid w:val="00BA6A76"/>
    <w:rsid w:val="00C12E4A"/>
    <w:rsid w:val="00C37345"/>
    <w:rsid w:val="00C42339"/>
    <w:rsid w:val="00C4723D"/>
    <w:rsid w:val="00C6070E"/>
    <w:rsid w:val="00C62CE1"/>
    <w:rsid w:val="00C96A8D"/>
    <w:rsid w:val="00CA4523"/>
    <w:rsid w:val="00CC2A45"/>
    <w:rsid w:val="00CF76E4"/>
    <w:rsid w:val="00D03B93"/>
    <w:rsid w:val="00D05B9C"/>
    <w:rsid w:val="00D20AF5"/>
    <w:rsid w:val="00D553AB"/>
    <w:rsid w:val="00D61A8F"/>
    <w:rsid w:val="00DD4072"/>
    <w:rsid w:val="00DD5204"/>
    <w:rsid w:val="00DE0C0D"/>
    <w:rsid w:val="00DE0C29"/>
    <w:rsid w:val="00E10D86"/>
    <w:rsid w:val="00E227A8"/>
    <w:rsid w:val="00E2747A"/>
    <w:rsid w:val="00E400A6"/>
    <w:rsid w:val="00E46A07"/>
    <w:rsid w:val="00E71901"/>
    <w:rsid w:val="00E73E76"/>
    <w:rsid w:val="00E74D19"/>
    <w:rsid w:val="00E77AF3"/>
    <w:rsid w:val="00EA3B37"/>
    <w:rsid w:val="00EC4401"/>
    <w:rsid w:val="00EE1444"/>
    <w:rsid w:val="00EF47B1"/>
    <w:rsid w:val="00EF4AFE"/>
    <w:rsid w:val="00F044D7"/>
    <w:rsid w:val="00F12BD3"/>
    <w:rsid w:val="00F31E5D"/>
    <w:rsid w:val="00F472E5"/>
    <w:rsid w:val="00F51FEF"/>
    <w:rsid w:val="00F52AA0"/>
    <w:rsid w:val="00F57059"/>
    <w:rsid w:val="00F679AD"/>
    <w:rsid w:val="00F67C5A"/>
    <w:rsid w:val="00F77AF4"/>
    <w:rsid w:val="00FD7F1E"/>
    <w:rsid w:val="00FF3340"/>
    <w:rsid w:val="00FF3ECB"/>
    <w:rsid w:val="2183A0D3"/>
    <w:rsid w:val="3289CF19"/>
    <w:rsid w:val="69A62FCB"/>
    <w:rsid w:val="6B74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0F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ursos.alura.com.br/course/introducao-a-sistemas-de-recomendacao-com-python/task/49602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ursos.alura.com.br/course/introducao-a-sistemas-de-recomendacao-com-python/task/4960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ursos.alura.com.br/course/introducao-a-sistemas-de-recomendacao-com-python/task/49602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0A798C-B987-45AC-8E01-8876FA651D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4</Pages>
  <Words>648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Kalil Cadaval</cp:lastModifiedBy>
  <cp:revision>2</cp:revision>
  <cp:lastPrinted>2006-08-31T06:40:00Z</cp:lastPrinted>
  <dcterms:created xsi:type="dcterms:W3CDTF">2024-07-10T19:48:00Z</dcterms:created>
  <dcterms:modified xsi:type="dcterms:W3CDTF">2024-07-10T19:48:00Z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