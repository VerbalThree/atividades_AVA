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79CD781A" w:rsidR="00E227A8" w:rsidRPr="00701EBE" w:rsidRDefault="2CCE2069" w:rsidP="4E1E8E0C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701EBE">
        <w:rPr>
          <w:rFonts w:ascii="Poppins" w:hAnsi="Poppins" w:cs="Poppins"/>
        </w:rPr>
        <w:t>Roteiro de Atividade Prática</w:t>
      </w:r>
    </w:p>
    <w:p w14:paraId="4CF5E947" w14:textId="77777777" w:rsidR="00814E58" w:rsidRPr="00701EBE" w:rsidRDefault="00814E58" w:rsidP="00814E58"/>
    <w:p w14:paraId="3859BC60" w14:textId="7A01095D" w:rsidR="00E227A8" w:rsidRPr="00701EBE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701EBE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701EBE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701EBE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701EBE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 w:rsidRPr="00701EBE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701EBE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701EBE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701EBE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701EBE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701EBE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701EBE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42847B24" w14:textId="00D904A5" w:rsidR="004C4A21" w:rsidRPr="00701EBE" w:rsidRDefault="0060776C" w:rsidP="004C4A21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701EBE">
        <w:rPr>
          <w:rFonts w:ascii="Poppins" w:hAnsi="Poppins" w:cs="Poppins"/>
          <w:b/>
          <w:bCs/>
          <w:noProof/>
          <w:sz w:val="32"/>
          <w:szCs w:val="32"/>
        </w:rPr>
        <w:t>Título</w:t>
      </w:r>
      <w:r w:rsidR="00E227A8"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 da atividade</w:t>
      </w:r>
      <w:r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4C4A21"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Utilizando o ChatGPT em </w:t>
      </w:r>
      <w:r w:rsidR="006E6B74"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tarefas </w:t>
      </w:r>
      <w:r w:rsidR="004C4A21"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de </w:t>
      </w:r>
      <w:r w:rsidR="006E6B74" w:rsidRPr="00701EBE">
        <w:rPr>
          <w:rFonts w:ascii="Poppins" w:hAnsi="Poppins" w:cs="Poppins"/>
          <w:b/>
          <w:bCs/>
          <w:noProof/>
          <w:sz w:val="32"/>
          <w:szCs w:val="32"/>
        </w:rPr>
        <w:t>escritório</w:t>
      </w:r>
    </w:p>
    <w:p w14:paraId="76BB1AA7" w14:textId="67C66E5B" w:rsidR="0030410B" w:rsidRPr="00701EBE" w:rsidRDefault="0030410B" w:rsidP="0030410B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7874C85" w14:textId="1188DC25" w:rsidR="00257BB3" w:rsidRPr="00701EBE" w:rsidRDefault="00257BB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61369BA" w14:textId="3C8F564B" w:rsidR="00E227A8" w:rsidRPr="00701EBE" w:rsidRDefault="00E227A8" w:rsidP="00E227A8">
      <w:pPr>
        <w:rPr>
          <w:rFonts w:ascii="Poppins" w:hAnsi="Poppins" w:cs="Poppins"/>
          <w:b/>
          <w:bCs/>
          <w:noProof/>
          <w:sz w:val="28"/>
          <w:szCs w:val="28"/>
        </w:rPr>
      </w:pPr>
      <w:r w:rsidRPr="00701EBE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34CDAF9B" w14:textId="7C2036B6" w:rsidR="005464B0" w:rsidRPr="00701EBE" w:rsidRDefault="00937073" w:rsidP="00E227A8">
      <w:pPr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Aprender a utilizar o ChatGPT para realizar tarefas de escritório.</w:t>
      </w:r>
    </w:p>
    <w:p w14:paraId="4645BAE8" w14:textId="77777777" w:rsidR="00937073" w:rsidRPr="00701EBE" w:rsidRDefault="00937073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77777777" w:rsidR="00E227A8" w:rsidRPr="00701EBE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701EBE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56D178DF" w14:textId="2093EC82" w:rsidR="003451F6" w:rsidRPr="00701EBE" w:rsidRDefault="003451F6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 xml:space="preserve">Um computador com </w:t>
      </w:r>
      <w:r w:rsidR="00B84A0C" w:rsidRPr="00701EBE">
        <w:rPr>
          <w:rFonts w:ascii="Poppins Light" w:hAnsi="Poppins Light" w:cs="Poppins Light"/>
          <w:noProof/>
        </w:rPr>
        <w:t>browser e</w:t>
      </w:r>
      <w:r w:rsidR="00DD4072" w:rsidRPr="00701EBE">
        <w:rPr>
          <w:rFonts w:ascii="Poppins Light" w:hAnsi="Poppins Light" w:cs="Poppins Light"/>
          <w:noProof/>
        </w:rPr>
        <w:t xml:space="preserve"> internet</w:t>
      </w:r>
      <w:r w:rsidRPr="00701EBE">
        <w:rPr>
          <w:rFonts w:ascii="Poppins Light" w:hAnsi="Poppins Light" w:cs="Poppins Light"/>
          <w:noProof/>
        </w:rPr>
        <w:t>.</w:t>
      </w:r>
    </w:p>
    <w:p w14:paraId="1A62976A" w14:textId="24C8731A" w:rsidR="00E227A8" w:rsidRPr="00701EBE" w:rsidRDefault="00C96A8D" w:rsidP="003451F6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Caderno para anotações</w:t>
      </w:r>
      <w:r w:rsidR="00B84A0C" w:rsidRPr="00701EBE">
        <w:rPr>
          <w:rFonts w:ascii="Poppins Light" w:hAnsi="Poppins Light" w:cs="Poppins Light"/>
          <w:noProof/>
        </w:rPr>
        <w:t>.</w:t>
      </w:r>
    </w:p>
    <w:p w14:paraId="08004E8D" w14:textId="65E50467" w:rsidR="00E227A8" w:rsidRPr="00701EBE" w:rsidRDefault="00B84A0C" w:rsidP="00C96A8D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 xml:space="preserve">Uma </w:t>
      </w:r>
      <w:r w:rsidR="00C96A8D" w:rsidRPr="00701EBE">
        <w:rPr>
          <w:rFonts w:ascii="Poppins Light" w:hAnsi="Poppins Light" w:cs="Poppins Light"/>
          <w:noProof/>
        </w:rPr>
        <w:t>caneta</w:t>
      </w:r>
      <w:r w:rsidRPr="00701EBE">
        <w:rPr>
          <w:rFonts w:ascii="Poppins Light" w:hAnsi="Poppins Light" w:cs="Poppins Light"/>
          <w:noProof/>
        </w:rPr>
        <w:t>.</w:t>
      </w:r>
      <w:r w:rsidR="00C96A8D" w:rsidRPr="00701EBE">
        <w:rPr>
          <w:rFonts w:ascii="Poppins Light" w:hAnsi="Poppins Light" w:cs="Poppins Light"/>
          <w:noProof/>
        </w:rPr>
        <w:br/>
      </w:r>
    </w:p>
    <w:p w14:paraId="0ED21B0B" w14:textId="78F69EBD" w:rsidR="00E227A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 w:rsidRPr="00701EBE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701EBE">
        <w:rPr>
          <w:rFonts w:ascii="Poppins" w:hAnsi="Poppins" w:cs="Poppins"/>
          <w:b/>
          <w:bCs/>
          <w:noProof/>
          <w:sz w:val="32"/>
          <w:szCs w:val="32"/>
        </w:rPr>
        <w:t>xperimental</w:t>
      </w:r>
      <w:r w:rsidR="00047DDC" w:rsidRPr="00701EBE"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</w:p>
    <w:p w14:paraId="29C884FA" w14:textId="77777777" w:rsidR="00512410" w:rsidRPr="00701EBE" w:rsidRDefault="00512410" w:rsidP="00512410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Você desempenhará o papel de um profissional de negócios que precisa gerar texto para diferentes situações corporativas.</w:t>
      </w:r>
    </w:p>
    <w:p w14:paraId="0CA246D6" w14:textId="77777777" w:rsidR="00512410" w:rsidRPr="00701EBE" w:rsidRDefault="00512410" w:rsidP="00512410">
      <w:pPr>
        <w:pStyle w:val="PargrafodaLista"/>
        <w:numPr>
          <w:ilvl w:val="0"/>
          <w:numId w:val="7"/>
        </w:numPr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Peça ao ChatGPT:</w:t>
      </w:r>
    </w:p>
    <w:p w14:paraId="48843551" w14:textId="77777777" w:rsidR="00512410" w:rsidRPr="00512410" w:rsidRDefault="00512410" w:rsidP="00512410">
      <w:pPr>
        <w:pStyle w:val="PargrafodaLista"/>
        <w:rPr>
          <w:rFonts w:ascii="Poppins" w:hAnsi="Poppins" w:cs="Poppins"/>
          <w:noProof/>
        </w:rPr>
      </w:pPr>
      <w:r w:rsidRPr="00512410">
        <w:rPr>
          <w:rFonts w:ascii="Poppins" w:hAnsi="Poppins" w:cs="Poppins"/>
          <w:b/>
          <w:bCs/>
          <w:noProof/>
        </w:rPr>
        <w:t>Tarefa 1:</w:t>
      </w:r>
      <w:r w:rsidRPr="00512410">
        <w:rPr>
          <w:rFonts w:ascii="Poppins" w:hAnsi="Poppins" w:cs="Poppins"/>
          <w:noProof/>
        </w:rPr>
        <w:t xml:space="preserve"> </w:t>
      </w:r>
      <w:r w:rsidRPr="00512410">
        <w:rPr>
          <w:rFonts w:ascii="Poppins" w:hAnsi="Poppins" w:cs="Poppins"/>
          <w:b/>
          <w:bCs/>
          <w:noProof/>
        </w:rPr>
        <w:t>Redação de e-mail profissional</w:t>
      </w:r>
    </w:p>
    <w:p w14:paraId="12FE3966" w14:textId="77777777" w:rsidR="00512410" w:rsidRPr="00701EBE" w:rsidRDefault="00512410" w:rsidP="00512410">
      <w:pPr>
        <w:pStyle w:val="PargrafodaLista"/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Instrução: Escreva um e-mail profissional para um cliente</w:t>
      </w:r>
      <w:r>
        <w:rPr>
          <w:rFonts w:ascii="Poppins Light" w:hAnsi="Poppins Light" w:cs="Poppins Light"/>
          <w:noProof/>
        </w:rPr>
        <w:t>,</w:t>
      </w:r>
      <w:r w:rsidRPr="00701EBE">
        <w:rPr>
          <w:rFonts w:ascii="Poppins Light" w:hAnsi="Poppins Light" w:cs="Poppins Light"/>
          <w:noProof/>
        </w:rPr>
        <w:t xml:space="preserve"> agradecendo uma recente colaboração e fornecendo informações sobre os próximos passos.</w:t>
      </w:r>
    </w:p>
    <w:p w14:paraId="3DECB0C8" w14:textId="77777777" w:rsidR="00512410" w:rsidRPr="00512410" w:rsidRDefault="00512410" w:rsidP="00512410">
      <w:pPr>
        <w:pStyle w:val="PargrafodaLista"/>
        <w:rPr>
          <w:rFonts w:ascii="Poppins" w:hAnsi="Poppins" w:cs="Poppins"/>
          <w:noProof/>
        </w:rPr>
      </w:pPr>
      <w:r w:rsidRPr="00512410">
        <w:rPr>
          <w:rFonts w:ascii="Poppins" w:hAnsi="Poppins" w:cs="Poppins"/>
          <w:b/>
          <w:bCs/>
          <w:noProof/>
        </w:rPr>
        <w:t>Tarefa 2</w:t>
      </w:r>
      <w:r w:rsidRPr="00512410">
        <w:rPr>
          <w:rFonts w:ascii="Poppins" w:hAnsi="Poppins" w:cs="Poppins"/>
          <w:noProof/>
        </w:rPr>
        <w:t xml:space="preserve">: </w:t>
      </w:r>
      <w:r w:rsidRPr="00512410">
        <w:rPr>
          <w:rFonts w:ascii="Poppins" w:hAnsi="Poppins" w:cs="Poppins"/>
          <w:b/>
          <w:bCs/>
          <w:noProof/>
        </w:rPr>
        <w:t>Elaboração de resumo executivo</w:t>
      </w:r>
    </w:p>
    <w:p w14:paraId="3C46C15F" w14:textId="77777777" w:rsidR="00512410" w:rsidRPr="00701EBE" w:rsidRDefault="00512410" w:rsidP="00512410">
      <w:pPr>
        <w:pStyle w:val="PargrafodaLista"/>
        <w:rPr>
          <w:rFonts w:ascii="Poppins Light" w:hAnsi="Poppins Light" w:cs="Poppins Light"/>
          <w:noProof/>
        </w:rPr>
      </w:pPr>
      <w:r w:rsidRPr="00701EBE">
        <w:rPr>
          <w:rFonts w:ascii="Poppins Light" w:hAnsi="Poppins Light" w:cs="Poppins Light"/>
          <w:noProof/>
        </w:rPr>
        <w:t>Instrução: Crie um resumo executivo de uma proposta de projeto para apresentar a um potencial investidor. Destaque os principais benefícios e objetivos do projeto.</w:t>
      </w:r>
    </w:p>
    <w:p w14:paraId="3EFE1D41" w14:textId="26147400" w:rsidR="00512410" w:rsidRDefault="00C8745D">
      <w:pPr>
        <w:rPr>
          <w:rFonts w:ascii="Poppins Medium" w:hAnsi="Poppins Medium" w:cs="Poppins Medium"/>
          <w:b/>
          <w:noProof/>
        </w:rPr>
      </w:pPr>
      <w:r w:rsidRPr="00C8745D">
        <w:rPr>
          <w:rFonts w:ascii="Poppins Light" w:hAnsi="Poppins Light" w:cs="Poppins Light"/>
          <w:noProof/>
        </w:rPr>
        <w:t xml:space="preserve">Avaliação: Avalie a capacidade do ChatGPT de sintetizar informações complexas de maneira eficaz e, ao final, </w:t>
      </w:r>
      <w:r w:rsidRPr="00C8745D">
        <w:rPr>
          <w:rFonts w:ascii="Poppins Medium" w:hAnsi="Poppins Medium" w:cs="Poppins Medium"/>
          <w:b/>
          <w:noProof/>
        </w:rPr>
        <w:t>envie as respostas e prompts usados para o AVA.</w:t>
      </w:r>
    </w:p>
    <w:p w14:paraId="79B2F631" w14:textId="5B0F93C0" w:rsidR="00C8745D" w:rsidRDefault="00C8745D">
      <w:pPr>
        <w:rPr>
          <w:rFonts w:ascii="Poppins Medium" w:hAnsi="Poppins Medium" w:cs="Poppins Medium"/>
          <w:b/>
          <w:noProof/>
        </w:rPr>
      </w:pPr>
    </w:p>
    <w:p w14:paraId="7FA4077C" w14:textId="77777777" w:rsidR="00C8745D" w:rsidRDefault="00C8745D">
      <w:bookmarkStart w:id="0" w:name="_GoBack"/>
      <w:bookmarkEnd w:id="0"/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701EBE" w14:paraId="176ED4E5" w14:textId="77777777" w:rsidTr="00B45591">
        <w:tc>
          <w:tcPr>
            <w:tcW w:w="8919" w:type="dxa"/>
          </w:tcPr>
          <w:p w14:paraId="52DE20E3" w14:textId="77777777" w:rsidR="00512410" w:rsidRDefault="00512410" w:rsidP="00512410">
            <w:pPr>
              <w:spacing w:line="360" w:lineRule="auto"/>
              <w:rPr>
                <w:rFonts w:ascii="Poppins Light" w:hAnsi="Poppins Light" w:cs="Poppins Light"/>
                <w:noProof/>
              </w:rPr>
            </w:pPr>
          </w:p>
          <w:p w14:paraId="25826BD0" w14:textId="1EF5B2EE" w:rsidR="00C8745D" w:rsidRPr="00512410" w:rsidRDefault="00C8745D" w:rsidP="00512410">
            <w:pPr>
              <w:spacing w:line="360" w:lineRule="auto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039A9430" w14:textId="77777777" w:rsidTr="003D42F0">
        <w:tc>
          <w:tcPr>
            <w:tcW w:w="8919" w:type="dxa"/>
          </w:tcPr>
          <w:p w14:paraId="3E0438AF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31E39A13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109FA681" w14:textId="77777777" w:rsidTr="003D42F0">
        <w:tc>
          <w:tcPr>
            <w:tcW w:w="8919" w:type="dxa"/>
          </w:tcPr>
          <w:p w14:paraId="5C2D2EA7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42D8C238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9939CAA" w14:textId="77777777" w:rsidTr="003D42F0">
        <w:tc>
          <w:tcPr>
            <w:tcW w:w="8919" w:type="dxa"/>
          </w:tcPr>
          <w:p w14:paraId="24E21BC5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7B5E3E94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3E5C1062" w14:textId="77777777" w:rsidTr="003D42F0">
        <w:tc>
          <w:tcPr>
            <w:tcW w:w="8919" w:type="dxa"/>
          </w:tcPr>
          <w:p w14:paraId="48BB63DD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D284E98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05621553" w14:textId="77777777" w:rsidTr="003D42F0">
        <w:tc>
          <w:tcPr>
            <w:tcW w:w="8919" w:type="dxa"/>
          </w:tcPr>
          <w:p w14:paraId="1D2E576A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99B4990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14214FD4" w14:textId="77777777" w:rsidTr="003D42F0">
        <w:tc>
          <w:tcPr>
            <w:tcW w:w="8919" w:type="dxa"/>
          </w:tcPr>
          <w:p w14:paraId="3AB7AC13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7AC5DFA2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C2CBD7C" w14:textId="77777777" w:rsidTr="003D42F0">
        <w:tc>
          <w:tcPr>
            <w:tcW w:w="8919" w:type="dxa"/>
          </w:tcPr>
          <w:p w14:paraId="4AA675C6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943E172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55C26F81" w14:textId="77777777" w:rsidTr="003D42F0">
        <w:tc>
          <w:tcPr>
            <w:tcW w:w="8919" w:type="dxa"/>
          </w:tcPr>
          <w:p w14:paraId="184A8443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1CD5EBC4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68E4E1E" w14:textId="77777777" w:rsidTr="003D42F0">
        <w:tc>
          <w:tcPr>
            <w:tcW w:w="8919" w:type="dxa"/>
          </w:tcPr>
          <w:p w14:paraId="67E20906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724545A9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3C8027CD" w14:textId="77777777" w:rsidTr="003D42F0">
        <w:tc>
          <w:tcPr>
            <w:tcW w:w="8919" w:type="dxa"/>
          </w:tcPr>
          <w:p w14:paraId="2256DABB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4C8C46AD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23A1E02A" w14:textId="77777777" w:rsidTr="003D42F0">
        <w:tc>
          <w:tcPr>
            <w:tcW w:w="8919" w:type="dxa"/>
          </w:tcPr>
          <w:p w14:paraId="42A008DD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2564B5DF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1A2DE258" w14:textId="77777777" w:rsidR="00AE41FD" w:rsidRDefault="00AE41FD"/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E1444" w:rsidRPr="00701EBE" w14:paraId="2CA612DE" w14:textId="77777777" w:rsidTr="003D42F0">
        <w:tc>
          <w:tcPr>
            <w:tcW w:w="8919" w:type="dxa"/>
          </w:tcPr>
          <w:p w14:paraId="452E0C2C" w14:textId="77777777" w:rsidR="00AE41FD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1A90808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37E32CEB" w14:textId="77777777" w:rsidTr="003D42F0">
        <w:tc>
          <w:tcPr>
            <w:tcW w:w="8919" w:type="dxa"/>
          </w:tcPr>
          <w:p w14:paraId="653EA933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9E601E2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04002D32" w14:textId="77777777" w:rsidTr="003D42F0">
        <w:tc>
          <w:tcPr>
            <w:tcW w:w="8919" w:type="dxa"/>
          </w:tcPr>
          <w:p w14:paraId="70DF399A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0A69481D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9291534" w14:textId="77777777" w:rsidTr="003D42F0">
        <w:tc>
          <w:tcPr>
            <w:tcW w:w="8919" w:type="dxa"/>
          </w:tcPr>
          <w:p w14:paraId="20A9360B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4A98F62E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3493E7B" w14:textId="77777777" w:rsidTr="003D42F0">
        <w:tc>
          <w:tcPr>
            <w:tcW w:w="8919" w:type="dxa"/>
          </w:tcPr>
          <w:p w14:paraId="1271E2CE" w14:textId="77777777" w:rsidR="00EE1444" w:rsidRDefault="00EE1444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186E874C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E1444" w:rsidRPr="00701EBE" w14:paraId="6B58D2E0" w14:textId="77777777" w:rsidTr="003D42F0">
        <w:tc>
          <w:tcPr>
            <w:tcW w:w="8919" w:type="dxa"/>
          </w:tcPr>
          <w:p w14:paraId="6D97AB1B" w14:textId="77777777" w:rsidR="00AE41FD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  <w:p w14:paraId="671352B5" w14:textId="77777777" w:rsidR="00AE41FD" w:rsidRPr="00701EBE" w:rsidRDefault="00AE41FD" w:rsidP="0051241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99ED582" w14:textId="77777777" w:rsidR="00EE1444" w:rsidRPr="00701EBE" w:rsidRDefault="00EE1444" w:rsidP="00EE1444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p w14:paraId="45DC5CDE" w14:textId="77777777" w:rsidR="00EE1444" w:rsidRPr="00701EBE" w:rsidRDefault="00EE1444" w:rsidP="007B6ABF">
      <w:pPr>
        <w:pStyle w:val="PargrafodaLista"/>
        <w:spacing w:line="276" w:lineRule="auto"/>
        <w:rPr>
          <w:rFonts w:ascii="Poppins Light" w:eastAsia="Arial Unicode MS" w:hAnsi="Poppins Light" w:cs="Poppins Light"/>
        </w:rPr>
      </w:pPr>
    </w:p>
    <w:p w14:paraId="6359768C" w14:textId="074C3FF5" w:rsidR="005A5A09" w:rsidRPr="00701EBE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p w14:paraId="11AEEA30" w14:textId="77777777" w:rsidR="005A5A09" w:rsidRPr="00701EBE" w:rsidRDefault="005A5A09" w:rsidP="005A5A09">
      <w:pPr>
        <w:spacing w:line="360" w:lineRule="auto"/>
        <w:ind w:left="720"/>
        <w:rPr>
          <w:rFonts w:ascii="Poppins Light" w:eastAsia="Arial Unicode MS" w:hAnsi="Poppins Light" w:cs="Poppins Light"/>
        </w:rPr>
      </w:pPr>
    </w:p>
    <w:sectPr w:rsidR="005A5A09" w:rsidRPr="00701EB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167221" w14:textId="77777777" w:rsidR="009D4ED0" w:rsidRDefault="009D4ED0">
      <w:r>
        <w:separator/>
      </w:r>
    </w:p>
  </w:endnote>
  <w:endnote w:type="continuationSeparator" w:id="0">
    <w:p w14:paraId="037AE41B" w14:textId="77777777" w:rsidR="009D4ED0" w:rsidRDefault="009D4ED0">
      <w:r>
        <w:continuationSeparator/>
      </w:r>
    </w:p>
  </w:endnote>
  <w:endnote w:type="continuationNotice" w:id="1">
    <w:p w14:paraId="0012D548" w14:textId="77777777" w:rsidR="009D4ED0" w:rsidRDefault="009D4E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50E1D2E8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8745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C8745D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3245A" w14:textId="77777777" w:rsidR="009D4ED0" w:rsidRDefault="009D4ED0">
      <w:r>
        <w:separator/>
      </w:r>
    </w:p>
  </w:footnote>
  <w:footnote w:type="continuationSeparator" w:id="0">
    <w:p w14:paraId="4055A9AB" w14:textId="77777777" w:rsidR="009D4ED0" w:rsidRDefault="009D4ED0">
      <w:r>
        <w:continuationSeparator/>
      </w:r>
    </w:p>
  </w:footnote>
  <w:footnote w:type="continuationNotice" w:id="1">
    <w:p w14:paraId="0508E1FA" w14:textId="77777777" w:rsidR="009D4ED0" w:rsidRDefault="009D4E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13FB1"/>
    <w:multiLevelType w:val="hybridMultilevel"/>
    <w:tmpl w:val="3ED4D5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946F2B"/>
    <w:multiLevelType w:val="multilevel"/>
    <w:tmpl w:val="440E1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A0495"/>
    <w:multiLevelType w:val="hybridMultilevel"/>
    <w:tmpl w:val="94CCE4A0"/>
    <w:lvl w:ilvl="0" w:tplc="8C36766E">
      <w:start w:val="1"/>
      <w:numFmt w:val="decimal"/>
      <w:lvlText w:val="%1."/>
      <w:lvlJc w:val="left"/>
      <w:pPr>
        <w:ind w:left="928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278D8"/>
    <w:rsid w:val="00047DDC"/>
    <w:rsid w:val="00087664"/>
    <w:rsid w:val="00093C5A"/>
    <w:rsid w:val="0009492E"/>
    <w:rsid w:val="000A4E65"/>
    <w:rsid w:val="000C6619"/>
    <w:rsid w:val="000F5FAA"/>
    <w:rsid w:val="000F7DE9"/>
    <w:rsid w:val="00124756"/>
    <w:rsid w:val="00160195"/>
    <w:rsid w:val="00175878"/>
    <w:rsid w:val="001856E2"/>
    <w:rsid w:val="001904F2"/>
    <w:rsid w:val="001A2D86"/>
    <w:rsid w:val="001A32C9"/>
    <w:rsid w:val="001C335A"/>
    <w:rsid w:val="001E7BC0"/>
    <w:rsid w:val="002344C7"/>
    <w:rsid w:val="002372B1"/>
    <w:rsid w:val="00252F67"/>
    <w:rsid w:val="00256D8D"/>
    <w:rsid w:val="00257BB3"/>
    <w:rsid w:val="002632D3"/>
    <w:rsid w:val="00264B6B"/>
    <w:rsid w:val="002C6EC9"/>
    <w:rsid w:val="002D1A6D"/>
    <w:rsid w:val="002D51E3"/>
    <w:rsid w:val="002E6314"/>
    <w:rsid w:val="003009B4"/>
    <w:rsid w:val="003031BD"/>
    <w:rsid w:val="0030410B"/>
    <w:rsid w:val="00314F86"/>
    <w:rsid w:val="003202B8"/>
    <w:rsid w:val="003365AE"/>
    <w:rsid w:val="003451F6"/>
    <w:rsid w:val="00367C72"/>
    <w:rsid w:val="003704E4"/>
    <w:rsid w:val="00395C64"/>
    <w:rsid w:val="003B3645"/>
    <w:rsid w:val="003C032E"/>
    <w:rsid w:val="003D71CA"/>
    <w:rsid w:val="00454835"/>
    <w:rsid w:val="004607AA"/>
    <w:rsid w:val="00464B32"/>
    <w:rsid w:val="00491C71"/>
    <w:rsid w:val="004B66A3"/>
    <w:rsid w:val="004C4A21"/>
    <w:rsid w:val="004E713D"/>
    <w:rsid w:val="005004D6"/>
    <w:rsid w:val="00501034"/>
    <w:rsid w:val="00512410"/>
    <w:rsid w:val="0051745C"/>
    <w:rsid w:val="0054587F"/>
    <w:rsid w:val="005464B0"/>
    <w:rsid w:val="005517B2"/>
    <w:rsid w:val="00567C90"/>
    <w:rsid w:val="00582CB3"/>
    <w:rsid w:val="00585F34"/>
    <w:rsid w:val="005A3481"/>
    <w:rsid w:val="005A5A09"/>
    <w:rsid w:val="005D654F"/>
    <w:rsid w:val="005E4165"/>
    <w:rsid w:val="005F74BB"/>
    <w:rsid w:val="0060776C"/>
    <w:rsid w:val="0063273B"/>
    <w:rsid w:val="00673339"/>
    <w:rsid w:val="00676B29"/>
    <w:rsid w:val="006A217B"/>
    <w:rsid w:val="006B3AE9"/>
    <w:rsid w:val="006B5F14"/>
    <w:rsid w:val="006B709C"/>
    <w:rsid w:val="006C20F8"/>
    <w:rsid w:val="006E6B74"/>
    <w:rsid w:val="006F7091"/>
    <w:rsid w:val="00701EBE"/>
    <w:rsid w:val="00723D5E"/>
    <w:rsid w:val="007363FD"/>
    <w:rsid w:val="007429AB"/>
    <w:rsid w:val="00751291"/>
    <w:rsid w:val="007671B4"/>
    <w:rsid w:val="00773A8C"/>
    <w:rsid w:val="0078262D"/>
    <w:rsid w:val="00792720"/>
    <w:rsid w:val="007B6ABF"/>
    <w:rsid w:val="007D189A"/>
    <w:rsid w:val="00814E58"/>
    <w:rsid w:val="00821FC3"/>
    <w:rsid w:val="0083474B"/>
    <w:rsid w:val="00841D59"/>
    <w:rsid w:val="00851368"/>
    <w:rsid w:val="00864065"/>
    <w:rsid w:val="00877378"/>
    <w:rsid w:val="008925A9"/>
    <w:rsid w:val="008A0B55"/>
    <w:rsid w:val="008A7D97"/>
    <w:rsid w:val="008B4C24"/>
    <w:rsid w:val="008C785A"/>
    <w:rsid w:val="008F775A"/>
    <w:rsid w:val="009176B9"/>
    <w:rsid w:val="0092769D"/>
    <w:rsid w:val="009322B4"/>
    <w:rsid w:val="00937073"/>
    <w:rsid w:val="009428E1"/>
    <w:rsid w:val="0094502B"/>
    <w:rsid w:val="00950F97"/>
    <w:rsid w:val="00966015"/>
    <w:rsid w:val="009B33B6"/>
    <w:rsid w:val="009D4ED0"/>
    <w:rsid w:val="00AA60A0"/>
    <w:rsid w:val="00AD78A6"/>
    <w:rsid w:val="00AE41FD"/>
    <w:rsid w:val="00AF7BFA"/>
    <w:rsid w:val="00B33212"/>
    <w:rsid w:val="00B37B3C"/>
    <w:rsid w:val="00B45591"/>
    <w:rsid w:val="00B84A0C"/>
    <w:rsid w:val="00BA6A76"/>
    <w:rsid w:val="00C12E4A"/>
    <w:rsid w:val="00C262CB"/>
    <w:rsid w:val="00C37345"/>
    <w:rsid w:val="00C42339"/>
    <w:rsid w:val="00C4723D"/>
    <w:rsid w:val="00C6070E"/>
    <w:rsid w:val="00C62CE1"/>
    <w:rsid w:val="00C8745D"/>
    <w:rsid w:val="00C96A8D"/>
    <w:rsid w:val="00CA4523"/>
    <w:rsid w:val="00CA4D1A"/>
    <w:rsid w:val="00CB1C67"/>
    <w:rsid w:val="00CC2A45"/>
    <w:rsid w:val="00CF76E4"/>
    <w:rsid w:val="00D03B93"/>
    <w:rsid w:val="00D05B9C"/>
    <w:rsid w:val="00D20AF5"/>
    <w:rsid w:val="00D553AB"/>
    <w:rsid w:val="00D61A8F"/>
    <w:rsid w:val="00DD4072"/>
    <w:rsid w:val="00DD5204"/>
    <w:rsid w:val="00DE0C0D"/>
    <w:rsid w:val="00DE0C29"/>
    <w:rsid w:val="00DF130C"/>
    <w:rsid w:val="00DF5156"/>
    <w:rsid w:val="00E10D86"/>
    <w:rsid w:val="00E227A8"/>
    <w:rsid w:val="00E2747A"/>
    <w:rsid w:val="00E32EA7"/>
    <w:rsid w:val="00E400A6"/>
    <w:rsid w:val="00E46A07"/>
    <w:rsid w:val="00E71901"/>
    <w:rsid w:val="00E73E76"/>
    <w:rsid w:val="00E77AF3"/>
    <w:rsid w:val="00E931F0"/>
    <w:rsid w:val="00EA3B37"/>
    <w:rsid w:val="00EB7755"/>
    <w:rsid w:val="00EE1444"/>
    <w:rsid w:val="00EF47B1"/>
    <w:rsid w:val="00EF4AFE"/>
    <w:rsid w:val="00F044D7"/>
    <w:rsid w:val="00F31E5D"/>
    <w:rsid w:val="00F36F32"/>
    <w:rsid w:val="00F472E5"/>
    <w:rsid w:val="00F51FEF"/>
    <w:rsid w:val="00F52AA0"/>
    <w:rsid w:val="00F57059"/>
    <w:rsid w:val="00FD7F1E"/>
    <w:rsid w:val="00FF3340"/>
    <w:rsid w:val="00FF3ECB"/>
    <w:rsid w:val="2CCE2069"/>
    <w:rsid w:val="4E1E8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0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0AF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C37345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E144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4A2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4A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1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8010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505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82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38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3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5</cp:revision>
  <cp:lastPrinted>2006-08-31T06:40:00Z</cp:lastPrinted>
  <dcterms:created xsi:type="dcterms:W3CDTF">2024-08-01T16:34:00Z</dcterms:created>
  <dcterms:modified xsi:type="dcterms:W3CDTF">2024-09-04T19:09:00Z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