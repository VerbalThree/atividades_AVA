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2A49DF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A11457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A11457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6BB1AA7" w14:textId="48C1232B" w:rsidR="0030410B" w:rsidRPr="0030410B" w:rsidRDefault="0060776C" w:rsidP="0030410B">
      <w:pPr>
        <w:rPr>
          <w:rFonts w:ascii="Poppins" w:hAnsi="Poppins" w:cs="Poppins"/>
          <w:b/>
          <w:bCs/>
          <w:noProof/>
          <w:sz w:val="32"/>
          <w:szCs w:val="32"/>
        </w:rPr>
      </w:pPr>
      <w:r w:rsidRPr="3CECB85C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3CECB85C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3CECB85C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643064" w:rsidRPr="3CECB85C">
        <w:rPr>
          <w:rFonts w:ascii="Poppins" w:hAnsi="Poppins" w:cs="Poppins"/>
          <w:b/>
          <w:bCs/>
          <w:noProof/>
          <w:sz w:val="32"/>
          <w:szCs w:val="32"/>
        </w:rPr>
        <w:t xml:space="preserve">ChatGPT para treinar engenharia de </w:t>
      </w:r>
      <w:r w:rsidR="00643064" w:rsidRPr="0003268B">
        <w:rPr>
          <w:rFonts w:ascii="Poppins" w:hAnsi="Poppins" w:cs="Poppins"/>
          <w:b/>
          <w:bCs/>
          <w:iCs/>
          <w:noProof/>
          <w:sz w:val="32"/>
          <w:szCs w:val="32"/>
        </w:rPr>
        <w:t>prompt</w:t>
      </w:r>
    </w:p>
    <w:p w14:paraId="17874C85" w14:textId="1188DC25" w:rsidR="00257BB3" w:rsidRDefault="00257BB3" w:rsidP="00A270AD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F3A7563" w:rsidR="00E227A8" w:rsidRPr="0083474B" w:rsidRDefault="00E227A8" w:rsidP="00A270AD">
      <w:pPr>
        <w:spacing w:line="276" w:lineRule="auto"/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  <w:r w:rsidR="00A11457">
        <w:rPr>
          <w:rFonts w:ascii="Poppins" w:hAnsi="Poppins" w:cs="Poppins"/>
          <w:b/>
          <w:bCs/>
          <w:noProof/>
          <w:sz w:val="28"/>
          <w:szCs w:val="28"/>
        </w:rPr>
        <w:t>:</w:t>
      </w:r>
    </w:p>
    <w:p w14:paraId="7C57ECFF" w14:textId="584BF810" w:rsidR="00643064" w:rsidRPr="0003268B" w:rsidRDefault="00643064" w:rsidP="00A270AD">
      <w:pPr>
        <w:spacing w:line="276" w:lineRule="auto"/>
        <w:rPr>
          <w:rFonts w:ascii="Poppins Light" w:hAnsi="Poppins Light" w:cs="Poppins Light"/>
          <w:noProof/>
        </w:rPr>
      </w:pPr>
      <w:r w:rsidRPr="0003268B">
        <w:rPr>
          <w:rFonts w:ascii="Poppins Light" w:hAnsi="Poppins Light" w:cs="Poppins Light"/>
          <w:bCs/>
          <w:noProof/>
        </w:rPr>
        <w:t>Desenvolver habilidades de engenharia de prompt:</w:t>
      </w:r>
      <w:r w:rsidRPr="0003268B">
        <w:rPr>
          <w:rFonts w:ascii="Poppins Light" w:hAnsi="Poppins Light" w:cs="Poppins Light"/>
          <w:noProof/>
        </w:rPr>
        <w:t> </w:t>
      </w:r>
      <w:r w:rsidR="0003268B">
        <w:rPr>
          <w:rFonts w:ascii="Poppins Light" w:hAnsi="Poppins Light" w:cs="Poppins Light"/>
          <w:noProof/>
        </w:rPr>
        <w:t>a</w:t>
      </w:r>
      <w:r w:rsidR="376F5138" w:rsidRPr="0003268B">
        <w:rPr>
          <w:rFonts w:ascii="Poppins Light" w:hAnsi="Poppins Light" w:cs="Poppins Light"/>
          <w:noProof/>
        </w:rPr>
        <w:t>prenderemos</w:t>
      </w:r>
      <w:r w:rsidRPr="0003268B">
        <w:rPr>
          <w:rFonts w:ascii="Poppins Light" w:hAnsi="Poppins Light" w:cs="Poppins Light"/>
          <w:noProof/>
        </w:rPr>
        <w:t xml:space="preserve"> a criar prompts eficazes para o ChatGPT, a fim de obter respostas precisas, relevantes e criativas.</w:t>
      </w:r>
    </w:p>
    <w:p w14:paraId="49B5A26B" w14:textId="57FC11C4" w:rsidR="58351FC7" w:rsidRDefault="58351FC7" w:rsidP="00A270AD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40B6336D" w:rsidR="00E227A8" w:rsidRPr="00814E58" w:rsidRDefault="00E227A8" w:rsidP="00A270AD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  <w:r w:rsidR="00A11457">
        <w:rPr>
          <w:rFonts w:ascii="Poppins" w:hAnsi="Poppins" w:cs="Poppins"/>
          <w:b/>
          <w:bCs/>
          <w:noProof/>
          <w:sz w:val="32"/>
          <w:szCs w:val="32"/>
        </w:rPr>
        <w:t>:</w:t>
      </w:r>
    </w:p>
    <w:p w14:paraId="56D178DF" w14:textId="07F4212F" w:rsidR="003451F6" w:rsidRPr="003451F6" w:rsidRDefault="003451F6" w:rsidP="00A270A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451F6">
        <w:rPr>
          <w:rFonts w:ascii="Poppins Light" w:hAnsi="Poppins Light" w:cs="Poppins Light"/>
          <w:noProof/>
        </w:rPr>
        <w:t xml:space="preserve">Um computador com </w:t>
      </w:r>
      <w:r w:rsidR="00221119">
        <w:rPr>
          <w:rFonts w:ascii="Poppins Light" w:hAnsi="Poppins Light" w:cs="Poppins Light"/>
          <w:noProof/>
        </w:rPr>
        <w:t>b</w:t>
      </w:r>
      <w:r w:rsidR="00DD4072">
        <w:rPr>
          <w:rFonts w:ascii="Poppins Light" w:hAnsi="Poppins Light" w:cs="Poppins Light"/>
          <w:noProof/>
        </w:rPr>
        <w:t xml:space="preserve">rowser </w:t>
      </w:r>
      <w:r w:rsidR="00221119">
        <w:rPr>
          <w:rFonts w:ascii="Poppins Light" w:hAnsi="Poppins Light" w:cs="Poppins Light"/>
          <w:noProof/>
        </w:rPr>
        <w:t>com acesso à</w:t>
      </w:r>
      <w:r w:rsidR="00DD4072">
        <w:rPr>
          <w:rFonts w:ascii="Poppins Light" w:hAnsi="Poppins Light" w:cs="Poppins Light"/>
          <w:noProof/>
        </w:rPr>
        <w:t xml:space="preserve"> internet</w:t>
      </w:r>
      <w:r w:rsidR="00221119">
        <w:rPr>
          <w:rFonts w:ascii="Poppins Light" w:hAnsi="Poppins Light" w:cs="Poppins Light"/>
          <w:noProof/>
        </w:rPr>
        <w:t>;</w:t>
      </w:r>
    </w:p>
    <w:p w14:paraId="1A62976A" w14:textId="2D94C975" w:rsidR="00E227A8" w:rsidRPr="00814E58" w:rsidRDefault="00C96A8D" w:rsidP="00A270A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221119">
        <w:rPr>
          <w:rFonts w:ascii="Poppins Light" w:hAnsi="Poppins Light" w:cs="Poppins Light"/>
          <w:noProof/>
        </w:rPr>
        <w:t>;</w:t>
      </w:r>
    </w:p>
    <w:p w14:paraId="08004E8D" w14:textId="3BA9B076" w:rsidR="00E227A8" w:rsidRPr="00814E58" w:rsidRDefault="00221119" w:rsidP="00A270A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>
        <w:rPr>
          <w:rFonts w:ascii="Poppins Light" w:hAnsi="Poppins Light" w:cs="Poppins Light"/>
          <w:noProof/>
        </w:rPr>
        <w:t>.</w:t>
      </w:r>
      <w:r w:rsidR="00C96A8D">
        <w:rPr>
          <w:rFonts w:ascii="Poppins Light" w:hAnsi="Poppins Light" w:cs="Poppins Light"/>
          <w:noProof/>
        </w:rPr>
        <w:br/>
      </w:r>
    </w:p>
    <w:p w14:paraId="0ED21B0B" w14:textId="28DFBBFC" w:rsidR="00E227A8" w:rsidRDefault="00E227A8" w:rsidP="00A270AD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A11457">
        <w:rPr>
          <w:rFonts w:ascii="Poppins" w:hAnsi="Poppins" w:cs="Poppins"/>
          <w:b/>
          <w:bCs/>
          <w:noProof/>
          <w:sz w:val="32"/>
          <w:szCs w:val="32"/>
        </w:rPr>
        <w:t>:</w:t>
      </w:r>
      <w:r w:rsidR="00047DDC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10F91E2F" w14:textId="77E37508" w:rsidR="00A270AD" w:rsidRPr="00643064" w:rsidRDefault="00A270AD" w:rsidP="00A270AD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00643064">
        <w:rPr>
          <w:rFonts w:ascii="Poppins Light" w:hAnsi="Poppins Light" w:cs="Poppins Light"/>
          <w:noProof/>
        </w:rPr>
        <w:t xml:space="preserve">A Alpha </w:t>
      </w:r>
      <w:r w:rsidR="00A11457">
        <w:rPr>
          <w:rFonts w:ascii="Poppins Light" w:hAnsi="Poppins Light" w:cs="Poppins Light"/>
          <w:noProof/>
        </w:rPr>
        <w:t>S</w:t>
      </w:r>
      <w:r w:rsidRPr="00643064">
        <w:rPr>
          <w:rFonts w:ascii="Poppins Light" w:hAnsi="Poppins Light" w:cs="Poppins Light"/>
          <w:noProof/>
        </w:rPr>
        <w:t>ystems está com um pedido onde você e seu grupo deverão escolher uma da</w:t>
      </w:r>
      <w:r w:rsidR="00A11457">
        <w:rPr>
          <w:rFonts w:ascii="Poppins Light" w:hAnsi="Poppins Light" w:cs="Poppins Light"/>
          <w:noProof/>
        </w:rPr>
        <w:t>s</w:t>
      </w:r>
      <w:r w:rsidRPr="00643064">
        <w:rPr>
          <w:rFonts w:ascii="Poppins Light" w:hAnsi="Poppins Light" w:cs="Poppins Light"/>
          <w:noProof/>
        </w:rPr>
        <w:t xml:space="preserve"> seguintes tarefas:</w:t>
      </w:r>
    </w:p>
    <w:p w14:paraId="400798F0" w14:textId="6C0DAFC3" w:rsidR="00A270AD" w:rsidRPr="00643064" w:rsidRDefault="00A270AD" w:rsidP="00A270AD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 w:rsidRPr="00643064">
        <w:rPr>
          <w:rFonts w:ascii="Poppins Light" w:hAnsi="Poppins Light" w:cs="Poppins Light"/>
          <w:noProof/>
        </w:rPr>
        <w:t>Gerar um anúncio publicitário para um produto específico</w:t>
      </w:r>
      <w:r w:rsidR="00A11457">
        <w:rPr>
          <w:rFonts w:ascii="Poppins Light" w:hAnsi="Poppins Light" w:cs="Poppins Light"/>
          <w:noProof/>
        </w:rPr>
        <w:t>;</w:t>
      </w:r>
    </w:p>
    <w:p w14:paraId="7E82FAF0" w14:textId="641CAF6B" w:rsidR="00A270AD" w:rsidRPr="00643064" w:rsidRDefault="00A270AD" w:rsidP="00A270AD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 w:rsidRPr="00643064">
        <w:rPr>
          <w:rFonts w:ascii="Poppins Light" w:hAnsi="Poppins Light" w:cs="Poppins Light"/>
          <w:noProof/>
        </w:rPr>
        <w:t>Criar um plano de marketing para uma empresa</w:t>
      </w:r>
      <w:r w:rsidR="00A11457">
        <w:rPr>
          <w:rFonts w:ascii="Poppins Light" w:hAnsi="Poppins Light" w:cs="Poppins Light"/>
          <w:noProof/>
        </w:rPr>
        <w:t>;</w:t>
      </w:r>
    </w:p>
    <w:p w14:paraId="01E1BB88" w14:textId="77777777" w:rsidR="00A270AD" w:rsidRPr="00643064" w:rsidRDefault="00A270AD" w:rsidP="00A270AD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 w:rsidRPr="58351FC7">
        <w:rPr>
          <w:rFonts w:ascii="Poppins Light" w:hAnsi="Poppins Light" w:cs="Poppins Light"/>
          <w:noProof/>
        </w:rPr>
        <w:t>Desenvolver um novo produto ou serviço.</w:t>
      </w:r>
    </w:p>
    <w:p w14:paraId="4BE40B13" w14:textId="77777777" w:rsidR="00A270AD" w:rsidRPr="00814E58" w:rsidRDefault="00A270AD" w:rsidP="00A270AD">
      <w:pPr>
        <w:pStyle w:val="PargrafodaLista"/>
        <w:numPr>
          <w:ilvl w:val="0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58351FC7">
        <w:rPr>
          <w:rFonts w:ascii="Poppins Light" w:hAnsi="Poppins Light" w:cs="Poppins Light"/>
          <w:noProof/>
        </w:rPr>
        <w:t>A atividade de registro no AVA deve incluir:</w:t>
      </w:r>
    </w:p>
    <w:p w14:paraId="0689BA5D" w14:textId="77777777" w:rsidR="00A270AD" w:rsidRPr="00814E58" w:rsidRDefault="00A270AD" w:rsidP="00A270AD">
      <w:pPr>
        <w:pStyle w:val="PargrafodaLista"/>
        <w:numPr>
          <w:ilvl w:val="1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58351FC7">
        <w:rPr>
          <w:rFonts w:ascii="Poppins Light" w:hAnsi="Poppins Light" w:cs="Poppins Light"/>
          <w:noProof/>
        </w:rPr>
        <w:t xml:space="preserve">O </w:t>
      </w:r>
      <w:r w:rsidRPr="0003268B">
        <w:rPr>
          <w:rFonts w:ascii="Poppins Light" w:hAnsi="Poppins Light" w:cs="Poppins Light"/>
          <w:iCs/>
          <w:noProof/>
        </w:rPr>
        <w:t>prompt</w:t>
      </w:r>
      <w:r w:rsidRPr="58351FC7">
        <w:rPr>
          <w:rFonts w:ascii="Poppins Light" w:hAnsi="Poppins Light" w:cs="Poppins Light"/>
          <w:noProof/>
        </w:rPr>
        <w:t xml:space="preserve"> utilizado.</w:t>
      </w:r>
    </w:p>
    <w:p w14:paraId="6CBF3FD3" w14:textId="77777777" w:rsidR="00A270AD" w:rsidRDefault="00A270AD" w:rsidP="00A270AD">
      <w:pPr>
        <w:pStyle w:val="PargrafodaLista"/>
        <w:numPr>
          <w:ilvl w:val="1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58351FC7">
        <w:rPr>
          <w:rFonts w:ascii="Poppins Light" w:hAnsi="Poppins Light" w:cs="Poppins Light"/>
          <w:noProof/>
        </w:rPr>
        <w:t>As respostas geradas pelo ChatGPT.</w:t>
      </w:r>
    </w:p>
    <w:p w14:paraId="6D790BB9" w14:textId="56ADEB1D" w:rsidR="00A270AD" w:rsidRPr="00362398" w:rsidRDefault="00A270AD" w:rsidP="00362398">
      <w:pPr>
        <w:pStyle w:val="PargrafodaLista"/>
        <w:numPr>
          <w:ilvl w:val="1"/>
          <w:numId w:val="7"/>
        </w:numPr>
        <w:spacing w:line="276" w:lineRule="auto"/>
        <w:rPr>
          <w:rFonts w:ascii="Poppins Light" w:hAnsi="Poppins Light" w:cs="Poppins Light"/>
          <w:noProof/>
        </w:rPr>
      </w:pPr>
      <w:r w:rsidRPr="00362398">
        <w:rPr>
          <w:rFonts w:ascii="Poppins Light" w:hAnsi="Poppins Light" w:cs="Poppins Light"/>
          <w:noProof/>
        </w:rPr>
        <w:t>Uma análise dos resultados obtidos.</w:t>
      </w:r>
    </w:p>
    <w:p w14:paraId="3240CE9C" w14:textId="3B828525" w:rsidR="00A270AD" w:rsidRPr="00643064" w:rsidRDefault="00A270AD" w:rsidP="00A270AD">
      <w:pPr>
        <w:pStyle w:val="PargrafodaLista"/>
        <w:spacing w:line="276" w:lineRule="auto"/>
        <w:ind w:left="0"/>
        <w:rPr>
          <w:rFonts w:ascii="Poppins Light" w:hAnsi="Poppins Light" w:cs="Poppins Light"/>
          <w:noProof/>
        </w:rPr>
      </w:pPr>
      <w:r w:rsidRPr="58351FC7">
        <w:rPr>
          <w:rFonts w:ascii="Poppins Light" w:hAnsi="Poppins Light" w:cs="Poppins Light"/>
          <w:noProof/>
        </w:rPr>
        <w:t>Vocês podem analisar os resultados obtidos com o ChatGPT e identificar</w:t>
      </w:r>
      <w:r>
        <w:rPr>
          <w:rFonts w:ascii="Poppins Light" w:hAnsi="Poppins Light" w:cs="Poppins Light"/>
          <w:noProof/>
        </w:rPr>
        <w:t xml:space="preserve"> </w:t>
      </w:r>
      <w:r w:rsidRPr="58351FC7">
        <w:rPr>
          <w:rFonts w:ascii="Poppins Light" w:hAnsi="Poppins Light" w:cs="Poppins Light"/>
          <w:noProof/>
        </w:rPr>
        <w:t>suas fraquezas e pontos fortes.</w:t>
      </w:r>
    </w:p>
    <w:p w14:paraId="4BD4800A" w14:textId="77777777" w:rsidR="00A270AD" w:rsidRDefault="00A270AD" w:rsidP="00A270AD">
      <w:pPr>
        <w:rPr>
          <w:rFonts w:ascii="Poppins" w:hAnsi="Poppins" w:cs="Poppins"/>
          <w:b/>
          <w:bCs/>
          <w:noProof/>
          <w:sz w:val="32"/>
          <w:szCs w:val="3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227A8" w:rsidRPr="00814E58" w14:paraId="176ED4E5" w14:textId="77777777" w:rsidTr="00A270AD">
        <w:tc>
          <w:tcPr>
            <w:tcW w:w="9639" w:type="dxa"/>
          </w:tcPr>
          <w:p w14:paraId="25826BD0" w14:textId="1448D120" w:rsidR="005464B0" w:rsidRPr="00A270AD" w:rsidRDefault="005464B0" w:rsidP="00A270AD">
            <w:pPr>
              <w:spacing w:line="360" w:lineRule="auto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39A9430" w14:textId="77777777" w:rsidTr="00A270AD">
        <w:tc>
          <w:tcPr>
            <w:tcW w:w="9639" w:type="dxa"/>
          </w:tcPr>
          <w:p w14:paraId="31E39A13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109FA681" w14:textId="77777777" w:rsidTr="00A270AD">
        <w:tc>
          <w:tcPr>
            <w:tcW w:w="9639" w:type="dxa"/>
          </w:tcPr>
          <w:p w14:paraId="42D8C238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9939CAA" w14:textId="77777777" w:rsidTr="00A270AD">
        <w:tc>
          <w:tcPr>
            <w:tcW w:w="9639" w:type="dxa"/>
          </w:tcPr>
          <w:p w14:paraId="7B5E3E94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E5C1062" w14:textId="77777777" w:rsidTr="00A270AD">
        <w:tc>
          <w:tcPr>
            <w:tcW w:w="9639" w:type="dxa"/>
          </w:tcPr>
          <w:p w14:paraId="6D284E98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5621553" w14:textId="77777777" w:rsidTr="00A270AD">
        <w:tc>
          <w:tcPr>
            <w:tcW w:w="9639" w:type="dxa"/>
          </w:tcPr>
          <w:p w14:paraId="699B4990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14214FD4" w14:textId="77777777" w:rsidTr="00A270AD">
        <w:tc>
          <w:tcPr>
            <w:tcW w:w="9639" w:type="dxa"/>
          </w:tcPr>
          <w:p w14:paraId="7AC5DFA2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C2CBD7C" w14:textId="77777777" w:rsidTr="00A270AD">
        <w:tc>
          <w:tcPr>
            <w:tcW w:w="9639" w:type="dxa"/>
          </w:tcPr>
          <w:p w14:paraId="6943E172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55C26F81" w14:textId="77777777" w:rsidTr="00A270AD">
        <w:tc>
          <w:tcPr>
            <w:tcW w:w="9639" w:type="dxa"/>
          </w:tcPr>
          <w:p w14:paraId="1CD5EBC4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68E4E1E" w14:textId="77777777" w:rsidTr="00A270AD">
        <w:tc>
          <w:tcPr>
            <w:tcW w:w="9639" w:type="dxa"/>
          </w:tcPr>
          <w:p w14:paraId="724545A9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C8027CD" w14:textId="77777777" w:rsidTr="00A270AD">
        <w:tc>
          <w:tcPr>
            <w:tcW w:w="9639" w:type="dxa"/>
          </w:tcPr>
          <w:p w14:paraId="4C8C46AD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23A1E02A" w14:textId="77777777" w:rsidTr="00A270AD">
        <w:tc>
          <w:tcPr>
            <w:tcW w:w="9639" w:type="dxa"/>
          </w:tcPr>
          <w:p w14:paraId="2564B5DF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2CA612DE" w14:textId="77777777" w:rsidTr="00A270AD">
        <w:tc>
          <w:tcPr>
            <w:tcW w:w="9639" w:type="dxa"/>
          </w:tcPr>
          <w:p w14:paraId="61A90808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37E32CEB" w14:textId="77777777" w:rsidTr="00A270AD">
        <w:tc>
          <w:tcPr>
            <w:tcW w:w="9639" w:type="dxa"/>
          </w:tcPr>
          <w:p w14:paraId="69E601E2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04002D32" w14:textId="77777777" w:rsidTr="00A270AD">
        <w:tc>
          <w:tcPr>
            <w:tcW w:w="9639" w:type="dxa"/>
          </w:tcPr>
          <w:p w14:paraId="0A69481D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9291534" w14:textId="77777777" w:rsidTr="00A270AD">
        <w:tc>
          <w:tcPr>
            <w:tcW w:w="9639" w:type="dxa"/>
          </w:tcPr>
          <w:p w14:paraId="4A98F62E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3493E7B" w14:textId="77777777" w:rsidTr="00A270AD">
        <w:tc>
          <w:tcPr>
            <w:tcW w:w="9639" w:type="dxa"/>
          </w:tcPr>
          <w:p w14:paraId="186E874C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814E58" w14:paraId="6B58D2E0" w14:textId="77777777" w:rsidTr="00A270AD">
        <w:tc>
          <w:tcPr>
            <w:tcW w:w="9639" w:type="dxa"/>
          </w:tcPr>
          <w:p w14:paraId="671352B5" w14:textId="77777777" w:rsidR="00EE1444" w:rsidRPr="00814E58" w:rsidRDefault="00EE1444" w:rsidP="00A270AD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814E58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64F95" w14:textId="77777777" w:rsidR="00A03C2B" w:rsidRDefault="00A03C2B">
      <w:r>
        <w:separator/>
      </w:r>
    </w:p>
  </w:endnote>
  <w:endnote w:type="continuationSeparator" w:id="0">
    <w:p w14:paraId="6BB2A65E" w14:textId="77777777" w:rsidR="00A03C2B" w:rsidRDefault="00A03C2B">
      <w:r>
        <w:continuationSeparator/>
      </w:r>
    </w:p>
  </w:endnote>
  <w:endnote w:type="continuationNotice" w:id="1">
    <w:p w14:paraId="45DCAFE4" w14:textId="77777777" w:rsidR="00A03C2B" w:rsidRDefault="00A03C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Courier New Italic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Poppins Light">
    <w:altName w:val="Courier New Italic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21119" w:rsidRDefault="0022111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21119" w:rsidRDefault="0022111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221119" w:rsidRDefault="0022111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221119" w:rsidRPr="00814E58" w:rsidRDefault="0022111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U2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A2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221119" w:rsidRPr="00E227A8" w:rsidRDefault="00221119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A66F0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A66F0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74D5D" w14:textId="77777777" w:rsidR="00A03C2B" w:rsidRDefault="00A03C2B">
      <w:r>
        <w:separator/>
      </w:r>
    </w:p>
  </w:footnote>
  <w:footnote w:type="continuationSeparator" w:id="0">
    <w:p w14:paraId="59E3D817" w14:textId="77777777" w:rsidR="00A03C2B" w:rsidRDefault="00A03C2B">
      <w:r>
        <w:continuationSeparator/>
      </w:r>
    </w:p>
  </w:footnote>
  <w:footnote w:type="continuationNotice" w:id="1">
    <w:p w14:paraId="4E793A44" w14:textId="77777777" w:rsidR="00A03C2B" w:rsidRDefault="00A03C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221119" w:rsidRDefault="00221119" w:rsidP="00E227A8">
    <w:pPr>
      <w:pStyle w:val="Cabealho"/>
      <w:jc w:val="right"/>
    </w:pPr>
    <w:r>
      <w:rPr>
        <w:noProof/>
        <w:lang w:val="en-US" w:eastAsia="en-US"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221119" w:rsidRDefault="00221119" w:rsidP="00E227A8">
    <w:pPr>
      <w:pStyle w:val="Cabealho"/>
      <w:jc w:val="right"/>
    </w:pPr>
    <w:r>
      <w:t xml:space="preserve">    </w:t>
    </w:r>
    <w: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03D3C"/>
    <w:multiLevelType w:val="hybridMultilevel"/>
    <w:tmpl w:val="F29CE99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7378577">
    <w:abstractNumId w:val="0"/>
  </w:num>
  <w:num w:numId="2" w16cid:durableId="1696881370">
    <w:abstractNumId w:val="1"/>
  </w:num>
  <w:num w:numId="3" w16cid:durableId="116727101">
    <w:abstractNumId w:val="7"/>
  </w:num>
  <w:num w:numId="4" w16cid:durableId="1556772181">
    <w:abstractNumId w:val="3"/>
  </w:num>
  <w:num w:numId="5" w16cid:durableId="442655597">
    <w:abstractNumId w:val="6"/>
  </w:num>
  <w:num w:numId="6" w16cid:durableId="650134796">
    <w:abstractNumId w:val="5"/>
  </w:num>
  <w:num w:numId="7" w16cid:durableId="1688099665">
    <w:abstractNumId w:val="2"/>
  </w:num>
  <w:num w:numId="8" w16cid:durableId="106595740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3268B"/>
    <w:rsid w:val="00047DDC"/>
    <w:rsid w:val="00087664"/>
    <w:rsid w:val="00093C5A"/>
    <w:rsid w:val="0009492E"/>
    <w:rsid w:val="000A4E65"/>
    <w:rsid w:val="000C6619"/>
    <w:rsid w:val="000F5BFE"/>
    <w:rsid w:val="000F7DE9"/>
    <w:rsid w:val="001225B8"/>
    <w:rsid w:val="00124756"/>
    <w:rsid w:val="00160195"/>
    <w:rsid w:val="00175878"/>
    <w:rsid w:val="001856E2"/>
    <w:rsid w:val="001904F2"/>
    <w:rsid w:val="001A2D86"/>
    <w:rsid w:val="001A32C9"/>
    <w:rsid w:val="001B0299"/>
    <w:rsid w:val="001C335A"/>
    <w:rsid w:val="001E7BC0"/>
    <w:rsid w:val="00221119"/>
    <w:rsid w:val="002344C7"/>
    <w:rsid w:val="002372B1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0410B"/>
    <w:rsid w:val="00322551"/>
    <w:rsid w:val="003365AE"/>
    <w:rsid w:val="003451F6"/>
    <w:rsid w:val="00362398"/>
    <w:rsid w:val="00367C72"/>
    <w:rsid w:val="003704E4"/>
    <w:rsid w:val="003B4BCE"/>
    <w:rsid w:val="003C032E"/>
    <w:rsid w:val="003D71CA"/>
    <w:rsid w:val="00454835"/>
    <w:rsid w:val="004607AA"/>
    <w:rsid w:val="00464B32"/>
    <w:rsid w:val="00491C71"/>
    <w:rsid w:val="004A6D84"/>
    <w:rsid w:val="004B66A3"/>
    <w:rsid w:val="004E713D"/>
    <w:rsid w:val="00501034"/>
    <w:rsid w:val="0054587F"/>
    <w:rsid w:val="005464B0"/>
    <w:rsid w:val="005517B2"/>
    <w:rsid w:val="00582CB3"/>
    <w:rsid w:val="00585F34"/>
    <w:rsid w:val="005A5A09"/>
    <w:rsid w:val="005E4165"/>
    <w:rsid w:val="005E5272"/>
    <w:rsid w:val="005F74BB"/>
    <w:rsid w:val="0060776C"/>
    <w:rsid w:val="0063273B"/>
    <w:rsid w:val="00643064"/>
    <w:rsid w:val="00676B29"/>
    <w:rsid w:val="00684E84"/>
    <w:rsid w:val="006A217B"/>
    <w:rsid w:val="006B3AE9"/>
    <w:rsid w:val="006C20F8"/>
    <w:rsid w:val="006F7091"/>
    <w:rsid w:val="00723D5E"/>
    <w:rsid w:val="007429AB"/>
    <w:rsid w:val="00751291"/>
    <w:rsid w:val="007671B4"/>
    <w:rsid w:val="00773A8C"/>
    <w:rsid w:val="0078262D"/>
    <w:rsid w:val="00792720"/>
    <w:rsid w:val="007B6ABF"/>
    <w:rsid w:val="00814E58"/>
    <w:rsid w:val="008311CA"/>
    <w:rsid w:val="0083474B"/>
    <w:rsid w:val="00841D59"/>
    <w:rsid w:val="00851368"/>
    <w:rsid w:val="00864065"/>
    <w:rsid w:val="008925A9"/>
    <w:rsid w:val="008A0B55"/>
    <w:rsid w:val="008A66F0"/>
    <w:rsid w:val="008B4C24"/>
    <w:rsid w:val="008F775A"/>
    <w:rsid w:val="009176B9"/>
    <w:rsid w:val="0092769D"/>
    <w:rsid w:val="00937073"/>
    <w:rsid w:val="00943A69"/>
    <w:rsid w:val="0094502B"/>
    <w:rsid w:val="00966015"/>
    <w:rsid w:val="009B33B6"/>
    <w:rsid w:val="009E2136"/>
    <w:rsid w:val="00A03C2B"/>
    <w:rsid w:val="00A11457"/>
    <w:rsid w:val="00A270AD"/>
    <w:rsid w:val="00AA60A0"/>
    <w:rsid w:val="00AD78A6"/>
    <w:rsid w:val="00AF7BFA"/>
    <w:rsid w:val="00B0108C"/>
    <w:rsid w:val="00B2731D"/>
    <w:rsid w:val="00B45591"/>
    <w:rsid w:val="00BA6A76"/>
    <w:rsid w:val="00BE28DB"/>
    <w:rsid w:val="00C12E4A"/>
    <w:rsid w:val="00C37345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20AF5"/>
    <w:rsid w:val="00D553AB"/>
    <w:rsid w:val="00D61A8F"/>
    <w:rsid w:val="00D93BF0"/>
    <w:rsid w:val="00DC41F3"/>
    <w:rsid w:val="00DD4072"/>
    <w:rsid w:val="00DD5204"/>
    <w:rsid w:val="00DE0C0D"/>
    <w:rsid w:val="00DE0C29"/>
    <w:rsid w:val="00DF130C"/>
    <w:rsid w:val="00DF7215"/>
    <w:rsid w:val="00E10D86"/>
    <w:rsid w:val="00E17B3B"/>
    <w:rsid w:val="00E227A8"/>
    <w:rsid w:val="00E2747A"/>
    <w:rsid w:val="00E400A6"/>
    <w:rsid w:val="00E40F5B"/>
    <w:rsid w:val="00E46A07"/>
    <w:rsid w:val="00E71901"/>
    <w:rsid w:val="00E73E76"/>
    <w:rsid w:val="00E77AF3"/>
    <w:rsid w:val="00EA3B37"/>
    <w:rsid w:val="00EE1444"/>
    <w:rsid w:val="00EF47B1"/>
    <w:rsid w:val="00EF4AFE"/>
    <w:rsid w:val="00F044D7"/>
    <w:rsid w:val="00F31E5D"/>
    <w:rsid w:val="00F472E5"/>
    <w:rsid w:val="00F51FEF"/>
    <w:rsid w:val="00F52AA0"/>
    <w:rsid w:val="00F57059"/>
    <w:rsid w:val="00FD7F1E"/>
    <w:rsid w:val="00FE79FE"/>
    <w:rsid w:val="00FF3340"/>
    <w:rsid w:val="00FF3ECB"/>
    <w:rsid w:val="19F37F0F"/>
    <w:rsid w:val="376F5138"/>
    <w:rsid w:val="3872BB6B"/>
    <w:rsid w:val="3CECB85C"/>
    <w:rsid w:val="494BAF13"/>
    <w:rsid w:val="58351FC7"/>
    <w:rsid w:val="6F83BD79"/>
    <w:rsid w:val="74B8D1D9"/>
    <w:rsid w:val="787B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docId w15:val="{58AAAE69-E3D7-4FF0-B567-9EB1F58D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45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4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</TotalTime>
  <Pages>2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Igor Tatsuno</cp:lastModifiedBy>
  <cp:revision>3</cp:revision>
  <cp:lastPrinted>2006-08-31T06:40:00Z</cp:lastPrinted>
  <dcterms:created xsi:type="dcterms:W3CDTF">2024-08-05T14:36:00Z</dcterms:created>
  <dcterms:modified xsi:type="dcterms:W3CDTF">2024-08-06T12:18:00Z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