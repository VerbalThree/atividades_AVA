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6956466E" w:rsidR="0060776C" w:rsidRPr="00454835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F41EE9" w:rsidRPr="00F41EE9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667EA4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F41EE9" w:rsidRPr="00F41EE9">
        <w:rPr>
          <w:rFonts w:ascii="Poppins" w:hAnsi="Poppins" w:cs="Poppins"/>
          <w:b/>
          <w:bCs/>
          <w:noProof/>
          <w:sz w:val="32"/>
          <w:szCs w:val="32"/>
        </w:rPr>
        <w:t xml:space="preserve">ontrole de </w:t>
      </w:r>
      <w:r w:rsidR="00667EA4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F41EE9" w:rsidRPr="00F41EE9">
        <w:rPr>
          <w:rFonts w:ascii="Poppins" w:hAnsi="Poppins" w:cs="Poppins"/>
          <w:b/>
          <w:bCs/>
          <w:noProof/>
          <w:sz w:val="32"/>
          <w:szCs w:val="32"/>
        </w:rPr>
        <w:t xml:space="preserve">cesso em um </w:t>
      </w:r>
      <w:r w:rsidR="00667EA4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F41EE9" w:rsidRPr="00F41EE9">
        <w:rPr>
          <w:rFonts w:ascii="Poppins" w:hAnsi="Poppins" w:cs="Poppins"/>
          <w:b/>
          <w:bCs/>
          <w:noProof/>
          <w:sz w:val="32"/>
          <w:szCs w:val="32"/>
        </w:rPr>
        <w:t>scritório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20F8B3D2" w14:textId="0B19C779" w:rsidR="009F0BE3" w:rsidRDefault="00F17254" w:rsidP="00F17254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Objetivo</w:t>
      </w:r>
      <w:r w:rsidR="009F0BE3">
        <w:rPr>
          <w:rFonts w:ascii="Poppins Light" w:hAnsi="Poppins Light" w:cs="Poppins Light"/>
          <w:b/>
          <w:bCs/>
          <w:noProof/>
        </w:rPr>
        <w:t xml:space="preserve"> da Atividade</w:t>
      </w:r>
      <w:r w:rsidRPr="00F17254">
        <w:rPr>
          <w:rFonts w:ascii="Poppins Light" w:hAnsi="Poppins Light" w:cs="Poppins Light"/>
          <w:noProof/>
        </w:rPr>
        <w:t xml:space="preserve">: </w:t>
      </w:r>
    </w:p>
    <w:p w14:paraId="68B0745E" w14:textId="6F656C4D" w:rsidR="00F17254" w:rsidRDefault="00F41EE9" w:rsidP="00F17254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noProof/>
        </w:rPr>
        <w:t>Desenvolver um programa em Python que determine se um funcionário pode acessar o escritório com base em seu cargo e no dia da semana.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546D2658" w14:textId="2DD8D7A8" w:rsidR="00F17254" w:rsidRPr="00F41EE9" w:rsidRDefault="00F17254" w:rsidP="00F17254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667EA4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xercício:</w:t>
      </w:r>
    </w:p>
    <w:p w14:paraId="7A64E2E5" w14:textId="77777777" w:rsidR="00F17254" w:rsidRPr="00F17254" w:rsidRDefault="00F17254" w:rsidP="00F17254">
      <w:pPr>
        <w:rPr>
          <w:rFonts w:ascii="Poppins Light" w:hAnsi="Poppins Light" w:cs="Poppins Light"/>
          <w:noProof/>
        </w:rPr>
      </w:pPr>
    </w:p>
    <w:p w14:paraId="3B9641FC" w14:textId="5AAD8DC8" w:rsidR="00F41EE9" w:rsidRPr="00F41EE9" w:rsidRDefault="00F17254" w:rsidP="00F41EE9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Descrição</w:t>
      </w:r>
      <w:r w:rsidRPr="00F17254">
        <w:rPr>
          <w:rFonts w:ascii="Poppins Light" w:hAnsi="Poppins Light" w:cs="Poppins Light"/>
          <w:noProof/>
        </w:rPr>
        <w:t xml:space="preserve">: </w:t>
      </w:r>
      <w:r w:rsidR="00F41EE9" w:rsidRPr="00F41EE9">
        <w:rPr>
          <w:rFonts w:ascii="Poppins Light" w:hAnsi="Poppins Light" w:cs="Poppins Light"/>
          <w:noProof/>
        </w:rPr>
        <w:t xml:space="preserve">Você </w:t>
      </w:r>
      <w:r w:rsidR="00F41EE9">
        <w:rPr>
          <w:rFonts w:ascii="Poppins Light" w:hAnsi="Poppins Light" w:cs="Poppins Light"/>
          <w:noProof/>
        </w:rPr>
        <w:t xml:space="preserve">foi contratado por uma empresa de segurança da informação e recebeu a tarefa de desenvolver um </w:t>
      </w:r>
      <w:r w:rsidR="00F41EE9" w:rsidRPr="00F41EE9">
        <w:rPr>
          <w:rFonts w:ascii="Poppins Light" w:hAnsi="Poppins Light" w:cs="Poppins Light"/>
          <w:noProof/>
        </w:rPr>
        <w:t>sistema de controle de acesso para um escritório. O acesso ao escritório é permitido com base no cargo e no dia da semana. Por exemplo, gerentes têm acesso irrestrito, enquanto estagiários só têm acesso em dias úteis.</w:t>
      </w:r>
    </w:p>
    <w:p w14:paraId="0E6E2E53" w14:textId="77777777" w:rsidR="00F41EE9" w:rsidRDefault="00F41EE9" w:rsidP="00F41EE9">
      <w:pPr>
        <w:rPr>
          <w:rFonts w:ascii="Poppins Light" w:hAnsi="Poppins Light" w:cs="Poppins Light"/>
          <w:noProof/>
        </w:rPr>
      </w:pPr>
    </w:p>
    <w:p w14:paraId="304BDC48" w14:textId="5425126A" w:rsidR="00F41EE9" w:rsidRPr="00F41EE9" w:rsidRDefault="00F41EE9" w:rsidP="00F41EE9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Enunciado</w:t>
      </w:r>
      <w:r>
        <w:rPr>
          <w:rFonts w:ascii="Poppins Light" w:hAnsi="Poppins Light" w:cs="Poppins Light"/>
          <w:noProof/>
        </w:rPr>
        <w:t xml:space="preserve">: </w:t>
      </w:r>
      <w:r w:rsidRPr="00F41EE9">
        <w:rPr>
          <w:rFonts w:ascii="Poppins Light" w:hAnsi="Poppins Light" w:cs="Poppins Light"/>
          <w:noProof/>
        </w:rPr>
        <w:t>Crie um programa que receba o cargo do funcionário (por exemplo, "gerente", "analista", "estagiário") e o dia da semana (por exemplo, "segunda-feira", "sábado"). O programa deve decidir se o acesso ao escritório é permitido ou não.</w:t>
      </w:r>
    </w:p>
    <w:p w14:paraId="31BAEE7E" w14:textId="33F3EE76" w:rsidR="00F17254" w:rsidRDefault="00F17254" w:rsidP="00F17254">
      <w:pPr>
        <w:rPr>
          <w:rFonts w:ascii="Poppins Light" w:hAnsi="Poppins Light" w:cs="Poppins Light"/>
          <w:noProof/>
        </w:rPr>
      </w:pPr>
    </w:p>
    <w:p w14:paraId="317C095F" w14:textId="3F67E765" w:rsidR="00F17254" w:rsidRPr="00F17254" w:rsidRDefault="00F17254" w:rsidP="00F17254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9F0BE3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6B252C1E" w14:textId="77777777" w:rsidR="00F17254" w:rsidRDefault="00F17254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675CB8A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0E8340F9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9F0BE3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</w:p>
    <w:p w14:paraId="1A62976A" w14:textId="5C604BE0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</w:p>
    <w:p w14:paraId="33ECFA56" w14:textId="730A2EEF" w:rsidR="00893107" w:rsidRPr="00F17254" w:rsidRDefault="009F0BE3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C96A8D">
        <w:rPr>
          <w:rFonts w:ascii="Poppins Light" w:hAnsi="Poppins Light" w:cs="Poppins Light"/>
          <w:noProof/>
        </w:rPr>
        <w:t>aneta</w:t>
      </w:r>
      <w:r w:rsidR="00667EA4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14ACA375" w14:textId="77777777" w:rsidR="00F41EE9" w:rsidRDefault="00F41EE9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3FBE8E40" w14:textId="77777777" w:rsidR="00F41EE9" w:rsidRDefault="00F41EE9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lastRenderedPageBreak/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58715B1C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Descreva em </w:t>
      </w:r>
      <w:r w:rsidR="009F0BE3">
        <w:rPr>
          <w:rFonts w:ascii="Poppins Light" w:hAnsi="Poppins Light" w:cs="Poppins Light"/>
          <w:noProof/>
        </w:rPr>
        <w:t xml:space="preserve">um </w:t>
      </w:r>
      <w:r>
        <w:rPr>
          <w:rFonts w:ascii="Poppins Light" w:hAnsi="Poppins Light" w:cs="Poppins Light"/>
          <w:noProof/>
        </w:rPr>
        <w:t>papel a estrutura lógica que seu grupo pensou para solucionar a atividade.</w:t>
      </w:r>
    </w:p>
    <w:p w14:paraId="3DA1E9A8" w14:textId="7FB7426E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667EA4">
        <w:rPr>
          <w:rFonts w:ascii="Poppins Light" w:hAnsi="Poppins Light" w:cs="Poppins Light"/>
          <w:noProof/>
        </w:rPr>
        <w:t>n</w:t>
      </w:r>
      <w:r w:rsidR="00893107">
        <w:rPr>
          <w:rFonts w:ascii="Poppins Light" w:hAnsi="Poppins Light" w:cs="Poppins Light"/>
          <w:noProof/>
        </w:rPr>
        <w:t>o AVA</w:t>
      </w:r>
      <w:r w:rsidR="009F0BE3"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390F3" w14:textId="77777777" w:rsidR="005D2EB5" w:rsidRDefault="005D2EB5">
      <w:r>
        <w:separator/>
      </w:r>
    </w:p>
  </w:endnote>
  <w:endnote w:type="continuationSeparator" w:id="0">
    <w:p w14:paraId="2B950A1D" w14:textId="77777777" w:rsidR="005D2EB5" w:rsidRDefault="005D2EB5">
      <w:r>
        <w:continuationSeparator/>
      </w:r>
    </w:p>
  </w:endnote>
  <w:endnote w:type="continuationNotice" w:id="1">
    <w:p w14:paraId="3113DC3E" w14:textId="77777777" w:rsidR="005D2EB5" w:rsidRDefault="005D2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97BFC95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[U3]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69C29" w14:textId="77777777" w:rsidR="005D2EB5" w:rsidRDefault="005D2EB5">
      <w:r>
        <w:separator/>
      </w:r>
    </w:p>
  </w:footnote>
  <w:footnote w:type="continuationSeparator" w:id="0">
    <w:p w14:paraId="646F4FE4" w14:textId="77777777" w:rsidR="005D2EB5" w:rsidRDefault="005D2EB5">
      <w:r>
        <w:continuationSeparator/>
      </w:r>
    </w:p>
  </w:footnote>
  <w:footnote w:type="continuationNotice" w:id="1">
    <w:p w14:paraId="71B2D3F6" w14:textId="77777777" w:rsidR="005D2EB5" w:rsidRDefault="005D2E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6"/>
  </w:num>
  <w:num w:numId="4" w16cid:durableId="1682665340">
    <w:abstractNumId w:val="4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95367"/>
    <w:rsid w:val="000A4E65"/>
    <w:rsid w:val="000C6619"/>
    <w:rsid w:val="000C6A2C"/>
    <w:rsid w:val="000D596E"/>
    <w:rsid w:val="000F7DE9"/>
    <w:rsid w:val="00124756"/>
    <w:rsid w:val="00160195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75162"/>
    <w:rsid w:val="002C6EC9"/>
    <w:rsid w:val="002D1A6D"/>
    <w:rsid w:val="002D51E3"/>
    <w:rsid w:val="002D5C26"/>
    <w:rsid w:val="002E6314"/>
    <w:rsid w:val="003009B4"/>
    <w:rsid w:val="003031BD"/>
    <w:rsid w:val="003365AE"/>
    <w:rsid w:val="00367C72"/>
    <w:rsid w:val="003C032E"/>
    <w:rsid w:val="003D71CA"/>
    <w:rsid w:val="00454835"/>
    <w:rsid w:val="00464B32"/>
    <w:rsid w:val="00491C71"/>
    <w:rsid w:val="00493B10"/>
    <w:rsid w:val="004B4FE9"/>
    <w:rsid w:val="004B66A3"/>
    <w:rsid w:val="004E713D"/>
    <w:rsid w:val="0054587F"/>
    <w:rsid w:val="005517B2"/>
    <w:rsid w:val="00585F34"/>
    <w:rsid w:val="005A5A09"/>
    <w:rsid w:val="005D2EB5"/>
    <w:rsid w:val="005E4165"/>
    <w:rsid w:val="005F74BB"/>
    <w:rsid w:val="0060776C"/>
    <w:rsid w:val="0063273B"/>
    <w:rsid w:val="006653E9"/>
    <w:rsid w:val="00667EA4"/>
    <w:rsid w:val="006761D5"/>
    <w:rsid w:val="00676B29"/>
    <w:rsid w:val="006B3AE9"/>
    <w:rsid w:val="00715896"/>
    <w:rsid w:val="00723D5E"/>
    <w:rsid w:val="00766B5A"/>
    <w:rsid w:val="007671B4"/>
    <w:rsid w:val="00773A8C"/>
    <w:rsid w:val="0078262D"/>
    <w:rsid w:val="007B6ABF"/>
    <w:rsid w:val="007C322F"/>
    <w:rsid w:val="00814E58"/>
    <w:rsid w:val="0083474B"/>
    <w:rsid w:val="00841D59"/>
    <w:rsid w:val="00851368"/>
    <w:rsid w:val="00875DD6"/>
    <w:rsid w:val="008925A9"/>
    <w:rsid w:val="00893107"/>
    <w:rsid w:val="00896814"/>
    <w:rsid w:val="008B4C24"/>
    <w:rsid w:val="008E2F4B"/>
    <w:rsid w:val="008E50B3"/>
    <w:rsid w:val="008F775A"/>
    <w:rsid w:val="0092769D"/>
    <w:rsid w:val="00966015"/>
    <w:rsid w:val="009B33B6"/>
    <w:rsid w:val="009F0BE3"/>
    <w:rsid w:val="00AA60A0"/>
    <w:rsid w:val="00AD78A6"/>
    <w:rsid w:val="00AF689A"/>
    <w:rsid w:val="00B378BF"/>
    <w:rsid w:val="00B45591"/>
    <w:rsid w:val="00B94836"/>
    <w:rsid w:val="00BA26CA"/>
    <w:rsid w:val="00BA6A76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F76E4"/>
    <w:rsid w:val="00D03B93"/>
    <w:rsid w:val="00D05B9C"/>
    <w:rsid w:val="00D553AB"/>
    <w:rsid w:val="00D61A8F"/>
    <w:rsid w:val="00DD5204"/>
    <w:rsid w:val="00DE0C0D"/>
    <w:rsid w:val="00E10D86"/>
    <w:rsid w:val="00E227A8"/>
    <w:rsid w:val="00E400A6"/>
    <w:rsid w:val="00E71901"/>
    <w:rsid w:val="00E73E76"/>
    <w:rsid w:val="00E77AF3"/>
    <w:rsid w:val="00E82C45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F0E99D-C9D1-499D-B1B0-8C96A94EA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2</Pages>
  <Words>204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 Dias</cp:lastModifiedBy>
  <cp:revision>3</cp:revision>
  <cp:lastPrinted>2006-08-31T06:40:00Z</cp:lastPrinted>
  <dcterms:created xsi:type="dcterms:W3CDTF">2024-05-21T12:16:00Z</dcterms:created>
  <dcterms:modified xsi:type="dcterms:W3CDTF">2024-05-22T11:12:00Z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