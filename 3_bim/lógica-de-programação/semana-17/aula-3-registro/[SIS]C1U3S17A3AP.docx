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004A6315" w14:textId="77777777" w:rsidR="004E315C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B26915E" w14:textId="2B3B1B8D" w:rsidR="004E315C" w:rsidRPr="00454835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</w:t>
      </w:r>
      <w:r w:rsidR="00843EE7">
        <w:rPr>
          <w:rFonts w:ascii="Poppins" w:hAnsi="Poppins" w:cs="Poppins"/>
          <w:b/>
          <w:bCs/>
          <w:noProof/>
          <w:sz w:val="32"/>
          <w:szCs w:val="32"/>
        </w:rPr>
        <w:t>1</w:t>
      </w:r>
      <w:r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843EE7" w:rsidRPr="00843EE7">
        <w:rPr>
          <w:rFonts w:ascii="Poppins" w:hAnsi="Poppins" w:cs="Poppins"/>
          <w:b/>
          <w:bCs/>
          <w:noProof/>
          <w:sz w:val="32"/>
          <w:szCs w:val="32"/>
        </w:rPr>
        <w:t xml:space="preserve">Sistema de </w:t>
      </w:r>
      <w:r w:rsidR="00415053">
        <w:rPr>
          <w:rFonts w:ascii="Poppins" w:hAnsi="Poppins" w:cs="Poppins"/>
          <w:b/>
          <w:bCs/>
          <w:noProof/>
          <w:sz w:val="32"/>
          <w:szCs w:val="32"/>
        </w:rPr>
        <w:t>a</w:t>
      </w:r>
      <w:r w:rsidR="00843EE7" w:rsidRPr="00843EE7">
        <w:rPr>
          <w:rFonts w:ascii="Poppins" w:hAnsi="Poppins" w:cs="Poppins"/>
          <w:b/>
          <w:bCs/>
          <w:noProof/>
          <w:sz w:val="32"/>
          <w:szCs w:val="32"/>
        </w:rPr>
        <w:t xml:space="preserve">gendamento de </w:t>
      </w:r>
      <w:r w:rsidR="00415053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="00843EE7" w:rsidRPr="00843EE7">
        <w:rPr>
          <w:rFonts w:ascii="Poppins" w:hAnsi="Poppins" w:cs="Poppins"/>
          <w:b/>
          <w:bCs/>
          <w:noProof/>
          <w:sz w:val="32"/>
          <w:szCs w:val="32"/>
        </w:rPr>
        <w:t>euniões</w:t>
      </w:r>
    </w:p>
    <w:p w14:paraId="31A38EE7" w14:textId="77777777" w:rsidR="004E315C" w:rsidRPr="00814E58" w:rsidRDefault="004E315C" w:rsidP="004E315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6AADFFE5" w14:textId="5B9CF3DF" w:rsidR="004E315C" w:rsidRDefault="004E315C" w:rsidP="004E315C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>Objetivo</w:t>
      </w:r>
      <w:r w:rsidRPr="00F17254">
        <w:rPr>
          <w:rFonts w:ascii="Poppins Light" w:hAnsi="Poppins Light" w:cs="Poppins Light"/>
          <w:noProof/>
        </w:rPr>
        <w:t xml:space="preserve">: </w:t>
      </w:r>
      <w:r w:rsidR="00843EE7" w:rsidRPr="00843EE7">
        <w:rPr>
          <w:rFonts w:ascii="Poppins Light" w:hAnsi="Poppins Light" w:cs="Poppins Light"/>
          <w:noProof/>
        </w:rPr>
        <w:t>Criar um programa que, dado o número de participantes e o tipo de reunião (normal ou executiva), recomende o tamanho d</w:t>
      </w:r>
      <w:r w:rsidR="00C112F9">
        <w:rPr>
          <w:rFonts w:ascii="Poppins Light" w:hAnsi="Poppins Light" w:cs="Poppins Light"/>
          <w:noProof/>
        </w:rPr>
        <w:t>e</w:t>
      </w:r>
      <w:r w:rsidR="00843EE7" w:rsidRPr="00843EE7">
        <w:rPr>
          <w:rFonts w:ascii="Poppins Light" w:hAnsi="Poppins Light" w:cs="Poppins Light"/>
          <w:noProof/>
        </w:rPr>
        <w:t xml:space="preserve"> sala mais adequado.</w:t>
      </w:r>
    </w:p>
    <w:p w14:paraId="303ED513" w14:textId="77777777" w:rsidR="004E315C" w:rsidRPr="00F17254" w:rsidRDefault="004E315C" w:rsidP="004E315C">
      <w:pPr>
        <w:rPr>
          <w:rFonts w:ascii="Poppins Light" w:hAnsi="Poppins Light" w:cs="Poppins Light"/>
          <w:noProof/>
        </w:rPr>
      </w:pPr>
    </w:p>
    <w:p w14:paraId="75810E6B" w14:textId="77777777" w:rsidR="004E315C" w:rsidRPr="00F41EE9" w:rsidRDefault="004E315C" w:rsidP="004E315C">
      <w:pPr>
        <w:rPr>
          <w:rFonts w:ascii="Poppins Light" w:hAnsi="Poppins Light" w:cs="Poppins Light"/>
          <w:b/>
          <w:bCs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>Detalhes do Exercício:</w:t>
      </w:r>
    </w:p>
    <w:p w14:paraId="73131AE0" w14:textId="77777777" w:rsidR="004E315C" w:rsidRPr="00F17254" w:rsidRDefault="004E315C" w:rsidP="004E315C">
      <w:pPr>
        <w:rPr>
          <w:rFonts w:ascii="Poppins Light" w:hAnsi="Poppins Light" w:cs="Poppins Light"/>
          <w:noProof/>
        </w:rPr>
      </w:pPr>
    </w:p>
    <w:p w14:paraId="43704052" w14:textId="18DD48F2" w:rsidR="00843EE7" w:rsidRDefault="00843EE7" w:rsidP="00843EE7">
      <w:p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Na empresa que você trabalha, identificou que uma das principais dificuldades das pessoas é agendar a sala certa para </w:t>
      </w:r>
      <w:r w:rsidR="00C112F9">
        <w:rPr>
          <w:rFonts w:ascii="Poppins Light" w:hAnsi="Poppins Light" w:cs="Poppins Light"/>
          <w:noProof/>
        </w:rPr>
        <w:t xml:space="preserve">a </w:t>
      </w:r>
      <w:r>
        <w:rPr>
          <w:rFonts w:ascii="Poppins Light" w:hAnsi="Poppins Light" w:cs="Poppins Light"/>
          <w:noProof/>
        </w:rPr>
        <w:t>realização das reuniões de acordo com o número de pessoas presentes</w:t>
      </w:r>
      <w:r w:rsidR="00C112F9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t xml:space="preserve"> </w:t>
      </w:r>
      <w:r w:rsidR="00C112F9">
        <w:rPr>
          <w:rFonts w:ascii="Poppins Light" w:hAnsi="Poppins Light" w:cs="Poppins Light"/>
          <w:noProof/>
        </w:rPr>
        <w:t>D</w:t>
      </w:r>
      <w:r>
        <w:rPr>
          <w:rFonts w:ascii="Poppins Light" w:hAnsi="Poppins Light" w:cs="Poppins Light"/>
          <w:noProof/>
        </w:rPr>
        <w:t xml:space="preserve">essa forma, você </w:t>
      </w:r>
      <w:r w:rsidRPr="00843EE7">
        <w:rPr>
          <w:rFonts w:ascii="Poppins Light" w:hAnsi="Poppins Light" w:cs="Poppins Light"/>
          <w:noProof/>
        </w:rPr>
        <w:t xml:space="preserve">está desenvolvendo um sistema de agendamento de reuniões para uma empresa. O sistema deve ajudar a definir a sala de reunião adequada com base no número de participantes e no tipo de reunião. A empresa </w:t>
      </w:r>
      <w:r w:rsidR="00C112F9">
        <w:rPr>
          <w:rFonts w:ascii="Poppins Light" w:hAnsi="Poppins Light" w:cs="Poppins Light"/>
          <w:noProof/>
        </w:rPr>
        <w:t>tem</w:t>
      </w:r>
      <w:r w:rsidRPr="00843EE7">
        <w:rPr>
          <w:rFonts w:ascii="Poppins Light" w:hAnsi="Poppins Light" w:cs="Poppins Light"/>
          <w:noProof/>
        </w:rPr>
        <w:t xml:space="preserve"> três tipos de salas:</w:t>
      </w:r>
    </w:p>
    <w:p w14:paraId="45948FAD" w14:textId="77777777" w:rsidR="00843EE7" w:rsidRPr="00843EE7" w:rsidRDefault="00843EE7" w:rsidP="00843EE7">
      <w:pPr>
        <w:rPr>
          <w:rFonts w:ascii="Poppins Light" w:hAnsi="Poppins Light" w:cs="Poppins Light"/>
          <w:noProof/>
        </w:rPr>
      </w:pPr>
    </w:p>
    <w:p w14:paraId="44605983" w14:textId="7EF4AA74" w:rsidR="00843EE7" w:rsidRPr="00843EE7" w:rsidRDefault="00843EE7" w:rsidP="00843EE7">
      <w:pPr>
        <w:numPr>
          <w:ilvl w:val="0"/>
          <w:numId w:val="11"/>
        </w:num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b/>
          <w:bCs/>
          <w:noProof/>
        </w:rPr>
        <w:t xml:space="preserve">Sala </w:t>
      </w:r>
      <w:r w:rsidR="00C112F9">
        <w:rPr>
          <w:rFonts w:ascii="Poppins Light" w:hAnsi="Poppins Light" w:cs="Poppins Light"/>
          <w:b/>
          <w:bCs/>
          <w:noProof/>
        </w:rPr>
        <w:t>P</w:t>
      </w:r>
      <w:r w:rsidRPr="00843EE7">
        <w:rPr>
          <w:rFonts w:ascii="Poppins Light" w:hAnsi="Poppins Light" w:cs="Poppins Light"/>
          <w:b/>
          <w:bCs/>
          <w:noProof/>
        </w:rPr>
        <w:t>equena:</w:t>
      </w:r>
      <w:r w:rsidRPr="00843EE7">
        <w:rPr>
          <w:rFonts w:ascii="Poppins Light" w:hAnsi="Poppins Light" w:cs="Poppins Light"/>
          <w:noProof/>
        </w:rPr>
        <w:t xml:space="preserve"> </w:t>
      </w:r>
      <w:r w:rsidR="00415053">
        <w:rPr>
          <w:rFonts w:ascii="Poppins Light" w:hAnsi="Poppins Light" w:cs="Poppins Light"/>
          <w:noProof/>
        </w:rPr>
        <w:t>i</w:t>
      </w:r>
      <w:r w:rsidRPr="00843EE7">
        <w:rPr>
          <w:rFonts w:ascii="Poppins Light" w:hAnsi="Poppins Light" w:cs="Poppins Light"/>
          <w:noProof/>
        </w:rPr>
        <w:t>deal para reuniões com até 5 pessoas.</w:t>
      </w:r>
    </w:p>
    <w:p w14:paraId="3F56DA9F" w14:textId="1DA9F160" w:rsidR="00843EE7" w:rsidRPr="00843EE7" w:rsidRDefault="00843EE7" w:rsidP="00843EE7">
      <w:pPr>
        <w:numPr>
          <w:ilvl w:val="0"/>
          <w:numId w:val="11"/>
        </w:num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b/>
          <w:bCs/>
          <w:noProof/>
        </w:rPr>
        <w:t xml:space="preserve">Sala </w:t>
      </w:r>
      <w:r w:rsidR="00C112F9">
        <w:rPr>
          <w:rFonts w:ascii="Poppins Light" w:hAnsi="Poppins Light" w:cs="Poppins Light"/>
          <w:b/>
          <w:bCs/>
          <w:noProof/>
        </w:rPr>
        <w:t>M</w:t>
      </w:r>
      <w:r w:rsidRPr="00843EE7">
        <w:rPr>
          <w:rFonts w:ascii="Poppins Light" w:hAnsi="Poppins Light" w:cs="Poppins Light"/>
          <w:b/>
          <w:bCs/>
          <w:noProof/>
        </w:rPr>
        <w:t>édia:</w:t>
      </w:r>
      <w:r w:rsidRPr="00843EE7">
        <w:rPr>
          <w:rFonts w:ascii="Poppins Light" w:hAnsi="Poppins Light" w:cs="Poppins Light"/>
          <w:noProof/>
        </w:rPr>
        <w:t xml:space="preserve"> </w:t>
      </w:r>
      <w:r w:rsidR="00415053">
        <w:rPr>
          <w:rFonts w:ascii="Poppins Light" w:hAnsi="Poppins Light" w:cs="Poppins Light"/>
          <w:noProof/>
        </w:rPr>
        <w:t>a</w:t>
      </w:r>
      <w:r w:rsidRPr="00843EE7">
        <w:rPr>
          <w:rFonts w:ascii="Poppins Light" w:hAnsi="Poppins Light" w:cs="Poppins Light"/>
          <w:noProof/>
        </w:rPr>
        <w:t>dequada para reuniões de 6 a 15 pessoas.</w:t>
      </w:r>
    </w:p>
    <w:p w14:paraId="020DCC0C" w14:textId="0C1D0804" w:rsidR="00843EE7" w:rsidRDefault="00843EE7" w:rsidP="00843EE7">
      <w:pPr>
        <w:numPr>
          <w:ilvl w:val="0"/>
          <w:numId w:val="11"/>
        </w:num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b/>
          <w:bCs/>
          <w:noProof/>
        </w:rPr>
        <w:t xml:space="preserve">Sala </w:t>
      </w:r>
      <w:r w:rsidR="00C112F9">
        <w:rPr>
          <w:rFonts w:ascii="Poppins Light" w:hAnsi="Poppins Light" w:cs="Poppins Light"/>
          <w:b/>
          <w:bCs/>
          <w:noProof/>
        </w:rPr>
        <w:t>G</w:t>
      </w:r>
      <w:r w:rsidRPr="00843EE7">
        <w:rPr>
          <w:rFonts w:ascii="Poppins Light" w:hAnsi="Poppins Light" w:cs="Poppins Light"/>
          <w:b/>
          <w:bCs/>
          <w:noProof/>
        </w:rPr>
        <w:t>rande:</w:t>
      </w:r>
      <w:r w:rsidRPr="00843EE7">
        <w:rPr>
          <w:rFonts w:ascii="Poppins Light" w:hAnsi="Poppins Light" w:cs="Poppins Light"/>
          <w:noProof/>
        </w:rPr>
        <w:t xml:space="preserve"> </w:t>
      </w:r>
      <w:r w:rsidR="00415053">
        <w:rPr>
          <w:rFonts w:ascii="Poppins Light" w:hAnsi="Poppins Light" w:cs="Poppins Light"/>
          <w:noProof/>
        </w:rPr>
        <w:t>p</w:t>
      </w:r>
      <w:r w:rsidRPr="00843EE7">
        <w:rPr>
          <w:rFonts w:ascii="Poppins Light" w:hAnsi="Poppins Light" w:cs="Poppins Light"/>
          <w:noProof/>
        </w:rPr>
        <w:t>ara reuniões com mais de 15 pessoas ou reuniões executivas.</w:t>
      </w:r>
    </w:p>
    <w:p w14:paraId="1AF4FEA7" w14:textId="77777777" w:rsidR="00843EE7" w:rsidRDefault="00843EE7" w:rsidP="00843EE7">
      <w:pPr>
        <w:rPr>
          <w:rFonts w:ascii="Poppins Light" w:hAnsi="Poppins Light" w:cs="Poppins Light"/>
          <w:noProof/>
        </w:rPr>
      </w:pPr>
    </w:p>
    <w:p w14:paraId="4E39C56A" w14:textId="77777777" w:rsidR="00843EE7" w:rsidRPr="00843EE7" w:rsidRDefault="00843EE7" w:rsidP="00843EE7">
      <w:p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b/>
          <w:bCs/>
          <w:noProof/>
        </w:rPr>
        <w:t>Entrada:</w:t>
      </w:r>
    </w:p>
    <w:p w14:paraId="195740E9" w14:textId="42BAC974" w:rsidR="00843EE7" w:rsidRPr="00843EE7" w:rsidRDefault="00843EE7" w:rsidP="00843EE7">
      <w:pPr>
        <w:numPr>
          <w:ilvl w:val="0"/>
          <w:numId w:val="12"/>
        </w:num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noProof/>
        </w:rPr>
        <w:t>Número de participantes (inteiro)</w:t>
      </w:r>
      <w:r w:rsidR="00415053">
        <w:rPr>
          <w:rFonts w:ascii="Poppins Light" w:hAnsi="Poppins Light" w:cs="Poppins Light"/>
          <w:noProof/>
        </w:rPr>
        <w:t>;</w:t>
      </w:r>
    </w:p>
    <w:p w14:paraId="4361F679" w14:textId="77777777" w:rsidR="00843EE7" w:rsidRPr="00843EE7" w:rsidRDefault="00843EE7" w:rsidP="00843EE7">
      <w:pPr>
        <w:numPr>
          <w:ilvl w:val="0"/>
          <w:numId w:val="12"/>
        </w:num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noProof/>
        </w:rPr>
        <w:t>Tipo de reunião (string): "normal" ou "executiva".</w:t>
      </w:r>
    </w:p>
    <w:p w14:paraId="203952E8" w14:textId="77777777" w:rsidR="00843EE7" w:rsidRPr="00843EE7" w:rsidRDefault="00843EE7" w:rsidP="00843EE7">
      <w:p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b/>
          <w:bCs/>
          <w:noProof/>
        </w:rPr>
        <w:t>Saída:</w:t>
      </w:r>
    </w:p>
    <w:p w14:paraId="522E44AE" w14:textId="77777777" w:rsidR="00843EE7" w:rsidRPr="00843EE7" w:rsidRDefault="00843EE7" w:rsidP="00843EE7">
      <w:pPr>
        <w:numPr>
          <w:ilvl w:val="0"/>
          <w:numId w:val="13"/>
        </w:num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noProof/>
        </w:rPr>
        <w:t>Recomendação da sala (string): "Sala Pequena", "Sala Média" ou "Sala Grande".</w:t>
      </w:r>
    </w:p>
    <w:p w14:paraId="77E726D3" w14:textId="77777777" w:rsidR="00843EE7" w:rsidRDefault="00843EE7" w:rsidP="00843EE7">
      <w:pPr>
        <w:rPr>
          <w:rFonts w:ascii="Poppins Light" w:hAnsi="Poppins Light" w:cs="Poppins Light"/>
          <w:b/>
          <w:bCs/>
          <w:noProof/>
        </w:rPr>
      </w:pPr>
    </w:p>
    <w:p w14:paraId="3D8A7484" w14:textId="77777777" w:rsidR="00843EE7" w:rsidRDefault="00843EE7" w:rsidP="00843EE7">
      <w:pPr>
        <w:rPr>
          <w:rFonts w:ascii="Poppins Light" w:hAnsi="Poppins Light" w:cs="Poppins Light"/>
          <w:b/>
          <w:bCs/>
          <w:noProof/>
        </w:rPr>
      </w:pPr>
    </w:p>
    <w:p w14:paraId="620E5C62" w14:textId="77777777" w:rsidR="00843EE7" w:rsidRDefault="00843EE7" w:rsidP="00843EE7">
      <w:pPr>
        <w:rPr>
          <w:rFonts w:ascii="Poppins Light" w:hAnsi="Poppins Light" w:cs="Poppins Light"/>
          <w:b/>
          <w:bCs/>
          <w:noProof/>
        </w:rPr>
      </w:pPr>
    </w:p>
    <w:p w14:paraId="490ADAAA" w14:textId="77777777" w:rsidR="00843EE7" w:rsidRDefault="00843EE7" w:rsidP="00843EE7">
      <w:pPr>
        <w:rPr>
          <w:rFonts w:ascii="Poppins Light" w:hAnsi="Poppins Light" w:cs="Poppins Light"/>
          <w:b/>
          <w:bCs/>
          <w:noProof/>
        </w:rPr>
      </w:pPr>
    </w:p>
    <w:p w14:paraId="2DFDEC0B" w14:textId="77777777" w:rsidR="00843EE7" w:rsidRDefault="00843EE7" w:rsidP="00843EE7">
      <w:pPr>
        <w:rPr>
          <w:rFonts w:ascii="Poppins Light" w:hAnsi="Poppins Light" w:cs="Poppins Light"/>
          <w:b/>
          <w:bCs/>
          <w:noProof/>
        </w:rPr>
      </w:pPr>
    </w:p>
    <w:p w14:paraId="3D61185D" w14:textId="77777777" w:rsidR="00843EE7" w:rsidRDefault="00843EE7" w:rsidP="00843EE7">
      <w:pPr>
        <w:rPr>
          <w:rFonts w:ascii="Poppins Light" w:hAnsi="Poppins Light" w:cs="Poppins Light"/>
          <w:b/>
          <w:bCs/>
          <w:noProof/>
        </w:rPr>
      </w:pPr>
    </w:p>
    <w:p w14:paraId="540D9C1B" w14:textId="01553864" w:rsidR="00843EE7" w:rsidRPr="00843EE7" w:rsidRDefault="00843EE7" w:rsidP="00843EE7">
      <w:pPr>
        <w:rPr>
          <w:rFonts w:ascii="Poppins Light" w:hAnsi="Poppins Light" w:cs="Poppins Light"/>
          <w:b/>
          <w:bCs/>
          <w:noProof/>
        </w:rPr>
      </w:pPr>
      <w:r w:rsidRPr="00843EE7">
        <w:rPr>
          <w:rFonts w:ascii="Poppins Light" w:hAnsi="Poppins Light" w:cs="Poppins Light"/>
          <w:b/>
          <w:bCs/>
          <w:noProof/>
        </w:rPr>
        <w:lastRenderedPageBreak/>
        <w:t>Estrutura da Atividade</w:t>
      </w:r>
    </w:p>
    <w:p w14:paraId="292A89EF" w14:textId="4FB8DA63" w:rsidR="00843EE7" w:rsidRPr="00843EE7" w:rsidRDefault="00843EE7" w:rsidP="00843EE7">
      <w:pPr>
        <w:numPr>
          <w:ilvl w:val="0"/>
          <w:numId w:val="14"/>
        </w:num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b/>
          <w:bCs/>
          <w:noProof/>
        </w:rPr>
        <w:t xml:space="preserve">Definir uma </w:t>
      </w:r>
      <w:r w:rsidR="00C112F9">
        <w:rPr>
          <w:rFonts w:ascii="Poppins Light" w:hAnsi="Poppins Light" w:cs="Poppins Light"/>
          <w:b/>
          <w:bCs/>
          <w:noProof/>
        </w:rPr>
        <w:t>f</w:t>
      </w:r>
      <w:r w:rsidRPr="00843EE7">
        <w:rPr>
          <w:rFonts w:ascii="Poppins Light" w:hAnsi="Poppins Light" w:cs="Poppins Light"/>
          <w:b/>
          <w:bCs/>
          <w:noProof/>
        </w:rPr>
        <w:t>unção:</w:t>
      </w:r>
      <w:r w:rsidRPr="00843EE7">
        <w:rPr>
          <w:rFonts w:ascii="Poppins Light" w:hAnsi="Poppins Light" w:cs="Poppins Light"/>
          <w:noProof/>
        </w:rPr>
        <w:br/>
        <w:t xml:space="preserve">Desenvolva uma função chamada </w:t>
      </w:r>
      <w:r w:rsidRPr="00843EE7">
        <w:rPr>
          <w:rFonts w:ascii="Poppins Light" w:hAnsi="Poppins Light" w:cs="Poppins Light"/>
          <w:b/>
          <w:bCs/>
          <w:noProof/>
        </w:rPr>
        <w:t>recomendar_sala</w:t>
      </w:r>
      <w:r w:rsidRPr="00843EE7">
        <w:rPr>
          <w:rFonts w:ascii="Poppins Light" w:hAnsi="Poppins Light" w:cs="Poppins Light"/>
          <w:noProof/>
        </w:rPr>
        <w:t xml:space="preserve"> que aceite o número de participantes e o tipo de reunião como parâmetros e retorne a sala recomendada.</w:t>
      </w:r>
    </w:p>
    <w:p w14:paraId="5FFA4C4C" w14:textId="461B9B16" w:rsidR="00843EE7" w:rsidRPr="00843EE7" w:rsidRDefault="00843EE7" w:rsidP="00843EE7">
      <w:pPr>
        <w:numPr>
          <w:ilvl w:val="0"/>
          <w:numId w:val="14"/>
        </w:num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b/>
          <w:bCs/>
          <w:noProof/>
        </w:rPr>
        <w:t xml:space="preserve">Lógica de </w:t>
      </w:r>
      <w:r w:rsidR="00C112F9">
        <w:rPr>
          <w:rFonts w:ascii="Poppins Light" w:hAnsi="Poppins Light" w:cs="Poppins Light"/>
          <w:b/>
          <w:bCs/>
          <w:noProof/>
        </w:rPr>
        <w:t>d</w:t>
      </w:r>
      <w:r w:rsidRPr="00843EE7">
        <w:rPr>
          <w:rFonts w:ascii="Poppins Light" w:hAnsi="Poppins Light" w:cs="Poppins Light"/>
          <w:b/>
          <w:bCs/>
          <w:noProof/>
        </w:rPr>
        <w:t>ecisão:</w:t>
      </w:r>
      <w:r w:rsidRPr="00843EE7">
        <w:rPr>
          <w:rFonts w:ascii="Poppins Light" w:hAnsi="Poppins Light" w:cs="Poppins Light"/>
          <w:noProof/>
        </w:rPr>
        <w:br/>
        <w:t>Utilize estruturas de decisão compostas dentro da função para determinar a sala adequada.</w:t>
      </w:r>
    </w:p>
    <w:p w14:paraId="204DDB79" w14:textId="692DBACC" w:rsidR="00843EE7" w:rsidRPr="00843EE7" w:rsidRDefault="00843EE7" w:rsidP="00843EE7">
      <w:pPr>
        <w:numPr>
          <w:ilvl w:val="0"/>
          <w:numId w:val="14"/>
        </w:num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b/>
          <w:bCs/>
          <w:noProof/>
        </w:rPr>
        <w:t xml:space="preserve">Validação de </w:t>
      </w:r>
      <w:r w:rsidR="00C112F9">
        <w:rPr>
          <w:rFonts w:ascii="Poppins Light" w:hAnsi="Poppins Light" w:cs="Poppins Light"/>
          <w:b/>
          <w:bCs/>
          <w:noProof/>
        </w:rPr>
        <w:t>e</w:t>
      </w:r>
      <w:r w:rsidRPr="00843EE7">
        <w:rPr>
          <w:rFonts w:ascii="Poppins Light" w:hAnsi="Poppins Light" w:cs="Poppins Light"/>
          <w:b/>
          <w:bCs/>
          <w:noProof/>
        </w:rPr>
        <w:t>ntradas:</w:t>
      </w:r>
      <w:r w:rsidRPr="00843EE7">
        <w:rPr>
          <w:rFonts w:ascii="Poppins Light" w:hAnsi="Poppins Light" w:cs="Poppins Light"/>
          <w:noProof/>
        </w:rPr>
        <w:br/>
        <w:t>O sistema deve garantir que as entradas sejam válidas (ex</w:t>
      </w:r>
      <w:r w:rsidR="00415053">
        <w:rPr>
          <w:rFonts w:ascii="Poppins Light" w:hAnsi="Poppins Light" w:cs="Poppins Light"/>
          <w:noProof/>
        </w:rPr>
        <w:t>.</w:t>
      </w:r>
      <w:r w:rsidRPr="00843EE7">
        <w:rPr>
          <w:rFonts w:ascii="Poppins Light" w:hAnsi="Poppins Light" w:cs="Poppins Light"/>
          <w:noProof/>
        </w:rPr>
        <w:t>: número de participantes não pode ser negativo).</w:t>
      </w:r>
    </w:p>
    <w:p w14:paraId="65E97EF5" w14:textId="096E20D0" w:rsidR="00843EE7" w:rsidRPr="00843EE7" w:rsidRDefault="00843EE7" w:rsidP="00843EE7">
      <w:pPr>
        <w:numPr>
          <w:ilvl w:val="0"/>
          <w:numId w:val="14"/>
        </w:num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b/>
          <w:bCs/>
          <w:noProof/>
        </w:rPr>
        <w:t xml:space="preserve">Interface do </w:t>
      </w:r>
      <w:r w:rsidR="00C112F9">
        <w:rPr>
          <w:rFonts w:ascii="Poppins Light" w:hAnsi="Poppins Light" w:cs="Poppins Light"/>
          <w:b/>
          <w:bCs/>
          <w:noProof/>
        </w:rPr>
        <w:t>u</w:t>
      </w:r>
      <w:r w:rsidRPr="00843EE7">
        <w:rPr>
          <w:rFonts w:ascii="Poppins Light" w:hAnsi="Poppins Light" w:cs="Poppins Light"/>
          <w:b/>
          <w:bCs/>
          <w:noProof/>
        </w:rPr>
        <w:t>suário:</w:t>
      </w:r>
      <w:r w:rsidRPr="00843EE7">
        <w:rPr>
          <w:rFonts w:ascii="Poppins Light" w:hAnsi="Poppins Light" w:cs="Poppins Light"/>
          <w:noProof/>
        </w:rPr>
        <w:br/>
        <w:t>Peça ao usuário para inserir o número de participantes e o tipo de reunião, e exiba a recomendação da sala.</w:t>
      </w:r>
    </w:p>
    <w:p w14:paraId="76B4EFA3" w14:textId="77777777" w:rsidR="004E315C" w:rsidRDefault="004E315C" w:rsidP="004E315C">
      <w:pPr>
        <w:rPr>
          <w:rFonts w:ascii="Poppins Light" w:hAnsi="Poppins Light" w:cs="Poppins Light"/>
          <w:noProof/>
        </w:rPr>
      </w:pPr>
    </w:p>
    <w:p w14:paraId="354238EB" w14:textId="155EDFFA" w:rsidR="00843EE7" w:rsidRDefault="00843EE7" w:rsidP="004E315C">
      <w:pPr>
        <w:rPr>
          <w:rFonts w:ascii="Poppins Light" w:hAnsi="Poppins Light" w:cs="Poppins Light"/>
          <w:b/>
          <w:bCs/>
          <w:noProof/>
        </w:rPr>
      </w:pPr>
      <w:r>
        <w:rPr>
          <w:rFonts w:ascii="Poppins Light" w:hAnsi="Poppins Light" w:cs="Poppins Light"/>
          <w:b/>
          <w:bCs/>
          <w:noProof/>
        </w:rPr>
        <w:t>Exemplo</w:t>
      </w:r>
      <w:r w:rsidR="00C112F9">
        <w:rPr>
          <w:rFonts w:ascii="Poppins Light" w:hAnsi="Poppins Light" w:cs="Poppins Light"/>
          <w:b/>
          <w:bCs/>
          <w:noProof/>
        </w:rPr>
        <w:t>-b</w:t>
      </w:r>
      <w:r>
        <w:rPr>
          <w:rFonts w:ascii="Poppins Light" w:hAnsi="Poppins Light" w:cs="Poppins Light"/>
          <w:b/>
          <w:bCs/>
          <w:noProof/>
        </w:rPr>
        <w:t>ase para resolução:</w:t>
      </w:r>
    </w:p>
    <w:p w14:paraId="1E2BB016" w14:textId="77777777" w:rsidR="00843EE7" w:rsidRDefault="00843EE7" w:rsidP="004E315C">
      <w:pPr>
        <w:rPr>
          <w:rFonts w:ascii="Poppins Light" w:hAnsi="Poppins Light" w:cs="Poppins Light"/>
          <w:b/>
          <w:bCs/>
          <w:noProof/>
        </w:rPr>
      </w:pPr>
    </w:p>
    <w:p w14:paraId="50823363" w14:textId="77777777" w:rsidR="00843EE7" w:rsidRPr="00843EE7" w:rsidRDefault="00843EE7" w:rsidP="00843EE7">
      <w:p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noProof/>
        </w:rPr>
        <w:t>if tipo_reuniao == "executiva":</w:t>
      </w:r>
    </w:p>
    <w:p w14:paraId="2DFA4C3C" w14:textId="77777777" w:rsidR="00843EE7" w:rsidRPr="00843EE7" w:rsidRDefault="00843EE7" w:rsidP="00843EE7">
      <w:p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noProof/>
        </w:rPr>
        <w:t xml:space="preserve">    # Decida qual sala é apropriada para reuniões executivas</w:t>
      </w:r>
    </w:p>
    <w:p w14:paraId="764B6985" w14:textId="77777777" w:rsidR="00843EE7" w:rsidRPr="00843EE7" w:rsidRDefault="00843EE7" w:rsidP="00843EE7">
      <w:p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noProof/>
        </w:rPr>
        <w:t>elif participantes &lt;= 5:</w:t>
      </w:r>
    </w:p>
    <w:p w14:paraId="461BF758" w14:textId="77777777" w:rsidR="00843EE7" w:rsidRPr="00843EE7" w:rsidRDefault="00843EE7" w:rsidP="00843EE7">
      <w:p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noProof/>
        </w:rPr>
        <w:t xml:space="preserve">    # Decida a sala para pequenas reuniões normais</w:t>
      </w:r>
    </w:p>
    <w:p w14:paraId="39ECD7B1" w14:textId="77777777" w:rsidR="00843EE7" w:rsidRPr="00843EE7" w:rsidRDefault="00843EE7" w:rsidP="00843EE7">
      <w:p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noProof/>
        </w:rPr>
        <w:t>elif participantes &lt;= 15:</w:t>
      </w:r>
    </w:p>
    <w:p w14:paraId="4E1B6A48" w14:textId="77777777" w:rsidR="00843EE7" w:rsidRPr="00843EE7" w:rsidRDefault="00843EE7" w:rsidP="00843EE7">
      <w:p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noProof/>
        </w:rPr>
        <w:t xml:space="preserve">    # Decida a sala para reuniões normais de tamanho médio</w:t>
      </w:r>
    </w:p>
    <w:p w14:paraId="0CC922DA" w14:textId="77777777" w:rsidR="00843EE7" w:rsidRPr="00843EE7" w:rsidRDefault="00843EE7" w:rsidP="00843EE7">
      <w:p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noProof/>
        </w:rPr>
        <w:t>else:</w:t>
      </w:r>
    </w:p>
    <w:p w14:paraId="15E52824" w14:textId="1B4ABEBE" w:rsidR="00843EE7" w:rsidRPr="00843EE7" w:rsidRDefault="00843EE7" w:rsidP="00843EE7">
      <w:pPr>
        <w:rPr>
          <w:rFonts w:ascii="Poppins Light" w:hAnsi="Poppins Light" w:cs="Poppins Light"/>
          <w:noProof/>
        </w:rPr>
      </w:pPr>
      <w:r w:rsidRPr="00843EE7">
        <w:rPr>
          <w:rFonts w:ascii="Poppins Light" w:hAnsi="Poppins Light" w:cs="Poppins Light"/>
          <w:noProof/>
        </w:rPr>
        <w:t xml:space="preserve">    # Decida a sala para grandes reuniões normais</w:t>
      </w:r>
    </w:p>
    <w:p w14:paraId="185EC5B3" w14:textId="77777777" w:rsidR="00843EE7" w:rsidRDefault="00843EE7" w:rsidP="004E315C">
      <w:pPr>
        <w:rPr>
          <w:rFonts w:ascii="Poppins Light" w:hAnsi="Poppins Light" w:cs="Poppins Light"/>
          <w:b/>
          <w:bCs/>
          <w:noProof/>
        </w:rPr>
      </w:pPr>
    </w:p>
    <w:p w14:paraId="165A3269" w14:textId="25F79CE1" w:rsidR="004E315C" w:rsidRPr="00F17254" w:rsidRDefault="004E315C" w:rsidP="004E315C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C112F9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843EE7">
        <w:rPr>
          <w:rFonts w:ascii="Poppins Light" w:hAnsi="Poppins Light" w:cs="Poppins Light"/>
          <w:noProof/>
        </w:rPr>
        <w:t>3</w:t>
      </w:r>
      <w:r>
        <w:rPr>
          <w:rFonts w:ascii="Poppins Light" w:hAnsi="Poppins Light" w:cs="Poppins Light"/>
          <w:noProof/>
        </w:rPr>
        <w:t>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1D4C92BB" w14:textId="77777777" w:rsidR="004E315C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78CC4931" w14:textId="77777777" w:rsidR="00FE1205" w:rsidRDefault="00FE1205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5897B2F" w14:textId="77777777" w:rsidR="00FE1205" w:rsidRDefault="00FE1205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CEF2FA6" w14:textId="77777777" w:rsidR="00FE1205" w:rsidRDefault="00FE1205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5ABA7179" w14:textId="77777777" w:rsidR="00FE1205" w:rsidRDefault="00FE1205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41305841" w14:textId="77777777" w:rsidR="00FE1205" w:rsidRDefault="00FE1205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53541634" w14:textId="77777777" w:rsidR="00FE1205" w:rsidRDefault="00FE1205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6BF6409B" w14:textId="77777777" w:rsidR="00FE1205" w:rsidRDefault="00FE1205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DA5C655" w14:textId="5BE49A09" w:rsidR="004E315C" w:rsidRPr="00814E58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7BB67FC5" w14:textId="5022EFAB" w:rsidR="004E315C" w:rsidRPr="00814E58" w:rsidRDefault="004E315C" w:rsidP="004E315C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C112F9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</w:p>
    <w:p w14:paraId="2350A10E" w14:textId="65E42B8A" w:rsidR="004E315C" w:rsidRPr="00814E58" w:rsidRDefault="004E315C" w:rsidP="004E315C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</w:p>
    <w:p w14:paraId="1D066C16" w14:textId="381027DD" w:rsidR="00843EE7" w:rsidRPr="00FE1205" w:rsidRDefault="00C112F9" w:rsidP="004E315C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4E315C">
        <w:rPr>
          <w:rFonts w:ascii="Poppins Light" w:hAnsi="Poppins Light" w:cs="Poppins Light"/>
          <w:noProof/>
        </w:rPr>
        <w:t>aneta</w:t>
      </w:r>
      <w:r w:rsidR="004E315C">
        <w:rPr>
          <w:rFonts w:ascii="Poppins Light" w:hAnsi="Poppins Light" w:cs="Poppins Light"/>
          <w:noProof/>
        </w:rPr>
        <w:br/>
      </w:r>
    </w:p>
    <w:p w14:paraId="317EB387" w14:textId="0FD29763" w:rsidR="004E315C" w:rsidRPr="00814E58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64BA0B03" w14:textId="77777777" w:rsidR="004E315C" w:rsidRPr="00814E58" w:rsidRDefault="004E315C" w:rsidP="004E315C">
      <w:pPr>
        <w:ind w:left="357"/>
        <w:jc w:val="both"/>
        <w:rPr>
          <w:rFonts w:ascii="Poppins Light" w:hAnsi="Poppins Light" w:cs="Poppins Light"/>
          <w:noProof/>
        </w:rPr>
      </w:pPr>
    </w:p>
    <w:p w14:paraId="50455FE6" w14:textId="348FEE30" w:rsidR="004E315C" w:rsidRDefault="004E315C" w:rsidP="004E315C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107CC8B5" w14:textId="77777777" w:rsidR="004E315C" w:rsidRPr="00AF689A" w:rsidRDefault="004E315C" w:rsidP="004E315C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1E2C8C8A" w14:textId="56BB238E" w:rsidR="004E315C" w:rsidRPr="000D596E" w:rsidRDefault="004E315C" w:rsidP="004E315C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a resolução abaixo e envie </w:t>
      </w:r>
      <w:r w:rsidR="00415053">
        <w:rPr>
          <w:rFonts w:ascii="Poppins Light" w:hAnsi="Poppins Light" w:cs="Poppins Light"/>
          <w:noProof/>
        </w:rPr>
        <w:t>n</w:t>
      </w:r>
      <w:r>
        <w:rPr>
          <w:rFonts w:ascii="Poppins Light" w:hAnsi="Poppins Light" w:cs="Poppins Light"/>
          <w:noProof/>
        </w:rPr>
        <w:t>o AVA</w:t>
      </w:r>
      <w:r w:rsidR="00C112F9">
        <w:rPr>
          <w:rFonts w:ascii="Poppins Light" w:hAnsi="Poppins Light" w:cs="Poppins Light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4E315C" w:rsidRPr="00814E58" w14:paraId="774A69F0" w14:textId="77777777" w:rsidTr="00737D00">
        <w:tc>
          <w:tcPr>
            <w:tcW w:w="8919" w:type="dxa"/>
          </w:tcPr>
          <w:p w14:paraId="2E185A3C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E315C" w:rsidRPr="00814E58" w14:paraId="303BFD2E" w14:textId="77777777" w:rsidTr="00737D00">
        <w:tc>
          <w:tcPr>
            <w:tcW w:w="8919" w:type="dxa"/>
          </w:tcPr>
          <w:p w14:paraId="7CCF1A97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E315C" w:rsidRPr="00814E58" w14:paraId="49F4AE73" w14:textId="77777777" w:rsidTr="00737D00">
        <w:tc>
          <w:tcPr>
            <w:tcW w:w="8919" w:type="dxa"/>
          </w:tcPr>
          <w:p w14:paraId="086C9DF6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E315C" w:rsidRPr="00814E58" w14:paraId="72418F66" w14:textId="77777777" w:rsidTr="00737D00">
        <w:tc>
          <w:tcPr>
            <w:tcW w:w="8919" w:type="dxa"/>
          </w:tcPr>
          <w:p w14:paraId="4AD54193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E315C" w:rsidRPr="00814E58" w14:paraId="70B32A96" w14:textId="77777777" w:rsidTr="00737D00">
        <w:tc>
          <w:tcPr>
            <w:tcW w:w="8919" w:type="dxa"/>
          </w:tcPr>
          <w:p w14:paraId="58272494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ACA7B" w14:textId="77777777" w:rsidR="004104F0" w:rsidRDefault="004104F0">
      <w:r>
        <w:separator/>
      </w:r>
    </w:p>
  </w:endnote>
  <w:endnote w:type="continuationSeparator" w:id="0">
    <w:p w14:paraId="371DB18D" w14:textId="77777777" w:rsidR="004104F0" w:rsidRDefault="004104F0">
      <w:r>
        <w:continuationSeparator/>
      </w:r>
    </w:p>
  </w:endnote>
  <w:endnote w:type="continuationNotice" w:id="1">
    <w:p w14:paraId="416FED74" w14:textId="77777777" w:rsidR="004104F0" w:rsidRDefault="00410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0753144" w:rsidR="00160195" w:rsidRPr="00814E58" w:rsidRDefault="438E8AE2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438E8AE2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438E8AE2">
              <w:rPr>
                <w:rFonts w:ascii="Poppins" w:hAnsi="Poppins" w:cs="Poppins"/>
                <w:sz w:val="20"/>
                <w:szCs w:val="20"/>
              </w:rPr>
              <w:t>[U3]</w:t>
            </w:r>
            <w:r w:rsidR="00160195">
              <w:tab/>
            </w:r>
            <w:r w:rsidRPr="438E8AE2">
              <w:rPr>
                <w:rFonts w:ascii="Poppins" w:hAnsi="Poppins" w:cs="Poppins"/>
                <w:sz w:val="20"/>
                <w:szCs w:val="20"/>
              </w:rPr>
              <w:t>[A3]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D361B" w14:textId="77777777" w:rsidR="004104F0" w:rsidRDefault="004104F0">
      <w:r>
        <w:separator/>
      </w:r>
    </w:p>
  </w:footnote>
  <w:footnote w:type="continuationSeparator" w:id="0">
    <w:p w14:paraId="205F015D" w14:textId="77777777" w:rsidR="004104F0" w:rsidRDefault="004104F0">
      <w:r>
        <w:continuationSeparator/>
      </w:r>
    </w:p>
  </w:footnote>
  <w:footnote w:type="continuationNotice" w:id="1">
    <w:p w14:paraId="3A07E570" w14:textId="77777777" w:rsidR="004104F0" w:rsidRDefault="004104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01303"/>
    <w:multiLevelType w:val="multilevel"/>
    <w:tmpl w:val="2102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2BBE"/>
    <w:multiLevelType w:val="multilevel"/>
    <w:tmpl w:val="6A327652"/>
    <w:styleLink w:val="Listaatual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023CF"/>
    <w:multiLevelType w:val="multilevel"/>
    <w:tmpl w:val="F65E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B6E2E"/>
    <w:multiLevelType w:val="hybridMultilevel"/>
    <w:tmpl w:val="68C49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C20A6C"/>
    <w:multiLevelType w:val="hybridMultilevel"/>
    <w:tmpl w:val="6A327652"/>
    <w:lvl w:ilvl="0" w:tplc="2F786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E51404"/>
    <w:multiLevelType w:val="multilevel"/>
    <w:tmpl w:val="13C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03E95"/>
    <w:multiLevelType w:val="multilevel"/>
    <w:tmpl w:val="4E3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4"/>
  </w:num>
  <w:num w:numId="2" w16cid:durableId="1115713199">
    <w:abstractNumId w:val="5"/>
  </w:num>
  <w:num w:numId="3" w16cid:durableId="1821843517">
    <w:abstractNumId w:val="13"/>
  </w:num>
  <w:num w:numId="4" w16cid:durableId="1682665340">
    <w:abstractNumId w:val="8"/>
  </w:num>
  <w:num w:numId="5" w16cid:durableId="1499492561">
    <w:abstractNumId w:val="2"/>
  </w:num>
  <w:num w:numId="6" w16cid:durableId="1534533007">
    <w:abstractNumId w:val="1"/>
  </w:num>
  <w:num w:numId="7" w16cid:durableId="2039425142">
    <w:abstractNumId w:val="11"/>
  </w:num>
  <w:num w:numId="8" w16cid:durableId="928319612">
    <w:abstractNumId w:val="7"/>
  </w:num>
  <w:num w:numId="9" w16cid:durableId="806899764">
    <w:abstractNumId w:val="9"/>
  </w:num>
  <w:num w:numId="10" w16cid:durableId="1405756368">
    <w:abstractNumId w:val="3"/>
  </w:num>
  <w:num w:numId="11" w16cid:durableId="686563934">
    <w:abstractNumId w:val="10"/>
  </w:num>
  <w:num w:numId="12" w16cid:durableId="972753426">
    <w:abstractNumId w:val="12"/>
  </w:num>
  <w:num w:numId="13" w16cid:durableId="1797291037">
    <w:abstractNumId w:val="0"/>
  </w:num>
  <w:num w:numId="14" w16cid:durableId="21758923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52865"/>
    <w:rsid w:val="00093C5A"/>
    <w:rsid w:val="000A4E65"/>
    <w:rsid w:val="000C6619"/>
    <w:rsid w:val="000D2B90"/>
    <w:rsid w:val="000D596E"/>
    <w:rsid w:val="000F7DE9"/>
    <w:rsid w:val="00124756"/>
    <w:rsid w:val="00160195"/>
    <w:rsid w:val="00171B75"/>
    <w:rsid w:val="001904F2"/>
    <w:rsid w:val="001A2D86"/>
    <w:rsid w:val="001A32C9"/>
    <w:rsid w:val="001B0B18"/>
    <w:rsid w:val="001B5A99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4104F0"/>
    <w:rsid w:val="00415053"/>
    <w:rsid w:val="004410C0"/>
    <w:rsid w:val="00453529"/>
    <w:rsid w:val="00454835"/>
    <w:rsid w:val="00464B32"/>
    <w:rsid w:val="00491C71"/>
    <w:rsid w:val="00493B10"/>
    <w:rsid w:val="004A7BB8"/>
    <w:rsid w:val="004B66A3"/>
    <w:rsid w:val="004E315C"/>
    <w:rsid w:val="004E713D"/>
    <w:rsid w:val="005342F4"/>
    <w:rsid w:val="00535046"/>
    <w:rsid w:val="0054587F"/>
    <w:rsid w:val="005517B2"/>
    <w:rsid w:val="00585F34"/>
    <w:rsid w:val="005A5A09"/>
    <w:rsid w:val="005E4165"/>
    <w:rsid w:val="005F74BB"/>
    <w:rsid w:val="0060776C"/>
    <w:rsid w:val="0063273B"/>
    <w:rsid w:val="006653E9"/>
    <w:rsid w:val="006761D5"/>
    <w:rsid w:val="00676B29"/>
    <w:rsid w:val="006B3AE9"/>
    <w:rsid w:val="006D59F8"/>
    <w:rsid w:val="007046FA"/>
    <w:rsid w:val="00723D5E"/>
    <w:rsid w:val="00766B5A"/>
    <w:rsid w:val="007671B4"/>
    <w:rsid w:val="00773A8C"/>
    <w:rsid w:val="0078262D"/>
    <w:rsid w:val="007B6ABF"/>
    <w:rsid w:val="007D05B3"/>
    <w:rsid w:val="00814E58"/>
    <w:rsid w:val="00825076"/>
    <w:rsid w:val="0083474B"/>
    <w:rsid w:val="00841D59"/>
    <w:rsid w:val="00843EE7"/>
    <w:rsid w:val="00851368"/>
    <w:rsid w:val="00875DD6"/>
    <w:rsid w:val="008925A9"/>
    <w:rsid w:val="00893107"/>
    <w:rsid w:val="00896814"/>
    <w:rsid w:val="008B4C24"/>
    <w:rsid w:val="008E50B3"/>
    <w:rsid w:val="008F775A"/>
    <w:rsid w:val="0092769D"/>
    <w:rsid w:val="00966015"/>
    <w:rsid w:val="009B33B6"/>
    <w:rsid w:val="00A11FE2"/>
    <w:rsid w:val="00AA60A0"/>
    <w:rsid w:val="00AD78A6"/>
    <w:rsid w:val="00AF689A"/>
    <w:rsid w:val="00B45591"/>
    <w:rsid w:val="00BA6A76"/>
    <w:rsid w:val="00C112F9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F76E4"/>
    <w:rsid w:val="00D03B93"/>
    <w:rsid w:val="00D05B9C"/>
    <w:rsid w:val="00D553AB"/>
    <w:rsid w:val="00D61A8F"/>
    <w:rsid w:val="00DD5204"/>
    <w:rsid w:val="00DE0C0D"/>
    <w:rsid w:val="00E10D86"/>
    <w:rsid w:val="00E227A8"/>
    <w:rsid w:val="00E400A6"/>
    <w:rsid w:val="00E71901"/>
    <w:rsid w:val="00E73E76"/>
    <w:rsid w:val="00E77AF3"/>
    <w:rsid w:val="00E82C45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7F1E"/>
    <w:rsid w:val="00FE1205"/>
    <w:rsid w:val="00FF3340"/>
    <w:rsid w:val="00FF3ECB"/>
    <w:rsid w:val="438E8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numbering" w:customStyle="1" w:styleId="Listaatual1">
    <w:name w:val="Lista atual1"/>
    <w:uiPriority w:val="99"/>
    <w:rsid w:val="004E315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637D1-E407-480A-9260-3DD795D63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3</Pages>
  <Words>378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 Dias</cp:lastModifiedBy>
  <cp:revision>3</cp:revision>
  <cp:lastPrinted>2006-08-31T06:40:00Z</cp:lastPrinted>
  <dcterms:created xsi:type="dcterms:W3CDTF">2024-05-21T12:18:00Z</dcterms:created>
  <dcterms:modified xsi:type="dcterms:W3CDTF">2024-05-22T11:50:00Z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