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6C49C706" w14:textId="5AD5B4F1" w:rsidR="0060776C" w:rsidRDefault="000D596E" w:rsidP="00E227A8">
      <w:pPr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 xml:space="preserve">Atividade 1: </w:t>
      </w:r>
      <w:r w:rsidR="006D0363" w:rsidRPr="006D0363">
        <w:rPr>
          <w:rFonts w:ascii="Poppins" w:hAnsi="Poppins" w:cs="Poppins"/>
          <w:b/>
          <w:bCs/>
          <w:sz w:val="32"/>
          <w:szCs w:val="32"/>
        </w:rPr>
        <w:t xml:space="preserve">Sequência </w:t>
      </w:r>
      <w:r w:rsidR="00F9176B">
        <w:rPr>
          <w:rFonts w:ascii="Poppins" w:hAnsi="Poppins" w:cs="Poppins"/>
          <w:b/>
          <w:bCs/>
          <w:sz w:val="32"/>
          <w:szCs w:val="32"/>
        </w:rPr>
        <w:t>l</w:t>
      </w:r>
      <w:r w:rsidR="006D0363" w:rsidRPr="006D0363">
        <w:rPr>
          <w:rFonts w:ascii="Poppins" w:hAnsi="Poppins" w:cs="Poppins"/>
          <w:b/>
          <w:bCs/>
          <w:sz w:val="32"/>
          <w:szCs w:val="32"/>
        </w:rPr>
        <w:t>ógica</w:t>
      </w:r>
      <w:r w:rsidR="006D0363">
        <w:rPr>
          <w:rFonts w:ascii="Poppins" w:hAnsi="Poppins" w:cs="Poppins"/>
          <w:b/>
          <w:bCs/>
          <w:sz w:val="32"/>
          <w:szCs w:val="32"/>
        </w:rPr>
        <w:t xml:space="preserve"> </w:t>
      </w:r>
      <w:r w:rsidR="00CE4322">
        <w:rPr>
          <w:rFonts w:ascii="Poppins" w:hAnsi="Poppins" w:cs="Poppins"/>
          <w:b/>
          <w:bCs/>
          <w:sz w:val="32"/>
          <w:szCs w:val="32"/>
        </w:rPr>
        <w:t>(</w:t>
      </w:r>
      <w:proofErr w:type="spellStart"/>
      <w:r w:rsidR="00CE4322">
        <w:rPr>
          <w:rFonts w:ascii="Poppins" w:hAnsi="Poppins" w:cs="Poppins"/>
          <w:b/>
          <w:bCs/>
          <w:sz w:val="32"/>
          <w:szCs w:val="32"/>
        </w:rPr>
        <w:t>Beecrowd</w:t>
      </w:r>
      <w:proofErr w:type="spellEnd"/>
      <w:r w:rsidR="00CE4322">
        <w:rPr>
          <w:rFonts w:ascii="Poppins" w:hAnsi="Poppins" w:cs="Poppins"/>
          <w:b/>
          <w:bCs/>
          <w:sz w:val="32"/>
          <w:szCs w:val="32"/>
        </w:rPr>
        <w:t>)</w:t>
      </w:r>
    </w:p>
    <w:p w14:paraId="4BE909FD" w14:textId="2E440F1D" w:rsidR="00F41EE9" w:rsidRDefault="00AD177A" w:rsidP="00F17254">
      <w:pPr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 xml:space="preserve">BEECROWD. Página inicial. Disponível em: </w:t>
      </w:r>
      <w:hyperlink r:id="rId10" w:history="1">
        <w:r w:rsidRPr="006669E8">
          <w:rPr>
            <w:rStyle w:val="Hyperlink"/>
            <w:rFonts w:ascii="Poppins" w:hAnsi="Poppins" w:cs="Poppins"/>
            <w:b/>
            <w:bCs/>
            <w:sz w:val="32"/>
            <w:szCs w:val="32"/>
          </w:rPr>
          <w:t>https://judge.beecrowd.com/pt/login?redirect=%2Fpt%2Fproblems%2Fview%2F1144</w:t>
        </w:r>
      </w:hyperlink>
      <w:r>
        <w:rPr>
          <w:rFonts w:ascii="Poppins" w:hAnsi="Poppins" w:cs="Poppins"/>
          <w:b/>
          <w:bCs/>
          <w:sz w:val="32"/>
          <w:szCs w:val="32"/>
        </w:rPr>
        <w:t>. Acesso em: 10 maio 2024.</w:t>
      </w:r>
    </w:p>
    <w:p w14:paraId="255CA990" w14:textId="77777777" w:rsidR="00AD177A" w:rsidRPr="00F17254" w:rsidRDefault="00AD177A" w:rsidP="00F17254">
      <w:pPr>
        <w:rPr>
          <w:rFonts w:ascii="Poppins Light" w:hAnsi="Poppins Light" w:cs="Poppins Light"/>
        </w:rPr>
      </w:pPr>
    </w:p>
    <w:p w14:paraId="546D2658" w14:textId="47977315" w:rsidR="00F17254" w:rsidRPr="003E54E4" w:rsidRDefault="00F17254" w:rsidP="00F17254">
      <w:pPr>
        <w:rPr>
          <w:rFonts w:ascii="Poppins Medium" w:hAnsi="Poppins Medium" w:cs="Poppins Medium"/>
          <w:b/>
          <w:bCs/>
        </w:rPr>
      </w:pPr>
      <w:r w:rsidRPr="003E54E4">
        <w:rPr>
          <w:rFonts w:ascii="Poppins Medium" w:hAnsi="Poppins Medium" w:cs="Poppins Medium"/>
          <w:b/>
          <w:bCs/>
        </w:rPr>
        <w:t xml:space="preserve">Detalhes do </w:t>
      </w:r>
      <w:r w:rsidR="00F9176B">
        <w:rPr>
          <w:rFonts w:ascii="Poppins Medium" w:hAnsi="Poppins Medium" w:cs="Poppins Medium"/>
          <w:b/>
          <w:bCs/>
        </w:rPr>
        <w:t>e</w:t>
      </w:r>
      <w:r w:rsidRPr="003E54E4">
        <w:rPr>
          <w:rFonts w:ascii="Poppins Medium" w:hAnsi="Poppins Medium" w:cs="Poppins Medium"/>
          <w:b/>
          <w:bCs/>
        </w:rPr>
        <w:t>xercício:</w:t>
      </w:r>
    </w:p>
    <w:p w14:paraId="7A64E2E5" w14:textId="77777777" w:rsidR="00F17254" w:rsidRDefault="00F17254" w:rsidP="00F17254">
      <w:pPr>
        <w:rPr>
          <w:rFonts w:ascii="Poppins Light" w:hAnsi="Poppins Light" w:cs="Poppins Light"/>
        </w:rPr>
      </w:pPr>
    </w:p>
    <w:p w14:paraId="7CF23FEA" w14:textId="77777777" w:rsidR="006D0363" w:rsidRPr="006D0363" w:rsidRDefault="006D0363" w:rsidP="006D0363">
      <w:pPr>
        <w:rPr>
          <w:rFonts w:ascii="Poppins Light" w:hAnsi="Poppins Light" w:cs="Poppins Light"/>
        </w:rPr>
      </w:pPr>
      <w:r w:rsidRPr="006D0363">
        <w:rPr>
          <w:rFonts w:ascii="Poppins Light" w:hAnsi="Poppins Light" w:cs="Poppins Light"/>
        </w:rPr>
        <w:t>Escreva um programa que leia um valor inteiro N. N * 2 linhas de saída serão apresentadas na execução do programa, seguindo a lógica do exemplo abaixo. Para valores com mais de 6 dígitos, todos os dígitos devem ser apresentados.</w:t>
      </w:r>
    </w:p>
    <w:p w14:paraId="606F9122" w14:textId="77777777" w:rsidR="006D0363" w:rsidRDefault="006D0363" w:rsidP="006D0363">
      <w:pPr>
        <w:rPr>
          <w:rFonts w:ascii="Poppins Light" w:hAnsi="Poppins Light" w:cs="Poppins Light"/>
          <w:b/>
          <w:bCs/>
        </w:rPr>
      </w:pPr>
    </w:p>
    <w:p w14:paraId="748AFBB3" w14:textId="131D270B" w:rsidR="006D0363" w:rsidRPr="003E54E4" w:rsidRDefault="006D0363" w:rsidP="006D0363">
      <w:pPr>
        <w:rPr>
          <w:rFonts w:ascii="Poppins Medium" w:hAnsi="Poppins Medium" w:cs="Poppins Medium"/>
          <w:b/>
          <w:bCs/>
        </w:rPr>
      </w:pPr>
      <w:r w:rsidRPr="003E54E4">
        <w:rPr>
          <w:rFonts w:ascii="Poppins Medium" w:hAnsi="Poppins Medium" w:cs="Poppins Medium"/>
          <w:b/>
          <w:bCs/>
        </w:rPr>
        <w:t>Entrada</w:t>
      </w:r>
    </w:p>
    <w:p w14:paraId="12E7006F" w14:textId="77777777" w:rsidR="006D0363" w:rsidRPr="006D0363" w:rsidRDefault="006D0363" w:rsidP="006D0363">
      <w:pPr>
        <w:rPr>
          <w:rFonts w:ascii="Poppins Light" w:hAnsi="Poppins Light" w:cs="Poppins Light"/>
        </w:rPr>
      </w:pPr>
      <w:r w:rsidRPr="006D0363">
        <w:rPr>
          <w:rFonts w:ascii="Poppins Light" w:hAnsi="Poppins Light" w:cs="Poppins Light"/>
        </w:rPr>
        <w:t>O arquivo de entrada contém um número inteiro positivo </w:t>
      </w:r>
      <w:r w:rsidRPr="006D0363">
        <w:rPr>
          <w:rFonts w:ascii="Poppins Light" w:hAnsi="Poppins Light" w:cs="Poppins Light"/>
          <w:b/>
          <w:bCs/>
        </w:rPr>
        <w:t>N</w:t>
      </w:r>
      <w:r w:rsidRPr="006D0363">
        <w:rPr>
          <w:rFonts w:ascii="Poppins Light" w:hAnsi="Poppins Light" w:cs="Poppins Light"/>
        </w:rPr>
        <w:t> (1 &lt; </w:t>
      </w:r>
      <w:r w:rsidRPr="006D0363">
        <w:rPr>
          <w:rFonts w:ascii="Poppins Light" w:hAnsi="Poppins Light" w:cs="Poppins Light"/>
          <w:b/>
          <w:bCs/>
        </w:rPr>
        <w:t>N</w:t>
      </w:r>
      <w:r w:rsidRPr="006D0363">
        <w:rPr>
          <w:rFonts w:ascii="Poppins Light" w:hAnsi="Poppins Light" w:cs="Poppins Light"/>
        </w:rPr>
        <w:t> &lt; 1000).</w:t>
      </w:r>
    </w:p>
    <w:p w14:paraId="61F3CC66" w14:textId="77777777" w:rsidR="006D0363" w:rsidRDefault="006D0363" w:rsidP="006D0363">
      <w:pPr>
        <w:rPr>
          <w:rFonts w:ascii="Poppins Light" w:hAnsi="Poppins Light" w:cs="Poppins Light"/>
          <w:b/>
          <w:bCs/>
        </w:rPr>
      </w:pPr>
    </w:p>
    <w:p w14:paraId="43086649" w14:textId="331FB1C6" w:rsidR="006D0363" w:rsidRPr="003E54E4" w:rsidRDefault="006D0363" w:rsidP="006D0363">
      <w:pPr>
        <w:rPr>
          <w:rFonts w:ascii="Poppins Medium" w:hAnsi="Poppins Medium" w:cs="Poppins Medium"/>
          <w:b/>
          <w:bCs/>
        </w:rPr>
      </w:pPr>
      <w:r w:rsidRPr="003E54E4">
        <w:rPr>
          <w:rFonts w:ascii="Poppins Medium" w:hAnsi="Poppins Medium" w:cs="Poppins Medium"/>
          <w:b/>
          <w:bCs/>
        </w:rPr>
        <w:t>Saída</w:t>
      </w:r>
    </w:p>
    <w:p w14:paraId="3F482854" w14:textId="0C9D8C54" w:rsidR="006D0363" w:rsidRDefault="006D0363" w:rsidP="00F17254">
      <w:pPr>
        <w:rPr>
          <w:rFonts w:ascii="Poppins Light" w:hAnsi="Poppins Light" w:cs="Poppins Light"/>
        </w:rPr>
      </w:pPr>
      <w:r w:rsidRPr="006D0363">
        <w:rPr>
          <w:rFonts w:ascii="Poppins Light" w:hAnsi="Poppins Light" w:cs="Poppins Light"/>
        </w:rPr>
        <w:t>Imprima a saída conforme o exemplo fornecido.</w:t>
      </w:r>
    </w:p>
    <w:p w14:paraId="3214CB5A" w14:textId="77777777" w:rsidR="006D0363" w:rsidRDefault="006D0363" w:rsidP="00F17254">
      <w:pPr>
        <w:rPr>
          <w:rFonts w:ascii="Poppins Light" w:hAnsi="Poppins Light" w:cs="Poppins Light"/>
        </w:rPr>
      </w:pPr>
    </w:p>
    <w:p w14:paraId="79AC8859" w14:textId="0AD0E6C9" w:rsidR="006D0363" w:rsidRDefault="006D0363" w:rsidP="00F17254">
      <w:pPr>
        <w:rPr>
          <w:rFonts w:ascii="Poppins Light" w:hAnsi="Poppins Light" w:cs="Poppins Light"/>
        </w:rPr>
      </w:pPr>
      <w:r w:rsidRPr="006D0363">
        <w:rPr>
          <w:rFonts w:ascii="Poppins Light" w:hAnsi="Poppins Light" w:cs="Poppins Light"/>
          <w:noProof/>
          <w:lang w:val="es-ES" w:eastAsia="es-ES"/>
        </w:rPr>
        <w:drawing>
          <wp:inline distT="0" distB="0" distL="0" distR="0" wp14:anchorId="0B325DE0" wp14:editId="58AABD77">
            <wp:extent cx="6120765" cy="2029460"/>
            <wp:effectExtent l="0" t="0" r="635" b="2540"/>
            <wp:docPr id="24442089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20897" name="Imagem 1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EE7E" w14:textId="731D2390" w:rsidR="00F17254" w:rsidRDefault="00AD177A" w:rsidP="00F17254">
      <w:pPr>
        <w:rPr>
          <w:rFonts w:ascii="Poppins Light" w:hAnsi="Poppins Light" w:cs="Poppins Light"/>
        </w:rPr>
      </w:pPr>
      <w:r>
        <w:rPr>
          <w:rFonts w:ascii="Poppins Light" w:hAnsi="Poppins Light" w:cs="Poppins Light"/>
        </w:rPr>
        <w:t xml:space="preserve">Reprodução – BEECROWD. Disponível em: </w:t>
      </w:r>
      <w:hyperlink r:id="rId12" w:history="1">
        <w:r w:rsidRPr="006669E8">
          <w:rPr>
            <w:rStyle w:val="Hyperlink"/>
            <w:rFonts w:ascii="Poppins Light" w:hAnsi="Poppins Light" w:cs="Poppins Light"/>
          </w:rPr>
          <w:t>https://judge.beecrowd.com/pt/problems/view/1144</w:t>
        </w:r>
      </w:hyperlink>
      <w:r>
        <w:rPr>
          <w:rFonts w:ascii="Poppins Light" w:hAnsi="Poppins Light" w:cs="Poppins Light"/>
        </w:rPr>
        <w:t>. Acesso em: 10 maio 2024.</w:t>
      </w:r>
    </w:p>
    <w:p w14:paraId="2C0B43BC" w14:textId="77777777" w:rsidR="006D0363" w:rsidRDefault="006D0363" w:rsidP="00F17254">
      <w:pPr>
        <w:rPr>
          <w:rFonts w:ascii="Poppins Light" w:hAnsi="Poppins Light" w:cs="Poppins Light"/>
          <w:b/>
          <w:bCs/>
        </w:rPr>
      </w:pPr>
    </w:p>
    <w:p w14:paraId="317C095F" w14:textId="5B9FDD06" w:rsidR="00F17254" w:rsidRPr="00F17254" w:rsidRDefault="00F17254" w:rsidP="00F17254">
      <w:pPr>
        <w:rPr>
          <w:rFonts w:ascii="Poppins Light" w:hAnsi="Poppins Light" w:cs="Poppins Light"/>
        </w:rPr>
      </w:pPr>
      <w:r w:rsidRPr="003E54E4">
        <w:rPr>
          <w:rFonts w:ascii="Poppins Medium" w:hAnsi="Poppins Medium" w:cs="Poppins Medium"/>
          <w:b/>
          <w:bCs/>
        </w:rPr>
        <w:t xml:space="preserve">Tempo </w:t>
      </w:r>
      <w:r w:rsidR="00F9176B">
        <w:rPr>
          <w:rFonts w:ascii="Poppins Medium" w:hAnsi="Poppins Medium" w:cs="Poppins Medium"/>
          <w:b/>
          <w:bCs/>
        </w:rPr>
        <w:t>e</w:t>
      </w:r>
      <w:r w:rsidRPr="003E54E4">
        <w:rPr>
          <w:rFonts w:ascii="Poppins Medium" w:hAnsi="Poppins Medium" w:cs="Poppins Medium"/>
          <w:b/>
          <w:bCs/>
        </w:rPr>
        <w:t>stimado:</w:t>
      </w:r>
      <w:r w:rsidRPr="00F17254">
        <w:rPr>
          <w:rFonts w:ascii="Poppins Light" w:hAnsi="Poppins Light" w:cs="Poppins Light"/>
        </w:rPr>
        <w:t xml:space="preserve"> </w:t>
      </w:r>
      <w:r w:rsidR="00F41EE9">
        <w:rPr>
          <w:rFonts w:ascii="Poppins Light" w:hAnsi="Poppins Light" w:cs="Poppins Light"/>
        </w:rPr>
        <w:t>30</w:t>
      </w:r>
      <w:r w:rsidRPr="00F17254">
        <w:rPr>
          <w:rFonts w:ascii="Poppins Light" w:hAnsi="Poppins Light" w:cs="Poppins Light"/>
        </w:rPr>
        <w:t xml:space="preserve"> minutos.</w:t>
      </w:r>
    </w:p>
    <w:p w14:paraId="050BB83B" w14:textId="73AAE60C" w:rsidR="00E227A8" w:rsidRPr="00814E58" w:rsidRDefault="00E227A8" w:rsidP="00E227A8">
      <w:pPr>
        <w:rPr>
          <w:rFonts w:ascii="Poppins" w:hAnsi="Poppins" w:cs="Poppins"/>
          <w:b/>
          <w:bCs/>
          <w:sz w:val="32"/>
          <w:szCs w:val="32"/>
        </w:rPr>
      </w:pPr>
      <w:r w:rsidRPr="00814E58">
        <w:rPr>
          <w:rFonts w:ascii="Poppins" w:hAnsi="Poppins" w:cs="Poppins"/>
          <w:b/>
          <w:bCs/>
          <w:sz w:val="32"/>
          <w:szCs w:val="32"/>
        </w:rPr>
        <w:lastRenderedPageBreak/>
        <w:t>Lista de materiais</w:t>
      </w:r>
    </w:p>
    <w:p w14:paraId="2DA758A4" w14:textId="5F0ADD2C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</w:rPr>
      </w:pPr>
      <w:r>
        <w:rPr>
          <w:rFonts w:ascii="Poppins Light" w:hAnsi="Poppins Light" w:cs="Poppins Light"/>
        </w:rPr>
        <w:t>Computador com Internet</w:t>
      </w:r>
      <w:r w:rsidR="00CE5A03">
        <w:rPr>
          <w:rFonts w:ascii="Poppins Light" w:hAnsi="Poppins Light" w:cs="Poppins Light"/>
        </w:rPr>
        <w:t>.</w:t>
      </w:r>
    </w:p>
    <w:p w14:paraId="1A62976A" w14:textId="1D171035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</w:rPr>
      </w:pPr>
      <w:r>
        <w:rPr>
          <w:rFonts w:ascii="Poppins Light" w:hAnsi="Poppins Light" w:cs="Poppins Light"/>
        </w:rPr>
        <w:t>Caderno para anotações</w:t>
      </w:r>
      <w:r w:rsidR="00CE5A03">
        <w:rPr>
          <w:rFonts w:ascii="Poppins Light" w:hAnsi="Poppins Light" w:cs="Poppins Light"/>
        </w:rPr>
        <w:t>.</w:t>
      </w:r>
    </w:p>
    <w:p w14:paraId="33ECFA56" w14:textId="18D58345" w:rsidR="00893107" w:rsidRPr="00F17254" w:rsidRDefault="00C96A8D" w:rsidP="00E227A8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</w:rPr>
      </w:pPr>
      <w:r>
        <w:rPr>
          <w:rFonts w:ascii="Poppins Light" w:hAnsi="Poppins Light" w:cs="Poppins Light"/>
        </w:rPr>
        <w:t>1 caneta</w:t>
      </w:r>
      <w:r w:rsidR="00CE5A03">
        <w:rPr>
          <w:rFonts w:ascii="Poppins Light" w:hAnsi="Poppins Light" w:cs="Poppins Light"/>
        </w:rPr>
        <w:t>.</w:t>
      </w:r>
      <w:r w:rsidR="00F17254">
        <w:rPr>
          <w:rFonts w:ascii="Poppins Light" w:hAnsi="Poppins Light" w:cs="Poppins Light"/>
        </w:rPr>
        <w:br/>
      </w:r>
    </w:p>
    <w:p w14:paraId="0ED21B0B" w14:textId="3BE5A90F" w:rsidR="00E227A8" w:rsidRPr="00814E58" w:rsidRDefault="00E227A8" w:rsidP="00E227A8">
      <w:pPr>
        <w:rPr>
          <w:rFonts w:ascii="Poppins" w:hAnsi="Poppins" w:cs="Poppins"/>
          <w:b/>
          <w:bCs/>
          <w:sz w:val="32"/>
          <w:szCs w:val="32"/>
        </w:rPr>
      </w:pPr>
      <w:r w:rsidRPr="00814E58">
        <w:rPr>
          <w:rFonts w:ascii="Poppins" w:hAnsi="Poppins" w:cs="Poppins"/>
          <w:b/>
          <w:bCs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sz w:val="32"/>
          <w:szCs w:val="32"/>
        </w:rPr>
        <w:t>xperimental</w:t>
      </w:r>
    </w:p>
    <w:p w14:paraId="0FAB7145" w14:textId="77777777" w:rsidR="00E227A8" w:rsidRPr="00814E58" w:rsidRDefault="00E227A8" w:rsidP="00585F34">
      <w:pPr>
        <w:ind w:left="357"/>
        <w:jc w:val="both"/>
        <w:rPr>
          <w:rFonts w:ascii="Poppins Light" w:hAnsi="Poppins Light" w:cs="Poppins Light"/>
        </w:rPr>
      </w:pPr>
    </w:p>
    <w:p w14:paraId="36086B11" w14:textId="5219A284" w:rsidR="00AF689A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</w:rPr>
      </w:pPr>
      <w:r>
        <w:rPr>
          <w:rFonts w:ascii="Poppins Light" w:hAnsi="Poppins Light" w:cs="Poppins Light"/>
        </w:rPr>
        <w:t xml:space="preserve">Desenvolva o código para </w:t>
      </w:r>
      <w:r w:rsidR="00CE5A03">
        <w:rPr>
          <w:rFonts w:ascii="Poppins Light" w:hAnsi="Poppins Light" w:cs="Poppins Light"/>
        </w:rPr>
        <w:t xml:space="preserve">a </w:t>
      </w:r>
      <w:r>
        <w:rPr>
          <w:rFonts w:ascii="Poppins Light" w:hAnsi="Poppins Light" w:cs="Poppins Light"/>
        </w:rPr>
        <w:t>resolução do programa citado.</w:t>
      </w:r>
    </w:p>
    <w:p w14:paraId="516E1AEE" w14:textId="48D4768F" w:rsidR="00F41EE9" w:rsidRPr="00AF689A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</w:rPr>
      </w:pPr>
      <w:r>
        <w:rPr>
          <w:rFonts w:ascii="Poppins Light" w:hAnsi="Poppins Light" w:cs="Poppins Light"/>
        </w:rPr>
        <w:t>Descreva em papel a estrutura lógica que seu grupo pensou para solucionar a atividade.</w:t>
      </w:r>
    </w:p>
    <w:p w14:paraId="3DA1E9A8" w14:textId="3E843821" w:rsidR="000D596E" w:rsidRPr="000D596E" w:rsidRDefault="000D596E" w:rsidP="000D596E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</w:rPr>
      </w:pPr>
      <w:r>
        <w:rPr>
          <w:rFonts w:ascii="Poppins Light" w:hAnsi="Poppins Light" w:cs="Poppins Light"/>
        </w:rPr>
        <w:t xml:space="preserve">Anote </w:t>
      </w:r>
      <w:r w:rsidR="00F17254">
        <w:rPr>
          <w:rFonts w:ascii="Poppins Light" w:hAnsi="Poppins Light" w:cs="Poppins Light"/>
        </w:rPr>
        <w:t xml:space="preserve">a resolução abaixo </w:t>
      </w:r>
      <w:r w:rsidR="00893107">
        <w:rPr>
          <w:rFonts w:ascii="Poppins Light" w:hAnsi="Poppins Light" w:cs="Poppins Light"/>
        </w:rPr>
        <w:t xml:space="preserve">e envie </w:t>
      </w:r>
      <w:r w:rsidR="00CE5A03">
        <w:rPr>
          <w:rFonts w:ascii="Poppins Light" w:hAnsi="Poppins Light" w:cs="Poppins Light"/>
        </w:rPr>
        <w:t xml:space="preserve">por meio </w:t>
      </w:r>
      <w:r w:rsidR="00893107">
        <w:rPr>
          <w:rFonts w:ascii="Poppins Light" w:hAnsi="Poppins Light" w:cs="Poppins Light"/>
        </w:rPr>
        <w:t>do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4311668A" w14:textId="77777777" w:rsidTr="00B45591">
        <w:tc>
          <w:tcPr>
            <w:tcW w:w="8919" w:type="dxa"/>
          </w:tcPr>
          <w:p w14:paraId="0F1F692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</w:rPr>
            </w:pPr>
          </w:p>
        </w:tc>
      </w:tr>
      <w:tr w:rsidR="00E227A8" w:rsidRPr="00814E58" w14:paraId="0C35F990" w14:textId="77777777" w:rsidTr="00B45591">
        <w:tc>
          <w:tcPr>
            <w:tcW w:w="8919" w:type="dxa"/>
          </w:tcPr>
          <w:p w14:paraId="0D979B8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</w:rPr>
            </w:pPr>
          </w:p>
        </w:tc>
      </w:tr>
      <w:tr w:rsidR="00E227A8" w:rsidRPr="00814E58" w14:paraId="0D2A8271" w14:textId="77777777" w:rsidTr="00B45591">
        <w:tc>
          <w:tcPr>
            <w:tcW w:w="8919" w:type="dxa"/>
          </w:tcPr>
          <w:p w14:paraId="36559B1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</w:rPr>
            </w:pPr>
          </w:p>
        </w:tc>
      </w:tr>
      <w:tr w:rsidR="00E227A8" w:rsidRPr="00814E58" w14:paraId="12536CD2" w14:textId="77777777" w:rsidTr="00B45591">
        <w:tc>
          <w:tcPr>
            <w:tcW w:w="8919" w:type="dxa"/>
          </w:tcPr>
          <w:p w14:paraId="32DAE36C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</w:rPr>
            </w:pPr>
          </w:p>
        </w:tc>
      </w:tr>
      <w:tr w:rsidR="00E227A8" w:rsidRPr="00814E58" w14:paraId="176ED4E5" w14:textId="77777777" w:rsidTr="00B45591">
        <w:tc>
          <w:tcPr>
            <w:tcW w:w="8919" w:type="dxa"/>
          </w:tcPr>
          <w:p w14:paraId="25826BD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</w:rPr>
            </w:pPr>
          </w:p>
        </w:tc>
      </w:tr>
    </w:tbl>
    <w:p w14:paraId="414D9BDA" w14:textId="77777777" w:rsidR="000D596E" w:rsidRPr="006761D5" w:rsidRDefault="000D596E" w:rsidP="006761D5">
      <w:pPr>
        <w:spacing w:line="276" w:lineRule="auto"/>
        <w:rPr>
          <w:rFonts w:ascii="Poppins Light" w:hAnsi="Poppins Light" w:cs="Poppins Light"/>
        </w:rPr>
      </w:pPr>
    </w:p>
    <w:sectPr w:rsidR="000D596E" w:rsidRPr="006761D5">
      <w:headerReference w:type="default" r:id="rId13"/>
      <w:footerReference w:type="even" r:id="rId14"/>
      <w:footerReference w:type="default" r:id="rId15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15E9D0" w14:textId="77777777" w:rsidR="00CA6FBF" w:rsidRDefault="00CA6FBF">
      <w:r>
        <w:separator/>
      </w:r>
    </w:p>
  </w:endnote>
  <w:endnote w:type="continuationSeparator" w:id="0">
    <w:p w14:paraId="7C120825" w14:textId="77777777" w:rsidR="00CA6FBF" w:rsidRDefault="00CA6FBF">
      <w:r>
        <w:continuationSeparator/>
      </w:r>
    </w:p>
  </w:endnote>
  <w:endnote w:type="continuationNotice" w:id="1">
    <w:p w14:paraId="6599BB68" w14:textId="77777777" w:rsidR="00CA6FBF" w:rsidRDefault="00CA6F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">
    <w:altName w:val="Courier New Italic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Poppins Light">
    <w:altName w:val="Courier New Italic"/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altName w:val="Courier New Italic"/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2283B89B" w:rsidR="00160195" w:rsidRPr="00814E58" w:rsidRDefault="39D88141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39D88141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39D88141">
              <w:rPr>
                <w:rFonts w:ascii="Poppins" w:hAnsi="Poppins" w:cs="Poppins"/>
                <w:sz w:val="20"/>
                <w:szCs w:val="20"/>
              </w:rPr>
              <w:t>[U5]</w:t>
            </w:r>
            <w:r w:rsidR="00160195">
              <w:tab/>
            </w:r>
            <w:r w:rsidRPr="39D88141">
              <w:rPr>
                <w:rFonts w:ascii="Poppins" w:hAnsi="Poppins" w:cs="Poppins"/>
                <w:sz w:val="20"/>
                <w:szCs w:val="20"/>
              </w:rPr>
              <w:t>[A1]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324EC6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1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324EC6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31FF7A" w14:textId="77777777" w:rsidR="00CA6FBF" w:rsidRDefault="00CA6FBF">
      <w:r>
        <w:separator/>
      </w:r>
    </w:p>
  </w:footnote>
  <w:footnote w:type="continuationSeparator" w:id="0">
    <w:p w14:paraId="13491AB6" w14:textId="77777777" w:rsidR="00CA6FBF" w:rsidRDefault="00CA6FBF">
      <w:r>
        <w:continuationSeparator/>
      </w:r>
    </w:p>
  </w:footnote>
  <w:footnote w:type="continuationNotice" w:id="1">
    <w:p w14:paraId="698FBF64" w14:textId="77777777" w:rsidR="00CA6FBF" w:rsidRDefault="00CA6F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  <w:lang w:val="es-ES" w:eastAsia="es-ES"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01088203">
    <w:abstractNumId w:val="2"/>
  </w:num>
  <w:num w:numId="2" w16cid:durableId="963586385">
    <w:abstractNumId w:val="3"/>
  </w:num>
  <w:num w:numId="3" w16cid:durableId="618876723">
    <w:abstractNumId w:val="6"/>
  </w:num>
  <w:num w:numId="4" w16cid:durableId="1006707255">
    <w:abstractNumId w:val="4"/>
  </w:num>
  <w:num w:numId="5" w16cid:durableId="2008898803">
    <w:abstractNumId w:val="1"/>
  </w:num>
  <w:num w:numId="6" w16cid:durableId="514735512">
    <w:abstractNumId w:val="0"/>
  </w:num>
  <w:num w:numId="7" w16cid:durableId="56783910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5BEA"/>
    <w:rsid w:val="00016193"/>
    <w:rsid w:val="000216EB"/>
    <w:rsid w:val="000278D8"/>
    <w:rsid w:val="00093C5A"/>
    <w:rsid w:val="000A4E65"/>
    <w:rsid w:val="000C6619"/>
    <w:rsid w:val="000D596E"/>
    <w:rsid w:val="000F7DE9"/>
    <w:rsid w:val="00124756"/>
    <w:rsid w:val="00160195"/>
    <w:rsid w:val="001904F2"/>
    <w:rsid w:val="001A2D86"/>
    <w:rsid w:val="001A32C9"/>
    <w:rsid w:val="001B0B18"/>
    <w:rsid w:val="001B3A74"/>
    <w:rsid w:val="001B4223"/>
    <w:rsid w:val="001C335A"/>
    <w:rsid w:val="001E7BC0"/>
    <w:rsid w:val="002344C7"/>
    <w:rsid w:val="0023450C"/>
    <w:rsid w:val="002372B1"/>
    <w:rsid w:val="00252F67"/>
    <w:rsid w:val="00256D8D"/>
    <w:rsid w:val="002632D3"/>
    <w:rsid w:val="00264B6B"/>
    <w:rsid w:val="002C6EC9"/>
    <w:rsid w:val="002D1A6D"/>
    <w:rsid w:val="002D51E3"/>
    <w:rsid w:val="002E6314"/>
    <w:rsid w:val="003009B4"/>
    <w:rsid w:val="003031BD"/>
    <w:rsid w:val="00324EC6"/>
    <w:rsid w:val="003365AE"/>
    <w:rsid w:val="00343FCD"/>
    <w:rsid w:val="00367C72"/>
    <w:rsid w:val="003C032E"/>
    <w:rsid w:val="003D71CA"/>
    <w:rsid w:val="003E54E4"/>
    <w:rsid w:val="004169A6"/>
    <w:rsid w:val="00454835"/>
    <w:rsid w:val="00464B32"/>
    <w:rsid w:val="00472DA8"/>
    <w:rsid w:val="00491C71"/>
    <w:rsid w:val="00493B10"/>
    <w:rsid w:val="004B66A3"/>
    <w:rsid w:val="004E713D"/>
    <w:rsid w:val="0054587F"/>
    <w:rsid w:val="005517B2"/>
    <w:rsid w:val="00585F34"/>
    <w:rsid w:val="005A5A09"/>
    <w:rsid w:val="005E4165"/>
    <w:rsid w:val="005F74BB"/>
    <w:rsid w:val="0060776C"/>
    <w:rsid w:val="00624F63"/>
    <w:rsid w:val="0063273B"/>
    <w:rsid w:val="006426A4"/>
    <w:rsid w:val="006653E9"/>
    <w:rsid w:val="006761D5"/>
    <w:rsid w:val="00676B29"/>
    <w:rsid w:val="006B3AE9"/>
    <w:rsid w:val="006D0363"/>
    <w:rsid w:val="00723D5E"/>
    <w:rsid w:val="00732242"/>
    <w:rsid w:val="007671B4"/>
    <w:rsid w:val="00773A8C"/>
    <w:rsid w:val="0078262D"/>
    <w:rsid w:val="007B6ABF"/>
    <w:rsid w:val="00814E58"/>
    <w:rsid w:val="0083474B"/>
    <w:rsid w:val="00841D59"/>
    <w:rsid w:val="00851368"/>
    <w:rsid w:val="00875DD6"/>
    <w:rsid w:val="008925A9"/>
    <w:rsid w:val="00893107"/>
    <w:rsid w:val="00896814"/>
    <w:rsid w:val="008B4C24"/>
    <w:rsid w:val="008C5E10"/>
    <w:rsid w:val="008F775A"/>
    <w:rsid w:val="0092769D"/>
    <w:rsid w:val="00966015"/>
    <w:rsid w:val="009B33B6"/>
    <w:rsid w:val="00A011D2"/>
    <w:rsid w:val="00AA60A0"/>
    <w:rsid w:val="00AC0FA2"/>
    <w:rsid w:val="00AD177A"/>
    <w:rsid w:val="00AD78A6"/>
    <w:rsid w:val="00AF689A"/>
    <w:rsid w:val="00B15979"/>
    <w:rsid w:val="00B45591"/>
    <w:rsid w:val="00BA6A76"/>
    <w:rsid w:val="00BC2650"/>
    <w:rsid w:val="00C12E4A"/>
    <w:rsid w:val="00C42339"/>
    <w:rsid w:val="00C4723D"/>
    <w:rsid w:val="00C6070E"/>
    <w:rsid w:val="00C62CE1"/>
    <w:rsid w:val="00C651B8"/>
    <w:rsid w:val="00C84F90"/>
    <w:rsid w:val="00C96A8D"/>
    <w:rsid w:val="00C9727B"/>
    <w:rsid w:val="00CA4523"/>
    <w:rsid w:val="00CA6FBF"/>
    <w:rsid w:val="00CB294B"/>
    <w:rsid w:val="00CC2A45"/>
    <w:rsid w:val="00CD58B8"/>
    <w:rsid w:val="00CE4322"/>
    <w:rsid w:val="00CE5A03"/>
    <w:rsid w:val="00CF76E4"/>
    <w:rsid w:val="00D03B93"/>
    <w:rsid w:val="00D05B9C"/>
    <w:rsid w:val="00D43384"/>
    <w:rsid w:val="00D553AB"/>
    <w:rsid w:val="00D61A8F"/>
    <w:rsid w:val="00DD5204"/>
    <w:rsid w:val="00DE0C0D"/>
    <w:rsid w:val="00E10D86"/>
    <w:rsid w:val="00E227A8"/>
    <w:rsid w:val="00E400A6"/>
    <w:rsid w:val="00E61698"/>
    <w:rsid w:val="00E71901"/>
    <w:rsid w:val="00E73E76"/>
    <w:rsid w:val="00E77AF3"/>
    <w:rsid w:val="00EA3B37"/>
    <w:rsid w:val="00EF47B1"/>
    <w:rsid w:val="00EF4AFE"/>
    <w:rsid w:val="00F044D7"/>
    <w:rsid w:val="00F17254"/>
    <w:rsid w:val="00F41EE9"/>
    <w:rsid w:val="00F472E5"/>
    <w:rsid w:val="00F51FEF"/>
    <w:rsid w:val="00F52AA0"/>
    <w:rsid w:val="00F57059"/>
    <w:rsid w:val="00F9176B"/>
    <w:rsid w:val="00FC4941"/>
    <w:rsid w:val="00FD7F1E"/>
    <w:rsid w:val="00FF3340"/>
    <w:rsid w:val="00FF3ECB"/>
    <w:rsid w:val="39D88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docId w15:val="{F1977FAF-2A62-430C-AD7E-5747F776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  <w:style w:type="character" w:customStyle="1" w:styleId="MenoPendente1">
    <w:name w:val="Menção Pendente1"/>
    <w:basedOn w:val="Fontepargpadro"/>
    <w:uiPriority w:val="99"/>
    <w:semiHidden/>
    <w:unhideWhenUsed/>
    <w:rsid w:val="00AD177A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5A03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5A03"/>
    <w:rPr>
      <w:rFonts w:ascii="Lucida Grande" w:hAnsi="Lucida Grande" w:cs="Lucida Grande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F917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judge.beecrowd.com/pt/problems/view/1144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judge.beecrowd.com/pt/login?redirect=%2Fpt%2Fproblems%2Fview%2F1144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7</TotalTime>
  <Pages>1</Pages>
  <Words>210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Rodnei Corsini</cp:lastModifiedBy>
  <cp:revision>4</cp:revision>
  <cp:lastPrinted>2006-08-31T06:40:00Z</cp:lastPrinted>
  <dcterms:created xsi:type="dcterms:W3CDTF">2024-06-17T18:56:00Z</dcterms:created>
  <dcterms:modified xsi:type="dcterms:W3CDTF">2024-06-19T14:23:00Z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