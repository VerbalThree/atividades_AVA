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3708C8F5" w14:textId="2AE04388" w:rsidR="003D1AF5" w:rsidRPr="00454835" w:rsidRDefault="511113B6" w:rsidP="003D1AF5">
      <w:pPr>
        <w:rPr>
          <w:rFonts w:ascii="Poppins" w:hAnsi="Poppins" w:cs="Poppins"/>
          <w:b/>
          <w:bCs/>
          <w:noProof/>
          <w:sz w:val="32"/>
          <w:szCs w:val="32"/>
        </w:rPr>
      </w:pPr>
      <w:r w:rsidRPr="64202D76"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B76446">
        <w:rPr>
          <w:rFonts w:ascii="Poppins" w:hAnsi="Poppins" w:cs="Poppins"/>
          <w:b/>
          <w:bCs/>
          <w:noProof/>
          <w:sz w:val="32"/>
          <w:szCs w:val="32"/>
        </w:rPr>
        <w:t>s</w:t>
      </w:r>
      <w:r w:rsidRPr="64202D76">
        <w:rPr>
          <w:rFonts w:ascii="Poppins" w:hAnsi="Poppins" w:cs="Poppins"/>
          <w:b/>
          <w:bCs/>
          <w:noProof/>
          <w:sz w:val="32"/>
          <w:szCs w:val="32"/>
        </w:rPr>
        <w:t>alário (Beecrowd)</w:t>
      </w:r>
      <w:r w:rsidR="003D1AF5">
        <w:br/>
      </w:r>
      <w:r w:rsidRPr="64202D76">
        <w:rPr>
          <w:rFonts w:ascii="Poppins" w:hAnsi="Poppins" w:cs="Poppins"/>
          <w:b/>
          <w:bCs/>
          <w:noProof/>
          <w:sz w:val="32"/>
          <w:szCs w:val="32"/>
        </w:rPr>
        <w:t>(https://judge.beecrowd.com/pt/problems/view/1008)</w:t>
      </w:r>
    </w:p>
    <w:p w14:paraId="671229C8" w14:textId="77777777" w:rsidR="003D1AF5" w:rsidRPr="00814E58" w:rsidRDefault="003D1AF5" w:rsidP="003D1AF5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531A9074" w14:textId="77777777" w:rsidR="003D1AF5" w:rsidRPr="00BA6731" w:rsidRDefault="003D1AF5" w:rsidP="003D1AF5">
      <w:pPr>
        <w:rPr>
          <w:rFonts w:ascii="Poppins Light" w:hAnsi="Poppins Light" w:cs="Poppins Light"/>
          <w:noProof/>
        </w:rPr>
      </w:pPr>
      <w:r w:rsidRPr="00BA6731">
        <w:rPr>
          <w:rFonts w:ascii="Poppins Light" w:hAnsi="Poppins Light" w:cs="Poppins Light"/>
          <w:noProof/>
        </w:rPr>
        <w:t>Escreva um programa que leia o número de um funcionário, seu número de horas trabalhadas, o valor que recebe por hora e calcula o salário desse funcionário. A seguir, mostre o número e o salário do funcionário, com duas casas decimais.</w:t>
      </w:r>
    </w:p>
    <w:p w14:paraId="3D24957F" w14:textId="77777777" w:rsidR="003D1AF5" w:rsidRPr="00BA6731" w:rsidRDefault="003D1AF5" w:rsidP="003D1AF5">
      <w:pPr>
        <w:rPr>
          <w:rFonts w:ascii="Poppins Light" w:hAnsi="Poppins Light" w:cs="Poppins Light"/>
          <w:noProof/>
        </w:rPr>
      </w:pPr>
    </w:p>
    <w:p w14:paraId="3F87FD6E" w14:textId="77777777" w:rsidR="003D1AF5" w:rsidRPr="00BA6731" w:rsidRDefault="003D1AF5" w:rsidP="003D1AF5">
      <w:pPr>
        <w:rPr>
          <w:rFonts w:ascii="Poppins Light" w:hAnsi="Poppins Light" w:cs="Poppins Light"/>
          <w:noProof/>
        </w:rPr>
      </w:pPr>
      <w:r w:rsidRPr="00BA6731">
        <w:rPr>
          <w:rFonts w:ascii="Poppins Light" w:hAnsi="Poppins Light" w:cs="Poppins Light"/>
          <w:noProof/>
        </w:rPr>
        <w:t>Entrada</w:t>
      </w:r>
    </w:p>
    <w:p w14:paraId="5F124C10" w14:textId="77777777" w:rsidR="003D1AF5" w:rsidRPr="00BA6731" w:rsidRDefault="003D1AF5" w:rsidP="003D1AF5">
      <w:pPr>
        <w:rPr>
          <w:rFonts w:ascii="Poppins Light" w:hAnsi="Poppins Light" w:cs="Poppins Light"/>
          <w:noProof/>
        </w:rPr>
      </w:pPr>
    </w:p>
    <w:p w14:paraId="5BFCD941" w14:textId="18DBC196" w:rsidR="003D1AF5" w:rsidRPr="00BA6731" w:rsidRDefault="003D1AF5" w:rsidP="003D1AF5">
      <w:pPr>
        <w:rPr>
          <w:rFonts w:ascii="Poppins Light" w:hAnsi="Poppins Light" w:cs="Poppins Light"/>
          <w:noProof/>
        </w:rPr>
      </w:pPr>
      <w:r w:rsidRPr="00BA6731">
        <w:rPr>
          <w:rFonts w:ascii="Poppins Light" w:hAnsi="Poppins Light" w:cs="Poppins Light"/>
          <w:noProof/>
        </w:rPr>
        <w:t xml:space="preserve">O arquivo de entrada contém </w:t>
      </w:r>
      <w:r w:rsidR="00716168">
        <w:rPr>
          <w:rFonts w:ascii="Poppins Light" w:hAnsi="Poppins Light" w:cs="Poppins Light"/>
          <w:noProof/>
        </w:rPr>
        <w:t>dois</w:t>
      </w:r>
      <w:r w:rsidRPr="00BA6731">
        <w:rPr>
          <w:rFonts w:ascii="Poppins Light" w:hAnsi="Poppins Light" w:cs="Poppins Light"/>
          <w:noProof/>
        </w:rPr>
        <w:t xml:space="preserve"> números inteiros e </w:t>
      </w:r>
      <w:r w:rsidR="00716168">
        <w:rPr>
          <w:rFonts w:ascii="Poppins Light" w:hAnsi="Poppins Light" w:cs="Poppins Light"/>
          <w:noProof/>
        </w:rPr>
        <w:t>um</w:t>
      </w:r>
      <w:r w:rsidRPr="00BA6731">
        <w:rPr>
          <w:rFonts w:ascii="Poppins Light" w:hAnsi="Poppins Light" w:cs="Poppins Light"/>
          <w:noProof/>
        </w:rPr>
        <w:t xml:space="preserve"> número com duas casas decimais, representando o número, </w:t>
      </w:r>
      <w:r w:rsidR="00716168">
        <w:rPr>
          <w:rFonts w:ascii="Poppins Light" w:hAnsi="Poppins Light" w:cs="Poppins Light"/>
          <w:noProof/>
        </w:rPr>
        <w:t xml:space="preserve">a </w:t>
      </w:r>
      <w:r w:rsidRPr="00BA6731">
        <w:rPr>
          <w:rFonts w:ascii="Poppins Light" w:hAnsi="Poppins Light" w:cs="Poppins Light"/>
          <w:noProof/>
        </w:rPr>
        <w:t>quantidade de horas trabalhadas e o valor que o funcionário recebe por hora trabalhada, respectivamente.</w:t>
      </w:r>
    </w:p>
    <w:p w14:paraId="0E276B7B" w14:textId="77777777" w:rsidR="003D1AF5" w:rsidRPr="00BA6731" w:rsidRDefault="003D1AF5" w:rsidP="003D1AF5">
      <w:pPr>
        <w:rPr>
          <w:rFonts w:ascii="Poppins Light" w:hAnsi="Poppins Light" w:cs="Poppins Light"/>
          <w:noProof/>
        </w:rPr>
      </w:pPr>
    </w:p>
    <w:p w14:paraId="1953117F" w14:textId="77777777" w:rsidR="003D1AF5" w:rsidRPr="00BA6731" w:rsidRDefault="003D1AF5" w:rsidP="003D1AF5">
      <w:pPr>
        <w:rPr>
          <w:rFonts w:ascii="Poppins Light" w:hAnsi="Poppins Light" w:cs="Poppins Light"/>
          <w:noProof/>
        </w:rPr>
      </w:pPr>
      <w:r w:rsidRPr="00BA6731">
        <w:rPr>
          <w:rFonts w:ascii="Poppins Light" w:hAnsi="Poppins Light" w:cs="Poppins Light"/>
          <w:noProof/>
        </w:rPr>
        <w:t>Saída</w:t>
      </w:r>
    </w:p>
    <w:p w14:paraId="22D2F760" w14:textId="77777777" w:rsidR="003D1AF5" w:rsidRPr="00BA6731" w:rsidRDefault="003D1AF5" w:rsidP="003D1AF5">
      <w:pPr>
        <w:rPr>
          <w:rFonts w:ascii="Poppins Light" w:hAnsi="Poppins Light" w:cs="Poppins Light"/>
          <w:noProof/>
        </w:rPr>
      </w:pPr>
    </w:p>
    <w:p w14:paraId="6A9E56E7" w14:textId="1268E73C" w:rsidR="003D1AF5" w:rsidRPr="00BA6731" w:rsidRDefault="003D1AF5" w:rsidP="003D1AF5">
      <w:pPr>
        <w:rPr>
          <w:rFonts w:ascii="Poppins Light" w:hAnsi="Poppins Light" w:cs="Poppins Light"/>
          <w:noProof/>
        </w:rPr>
      </w:pPr>
      <w:r w:rsidRPr="00BA6731">
        <w:rPr>
          <w:rFonts w:ascii="Poppins Light" w:hAnsi="Poppins Light" w:cs="Poppins Light"/>
          <w:noProof/>
        </w:rPr>
        <w:t>Imprima o número e o salário do funcionário, conforme exemplo fornecido, com um espaço em branco antes e depois da igualdade. No caso do salário, também deve haver um espaço em branco após o $.</w:t>
      </w:r>
    </w:p>
    <w:p w14:paraId="39981290" w14:textId="77777777" w:rsidR="003D1AF5" w:rsidRDefault="003D1AF5" w:rsidP="003D1AF5">
      <w:pPr>
        <w:rPr>
          <w:rFonts w:ascii="Poppins Light" w:hAnsi="Poppins Light" w:cs="Poppins Light"/>
          <w:b/>
          <w:bCs/>
          <w:noProof/>
        </w:rPr>
      </w:pPr>
    </w:p>
    <w:p w14:paraId="6927269C" w14:textId="4412E8D5" w:rsidR="003D1AF5" w:rsidRDefault="003D1AF5" w:rsidP="003D1AF5">
      <w:pPr>
        <w:rPr>
          <w:rFonts w:ascii="Poppins Light" w:hAnsi="Poppins Light" w:cs="Poppins Light"/>
          <w:b/>
          <w:bCs/>
          <w:noProof/>
        </w:rPr>
      </w:pPr>
      <w:r w:rsidRPr="003D1AF5">
        <w:rPr>
          <w:rFonts w:ascii="Poppins Light" w:hAnsi="Poppins Light" w:cs="Poppins Light"/>
          <w:b/>
          <w:bCs/>
          <w:noProof/>
        </w:rPr>
        <w:drawing>
          <wp:inline distT="0" distB="0" distL="0" distR="0" wp14:anchorId="247B0D25" wp14:editId="677ACA0C">
            <wp:extent cx="6120765" cy="1914525"/>
            <wp:effectExtent l="0" t="0" r="635" b="3175"/>
            <wp:docPr id="17215966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6690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6ED8" w14:textId="419E4C2B" w:rsidR="003D1AF5" w:rsidRDefault="511113B6" w:rsidP="003D1AF5">
      <w:pPr>
        <w:rPr>
          <w:rStyle w:val="Hyperlink"/>
          <w:rFonts w:ascii="Poppins Light" w:hAnsi="Poppins Light" w:cs="Poppins Light"/>
          <w:b/>
          <w:bCs/>
          <w:noProof/>
        </w:rPr>
      </w:pPr>
      <w:r w:rsidRPr="511113B6">
        <w:rPr>
          <w:rFonts w:ascii="Poppins Light" w:hAnsi="Poppins Light" w:cs="Poppins Light"/>
          <w:b/>
          <w:bCs/>
          <w:noProof/>
        </w:rPr>
        <w:t xml:space="preserve">Fonte da </w:t>
      </w:r>
      <w:r w:rsidR="00051E42">
        <w:rPr>
          <w:rFonts w:ascii="Poppins Light" w:hAnsi="Poppins Light" w:cs="Poppins Light"/>
          <w:b/>
          <w:bCs/>
          <w:noProof/>
        </w:rPr>
        <w:t>i</w:t>
      </w:r>
      <w:r w:rsidRPr="511113B6">
        <w:rPr>
          <w:rFonts w:ascii="Poppins Light" w:hAnsi="Poppins Light" w:cs="Poppins Light"/>
          <w:b/>
          <w:bCs/>
          <w:noProof/>
        </w:rPr>
        <w:t xml:space="preserve">magem: </w:t>
      </w:r>
      <w:hyperlink r:id="rId11">
        <w:r w:rsidRPr="511113B6">
          <w:rPr>
            <w:rStyle w:val="Hyperlink"/>
            <w:rFonts w:ascii="Poppins Light" w:hAnsi="Poppins Light" w:cs="Poppins Light"/>
            <w:b/>
            <w:bCs/>
            <w:noProof/>
          </w:rPr>
          <w:t>https://judge.beecrowd.com/pt/problems/view/1008</w:t>
        </w:r>
      </w:hyperlink>
    </w:p>
    <w:p w14:paraId="2D59AB11" w14:textId="63E51FD7" w:rsidR="00F25999" w:rsidRPr="00F25999" w:rsidRDefault="00F25999" w:rsidP="00F25999">
      <w:pPr>
        <w:rPr>
          <w:rFonts w:ascii="Poppins Light" w:hAnsi="Poppins Light" w:cs="Poppins Light"/>
          <w:b/>
          <w:bCs/>
          <w:noProof/>
        </w:rPr>
      </w:pPr>
      <w:r w:rsidRPr="00F25999">
        <w:rPr>
          <w:rFonts w:ascii="Poppins Light" w:hAnsi="Poppins Light" w:cs="Poppins Light"/>
          <w:b/>
          <w:bCs/>
          <w:noProof/>
        </w:rPr>
        <w:t xml:space="preserve">BEECROWD. Problema 1008: Salário. 2024. Disponível em: https://judge.beecrowd.com/en/problems/view/1008. Acesso em: 3 jul. 2024. </w:t>
      </w:r>
    </w:p>
    <w:p w14:paraId="07020F1F" w14:textId="77777777" w:rsidR="00F25999" w:rsidRDefault="00F25999" w:rsidP="003D1AF5">
      <w:pPr>
        <w:rPr>
          <w:rFonts w:ascii="Poppins Light" w:hAnsi="Poppins Light" w:cs="Poppins Light"/>
          <w:b/>
          <w:bCs/>
          <w:noProof/>
        </w:rPr>
      </w:pPr>
    </w:p>
    <w:p w14:paraId="6C9CB153" w14:textId="77777777" w:rsidR="003D1AF5" w:rsidRDefault="003D1AF5" w:rsidP="003D1AF5">
      <w:pPr>
        <w:rPr>
          <w:rFonts w:ascii="Poppins Light" w:hAnsi="Poppins Light" w:cs="Poppins Light"/>
          <w:b/>
          <w:bCs/>
          <w:noProof/>
        </w:rPr>
      </w:pPr>
    </w:p>
    <w:p w14:paraId="5778CA97" w14:textId="627DD3DF" w:rsidR="003D1AF5" w:rsidRPr="00F17254" w:rsidRDefault="003D1AF5" w:rsidP="003D1AF5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>Tempo Estimado:</w:t>
      </w:r>
      <w:r w:rsidRPr="00F17254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4B72F218" w14:textId="77777777" w:rsidR="003D1AF5" w:rsidRPr="00814E58" w:rsidRDefault="003D1AF5" w:rsidP="003D1AF5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13BE6D32" w14:textId="680375C3" w:rsidR="003D1AF5" w:rsidRPr="00814E58" w:rsidRDefault="003D1AF5" w:rsidP="003D1AF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973868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051E42">
        <w:rPr>
          <w:rFonts w:ascii="Poppins Light" w:hAnsi="Poppins Light" w:cs="Poppins Light"/>
          <w:noProof/>
        </w:rPr>
        <w:t>;</w:t>
      </w:r>
    </w:p>
    <w:p w14:paraId="0B6FCEEA" w14:textId="4F8F133C" w:rsidR="003D1AF5" w:rsidRPr="00814E58" w:rsidRDefault="003D1AF5" w:rsidP="003D1AF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051E42">
        <w:rPr>
          <w:rFonts w:ascii="Poppins Light" w:hAnsi="Poppins Light" w:cs="Poppins Light"/>
          <w:noProof/>
        </w:rPr>
        <w:t>;</w:t>
      </w:r>
    </w:p>
    <w:p w14:paraId="5B619FE1" w14:textId="67C9A0F0" w:rsidR="003D1AF5" w:rsidRDefault="00973868" w:rsidP="003D1AF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Uma</w:t>
      </w:r>
      <w:r w:rsidR="003D1AF5">
        <w:rPr>
          <w:rFonts w:ascii="Poppins Light" w:hAnsi="Poppins Light" w:cs="Poppins Light"/>
          <w:noProof/>
        </w:rPr>
        <w:t xml:space="preserve"> caneta</w:t>
      </w:r>
      <w:r w:rsidR="00051E42">
        <w:rPr>
          <w:rFonts w:ascii="Poppins Light" w:hAnsi="Poppins Light" w:cs="Poppins Light"/>
          <w:noProof/>
        </w:rPr>
        <w:t>.</w:t>
      </w:r>
      <w:r w:rsidR="003D1AF5">
        <w:rPr>
          <w:rFonts w:ascii="Poppins Light" w:hAnsi="Poppins Light" w:cs="Poppins Light"/>
          <w:noProof/>
        </w:rPr>
        <w:br/>
      </w:r>
    </w:p>
    <w:p w14:paraId="574E7E0E" w14:textId="77777777" w:rsidR="003D1AF5" w:rsidRPr="00814E58" w:rsidRDefault="003D1AF5" w:rsidP="003D1AF5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7946BCD1" w14:textId="77777777" w:rsidR="003D1AF5" w:rsidRPr="00814E58" w:rsidRDefault="003D1AF5" w:rsidP="003D1AF5">
      <w:pPr>
        <w:ind w:left="357"/>
        <w:jc w:val="both"/>
        <w:rPr>
          <w:rFonts w:ascii="Poppins Light" w:hAnsi="Poppins Light" w:cs="Poppins Light"/>
          <w:noProof/>
        </w:rPr>
      </w:pPr>
    </w:p>
    <w:p w14:paraId="29C6A70C" w14:textId="77777777" w:rsidR="003D1AF5" w:rsidRDefault="003D1AF5" w:rsidP="003D1AF5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45033A45" w14:textId="77777777" w:rsidR="003D1AF5" w:rsidRPr="00AF689A" w:rsidRDefault="003D1AF5" w:rsidP="003D1AF5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27DF4AC6" w14:textId="3D3014FE" w:rsidR="003D1AF5" w:rsidRPr="000D596E" w:rsidRDefault="003D1AF5" w:rsidP="003D1AF5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a resolução abaixo e envie </w:t>
      </w:r>
      <w:r w:rsidR="00FD7AC7">
        <w:rPr>
          <w:rFonts w:ascii="Poppins Light" w:hAnsi="Poppins Light" w:cs="Poppins Light"/>
          <w:noProof/>
        </w:rPr>
        <w:t xml:space="preserve">por meio </w:t>
      </w:r>
      <w:r>
        <w:rPr>
          <w:rFonts w:ascii="Poppins Light" w:hAnsi="Poppins Light" w:cs="Poppins Light"/>
          <w:noProof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3D1AF5" w:rsidRPr="00814E58" w14:paraId="267ECB8D" w14:textId="77777777" w:rsidTr="004421E6">
        <w:tc>
          <w:tcPr>
            <w:tcW w:w="8919" w:type="dxa"/>
          </w:tcPr>
          <w:p w14:paraId="3C446260" w14:textId="77777777" w:rsidR="003D1AF5" w:rsidRPr="00814E58" w:rsidRDefault="003D1AF5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3D1AF5" w:rsidRPr="00814E58" w14:paraId="4A7D9BD9" w14:textId="77777777" w:rsidTr="004421E6">
        <w:tc>
          <w:tcPr>
            <w:tcW w:w="8919" w:type="dxa"/>
          </w:tcPr>
          <w:p w14:paraId="6953AF6B" w14:textId="77777777" w:rsidR="003D1AF5" w:rsidRPr="00814E58" w:rsidRDefault="003D1AF5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3D1AF5" w:rsidRPr="00814E58" w14:paraId="1507E11F" w14:textId="77777777" w:rsidTr="004421E6">
        <w:tc>
          <w:tcPr>
            <w:tcW w:w="8919" w:type="dxa"/>
          </w:tcPr>
          <w:p w14:paraId="4FD0B6F6" w14:textId="77777777" w:rsidR="003D1AF5" w:rsidRPr="00814E58" w:rsidRDefault="003D1AF5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3D1AF5" w:rsidRPr="00814E58" w14:paraId="3AA9D91A" w14:textId="77777777" w:rsidTr="004421E6">
        <w:tc>
          <w:tcPr>
            <w:tcW w:w="8919" w:type="dxa"/>
          </w:tcPr>
          <w:p w14:paraId="6A542F5C" w14:textId="77777777" w:rsidR="003D1AF5" w:rsidRPr="00814E58" w:rsidRDefault="003D1AF5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3D1AF5" w:rsidRPr="00814E58" w14:paraId="498775A3" w14:textId="77777777" w:rsidTr="004421E6">
        <w:tc>
          <w:tcPr>
            <w:tcW w:w="8919" w:type="dxa"/>
          </w:tcPr>
          <w:p w14:paraId="20FA9DE1" w14:textId="77777777" w:rsidR="003D1AF5" w:rsidRPr="00814E58" w:rsidRDefault="003D1AF5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 w:rsidSect="00DD1556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8B1AB" w14:textId="77777777" w:rsidR="000F2D20" w:rsidRDefault="000F2D20">
      <w:r>
        <w:separator/>
      </w:r>
    </w:p>
  </w:endnote>
  <w:endnote w:type="continuationSeparator" w:id="0">
    <w:p w14:paraId="78CBF840" w14:textId="77777777" w:rsidR="000F2D20" w:rsidRDefault="000F2D20">
      <w:r>
        <w:continuationSeparator/>
      </w:r>
    </w:p>
  </w:endnote>
  <w:endnote w:type="continuationNotice" w:id="1">
    <w:p w14:paraId="430EE60F" w14:textId="77777777" w:rsidR="000F2D20" w:rsidRDefault="000F2D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0F6C16A1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3D1AF5">
              <w:rPr>
                <w:rFonts w:ascii="Poppins" w:hAnsi="Poppins" w:cs="Poppins"/>
                <w:sz w:val="20"/>
                <w:szCs w:val="20"/>
              </w:rPr>
              <w:t>1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E67DC" w14:textId="77777777" w:rsidR="000F2D20" w:rsidRDefault="000F2D20">
      <w:r>
        <w:separator/>
      </w:r>
    </w:p>
  </w:footnote>
  <w:footnote w:type="continuationSeparator" w:id="0">
    <w:p w14:paraId="6CEFD9AB" w14:textId="77777777" w:rsidR="000F2D20" w:rsidRDefault="000F2D20">
      <w:r>
        <w:continuationSeparator/>
      </w:r>
    </w:p>
  </w:footnote>
  <w:footnote w:type="continuationNotice" w:id="1">
    <w:p w14:paraId="3698A0A0" w14:textId="77777777" w:rsidR="000F2D20" w:rsidRDefault="000F2D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2"/>
  </w:num>
  <w:num w:numId="2" w16cid:durableId="1115713199">
    <w:abstractNumId w:val="3"/>
  </w:num>
  <w:num w:numId="3" w16cid:durableId="1821843517">
    <w:abstractNumId w:val="6"/>
  </w:num>
  <w:num w:numId="4" w16cid:durableId="1682665340">
    <w:abstractNumId w:val="4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4D82"/>
    <w:rsid w:val="00016193"/>
    <w:rsid w:val="000278D8"/>
    <w:rsid w:val="00051E42"/>
    <w:rsid w:val="00093C5A"/>
    <w:rsid w:val="000A4E65"/>
    <w:rsid w:val="000C6619"/>
    <w:rsid w:val="000D596E"/>
    <w:rsid w:val="000F2D20"/>
    <w:rsid w:val="000F7DE9"/>
    <w:rsid w:val="00124756"/>
    <w:rsid w:val="00160195"/>
    <w:rsid w:val="00165CFB"/>
    <w:rsid w:val="00186DF0"/>
    <w:rsid w:val="001904F2"/>
    <w:rsid w:val="001A2D86"/>
    <w:rsid w:val="001A32C9"/>
    <w:rsid w:val="001B0B18"/>
    <w:rsid w:val="001C335A"/>
    <w:rsid w:val="001E333B"/>
    <w:rsid w:val="001E7BC0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3416"/>
    <w:rsid w:val="003365AE"/>
    <w:rsid w:val="00363B1B"/>
    <w:rsid w:val="00367C72"/>
    <w:rsid w:val="003C032E"/>
    <w:rsid w:val="003D1AF5"/>
    <w:rsid w:val="003D1F73"/>
    <w:rsid w:val="003D71CA"/>
    <w:rsid w:val="003E4936"/>
    <w:rsid w:val="00454835"/>
    <w:rsid w:val="00464B32"/>
    <w:rsid w:val="00491C71"/>
    <w:rsid w:val="00493B10"/>
    <w:rsid w:val="004B66A3"/>
    <w:rsid w:val="004C4F0D"/>
    <w:rsid w:val="004E6F43"/>
    <w:rsid w:val="004E713D"/>
    <w:rsid w:val="0053331D"/>
    <w:rsid w:val="005411F2"/>
    <w:rsid w:val="0054587F"/>
    <w:rsid w:val="005517B2"/>
    <w:rsid w:val="0056567E"/>
    <w:rsid w:val="00585F34"/>
    <w:rsid w:val="005A5A09"/>
    <w:rsid w:val="005E4165"/>
    <w:rsid w:val="005F74BB"/>
    <w:rsid w:val="0060776C"/>
    <w:rsid w:val="0063273B"/>
    <w:rsid w:val="00643FCD"/>
    <w:rsid w:val="006653E9"/>
    <w:rsid w:val="006761D5"/>
    <w:rsid w:val="00676B29"/>
    <w:rsid w:val="006A1960"/>
    <w:rsid w:val="006B3AE9"/>
    <w:rsid w:val="00716168"/>
    <w:rsid w:val="00723D5E"/>
    <w:rsid w:val="007671B4"/>
    <w:rsid w:val="00773A8C"/>
    <w:rsid w:val="0078262D"/>
    <w:rsid w:val="007B6ABF"/>
    <w:rsid w:val="007D36E8"/>
    <w:rsid w:val="00814E58"/>
    <w:rsid w:val="0083474B"/>
    <w:rsid w:val="00841D59"/>
    <w:rsid w:val="00841F64"/>
    <w:rsid w:val="00851368"/>
    <w:rsid w:val="00875DD6"/>
    <w:rsid w:val="008925A9"/>
    <w:rsid w:val="00893107"/>
    <w:rsid w:val="00896814"/>
    <w:rsid w:val="008B431C"/>
    <w:rsid w:val="008B4C24"/>
    <w:rsid w:val="008F775A"/>
    <w:rsid w:val="0092769D"/>
    <w:rsid w:val="0095690A"/>
    <w:rsid w:val="00966015"/>
    <w:rsid w:val="00973868"/>
    <w:rsid w:val="009838D7"/>
    <w:rsid w:val="009B33B6"/>
    <w:rsid w:val="00A6586E"/>
    <w:rsid w:val="00AA60A0"/>
    <w:rsid w:val="00AA77D9"/>
    <w:rsid w:val="00AB1F83"/>
    <w:rsid w:val="00AD78A6"/>
    <w:rsid w:val="00AF689A"/>
    <w:rsid w:val="00B45591"/>
    <w:rsid w:val="00B76446"/>
    <w:rsid w:val="00BA6731"/>
    <w:rsid w:val="00BA6A76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F76E4"/>
    <w:rsid w:val="00D03B93"/>
    <w:rsid w:val="00D05B9C"/>
    <w:rsid w:val="00D31660"/>
    <w:rsid w:val="00D553AB"/>
    <w:rsid w:val="00D61A8F"/>
    <w:rsid w:val="00DB2F0C"/>
    <w:rsid w:val="00DD1556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17254"/>
    <w:rsid w:val="00F25999"/>
    <w:rsid w:val="00F41EE9"/>
    <w:rsid w:val="00F472E5"/>
    <w:rsid w:val="00F51FEF"/>
    <w:rsid w:val="00F52AA0"/>
    <w:rsid w:val="00F57059"/>
    <w:rsid w:val="00FD7AC7"/>
    <w:rsid w:val="00FD7F1E"/>
    <w:rsid w:val="00FF3340"/>
    <w:rsid w:val="00FF3ECB"/>
    <w:rsid w:val="511113B6"/>
    <w:rsid w:val="64202D76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character" w:styleId="MenoPendente">
    <w:name w:val="Unresolved Mention"/>
    <w:basedOn w:val="Fontepargpadro"/>
    <w:uiPriority w:val="99"/>
    <w:semiHidden/>
    <w:unhideWhenUsed/>
    <w:rsid w:val="003D1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udge.beecrowd.com/pt/problems/view/100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7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Alessandra Reis de Souza</cp:lastModifiedBy>
  <cp:revision>7</cp:revision>
  <cp:lastPrinted>2006-08-31T06:40:00Z</cp:lastPrinted>
  <dcterms:created xsi:type="dcterms:W3CDTF">2024-07-13T20:12:00Z</dcterms:created>
  <dcterms:modified xsi:type="dcterms:W3CDTF">2024-07-15T11:35:00Z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