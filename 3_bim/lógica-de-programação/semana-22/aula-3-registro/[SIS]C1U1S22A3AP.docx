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004A6315" w14:textId="77777777" w:rsidR="004E315C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7B2D2A5" w14:textId="3241FBC6" w:rsidR="0070003E" w:rsidRPr="00454835" w:rsidRDefault="4F019696" w:rsidP="0070003E">
      <w:pPr>
        <w:rPr>
          <w:rFonts w:ascii="Poppins" w:hAnsi="Poppins" w:cs="Poppins"/>
          <w:b/>
          <w:bCs/>
          <w:noProof/>
          <w:sz w:val="32"/>
          <w:szCs w:val="32"/>
        </w:rPr>
      </w:pPr>
      <w:r w:rsidRPr="72BAC092"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54646B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Pr="72BAC092">
        <w:rPr>
          <w:rFonts w:ascii="Poppins" w:hAnsi="Poppins" w:cs="Poppins"/>
          <w:b/>
          <w:bCs/>
          <w:noProof/>
          <w:sz w:val="32"/>
          <w:szCs w:val="32"/>
        </w:rPr>
        <w:t xml:space="preserve">oma de </w:t>
      </w:r>
      <w:r w:rsidR="008E29CA">
        <w:rPr>
          <w:rFonts w:ascii="Poppins" w:hAnsi="Poppins" w:cs="Poppins"/>
          <w:b/>
          <w:bCs/>
          <w:noProof/>
          <w:sz w:val="32"/>
          <w:szCs w:val="32"/>
        </w:rPr>
        <w:t>í</w:t>
      </w:r>
      <w:r w:rsidRPr="72BAC092">
        <w:rPr>
          <w:rFonts w:ascii="Poppins" w:hAnsi="Poppins" w:cs="Poppins"/>
          <w:b/>
          <w:bCs/>
          <w:noProof/>
          <w:sz w:val="32"/>
          <w:szCs w:val="32"/>
        </w:rPr>
        <w:t xml:space="preserve">mpares </w:t>
      </w:r>
      <w:r w:rsidR="008E29CA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Pr="72BAC092">
        <w:rPr>
          <w:rFonts w:ascii="Poppins" w:hAnsi="Poppins" w:cs="Poppins"/>
          <w:b/>
          <w:bCs/>
          <w:noProof/>
          <w:sz w:val="32"/>
          <w:szCs w:val="32"/>
        </w:rPr>
        <w:t>onsecutivos II (Beecrowd)</w:t>
      </w:r>
      <w:r w:rsidR="0070003E">
        <w:br/>
      </w:r>
      <w:r w:rsidRPr="72BAC092">
        <w:rPr>
          <w:rFonts w:ascii="Poppins" w:hAnsi="Poppins" w:cs="Poppins"/>
          <w:b/>
          <w:bCs/>
          <w:noProof/>
          <w:sz w:val="32"/>
          <w:szCs w:val="32"/>
        </w:rPr>
        <w:t>(https://judge.beecrowd.com/pt/problems/view/1099)</w:t>
      </w:r>
    </w:p>
    <w:p w14:paraId="1247DB9C" w14:textId="77777777" w:rsidR="0070003E" w:rsidRPr="00814E58" w:rsidRDefault="0070003E" w:rsidP="0070003E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578D4A9E" w14:textId="77777777" w:rsidR="0070003E" w:rsidRPr="0070003E" w:rsidRDefault="0070003E" w:rsidP="0070003E">
      <w:pPr>
        <w:rPr>
          <w:rFonts w:ascii="Poppins Light" w:hAnsi="Poppins Light" w:cs="Poppins Light"/>
          <w:b/>
          <w:bCs/>
          <w:noProof/>
        </w:rPr>
      </w:pPr>
      <w:r w:rsidRPr="0070003E">
        <w:rPr>
          <w:rFonts w:ascii="Poppins Light" w:hAnsi="Poppins Light" w:cs="Poppins Light"/>
          <w:b/>
          <w:bCs/>
          <w:noProof/>
        </w:rPr>
        <w:t>Leia um valor inteiro N que é a quantidade de casos de teste que vem a seguir. Cada caso de teste consiste de dois inteiros X e Y. Você deve apresentar a soma de todos os ímpares existentes entre X e Y.</w:t>
      </w:r>
    </w:p>
    <w:p w14:paraId="62747E11" w14:textId="77777777" w:rsidR="0070003E" w:rsidRPr="0070003E" w:rsidRDefault="0070003E" w:rsidP="0070003E">
      <w:pPr>
        <w:rPr>
          <w:rFonts w:ascii="Poppins Light" w:hAnsi="Poppins Light" w:cs="Poppins Light"/>
          <w:b/>
          <w:bCs/>
          <w:noProof/>
        </w:rPr>
      </w:pPr>
    </w:p>
    <w:p w14:paraId="2A1536E2" w14:textId="77777777" w:rsidR="0070003E" w:rsidRPr="0070003E" w:rsidRDefault="0070003E" w:rsidP="0070003E">
      <w:pPr>
        <w:rPr>
          <w:rFonts w:ascii="Poppins Light" w:hAnsi="Poppins Light" w:cs="Poppins Light"/>
          <w:b/>
          <w:bCs/>
          <w:noProof/>
        </w:rPr>
      </w:pPr>
      <w:r w:rsidRPr="0070003E">
        <w:rPr>
          <w:rFonts w:ascii="Poppins Light" w:hAnsi="Poppins Light" w:cs="Poppins Light"/>
          <w:b/>
          <w:bCs/>
          <w:noProof/>
        </w:rPr>
        <w:t>Entrada</w:t>
      </w:r>
    </w:p>
    <w:p w14:paraId="0AE73460" w14:textId="77777777" w:rsidR="0070003E" w:rsidRPr="0070003E" w:rsidRDefault="0070003E" w:rsidP="0070003E">
      <w:pPr>
        <w:rPr>
          <w:rFonts w:ascii="Poppins Light" w:hAnsi="Poppins Light" w:cs="Poppins Light"/>
          <w:b/>
          <w:bCs/>
          <w:noProof/>
        </w:rPr>
      </w:pPr>
    </w:p>
    <w:p w14:paraId="62D10A29" w14:textId="58312711" w:rsidR="0070003E" w:rsidRPr="0070003E" w:rsidRDefault="0070003E" w:rsidP="0070003E">
      <w:pPr>
        <w:rPr>
          <w:rFonts w:ascii="Poppins Light" w:hAnsi="Poppins Light" w:cs="Poppins Light"/>
          <w:b/>
          <w:bCs/>
          <w:noProof/>
        </w:rPr>
      </w:pPr>
      <w:r w:rsidRPr="0070003E">
        <w:rPr>
          <w:rFonts w:ascii="Poppins Light" w:hAnsi="Poppins Light" w:cs="Poppins Light"/>
          <w:b/>
          <w:bCs/>
          <w:noProof/>
        </w:rPr>
        <w:t>A primeira linha de entrada é um inteiro N</w:t>
      </w:r>
      <w:r w:rsidR="005364C3">
        <w:rPr>
          <w:rFonts w:ascii="Poppins Light" w:hAnsi="Poppins Light" w:cs="Poppins Light"/>
          <w:b/>
          <w:bCs/>
          <w:noProof/>
        </w:rPr>
        <w:t>,</w:t>
      </w:r>
      <w:r w:rsidRPr="0070003E">
        <w:rPr>
          <w:rFonts w:ascii="Poppins Light" w:hAnsi="Poppins Light" w:cs="Poppins Light"/>
          <w:b/>
          <w:bCs/>
          <w:noProof/>
        </w:rPr>
        <w:t xml:space="preserve"> que é a quantidade de casos de teste que vem a seguir. Cada caso de teste consiste em uma linha contendo dois inteiros X e Y.</w:t>
      </w:r>
    </w:p>
    <w:p w14:paraId="087FA515" w14:textId="77777777" w:rsidR="0070003E" w:rsidRPr="0070003E" w:rsidRDefault="0070003E" w:rsidP="0070003E">
      <w:pPr>
        <w:rPr>
          <w:rFonts w:ascii="Poppins Light" w:hAnsi="Poppins Light" w:cs="Poppins Light"/>
          <w:b/>
          <w:bCs/>
          <w:noProof/>
        </w:rPr>
      </w:pPr>
    </w:p>
    <w:p w14:paraId="23ECD678" w14:textId="77777777" w:rsidR="0070003E" w:rsidRPr="0070003E" w:rsidRDefault="0070003E" w:rsidP="0070003E">
      <w:pPr>
        <w:rPr>
          <w:rFonts w:ascii="Poppins Light" w:hAnsi="Poppins Light" w:cs="Poppins Light"/>
          <w:b/>
          <w:bCs/>
          <w:noProof/>
        </w:rPr>
      </w:pPr>
      <w:r w:rsidRPr="0070003E">
        <w:rPr>
          <w:rFonts w:ascii="Poppins Light" w:hAnsi="Poppins Light" w:cs="Poppins Light"/>
          <w:b/>
          <w:bCs/>
          <w:noProof/>
        </w:rPr>
        <w:t>Saída</w:t>
      </w:r>
    </w:p>
    <w:p w14:paraId="4FEC8A24" w14:textId="77777777" w:rsidR="0070003E" w:rsidRPr="0070003E" w:rsidRDefault="0070003E" w:rsidP="0070003E">
      <w:pPr>
        <w:rPr>
          <w:rFonts w:ascii="Poppins Light" w:hAnsi="Poppins Light" w:cs="Poppins Light"/>
          <w:b/>
          <w:bCs/>
          <w:noProof/>
        </w:rPr>
      </w:pPr>
    </w:p>
    <w:p w14:paraId="4B4BB0C6" w14:textId="407C6B08" w:rsidR="0070003E" w:rsidRDefault="0070003E" w:rsidP="0070003E">
      <w:pPr>
        <w:rPr>
          <w:rFonts w:ascii="Poppins Light" w:hAnsi="Poppins Light" w:cs="Poppins Light"/>
          <w:b/>
          <w:bCs/>
          <w:noProof/>
        </w:rPr>
      </w:pPr>
      <w:r w:rsidRPr="0070003E">
        <w:rPr>
          <w:rFonts w:ascii="Poppins Light" w:hAnsi="Poppins Light" w:cs="Poppins Light"/>
          <w:b/>
          <w:bCs/>
          <w:noProof/>
        </w:rPr>
        <w:t>Imprima a soma de todos valores ímpares entre X e Y.</w:t>
      </w:r>
    </w:p>
    <w:p w14:paraId="27AE2CAE" w14:textId="77777777" w:rsidR="0070003E" w:rsidRDefault="0070003E" w:rsidP="0070003E">
      <w:pPr>
        <w:rPr>
          <w:rFonts w:ascii="Poppins Light" w:hAnsi="Poppins Light" w:cs="Poppins Light"/>
          <w:b/>
          <w:bCs/>
          <w:noProof/>
        </w:rPr>
      </w:pPr>
    </w:p>
    <w:p w14:paraId="31C97638" w14:textId="2864B359" w:rsidR="0070003E" w:rsidRPr="00F17254" w:rsidRDefault="0070003E" w:rsidP="0070003E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7E55CB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18C91777" w14:textId="77777777" w:rsidR="0070003E" w:rsidRDefault="0070003E" w:rsidP="0070003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595F0E4" w14:textId="144ED329" w:rsidR="0070003E" w:rsidRDefault="0070003E" w:rsidP="0070003E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70003E">
        <w:rPr>
          <w:rFonts w:ascii="Poppins" w:hAnsi="Poppins" w:cs="Poppins"/>
          <w:b/>
          <w:bCs/>
          <w:noProof/>
          <w:sz w:val="32"/>
          <w:szCs w:val="32"/>
        </w:rPr>
        <w:drawing>
          <wp:inline distT="0" distB="0" distL="0" distR="0" wp14:anchorId="2F07903B" wp14:editId="606FCE47">
            <wp:extent cx="6120765" cy="1398270"/>
            <wp:effectExtent l="0" t="0" r="635" b="0"/>
            <wp:docPr id="16211810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8109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02F" w14:textId="3A411DB2" w:rsidR="0070003E" w:rsidRDefault="4F019696" w:rsidP="0070003E">
      <w:pPr>
        <w:rPr>
          <w:rFonts w:ascii="Poppins Light" w:hAnsi="Poppins Light" w:cs="Poppins Light"/>
          <w:b/>
          <w:bCs/>
          <w:noProof/>
        </w:rPr>
      </w:pPr>
      <w:r w:rsidRPr="4F019696">
        <w:rPr>
          <w:rFonts w:ascii="Poppins Light" w:hAnsi="Poppins Light" w:cs="Poppins Light"/>
          <w:b/>
          <w:bCs/>
          <w:noProof/>
        </w:rPr>
        <w:t xml:space="preserve">Fonte da </w:t>
      </w:r>
      <w:r w:rsidR="007E55CB">
        <w:rPr>
          <w:rFonts w:ascii="Poppins Light" w:hAnsi="Poppins Light" w:cs="Poppins Light"/>
          <w:b/>
          <w:bCs/>
          <w:noProof/>
        </w:rPr>
        <w:t>i</w:t>
      </w:r>
      <w:r w:rsidRPr="4F019696">
        <w:rPr>
          <w:rFonts w:ascii="Poppins Light" w:hAnsi="Poppins Light" w:cs="Poppins Light"/>
          <w:b/>
          <w:bCs/>
          <w:noProof/>
        </w:rPr>
        <w:t>magem:</w:t>
      </w:r>
      <w:r w:rsidRPr="4F019696">
        <w:rPr>
          <w:rFonts w:ascii="Poppins Light" w:hAnsi="Poppins Light" w:cs="Poppins Light"/>
          <w:noProof/>
        </w:rPr>
        <w:t xml:space="preserve"> </w:t>
      </w:r>
      <w:hyperlink r:id="rId11">
        <w:r w:rsidRPr="4F019696">
          <w:rPr>
            <w:rFonts w:ascii="Poppins Light" w:hAnsi="Poppins Light" w:cs="Poppins Light"/>
            <w:b/>
            <w:bCs/>
            <w:noProof/>
          </w:rPr>
          <w:t>https://judge.beecrowd.com/pt/problems/view/1099</w:t>
        </w:r>
      </w:hyperlink>
    </w:p>
    <w:p w14:paraId="0AEEECF6" w14:textId="14772A99" w:rsidR="0092516F" w:rsidRPr="0092516F" w:rsidRDefault="0092516F" w:rsidP="0070003E">
      <w:pPr>
        <w:rPr>
          <w:rFonts w:ascii="Poppins Light" w:hAnsi="Poppins Light" w:cs="Poppins Light"/>
          <w:noProof/>
        </w:rPr>
      </w:pPr>
      <w:r w:rsidRPr="0092516F">
        <w:rPr>
          <w:rFonts w:ascii="Poppins Light" w:hAnsi="Poppins Light" w:cs="Poppins Light"/>
          <w:noProof/>
        </w:rPr>
        <w:t xml:space="preserve">BEECROWD. 1099 - Soma de Ímpares Consecutivos II. Disponível em: https://judge.beecrowd.com/pt/problems/view/1099. Acesso em: </w:t>
      </w:r>
      <w:r>
        <w:rPr>
          <w:rFonts w:ascii="Poppins Light" w:hAnsi="Poppins Light" w:cs="Poppins Light"/>
          <w:noProof/>
        </w:rPr>
        <w:t>3 jul 2024.</w:t>
      </w:r>
    </w:p>
    <w:p w14:paraId="0F14C3BF" w14:textId="77777777" w:rsidR="0070003E" w:rsidRDefault="0070003E" w:rsidP="0070003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AA639D3" w14:textId="77777777" w:rsidR="0070003E" w:rsidRDefault="0070003E" w:rsidP="0070003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38CD59AB" w14:textId="77777777" w:rsidR="0070003E" w:rsidRDefault="0070003E" w:rsidP="0070003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7C6701C" w14:textId="38F5C72B" w:rsidR="0070003E" w:rsidRPr="00814E58" w:rsidRDefault="0070003E" w:rsidP="0070003E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32C798B9" w14:textId="3AA9E408" w:rsidR="0070003E" w:rsidRPr="00814E58" w:rsidRDefault="0070003E" w:rsidP="0070003E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7E55CB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7E55CB">
        <w:rPr>
          <w:rFonts w:ascii="Poppins Light" w:hAnsi="Poppins Light" w:cs="Poppins Light"/>
          <w:noProof/>
        </w:rPr>
        <w:t>;</w:t>
      </w:r>
    </w:p>
    <w:p w14:paraId="2E3AADAD" w14:textId="6AE2C1B8" w:rsidR="0070003E" w:rsidRPr="00814E58" w:rsidRDefault="0070003E" w:rsidP="0070003E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7E55CB">
        <w:rPr>
          <w:rFonts w:ascii="Poppins Light" w:hAnsi="Poppins Light" w:cs="Poppins Light"/>
          <w:noProof/>
        </w:rPr>
        <w:t>;</w:t>
      </w:r>
    </w:p>
    <w:p w14:paraId="1C258FBB" w14:textId="229DE671" w:rsidR="0070003E" w:rsidRDefault="007E55CB" w:rsidP="0070003E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Uma</w:t>
      </w:r>
      <w:r w:rsidR="0070003E">
        <w:rPr>
          <w:rFonts w:ascii="Poppins Light" w:hAnsi="Poppins Light" w:cs="Poppins Light"/>
          <w:noProof/>
        </w:rPr>
        <w:t xml:space="preserve"> caneta</w:t>
      </w:r>
      <w:r>
        <w:rPr>
          <w:rFonts w:ascii="Poppins Light" w:hAnsi="Poppins Light" w:cs="Poppins Light"/>
          <w:noProof/>
        </w:rPr>
        <w:t>.</w:t>
      </w:r>
      <w:r w:rsidR="0070003E">
        <w:rPr>
          <w:rFonts w:ascii="Poppins Light" w:hAnsi="Poppins Light" w:cs="Poppins Light"/>
          <w:noProof/>
        </w:rPr>
        <w:br/>
      </w:r>
    </w:p>
    <w:p w14:paraId="6807B027" w14:textId="77777777" w:rsidR="0070003E" w:rsidRPr="00814E58" w:rsidRDefault="0070003E" w:rsidP="0070003E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9FDC35B" w14:textId="77777777" w:rsidR="0070003E" w:rsidRPr="00814E58" w:rsidRDefault="0070003E" w:rsidP="0070003E">
      <w:pPr>
        <w:ind w:left="357"/>
        <w:jc w:val="both"/>
        <w:rPr>
          <w:rFonts w:ascii="Poppins Light" w:hAnsi="Poppins Light" w:cs="Poppins Light"/>
          <w:noProof/>
        </w:rPr>
      </w:pPr>
    </w:p>
    <w:p w14:paraId="673C1ED9" w14:textId="77777777" w:rsidR="0070003E" w:rsidRDefault="0070003E" w:rsidP="0070003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08784BCB" w14:textId="77777777" w:rsidR="0070003E" w:rsidRPr="00AF689A" w:rsidRDefault="0070003E" w:rsidP="0070003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0A005FE0" w14:textId="1E9E473B" w:rsidR="0070003E" w:rsidRPr="000D596E" w:rsidRDefault="0070003E" w:rsidP="0070003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1914F2">
        <w:rPr>
          <w:rFonts w:ascii="Poppins Light" w:hAnsi="Poppins Light" w:cs="Poppins Light"/>
          <w:noProof/>
        </w:rPr>
        <w:t xml:space="preserve">por meio </w:t>
      </w:r>
      <w:r>
        <w:rPr>
          <w:rFonts w:ascii="Poppins Light" w:hAnsi="Poppins Light" w:cs="Poppins Light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70003E" w:rsidRPr="00814E58" w14:paraId="5942B639" w14:textId="77777777" w:rsidTr="004421E6">
        <w:tc>
          <w:tcPr>
            <w:tcW w:w="8919" w:type="dxa"/>
          </w:tcPr>
          <w:p w14:paraId="4B6ABF89" w14:textId="77777777" w:rsidR="0070003E" w:rsidRPr="00814E58" w:rsidRDefault="0070003E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0003E" w:rsidRPr="00814E58" w14:paraId="3DFCAC5A" w14:textId="77777777" w:rsidTr="004421E6">
        <w:tc>
          <w:tcPr>
            <w:tcW w:w="8919" w:type="dxa"/>
          </w:tcPr>
          <w:p w14:paraId="6F557F2C" w14:textId="77777777" w:rsidR="0070003E" w:rsidRPr="00814E58" w:rsidRDefault="0070003E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0003E" w:rsidRPr="00814E58" w14:paraId="65D2EF14" w14:textId="77777777" w:rsidTr="004421E6">
        <w:tc>
          <w:tcPr>
            <w:tcW w:w="8919" w:type="dxa"/>
          </w:tcPr>
          <w:p w14:paraId="216CCBCB" w14:textId="77777777" w:rsidR="0070003E" w:rsidRPr="00814E58" w:rsidRDefault="0070003E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0003E" w:rsidRPr="00814E58" w14:paraId="4BDF2E07" w14:textId="77777777" w:rsidTr="004421E6">
        <w:tc>
          <w:tcPr>
            <w:tcW w:w="8919" w:type="dxa"/>
          </w:tcPr>
          <w:p w14:paraId="682AC547" w14:textId="77777777" w:rsidR="0070003E" w:rsidRPr="00814E58" w:rsidRDefault="0070003E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0003E" w:rsidRPr="00814E58" w14:paraId="27E1F442" w14:textId="77777777" w:rsidTr="004421E6">
        <w:tc>
          <w:tcPr>
            <w:tcW w:w="8919" w:type="dxa"/>
          </w:tcPr>
          <w:p w14:paraId="4BF59856" w14:textId="77777777" w:rsidR="0070003E" w:rsidRPr="00814E58" w:rsidRDefault="0070003E" w:rsidP="004421E6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226459BA" w14:textId="77777777" w:rsidR="0070003E" w:rsidRDefault="0070003E" w:rsidP="0070003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ED2EE90" w14:textId="77777777" w:rsidR="0070003E" w:rsidRPr="006761D5" w:rsidRDefault="0070003E" w:rsidP="0070003E">
      <w:pPr>
        <w:spacing w:line="276" w:lineRule="auto"/>
        <w:rPr>
          <w:rFonts w:ascii="Poppins Light" w:hAnsi="Poppins Light" w:cs="Poppins Light"/>
          <w:noProof/>
        </w:rPr>
      </w:pPr>
    </w:p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F6968" w14:textId="77777777" w:rsidR="00234E83" w:rsidRDefault="00234E83">
      <w:r>
        <w:separator/>
      </w:r>
    </w:p>
  </w:endnote>
  <w:endnote w:type="continuationSeparator" w:id="0">
    <w:p w14:paraId="098DF68F" w14:textId="77777777" w:rsidR="00234E83" w:rsidRDefault="00234E83">
      <w:r>
        <w:continuationSeparator/>
      </w:r>
    </w:p>
  </w:endnote>
  <w:endnote w:type="continuationNotice" w:id="1">
    <w:p w14:paraId="5F9A347C" w14:textId="77777777" w:rsidR="00234E83" w:rsidRDefault="00234E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2CD6CD1" w:rsidR="00160195" w:rsidRPr="00814E58" w:rsidRDefault="438E8AE2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438E8AE2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438E8AE2">
              <w:rPr>
                <w:rFonts w:ascii="Poppins" w:hAnsi="Poppins" w:cs="Poppins"/>
                <w:sz w:val="20"/>
                <w:szCs w:val="20"/>
              </w:rPr>
              <w:t>[U</w:t>
            </w:r>
            <w:r w:rsidR="0070003E">
              <w:rPr>
                <w:rFonts w:ascii="Poppins" w:hAnsi="Poppins" w:cs="Poppins"/>
                <w:sz w:val="20"/>
                <w:szCs w:val="20"/>
              </w:rPr>
              <w:t>1</w:t>
            </w:r>
            <w:r w:rsidRPr="438E8AE2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438E8AE2">
              <w:rPr>
                <w:rFonts w:ascii="Poppins" w:hAnsi="Poppins" w:cs="Poppins"/>
                <w:sz w:val="20"/>
                <w:szCs w:val="20"/>
              </w:rPr>
              <w:t>[A3]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44B33" w14:textId="77777777" w:rsidR="00234E83" w:rsidRDefault="00234E83">
      <w:r>
        <w:separator/>
      </w:r>
    </w:p>
  </w:footnote>
  <w:footnote w:type="continuationSeparator" w:id="0">
    <w:p w14:paraId="64B4147F" w14:textId="77777777" w:rsidR="00234E83" w:rsidRDefault="00234E83">
      <w:r>
        <w:continuationSeparator/>
      </w:r>
    </w:p>
  </w:footnote>
  <w:footnote w:type="continuationNotice" w:id="1">
    <w:p w14:paraId="23FDFAD8" w14:textId="77777777" w:rsidR="00234E83" w:rsidRDefault="00234E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1303"/>
    <w:multiLevelType w:val="multilevel"/>
    <w:tmpl w:val="210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2BBE"/>
    <w:multiLevelType w:val="multilevel"/>
    <w:tmpl w:val="6A327652"/>
    <w:styleLink w:val="Listaatual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023CF"/>
    <w:multiLevelType w:val="multilevel"/>
    <w:tmpl w:val="F65E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B6E2E"/>
    <w:multiLevelType w:val="hybridMultilevel"/>
    <w:tmpl w:val="68C49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C20A6C"/>
    <w:multiLevelType w:val="hybridMultilevel"/>
    <w:tmpl w:val="6A327652"/>
    <w:lvl w:ilvl="0" w:tplc="2F786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E51404"/>
    <w:multiLevelType w:val="multilevel"/>
    <w:tmpl w:val="13C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03E95"/>
    <w:multiLevelType w:val="multilevel"/>
    <w:tmpl w:val="4E3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4"/>
  </w:num>
  <w:num w:numId="2" w16cid:durableId="1115713199">
    <w:abstractNumId w:val="5"/>
  </w:num>
  <w:num w:numId="3" w16cid:durableId="1821843517">
    <w:abstractNumId w:val="13"/>
  </w:num>
  <w:num w:numId="4" w16cid:durableId="1682665340">
    <w:abstractNumId w:val="8"/>
  </w:num>
  <w:num w:numId="5" w16cid:durableId="1499492561">
    <w:abstractNumId w:val="2"/>
  </w:num>
  <w:num w:numId="6" w16cid:durableId="1534533007">
    <w:abstractNumId w:val="1"/>
  </w:num>
  <w:num w:numId="7" w16cid:durableId="2039425142">
    <w:abstractNumId w:val="11"/>
  </w:num>
  <w:num w:numId="8" w16cid:durableId="928319612">
    <w:abstractNumId w:val="7"/>
  </w:num>
  <w:num w:numId="9" w16cid:durableId="806899764">
    <w:abstractNumId w:val="9"/>
  </w:num>
  <w:num w:numId="10" w16cid:durableId="1405756368">
    <w:abstractNumId w:val="3"/>
  </w:num>
  <w:num w:numId="11" w16cid:durableId="686563934">
    <w:abstractNumId w:val="10"/>
  </w:num>
  <w:num w:numId="12" w16cid:durableId="972753426">
    <w:abstractNumId w:val="12"/>
  </w:num>
  <w:num w:numId="13" w16cid:durableId="1797291037">
    <w:abstractNumId w:val="0"/>
  </w:num>
  <w:num w:numId="14" w16cid:durableId="21758923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317EF"/>
    <w:rsid w:val="00093C5A"/>
    <w:rsid w:val="000A4E65"/>
    <w:rsid w:val="000C6619"/>
    <w:rsid w:val="000D596E"/>
    <w:rsid w:val="000F7DE9"/>
    <w:rsid w:val="00124756"/>
    <w:rsid w:val="00160195"/>
    <w:rsid w:val="00165CFB"/>
    <w:rsid w:val="00171B75"/>
    <w:rsid w:val="001904F2"/>
    <w:rsid w:val="001914F2"/>
    <w:rsid w:val="001A2D86"/>
    <w:rsid w:val="001A32C9"/>
    <w:rsid w:val="001B0B18"/>
    <w:rsid w:val="001B5A99"/>
    <w:rsid w:val="001C335A"/>
    <w:rsid w:val="001E5BCE"/>
    <w:rsid w:val="001E7BC0"/>
    <w:rsid w:val="002344C7"/>
    <w:rsid w:val="0023450C"/>
    <w:rsid w:val="00234E83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540E7"/>
    <w:rsid w:val="00367C72"/>
    <w:rsid w:val="00370573"/>
    <w:rsid w:val="003A6D1A"/>
    <w:rsid w:val="003C032E"/>
    <w:rsid w:val="003D71CA"/>
    <w:rsid w:val="00440020"/>
    <w:rsid w:val="0045365D"/>
    <w:rsid w:val="00454835"/>
    <w:rsid w:val="00464B32"/>
    <w:rsid w:val="00491C71"/>
    <w:rsid w:val="00493B10"/>
    <w:rsid w:val="004B66A3"/>
    <w:rsid w:val="004E315C"/>
    <w:rsid w:val="004E713D"/>
    <w:rsid w:val="005342F4"/>
    <w:rsid w:val="005364C3"/>
    <w:rsid w:val="0054587F"/>
    <w:rsid w:val="0054646B"/>
    <w:rsid w:val="00550899"/>
    <w:rsid w:val="005517B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B3AE9"/>
    <w:rsid w:val="0070003E"/>
    <w:rsid w:val="00723D5E"/>
    <w:rsid w:val="007671B4"/>
    <w:rsid w:val="00773A8C"/>
    <w:rsid w:val="0078262D"/>
    <w:rsid w:val="007B6ABF"/>
    <w:rsid w:val="007E55CB"/>
    <w:rsid w:val="00814E58"/>
    <w:rsid w:val="00830EB7"/>
    <w:rsid w:val="0083474B"/>
    <w:rsid w:val="00841D59"/>
    <w:rsid w:val="00843EE7"/>
    <w:rsid w:val="00851368"/>
    <w:rsid w:val="00875DD6"/>
    <w:rsid w:val="008925A9"/>
    <w:rsid w:val="00893107"/>
    <w:rsid w:val="00896814"/>
    <w:rsid w:val="008B4C24"/>
    <w:rsid w:val="008E29CA"/>
    <w:rsid w:val="008F775A"/>
    <w:rsid w:val="0092516F"/>
    <w:rsid w:val="0092769D"/>
    <w:rsid w:val="00966015"/>
    <w:rsid w:val="009B33B6"/>
    <w:rsid w:val="00AA60A0"/>
    <w:rsid w:val="00AC009A"/>
    <w:rsid w:val="00AD78A6"/>
    <w:rsid w:val="00AF689A"/>
    <w:rsid w:val="00B12427"/>
    <w:rsid w:val="00B45591"/>
    <w:rsid w:val="00BA238A"/>
    <w:rsid w:val="00BA6A76"/>
    <w:rsid w:val="00C12E4A"/>
    <w:rsid w:val="00C42339"/>
    <w:rsid w:val="00C4723D"/>
    <w:rsid w:val="00C6070E"/>
    <w:rsid w:val="00C62CE1"/>
    <w:rsid w:val="00C84F90"/>
    <w:rsid w:val="00C8618B"/>
    <w:rsid w:val="00C96A8D"/>
    <w:rsid w:val="00CA4523"/>
    <w:rsid w:val="00CB294B"/>
    <w:rsid w:val="00CC2A45"/>
    <w:rsid w:val="00CF76E4"/>
    <w:rsid w:val="00D03B93"/>
    <w:rsid w:val="00D05B9C"/>
    <w:rsid w:val="00D553AB"/>
    <w:rsid w:val="00D61A8F"/>
    <w:rsid w:val="00DD5204"/>
    <w:rsid w:val="00DE0C0D"/>
    <w:rsid w:val="00E10D86"/>
    <w:rsid w:val="00E227A8"/>
    <w:rsid w:val="00E400A6"/>
    <w:rsid w:val="00E66E9B"/>
    <w:rsid w:val="00E71901"/>
    <w:rsid w:val="00E73E76"/>
    <w:rsid w:val="00E77AF3"/>
    <w:rsid w:val="00E906E5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6725D"/>
    <w:rsid w:val="00FD17E0"/>
    <w:rsid w:val="00FD7F1E"/>
    <w:rsid w:val="00FF3340"/>
    <w:rsid w:val="00FF3ECB"/>
    <w:rsid w:val="438E8AE2"/>
    <w:rsid w:val="4F019696"/>
    <w:rsid w:val="72BAC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numbering" w:customStyle="1" w:styleId="Listaatual1">
    <w:name w:val="Lista atual1"/>
    <w:uiPriority w:val="99"/>
    <w:rsid w:val="004E315C"/>
    <w:pPr>
      <w:numPr>
        <w:numId w:val="10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70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udge.beecrowd.com/pt/problems/view/1099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1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Alessandra Reis de Souza</cp:lastModifiedBy>
  <cp:revision>5</cp:revision>
  <cp:lastPrinted>2006-08-31T06:40:00Z</cp:lastPrinted>
  <dcterms:created xsi:type="dcterms:W3CDTF">2024-07-13T21:58:00Z</dcterms:created>
  <dcterms:modified xsi:type="dcterms:W3CDTF">2024-07-15T11:34:00Z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