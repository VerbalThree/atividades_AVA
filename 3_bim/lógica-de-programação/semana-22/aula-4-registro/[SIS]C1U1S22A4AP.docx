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697553D3" w14:textId="77777777" w:rsidR="00455EAB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A4B6113" w14:textId="15EAB78C" w:rsidR="00455EAB" w:rsidRPr="00454835" w:rsidRDefault="0561D4BA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3AC0035"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5D39BB">
        <w:rPr>
          <w:rFonts w:ascii="Poppins" w:hAnsi="Poppins" w:cs="Poppins"/>
          <w:b/>
          <w:bCs/>
          <w:noProof/>
          <w:sz w:val="32"/>
          <w:szCs w:val="32"/>
        </w:rPr>
        <w:t>v</w:t>
      </w:r>
      <w:r w:rsidRPr="03AC0035">
        <w:rPr>
          <w:rFonts w:ascii="Poppins" w:hAnsi="Poppins" w:cs="Poppins"/>
          <w:b/>
          <w:bCs/>
          <w:noProof/>
          <w:sz w:val="32"/>
          <w:szCs w:val="32"/>
        </w:rPr>
        <w:t xml:space="preserve">alidação de </w:t>
      </w:r>
      <w:r w:rsidR="005D39BB">
        <w:rPr>
          <w:rFonts w:ascii="Poppins" w:hAnsi="Poppins" w:cs="Poppins"/>
          <w:b/>
          <w:bCs/>
          <w:noProof/>
          <w:sz w:val="32"/>
          <w:szCs w:val="32"/>
        </w:rPr>
        <w:t>n</w:t>
      </w:r>
      <w:r w:rsidRPr="03AC0035">
        <w:rPr>
          <w:rFonts w:ascii="Poppins" w:hAnsi="Poppins" w:cs="Poppins"/>
          <w:b/>
          <w:bCs/>
          <w:noProof/>
          <w:sz w:val="32"/>
          <w:szCs w:val="32"/>
        </w:rPr>
        <w:t>ota (Beecrowd)</w:t>
      </w:r>
      <w:r w:rsidR="00455EAB">
        <w:br/>
      </w:r>
      <w:r w:rsidRPr="03AC0035">
        <w:rPr>
          <w:rFonts w:ascii="Poppins" w:hAnsi="Poppins" w:cs="Poppins"/>
          <w:b/>
          <w:bCs/>
          <w:noProof/>
          <w:sz w:val="32"/>
          <w:szCs w:val="32"/>
        </w:rPr>
        <w:t>(https://judge.beecrowd.com/pt/problems/view/1117)</w:t>
      </w:r>
    </w:p>
    <w:p w14:paraId="18D7F417" w14:textId="77777777" w:rsidR="00455EAB" w:rsidRPr="00814E58" w:rsidRDefault="00455EAB" w:rsidP="00455EAB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B7B15A7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  <w:r w:rsidRPr="00455EAB">
        <w:rPr>
          <w:rFonts w:ascii="Poppins Light" w:hAnsi="Poppins Light" w:cs="Poppins Light"/>
          <w:b/>
          <w:bCs/>
          <w:noProof/>
        </w:rPr>
        <w:t>Faça um programa que leia as notas referentes às duas avaliações de um aluno. Calcule e imprima a média semestral. Faça com que o algoritmo só aceite notas válidas (uma nota válida deve pertencer ao intervalo [0,10]). Cada nota deve ser validada separadamente.</w:t>
      </w:r>
    </w:p>
    <w:p w14:paraId="0BFA5E98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</w:p>
    <w:p w14:paraId="1F0BA62B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  <w:r w:rsidRPr="00455EAB">
        <w:rPr>
          <w:rFonts w:ascii="Poppins Light" w:hAnsi="Poppins Light" w:cs="Poppins Light"/>
          <w:b/>
          <w:bCs/>
          <w:noProof/>
        </w:rPr>
        <w:t>Entrada</w:t>
      </w:r>
    </w:p>
    <w:p w14:paraId="1CF274E6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</w:p>
    <w:p w14:paraId="1C7B54A7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  <w:r w:rsidRPr="00455EAB">
        <w:rPr>
          <w:rFonts w:ascii="Poppins Light" w:hAnsi="Poppins Light" w:cs="Poppins Light"/>
          <w:b/>
          <w:bCs/>
          <w:noProof/>
        </w:rPr>
        <w:t>A entrada contém vários valores reais, positivos ou negativos. O programa deve ser encerrado quando forem lidas duas notas válidas.</w:t>
      </w:r>
    </w:p>
    <w:p w14:paraId="426B4DE1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</w:p>
    <w:p w14:paraId="299787F5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  <w:r w:rsidRPr="00455EAB">
        <w:rPr>
          <w:rFonts w:ascii="Poppins Light" w:hAnsi="Poppins Light" w:cs="Poppins Light"/>
          <w:b/>
          <w:bCs/>
          <w:noProof/>
        </w:rPr>
        <w:t>Saída</w:t>
      </w:r>
    </w:p>
    <w:p w14:paraId="354785F7" w14:textId="77777777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</w:p>
    <w:p w14:paraId="13EB24E8" w14:textId="00F2B2DD" w:rsidR="00455EAB" w:rsidRPr="00455EAB" w:rsidRDefault="00455EAB" w:rsidP="00455EAB">
      <w:pPr>
        <w:rPr>
          <w:rFonts w:ascii="Poppins Light" w:hAnsi="Poppins Light" w:cs="Poppins Light"/>
          <w:b/>
          <w:bCs/>
          <w:noProof/>
        </w:rPr>
      </w:pPr>
      <w:r w:rsidRPr="00455EAB">
        <w:rPr>
          <w:rFonts w:ascii="Poppins Light" w:hAnsi="Poppins Light" w:cs="Poppins Light"/>
          <w:b/>
          <w:bCs/>
          <w:noProof/>
        </w:rPr>
        <w:t>Se uma nota inválida for lida, deve ser impressa a mensagem "nota inv</w:t>
      </w:r>
      <w:r w:rsidR="00723714">
        <w:rPr>
          <w:rFonts w:ascii="Poppins Light" w:hAnsi="Poppins Light" w:cs="Poppins Light"/>
          <w:b/>
          <w:bCs/>
          <w:noProof/>
        </w:rPr>
        <w:t>á</w:t>
      </w:r>
      <w:r w:rsidRPr="00455EAB">
        <w:rPr>
          <w:rFonts w:ascii="Poppins Light" w:hAnsi="Poppins Light" w:cs="Poppins Light"/>
          <w:b/>
          <w:bCs/>
          <w:noProof/>
        </w:rPr>
        <w:t>lida".</w:t>
      </w:r>
    </w:p>
    <w:p w14:paraId="12382420" w14:textId="79C46A60" w:rsidR="00455EAB" w:rsidRDefault="00455EAB" w:rsidP="00455EAB">
      <w:pPr>
        <w:rPr>
          <w:rFonts w:ascii="Poppins Light" w:hAnsi="Poppins Light" w:cs="Poppins Light"/>
          <w:b/>
          <w:bCs/>
          <w:noProof/>
        </w:rPr>
      </w:pPr>
      <w:r w:rsidRPr="00455EAB">
        <w:rPr>
          <w:rFonts w:ascii="Poppins Light" w:hAnsi="Poppins Light" w:cs="Poppins Light"/>
          <w:b/>
          <w:bCs/>
          <w:noProof/>
        </w:rPr>
        <w:t>Quando duas notas válidas forem lidas, deve ser impressa a mensagem "m</w:t>
      </w:r>
      <w:r w:rsidR="00723714">
        <w:rPr>
          <w:rFonts w:ascii="Poppins Light" w:hAnsi="Poppins Light" w:cs="Poppins Light"/>
          <w:b/>
          <w:bCs/>
          <w:noProof/>
        </w:rPr>
        <w:t>é</w:t>
      </w:r>
      <w:r w:rsidRPr="00455EAB">
        <w:rPr>
          <w:rFonts w:ascii="Poppins Light" w:hAnsi="Poppins Light" w:cs="Poppins Light"/>
          <w:b/>
          <w:bCs/>
          <w:noProof/>
        </w:rPr>
        <w:t>dia = " seguido do valor do cálculo. O valor deve ser apresentado com duas casas após o ponto decimal.</w:t>
      </w:r>
    </w:p>
    <w:p w14:paraId="0ECEA037" w14:textId="7F31D783" w:rsidR="00455EAB" w:rsidRPr="00F17254" w:rsidRDefault="00455EAB" w:rsidP="00455EAB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723714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27E5277D" w14:textId="77777777" w:rsidR="00455EAB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D28A128" w14:textId="0FBEF84D" w:rsidR="00455EAB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5EAB">
        <w:rPr>
          <w:rFonts w:ascii="Poppins" w:hAnsi="Poppins" w:cs="Poppins"/>
          <w:b/>
          <w:bCs/>
          <w:noProof/>
          <w:sz w:val="32"/>
          <w:szCs w:val="32"/>
        </w:rPr>
        <w:drawing>
          <wp:inline distT="0" distB="0" distL="0" distR="0" wp14:anchorId="2C484D82" wp14:editId="59C4904E">
            <wp:extent cx="6120765" cy="893445"/>
            <wp:effectExtent l="0" t="0" r="635" b="0"/>
            <wp:docPr id="12658234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3426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680" w14:textId="2E87501D" w:rsidR="00455EAB" w:rsidRDefault="0586B2E6" w:rsidP="00455EAB">
      <w:pPr>
        <w:rPr>
          <w:rFonts w:ascii="Poppins Light" w:hAnsi="Poppins Light" w:cs="Poppins Light"/>
          <w:noProof/>
        </w:rPr>
      </w:pPr>
      <w:r w:rsidRPr="0586B2E6">
        <w:rPr>
          <w:rFonts w:ascii="Poppins Light" w:hAnsi="Poppins Light" w:cs="Poppins Light"/>
          <w:b/>
          <w:bCs/>
          <w:noProof/>
        </w:rPr>
        <w:t>Fonte da Imagem:</w:t>
      </w:r>
      <w:r w:rsidRPr="0586B2E6">
        <w:rPr>
          <w:rFonts w:ascii="Poppins Light" w:hAnsi="Poppins Light" w:cs="Poppins Light"/>
          <w:noProof/>
        </w:rPr>
        <w:t xml:space="preserve"> </w:t>
      </w:r>
      <w:hyperlink r:id="rId11">
        <w:r w:rsidRPr="0586B2E6">
          <w:rPr>
            <w:rFonts w:ascii="Poppins Light" w:hAnsi="Poppins Light" w:cs="Poppins Light"/>
            <w:noProof/>
          </w:rPr>
          <w:t>https://judge.beecrowd.com/pt/problems/view/1117</w:t>
        </w:r>
      </w:hyperlink>
    </w:p>
    <w:p w14:paraId="4455F9EF" w14:textId="77777777" w:rsidR="0090328F" w:rsidRDefault="0090328F" w:rsidP="00455EAB">
      <w:pPr>
        <w:rPr>
          <w:rFonts w:ascii="Poppins Light" w:hAnsi="Poppins Light" w:cs="Poppins Light"/>
          <w:noProof/>
        </w:rPr>
      </w:pPr>
    </w:p>
    <w:p w14:paraId="1B2C3C87" w14:textId="5A20497B" w:rsidR="0090328F" w:rsidRPr="00455EAB" w:rsidRDefault="0090328F" w:rsidP="00455EAB">
      <w:pPr>
        <w:rPr>
          <w:rFonts w:ascii="Poppins Light" w:hAnsi="Poppins Light" w:cs="Poppins Light"/>
          <w:noProof/>
        </w:rPr>
      </w:pPr>
      <w:r w:rsidRPr="0090328F">
        <w:rPr>
          <w:rFonts w:ascii="Poppins Light" w:hAnsi="Poppins Light" w:cs="Poppins Light"/>
          <w:noProof/>
        </w:rPr>
        <w:t xml:space="preserve">BEECROWD. </w:t>
      </w:r>
      <w:r w:rsidRPr="0090328F">
        <w:rPr>
          <w:rFonts w:ascii="Poppins Light" w:hAnsi="Poppins Light" w:cs="Poppins Light"/>
          <w:b/>
          <w:bCs/>
          <w:noProof/>
        </w:rPr>
        <w:t xml:space="preserve">1117 - Validação de </w:t>
      </w:r>
      <w:r w:rsidR="00723714">
        <w:rPr>
          <w:rFonts w:ascii="Poppins Light" w:hAnsi="Poppins Light" w:cs="Poppins Light"/>
          <w:b/>
          <w:bCs/>
          <w:noProof/>
        </w:rPr>
        <w:t>n</w:t>
      </w:r>
      <w:r w:rsidRPr="0090328F">
        <w:rPr>
          <w:rFonts w:ascii="Poppins Light" w:hAnsi="Poppins Light" w:cs="Poppins Light"/>
          <w:b/>
          <w:bCs/>
          <w:noProof/>
        </w:rPr>
        <w:t>ota</w:t>
      </w:r>
      <w:r w:rsidRPr="0090328F">
        <w:rPr>
          <w:rFonts w:ascii="Poppins Light" w:hAnsi="Poppins Light" w:cs="Poppins Light"/>
          <w:noProof/>
        </w:rPr>
        <w:t xml:space="preserve">. Disponível em: https://judge.beecrowd.com/pt/problems/view/1117. Acesso em: </w:t>
      </w:r>
      <w:r>
        <w:rPr>
          <w:rFonts w:ascii="Poppins Light" w:hAnsi="Poppins Light" w:cs="Poppins Light"/>
          <w:noProof/>
        </w:rPr>
        <w:t>3 jul</w:t>
      </w:r>
      <w:r w:rsidR="00723714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t xml:space="preserve"> 2024.</w:t>
      </w:r>
    </w:p>
    <w:p w14:paraId="2F9D7075" w14:textId="77777777" w:rsidR="00455EAB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A34F8B3" w14:textId="516E8C9C" w:rsidR="00455EAB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lastRenderedPageBreak/>
        <w:tab/>
      </w:r>
    </w:p>
    <w:p w14:paraId="3D35E0D1" w14:textId="77777777" w:rsidR="00455EAB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6FE7A15" w14:textId="77777777" w:rsidR="00455EAB" w:rsidRPr="00814E58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7B9E4E64" w14:textId="23AFE234" w:rsidR="00455EAB" w:rsidRPr="00814E58" w:rsidRDefault="00455EAB" w:rsidP="00455EA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723714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723714">
        <w:rPr>
          <w:rFonts w:ascii="Poppins Light" w:hAnsi="Poppins Light" w:cs="Poppins Light"/>
          <w:noProof/>
        </w:rPr>
        <w:t>;</w:t>
      </w:r>
    </w:p>
    <w:p w14:paraId="03325F92" w14:textId="3E2FF2F7" w:rsidR="00455EAB" w:rsidRPr="00814E58" w:rsidRDefault="00455EAB" w:rsidP="00455EA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723714">
        <w:rPr>
          <w:rFonts w:ascii="Poppins Light" w:hAnsi="Poppins Light" w:cs="Poppins Light"/>
          <w:noProof/>
        </w:rPr>
        <w:t>;</w:t>
      </w:r>
    </w:p>
    <w:p w14:paraId="3E8926A7" w14:textId="2D85BBA9" w:rsidR="00455EAB" w:rsidRDefault="00723714" w:rsidP="00455EA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455EAB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  <w:r w:rsidR="00455EAB">
        <w:rPr>
          <w:rFonts w:ascii="Poppins Light" w:hAnsi="Poppins Light" w:cs="Poppins Light"/>
          <w:noProof/>
        </w:rPr>
        <w:br/>
      </w:r>
    </w:p>
    <w:p w14:paraId="2E9C9A81" w14:textId="77777777" w:rsidR="00455EAB" w:rsidRPr="00814E58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48E01C6E" w14:textId="77777777" w:rsidR="00455EAB" w:rsidRPr="00814E58" w:rsidRDefault="00455EAB" w:rsidP="00455EAB">
      <w:pPr>
        <w:ind w:left="357"/>
        <w:jc w:val="both"/>
        <w:rPr>
          <w:rFonts w:ascii="Poppins Light" w:hAnsi="Poppins Light" w:cs="Poppins Light"/>
          <w:noProof/>
        </w:rPr>
      </w:pPr>
    </w:p>
    <w:p w14:paraId="58AF926F" w14:textId="77777777" w:rsidR="00455EAB" w:rsidRDefault="00455EAB" w:rsidP="00455EAB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62918A6F" w14:textId="77777777" w:rsidR="00455EAB" w:rsidRPr="00AF689A" w:rsidRDefault="00455EAB" w:rsidP="00455EAB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0478A390" w14:textId="7E7D02E8" w:rsidR="00455EAB" w:rsidRPr="000D596E" w:rsidRDefault="00455EAB" w:rsidP="00455EAB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723714">
        <w:rPr>
          <w:rFonts w:ascii="Poppins Light" w:hAnsi="Poppins Light" w:cs="Poppins Light"/>
          <w:noProof/>
        </w:rPr>
        <w:t xml:space="preserve">por meio </w:t>
      </w:r>
      <w:r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455EAB" w:rsidRPr="00814E58" w14:paraId="3C7185FB" w14:textId="77777777" w:rsidTr="004421E6">
        <w:tc>
          <w:tcPr>
            <w:tcW w:w="8919" w:type="dxa"/>
          </w:tcPr>
          <w:p w14:paraId="2327799F" w14:textId="77777777" w:rsidR="00455EAB" w:rsidRPr="00814E58" w:rsidRDefault="00455EAB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55EAB" w:rsidRPr="00814E58" w14:paraId="75ECE78D" w14:textId="77777777" w:rsidTr="004421E6">
        <w:tc>
          <w:tcPr>
            <w:tcW w:w="8919" w:type="dxa"/>
          </w:tcPr>
          <w:p w14:paraId="6A2DB104" w14:textId="77777777" w:rsidR="00455EAB" w:rsidRPr="00814E58" w:rsidRDefault="00455EAB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55EAB" w:rsidRPr="00814E58" w14:paraId="5DC4A577" w14:textId="77777777" w:rsidTr="004421E6">
        <w:tc>
          <w:tcPr>
            <w:tcW w:w="8919" w:type="dxa"/>
          </w:tcPr>
          <w:p w14:paraId="1C7C0B27" w14:textId="77777777" w:rsidR="00455EAB" w:rsidRPr="00814E58" w:rsidRDefault="00455EAB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55EAB" w:rsidRPr="00814E58" w14:paraId="70144E48" w14:textId="77777777" w:rsidTr="004421E6">
        <w:tc>
          <w:tcPr>
            <w:tcW w:w="8919" w:type="dxa"/>
          </w:tcPr>
          <w:p w14:paraId="5C0CBF50" w14:textId="77777777" w:rsidR="00455EAB" w:rsidRPr="00814E58" w:rsidRDefault="00455EAB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55EAB" w:rsidRPr="00814E58" w14:paraId="259F1082" w14:textId="77777777" w:rsidTr="004421E6">
        <w:tc>
          <w:tcPr>
            <w:tcW w:w="8919" w:type="dxa"/>
          </w:tcPr>
          <w:p w14:paraId="560C016A" w14:textId="77777777" w:rsidR="00455EAB" w:rsidRPr="00814E58" w:rsidRDefault="00455EAB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2490C43" w14:textId="77777777" w:rsidR="00455EAB" w:rsidRDefault="00455EAB" w:rsidP="00455EAB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04A6315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sectPr w:rsidR="004E315C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5F1EA" w14:textId="77777777" w:rsidR="00543D6A" w:rsidRDefault="00543D6A">
      <w:r>
        <w:separator/>
      </w:r>
    </w:p>
  </w:endnote>
  <w:endnote w:type="continuationSeparator" w:id="0">
    <w:p w14:paraId="7E32BB0E" w14:textId="77777777" w:rsidR="00543D6A" w:rsidRDefault="00543D6A">
      <w:r>
        <w:continuationSeparator/>
      </w:r>
    </w:p>
  </w:endnote>
  <w:endnote w:type="continuationNotice" w:id="1">
    <w:p w14:paraId="3AD2005B" w14:textId="77777777" w:rsidR="00543D6A" w:rsidRDefault="00543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DD3E7BE" w:rsidR="00160195" w:rsidRPr="00814E58" w:rsidRDefault="33A14A7D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33A14A7D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33A14A7D">
              <w:rPr>
                <w:rFonts w:ascii="Poppins" w:hAnsi="Poppins" w:cs="Poppins"/>
                <w:sz w:val="20"/>
                <w:szCs w:val="20"/>
              </w:rPr>
              <w:t>[U</w:t>
            </w:r>
            <w:r w:rsidR="00455EAB">
              <w:rPr>
                <w:rFonts w:ascii="Poppins" w:hAnsi="Poppins" w:cs="Poppins"/>
                <w:sz w:val="20"/>
                <w:szCs w:val="20"/>
              </w:rPr>
              <w:t>1]</w:t>
            </w:r>
            <w:r w:rsidR="00160195">
              <w:tab/>
            </w:r>
            <w:r w:rsidRPr="33A14A7D">
              <w:rPr>
                <w:rFonts w:ascii="Poppins" w:hAnsi="Poppins" w:cs="Poppins"/>
                <w:sz w:val="20"/>
                <w:szCs w:val="20"/>
              </w:rPr>
              <w:t>[A4]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D6492" w14:textId="77777777" w:rsidR="00543D6A" w:rsidRDefault="00543D6A">
      <w:r>
        <w:separator/>
      </w:r>
    </w:p>
  </w:footnote>
  <w:footnote w:type="continuationSeparator" w:id="0">
    <w:p w14:paraId="119E70BE" w14:textId="77777777" w:rsidR="00543D6A" w:rsidRDefault="00543D6A">
      <w:r>
        <w:continuationSeparator/>
      </w:r>
    </w:p>
  </w:footnote>
  <w:footnote w:type="continuationNotice" w:id="1">
    <w:p w14:paraId="75E652D2" w14:textId="77777777" w:rsidR="00543D6A" w:rsidRDefault="00543D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1303"/>
    <w:multiLevelType w:val="multilevel"/>
    <w:tmpl w:val="210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2BBE"/>
    <w:multiLevelType w:val="multilevel"/>
    <w:tmpl w:val="6A327652"/>
    <w:styleLink w:val="Listaatual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023CF"/>
    <w:multiLevelType w:val="multilevel"/>
    <w:tmpl w:val="F65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B6E2E"/>
    <w:multiLevelType w:val="hybridMultilevel"/>
    <w:tmpl w:val="68C49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20A6C"/>
    <w:multiLevelType w:val="hybridMultilevel"/>
    <w:tmpl w:val="6A327652"/>
    <w:lvl w:ilvl="0" w:tplc="2F78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0835AC"/>
    <w:multiLevelType w:val="multilevel"/>
    <w:tmpl w:val="A36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51404"/>
    <w:multiLevelType w:val="multilevel"/>
    <w:tmpl w:val="13C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3E95"/>
    <w:multiLevelType w:val="multilevel"/>
    <w:tmpl w:val="4E3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4"/>
  </w:num>
  <w:num w:numId="2" w16cid:durableId="1115713199">
    <w:abstractNumId w:val="5"/>
  </w:num>
  <w:num w:numId="3" w16cid:durableId="1821843517">
    <w:abstractNumId w:val="14"/>
  </w:num>
  <w:num w:numId="4" w16cid:durableId="1682665340">
    <w:abstractNumId w:val="8"/>
  </w:num>
  <w:num w:numId="5" w16cid:durableId="1499492561">
    <w:abstractNumId w:val="2"/>
  </w:num>
  <w:num w:numId="6" w16cid:durableId="1534533007">
    <w:abstractNumId w:val="1"/>
  </w:num>
  <w:num w:numId="7" w16cid:durableId="2039425142">
    <w:abstractNumId w:val="12"/>
  </w:num>
  <w:num w:numId="8" w16cid:durableId="928319612">
    <w:abstractNumId w:val="7"/>
  </w:num>
  <w:num w:numId="9" w16cid:durableId="806899764">
    <w:abstractNumId w:val="9"/>
  </w:num>
  <w:num w:numId="10" w16cid:durableId="1405756368">
    <w:abstractNumId w:val="3"/>
  </w:num>
  <w:num w:numId="11" w16cid:durableId="686563934">
    <w:abstractNumId w:val="11"/>
  </w:num>
  <w:num w:numId="12" w16cid:durableId="972753426">
    <w:abstractNumId w:val="13"/>
  </w:num>
  <w:num w:numId="13" w16cid:durableId="1797291037">
    <w:abstractNumId w:val="0"/>
  </w:num>
  <w:num w:numId="14" w16cid:durableId="217589235">
    <w:abstractNumId w:val="6"/>
  </w:num>
  <w:num w:numId="15" w16cid:durableId="19149679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F7DE9"/>
    <w:rsid w:val="00124756"/>
    <w:rsid w:val="00160195"/>
    <w:rsid w:val="00171B75"/>
    <w:rsid w:val="00184A36"/>
    <w:rsid w:val="0018592A"/>
    <w:rsid w:val="001904F2"/>
    <w:rsid w:val="001A2D86"/>
    <w:rsid w:val="001A32C9"/>
    <w:rsid w:val="001B0B18"/>
    <w:rsid w:val="001B5A9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13460"/>
    <w:rsid w:val="00454835"/>
    <w:rsid w:val="00455EAB"/>
    <w:rsid w:val="00464B32"/>
    <w:rsid w:val="00491C71"/>
    <w:rsid w:val="00493B10"/>
    <w:rsid w:val="004B66A3"/>
    <w:rsid w:val="004E315C"/>
    <w:rsid w:val="004E6F43"/>
    <w:rsid w:val="004E713D"/>
    <w:rsid w:val="005342F4"/>
    <w:rsid w:val="00543D6A"/>
    <w:rsid w:val="00543DF9"/>
    <w:rsid w:val="0054587F"/>
    <w:rsid w:val="005517B2"/>
    <w:rsid w:val="00585F34"/>
    <w:rsid w:val="005A5A09"/>
    <w:rsid w:val="005C195D"/>
    <w:rsid w:val="005D39BB"/>
    <w:rsid w:val="005E4165"/>
    <w:rsid w:val="005F74BB"/>
    <w:rsid w:val="0060776C"/>
    <w:rsid w:val="0063273B"/>
    <w:rsid w:val="006440B5"/>
    <w:rsid w:val="006653E9"/>
    <w:rsid w:val="006761D5"/>
    <w:rsid w:val="00676B29"/>
    <w:rsid w:val="006B3AE9"/>
    <w:rsid w:val="006F034D"/>
    <w:rsid w:val="00723714"/>
    <w:rsid w:val="00723D5E"/>
    <w:rsid w:val="007671B4"/>
    <w:rsid w:val="00773A8C"/>
    <w:rsid w:val="0078262D"/>
    <w:rsid w:val="007B6ABF"/>
    <w:rsid w:val="00814E58"/>
    <w:rsid w:val="008231E4"/>
    <w:rsid w:val="0083474B"/>
    <w:rsid w:val="00841D59"/>
    <w:rsid w:val="00843EE7"/>
    <w:rsid w:val="00851368"/>
    <w:rsid w:val="00875DD6"/>
    <w:rsid w:val="008925A9"/>
    <w:rsid w:val="00893107"/>
    <w:rsid w:val="00896814"/>
    <w:rsid w:val="008B4C24"/>
    <w:rsid w:val="008F775A"/>
    <w:rsid w:val="0090328F"/>
    <w:rsid w:val="0092769D"/>
    <w:rsid w:val="00966015"/>
    <w:rsid w:val="009B33B6"/>
    <w:rsid w:val="009E412E"/>
    <w:rsid w:val="00A06F39"/>
    <w:rsid w:val="00AA60A0"/>
    <w:rsid w:val="00AD78A6"/>
    <w:rsid w:val="00AF689A"/>
    <w:rsid w:val="00B45591"/>
    <w:rsid w:val="00B550CD"/>
    <w:rsid w:val="00BA6A76"/>
    <w:rsid w:val="00BD4F27"/>
    <w:rsid w:val="00C12E4A"/>
    <w:rsid w:val="00C42339"/>
    <w:rsid w:val="00C4723D"/>
    <w:rsid w:val="00C6070E"/>
    <w:rsid w:val="00C60C39"/>
    <w:rsid w:val="00C62CE1"/>
    <w:rsid w:val="00C84F90"/>
    <w:rsid w:val="00C96A8D"/>
    <w:rsid w:val="00CA4523"/>
    <w:rsid w:val="00CB294B"/>
    <w:rsid w:val="00CC2A45"/>
    <w:rsid w:val="00CF389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3AC0035"/>
    <w:rsid w:val="0561D4BA"/>
    <w:rsid w:val="0586B2E6"/>
    <w:rsid w:val="33A14A7D"/>
    <w:rsid w:val="431F3AEA"/>
    <w:rsid w:val="52EAD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numbering" w:customStyle="1" w:styleId="Listaatual1">
    <w:name w:val="Lista atual1"/>
    <w:uiPriority w:val="99"/>
    <w:rsid w:val="004E315C"/>
    <w:pPr>
      <w:numPr>
        <w:numId w:val="10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455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udge.beecrowd.com/pt/problems/view/1117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1</Pages>
  <Words>237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4</cp:revision>
  <cp:lastPrinted>2006-08-31T06:40:00Z</cp:lastPrinted>
  <dcterms:created xsi:type="dcterms:W3CDTF">2024-07-13T22:02:00Z</dcterms:created>
  <dcterms:modified xsi:type="dcterms:W3CDTF">2024-07-15T11:34:00Z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