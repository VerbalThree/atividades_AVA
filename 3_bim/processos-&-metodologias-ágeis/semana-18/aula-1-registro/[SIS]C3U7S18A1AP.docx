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1EF3A5B9" w:rsidR="0060776C" w:rsidRPr="00454835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5545EF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0D2452">
        <w:rPr>
          <w:rFonts w:ascii="Poppins" w:hAnsi="Poppins" w:cs="Poppins"/>
          <w:b/>
          <w:bCs/>
          <w:noProof/>
          <w:sz w:val="32"/>
          <w:szCs w:val="32"/>
        </w:rPr>
        <w:t xml:space="preserve">Curtidas </w:t>
      </w:r>
      <w:r w:rsidR="005545EF">
        <w:rPr>
          <w:rFonts w:ascii="Poppins" w:hAnsi="Poppins" w:cs="Poppins"/>
          <w:b/>
          <w:bCs/>
          <w:noProof/>
          <w:sz w:val="32"/>
          <w:szCs w:val="32"/>
        </w:rPr>
        <w:t xml:space="preserve">em </w:t>
      </w:r>
      <w:r w:rsidR="000D2452">
        <w:rPr>
          <w:rFonts w:ascii="Poppins" w:hAnsi="Poppins" w:cs="Poppins"/>
          <w:b/>
          <w:bCs/>
          <w:noProof/>
          <w:sz w:val="32"/>
          <w:szCs w:val="32"/>
        </w:rPr>
        <w:t>um site eletr</w:t>
      </w:r>
      <w:r w:rsidR="005545EF">
        <w:rPr>
          <w:rFonts w:ascii="Poppins" w:hAnsi="Poppins" w:cs="Poppins"/>
          <w:b/>
          <w:bCs/>
          <w:noProof/>
          <w:sz w:val="32"/>
          <w:szCs w:val="32"/>
        </w:rPr>
        <w:t>ô</w:t>
      </w:r>
      <w:r w:rsidR="000D2452">
        <w:rPr>
          <w:rFonts w:ascii="Poppins" w:hAnsi="Poppins" w:cs="Poppins"/>
          <w:b/>
          <w:bCs/>
          <w:noProof/>
          <w:sz w:val="32"/>
          <w:szCs w:val="32"/>
        </w:rPr>
        <w:t>nico</w:t>
      </w:r>
    </w:p>
    <w:p w14:paraId="65650FF6" w14:textId="657F9FA5" w:rsidR="0060776C" w:rsidRPr="00933A01" w:rsidRDefault="009E4419" w:rsidP="0060776C">
      <w:pPr>
        <w:spacing w:line="288" w:lineRule="auto"/>
        <w:jc w:val="both"/>
        <w:rPr>
          <w:rFonts w:ascii="Poppins Light" w:hAnsi="Poppins Light" w:cs="Poppins Light"/>
          <w:sz w:val="18"/>
          <w:szCs w:val="18"/>
          <w:u w:val="single"/>
        </w:rPr>
      </w:pPr>
      <w:r w:rsidRPr="007F2BF4">
        <w:rPr>
          <w:rFonts w:ascii="Poppins Light" w:hAnsi="Poppins Light" w:cs="Poppins Light"/>
          <w:sz w:val="18"/>
          <w:szCs w:val="18"/>
        </w:rPr>
        <w:t>Fonte:</w:t>
      </w:r>
      <w:r w:rsidRPr="00933A01">
        <w:rPr>
          <w:rFonts w:ascii="Poppins Light" w:hAnsi="Poppins Light" w:cs="Poppins Light"/>
          <w:sz w:val="18"/>
          <w:szCs w:val="18"/>
        </w:rPr>
        <w:t xml:space="preserve"> </w:t>
      </w:r>
      <w:hyperlink r:id="rId10" w:history="1">
        <w:r w:rsidR="000247E2" w:rsidRPr="00933A01">
          <w:rPr>
            <w:rStyle w:val="Hyperlink"/>
            <w:rFonts w:ascii="Poppins Light" w:hAnsi="Poppins Light" w:cs="Poppins Light"/>
            <w:sz w:val="18"/>
            <w:szCs w:val="18"/>
          </w:rPr>
          <w:t>https://cursos.alura.com.br/course/introducao-ao-python/task/7123</w:t>
        </w:r>
      </w:hyperlink>
    </w:p>
    <w:p w14:paraId="660284D5" w14:textId="042978D0" w:rsidR="000247E2" w:rsidRPr="00933A01" w:rsidRDefault="000247E2" w:rsidP="000247E2">
      <w:pPr>
        <w:pStyle w:val="pf0"/>
        <w:jc w:val="both"/>
        <w:rPr>
          <w:rFonts w:ascii="Poppins Light" w:hAnsi="Poppins Light" w:cs="Poppins Light"/>
          <w:sz w:val="20"/>
          <w:szCs w:val="20"/>
        </w:rPr>
      </w:pPr>
      <w:r w:rsidRPr="00933A01">
        <w:rPr>
          <w:rStyle w:val="cf01"/>
          <w:rFonts w:ascii="Poppins Light" w:hAnsi="Poppins Light" w:cs="Poppins Light"/>
        </w:rPr>
        <w:t xml:space="preserve">ALURA. </w:t>
      </w:r>
      <w:r w:rsidRPr="00DF3C54">
        <w:rPr>
          <w:rStyle w:val="cf01"/>
          <w:rFonts w:ascii="Poppins Light" w:hAnsi="Poppins Light" w:cs="Poppins Light"/>
          <w:i/>
          <w:iCs/>
        </w:rPr>
        <w:t xml:space="preserve">Python 2: </w:t>
      </w:r>
      <w:r w:rsidR="005545EF">
        <w:rPr>
          <w:rStyle w:val="cf01"/>
          <w:rFonts w:ascii="Poppins Light" w:hAnsi="Poppins Light" w:cs="Poppins Light"/>
          <w:i/>
          <w:iCs/>
        </w:rPr>
        <w:t>p</w:t>
      </w:r>
      <w:r w:rsidRPr="00DF3C54">
        <w:rPr>
          <w:rStyle w:val="cf01"/>
          <w:rFonts w:ascii="Poppins Light" w:hAnsi="Poppins Light" w:cs="Poppins Light"/>
          <w:i/>
          <w:iCs/>
        </w:rPr>
        <w:t>rogramando com a linguagem. 02 Encapsulamento</w:t>
      </w:r>
      <w:r w:rsidRPr="00933A01">
        <w:rPr>
          <w:rStyle w:val="cf01"/>
          <w:rFonts w:ascii="Poppins Light" w:hAnsi="Poppins Light" w:cs="Poppins Light"/>
        </w:rPr>
        <w:t>. Disponível em: https://cursos.alura.com.br/course/introducao-ao-python/task/7123. Acesso em: 3 maio 2024.</w:t>
      </w:r>
    </w:p>
    <w:p w14:paraId="2BC1F7AC" w14:textId="77777777" w:rsidR="000247E2" w:rsidRPr="00814E58" w:rsidRDefault="000247E2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64B39C96" w14:textId="649C0AB2" w:rsidR="008A031A" w:rsidRPr="00933A01" w:rsidRDefault="00131E78" w:rsidP="00E227A8">
      <w:pPr>
        <w:rPr>
          <w:rFonts w:ascii="Poppins Light" w:hAnsi="Poppins Light" w:cs="Poppins Light"/>
          <w:color w:val="0D0D0D"/>
          <w:shd w:val="clear" w:color="auto" w:fill="FFFFFF"/>
        </w:rPr>
      </w:pPr>
      <w:r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Em redes sociais concorrentes, é comum a </w:t>
      </w:r>
      <w:r w:rsidR="005545EF">
        <w:rPr>
          <w:rFonts w:ascii="Poppins Light" w:hAnsi="Poppins Light" w:cs="Poppins Light"/>
          <w:color w:val="0D0D0D"/>
          <w:shd w:val="clear" w:color="auto" w:fill="FFFFFF"/>
        </w:rPr>
        <w:t>possibilidade</w:t>
      </w:r>
      <w:r w:rsidR="005545EF"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 </w:t>
      </w:r>
      <w:r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de curtir atividades de perfis, incluindo </w:t>
      </w:r>
      <w:r w:rsidR="005545EF">
        <w:rPr>
          <w:rFonts w:ascii="Poppins Light" w:hAnsi="Poppins Light" w:cs="Poppins Light"/>
          <w:color w:val="0D0D0D"/>
          <w:shd w:val="clear" w:color="auto" w:fill="FFFFFF"/>
        </w:rPr>
        <w:t>as do seu</w:t>
      </w:r>
      <w:r w:rsidR="005545EF"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 </w:t>
      </w:r>
      <w:r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próprio perfil. </w:t>
      </w:r>
    </w:p>
    <w:p w14:paraId="7396C438" w14:textId="294E4A4C" w:rsidR="000D596E" w:rsidRPr="00933A01" w:rsidRDefault="00131E78" w:rsidP="00E227A8">
      <w:pPr>
        <w:rPr>
          <w:rFonts w:ascii="Poppins Light" w:hAnsi="Poppins Light" w:cs="Poppins Light"/>
          <w:color w:val="0D0D0D"/>
          <w:shd w:val="clear" w:color="auto" w:fill="FFFFFF"/>
        </w:rPr>
      </w:pPr>
      <w:r w:rsidRPr="00933A01">
        <w:rPr>
          <w:rFonts w:ascii="Poppins Light" w:hAnsi="Poppins Light" w:cs="Poppins Light"/>
          <w:color w:val="0D0D0D"/>
          <w:shd w:val="clear" w:color="auto" w:fill="FFFFFF"/>
        </w:rPr>
        <w:t>Que tal implementarmos essa funcionalidade em nossa aplicação? Contudo, há uma regra a ser seguida: as curtidas devem ser incrementais, ou seja, um perfil que possui 11 curtidas só pode avançar para 12 e</w:t>
      </w:r>
      <w:r w:rsidR="005545EF">
        <w:rPr>
          <w:rFonts w:ascii="Poppins Light" w:hAnsi="Poppins Light" w:cs="Poppins Light"/>
          <w:color w:val="0D0D0D"/>
          <w:shd w:val="clear" w:color="auto" w:fill="FFFFFF"/>
        </w:rPr>
        <w:t>,</w:t>
      </w:r>
      <w:r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 depois</w:t>
      </w:r>
      <w:r w:rsidR="005545EF">
        <w:rPr>
          <w:rFonts w:ascii="Poppins Light" w:hAnsi="Poppins Light" w:cs="Poppins Light"/>
          <w:color w:val="0D0D0D"/>
          <w:shd w:val="clear" w:color="auto" w:fill="FFFFFF"/>
        </w:rPr>
        <w:t>,</w:t>
      </w:r>
      <w:r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 para 13 e assim por diante. Para isso, adicionar</w:t>
      </w:r>
      <w:r w:rsidR="005545EF">
        <w:rPr>
          <w:rFonts w:ascii="Poppins Light" w:hAnsi="Poppins Light" w:cs="Poppins Light"/>
          <w:color w:val="0D0D0D"/>
          <w:shd w:val="clear" w:color="auto" w:fill="FFFFFF"/>
        </w:rPr>
        <w:t>emos</w:t>
      </w:r>
      <w:r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 o atributo </w:t>
      </w:r>
      <w:r w:rsidR="005545EF">
        <w:rPr>
          <w:rFonts w:ascii="Poppins Light" w:hAnsi="Poppins Light" w:cs="Poppins Light"/>
          <w:color w:val="0D0D0D"/>
          <w:shd w:val="clear" w:color="auto" w:fill="FFFFFF"/>
        </w:rPr>
        <w:t>“</w:t>
      </w:r>
      <w:r w:rsidRPr="00933A01">
        <w:rPr>
          <w:rFonts w:ascii="Poppins Light" w:hAnsi="Poppins Light" w:cs="Poppins Light"/>
          <w:color w:val="0D0D0D"/>
          <w:shd w:val="clear" w:color="auto" w:fill="FFFFFF"/>
        </w:rPr>
        <w:t>curtidas</w:t>
      </w:r>
      <w:r w:rsidR="005545EF">
        <w:rPr>
          <w:rFonts w:ascii="Poppins Light" w:hAnsi="Poppins Light" w:cs="Poppins Light"/>
          <w:color w:val="0D0D0D"/>
          <w:shd w:val="clear" w:color="auto" w:fill="FFFFFF"/>
        </w:rPr>
        <w:t>”</w:t>
      </w:r>
      <w:r w:rsidRPr="00933A01">
        <w:rPr>
          <w:rFonts w:ascii="Poppins Light" w:hAnsi="Poppins Light" w:cs="Poppins Light"/>
          <w:color w:val="0D0D0D"/>
          <w:shd w:val="clear" w:color="auto" w:fill="FFFFFF"/>
        </w:rPr>
        <w:t xml:space="preserve"> à nossa classe. Todos os novos perfis começarão com valor zero para es</w:t>
      </w:r>
      <w:r w:rsidR="005545EF">
        <w:rPr>
          <w:rFonts w:ascii="Poppins Light" w:hAnsi="Poppins Light" w:cs="Poppins Light"/>
          <w:color w:val="0D0D0D"/>
          <w:shd w:val="clear" w:color="auto" w:fill="FFFFFF"/>
        </w:rPr>
        <w:t>s</w:t>
      </w:r>
      <w:r w:rsidRPr="00933A01">
        <w:rPr>
          <w:rFonts w:ascii="Poppins Light" w:hAnsi="Poppins Light" w:cs="Poppins Light"/>
          <w:color w:val="0D0D0D"/>
          <w:shd w:val="clear" w:color="auto" w:fill="FFFFFF"/>
        </w:rPr>
        <w:t>e atributo.</w:t>
      </w:r>
    </w:p>
    <w:p w14:paraId="1A3C0D15" w14:textId="77777777" w:rsidR="00131E78" w:rsidRPr="00933A01" w:rsidRDefault="00131E78" w:rsidP="00E227A8">
      <w:pPr>
        <w:rPr>
          <w:rFonts w:ascii="Poppins Light" w:hAnsi="Poppins Light" w:cs="Poppins Light"/>
          <w:noProof/>
        </w:rPr>
      </w:pPr>
    </w:p>
    <w:p w14:paraId="2422201E" w14:textId="3B851F4D" w:rsidR="000D596E" w:rsidRP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0D596E">
        <w:rPr>
          <w:rFonts w:ascii="Poppins Light" w:hAnsi="Poppins Light" w:cs="Poppins Light"/>
          <w:b/>
          <w:bCs/>
          <w:noProof/>
        </w:rPr>
        <w:t xml:space="preserve">Descrição do </w:t>
      </w:r>
      <w:r w:rsidR="005545EF">
        <w:rPr>
          <w:rFonts w:ascii="Poppins Light" w:hAnsi="Poppins Light" w:cs="Poppins Light"/>
          <w:b/>
          <w:bCs/>
          <w:noProof/>
        </w:rPr>
        <w:t>e</w:t>
      </w:r>
      <w:r w:rsidRPr="000D596E">
        <w:rPr>
          <w:rFonts w:ascii="Poppins Light" w:hAnsi="Poppins Light" w:cs="Poppins Light"/>
          <w:b/>
          <w:bCs/>
          <w:noProof/>
        </w:rPr>
        <w:t>xercício:</w:t>
      </w:r>
    </w:p>
    <w:p w14:paraId="3219D0C5" w14:textId="7D0E90B4" w:rsidR="000D596E" w:rsidRDefault="000D596E" w:rsidP="000D596E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</w:t>
      </w:r>
      <w:r w:rsidR="00BB6AA4">
        <w:rPr>
          <w:rFonts w:ascii="Poppins Light" w:hAnsi="Poppins Light" w:cs="Poppins Light"/>
          <w:noProof/>
        </w:rPr>
        <w:t>ti</w:t>
      </w:r>
      <w:r>
        <w:rPr>
          <w:rFonts w:ascii="Poppins Light" w:hAnsi="Poppins Light" w:cs="Poppins Light"/>
          <w:noProof/>
        </w:rPr>
        <w:t xml:space="preserve">lizando a linguagem de programação Python, </w:t>
      </w:r>
      <w:r w:rsidR="00131E78">
        <w:rPr>
          <w:rFonts w:ascii="Poppins Light" w:hAnsi="Poppins Light" w:cs="Poppins Light"/>
          <w:noProof/>
        </w:rPr>
        <w:t>teste o código a</w:t>
      </w:r>
      <w:r w:rsidR="005545EF">
        <w:rPr>
          <w:rFonts w:ascii="Poppins Light" w:hAnsi="Poppins Light" w:cs="Poppins Light"/>
          <w:noProof/>
        </w:rPr>
        <w:t xml:space="preserve"> seguir.</w:t>
      </w:r>
      <w:r w:rsidR="00131E78">
        <w:rPr>
          <w:rFonts w:ascii="Poppins Light" w:hAnsi="Poppins Light" w:cs="Poppins Light"/>
          <w:noProof/>
        </w:rPr>
        <w:t xml:space="preserve"> </w:t>
      </w:r>
    </w:p>
    <w:p w14:paraId="6FEF77A1" w14:textId="77777777" w:rsidR="00131E78" w:rsidRDefault="00131E78" w:rsidP="000D596E">
      <w:pPr>
        <w:rPr>
          <w:noProof/>
        </w:rPr>
      </w:pPr>
    </w:p>
    <w:p w14:paraId="1C4C3FE0" w14:textId="65588236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875DD6">
        <w:rPr>
          <w:rFonts w:ascii="Poppins Light" w:hAnsi="Poppins Light" w:cs="Poppins Light"/>
          <w:b/>
          <w:bCs/>
          <w:noProof/>
        </w:rPr>
        <w:t>Tempo estimado:</w:t>
      </w:r>
      <w:r w:rsidR="008708BF">
        <w:rPr>
          <w:rFonts w:ascii="Poppins Light" w:hAnsi="Poppins Light" w:cs="Poppins Light"/>
          <w:noProof/>
        </w:rPr>
        <w:t xml:space="preserve"> 2</w:t>
      </w:r>
      <w:r w:rsidR="00FB62CF">
        <w:rPr>
          <w:rFonts w:ascii="Poppins Light" w:hAnsi="Poppins Light" w:cs="Poppins Light"/>
          <w:noProof/>
        </w:rPr>
        <w:t>5</w:t>
      </w:r>
      <w:r w:rsidRPr="00875DD6">
        <w:rPr>
          <w:rFonts w:ascii="Poppins Light" w:hAnsi="Poppins Light" w:cs="Poppins Light"/>
          <w:noProof/>
        </w:rPr>
        <w:t xml:space="preserve"> minutos</w:t>
      </w:r>
      <w:r w:rsidR="005545EF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32D25163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5545EF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5545EF">
        <w:rPr>
          <w:rFonts w:ascii="Poppins Light" w:hAnsi="Poppins Light" w:cs="Poppins Light"/>
          <w:noProof/>
        </w:rPr>
        <w:t>;</w:t>
      </w:r>
    </w:p>
    <w:p w14:paraId="1A62976A" w14:textId="6A8D0E52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5545EF">
        <w:rPr>
          <w:rFonts w:ascii="Poppins Light" w:hAnsi="Poppins Light" w:cs="Poppins Light"/>
          <w:noProof/>
        </w:rPr>
        <w:t>;</w:t>
      </w:r>
    </w:p>
    <w:p w14:paraId="08004E8D" w14:textId="58DA48E0" w:rsidR="00E227A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5545EF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364DDA09" w14:textId="77777777" w:rsidR="000247E2" w:rsidRDefault="000247E2" w:rsidP="000247E2">
      <w:pPr>
        <w:spacing w:line="276" w:lineRule="auto"/>
        <w:rPr>
          <w:rFonts w:ascii="Poppins Light" w:hAnsi="Poppins Light" w:cs="Poppins Light"/>
          <w:noProof/>
        </w:rPr>
      </w:pPr>
    </w:p>
    <w:p w14:paraId="53CB023C" w14:textId="77777777" w:rsidR="000247E2" w:rsidRDefault="000247E2" w:rsidP="000247E2">
      <w:pPr>
        <w:spacing w:line="276" w:lineRule="auto"/>
        <w:rPr>
          <w:rFonts w:ascii="Poppins Light" w:hAnsi="Poppins Light" w:cs="Poppins Light"/>
          <w:noProof/>
        </w:rPr>
      </w:pPr>
    </w:p>
    <w:p w14:paraId="5C8321DB" w14:textId="77777777" w:rsidR="000247E2" w:rsidRDefault="000247E2" w:rsidP="000247E2">
      <w:pPr>
        <w:spacing w:line="276" w:lineRule="auto"/>
        <w:rPr>
          <w:rFonts w:ascii="Poppins Light" w:hAnsi="Poppins Light" w:cs="Poppins Light"/>
          <w:noProof/>
        </w:rPr>
      </w:pPr>
    </w:p>
    <w:p w14:paraId="53D73DAF" w14:textId="77777777" w:rsidR="000247E2" w:rsidRDefault="000247E2" w:rsidP="000247E2">
      <w:pPr>
        <w:spacing w:line="276" w:lineRule="auto"/>
        <w:rPr>
          <w:rFonts w:ascii="Poppins Light" w:hAnsi="Poppins Light" w:cs="Poppins Light"/>
          <w:noProof/>
        </w:rPr>
      </w:pPr>
    </w:p>
    <w:p w14:paraId="03006D81" w14:textId="77777777" w:rsidR="000247E2" w:rsidRPr="000247E2" w:rsidRDefault="000247E2" w:rsidP="000247E2">
      <w:pPr>
        <w:spacing w:line="276" w:lineRule="auto"/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lastRenderedPageBreak/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424F729B" w14:textId="65CB30C6" w:rsidR="00C96A8D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3AEF9341">
        <w:rPr>
          <w:rFonts w:ascii="Poppins Light" w:hAnsi="Poppins Light" w:cs="Poppins Light"/>
          <w:noProof/>
        </w:rPr>
        <w:t xml:space="preserve">Analise o exemplo base para </w:t>
      </w:r>
      <w:r w:rsidR="005545EF">
        <w:rPr>
          <w:rFonts w:ascii="Poppins Light" w:hAnsi="Poppins Light" w:cs="Poppins Light"/>
          <w:noProof/>
        </w:rPr>
        <w:t xml:space="preserve">a </w:t>
      </w:r>
      <w:r w:rsidRPr="3AEF9341">
        <w:rPr>
          <w:rFonts w:ascii="Poppins Light" w:hAnsi="Poppins Light" w:cs="Poppins Light"/>
          <w:noProof/>
        </w:rPr>
        <w:t>criação do código:</w:t>
      </w:r>
    </w:p>
    <w:p w14:paraId="5E096A9C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r w:rsidRPr="00131E78">
        <w:rPr>
          <w:rFonts w:ascii="Courier New" w:hAnsi="Courier New" w:cs="Courier New"/>
          <w:color w:val="75715E"/>
          <w:sz w:val="20"/>
          <w:szCs w:val="20"/>
          <w:shd w:val="clear" w:color="auto" w:fill="272822"/>
        </w:rPr>
        <w:t xml:space="preserve"># -*- </w:t>
      </w:r>
      <w:proofErr w:type="spellStart"/>
      <w:r w:rsidRPr="00131E78">
        <w:rPr>
          <w:rFonts w:ascii="Courier New" w:hAnsi="Courier New" w:cs="Courier New"/>
          <w:color w:val="75715E"/>
          <w:sz w:val="20"/>
          <w:szCs w:val="20"/>
          <w:shd w:val="clear" w:color="auto" w:fill="272822"/>
        </w:rPr>
        <w:t>coding</w:t>
      </w:r>
      <w:proofErr w:type="spellEnd"/>
      <w:r w:rsidRPr="00131E78">
        <w:rPr>
          <w:rFonts w:ascii="Courier New" w:hAnsi="Courier New" w:cs="Courier New"/>
          <w:color w:val="75715E"/>
          <w:sz w:val="20"/>
          <w:szCs w:val="20"/>
          <w:shd w:val="clear" w:color="auto" w:fill="272822"/>
        </w:rPr>
        <w:t>: UTF-8 -*-</w:t>
      </w:r>
    </w:p>
    <w:p w14:paraId="2A4BD23E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proofErr w:type="spellStart"/>
      <w:r w:rsidRPr="00131E78">
        <w:rPr>
          <w:rFonts w:ascii="Courier New" w:hAnsi="Courier New" w:cs="Courier New"/>
          <w:b/>
          <w:bCs/>
          <w:color w:val="F92672"/>
          <w:sz w:val="20"/>
          <w:szCs w:val="20"/>
          <w:shd w:val="clear" w:color="auto" w:fill="272822"/>
        </w:rPr>
        <w:t>class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</w:t>
      </w:r>
      <w:r w:rsidRPr="00131E78"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272822"/>
        </w:rPr>
        <w:t>Perfil</w:t>
      </w: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(</w:t>
      </w:r>
      <w:proofErr w:type="spellStart"/>
      <w:r w:rsidRPr="00131E78">
        <w:rPr>
          <w:rFonts w:ascii="Courier New" w:hAnsi="Courier New" w:cs="Courier New"/>
          <w:b/>
          <w:bCs/>
          <w:color w:val="6F42C1"/>
          <w:sz w:val="20"/>
          <w:szCs w:val="20"/>
          <w:shd w:val="clear" w:color="auto" w:fill="272822"/>
        </w:rPr>
        <w:t>object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):</w:t>
      </w:r>
    </w:p>
    <w:p w14:paraId="39CD59C2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   </w:t>
      </w:r>
      <w:r w:rsidRPr="00131E78">
        <w:rPr>
          <w:rFonts w:ascii="Courier New" w:hAnsi="Courier New" w:cs="Courier New"/>
          <w:color w:val="A6E22E"/>
          <w:sz w:val="20"/>
          <w:szCs w:val="20"/>
          <w:shd w:val="clear" w:color="auto" w:fill="272822"/>
        </w:rPr>
        <w:t>'Classe padrão para perfis de usuários'</w:t>
      </w:r>
    </w:p>
    <w:p w14:paraId="15F93B06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</w:p>
    <w:p w14:paraId="155A1CF7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   </w:t>
      </w:r>
      <w:proofErr w:type="spellStart"/>
      <w:r w:rsidRPr="00131E78">
        <w:rPr>
          <w:rFonts w:ascii="Courier New" w:hAnsi="Courier New" w:cs="Courier New"/>
          <w:b/>
          <w:bCs/>
          <w:color w:val="F92672"/>
          <w:sz w:val="20"/>
          <w:szCs w:val="20"/>
          <w:shd w:val="clear" w:color="auto" w:fill="272822"/>
        </w:rPr>
        <w:t>def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</w:t>
      </w:r>
      <w:r w:rsidRPr="00131E78">
        <w:rPr>
          <w:rFonts w:ascii="Courier New" w:hAnsi="Courier New" w:cs="Courier New"/>
          <w:b/>
          <w:bCs/>
          <w:color w:val="6F42C1"/>
          <w:sz w:val="20"/>
          <w:szCs w:val="20"/>
          <w:shd w:val="clear" w:color="auto" w:fill="272822"/>
        </w:rPr>
        <w:t>__</w:t>
      </w:r>
      <w:proofErr w:type="spellStart"/>
      <w:r w:rsidRPr="00131E78">
        <w:rPr>
          <w:rFonts w:ascii="Courier New" w:hAnsi="Courier New" w:cs="Courier New"/>
          <w:b/>
          <w:bCs/>
          <w:color w:val="6F42C1"/>
          <w:sz w:val="20"/>
          <w:szCs w:val="20"/>
          <w:shd w:val="clear" w:color="auto" w:fill="272822"/>
        </w:rPr>
        <w:t>init</w:t>
      </w:r>
      <w:proofErr w:type="spellEnd"/>
      <w:r w:rsidRPr="00131E78">
        <w:rPr>
          <w:rFonts w:ascii="Courier New" w:hAnsi="Courier New" w:cs="Courier New"/>
          <w:b/>
          <w:bCs/>
          <w:color w:val="6F42C1"/>
          <w:sz w:val="20"/>
          <w:szCs w:val="20"/>
          <w:shd w:val="clear" w:color="auto" w:fill="272822"/>
        </w:rPr>
        <w:t>__</w:t>
      </w: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(self, nome, telefone, empresa):</w:t>
      </w:r>
    </w:p>
    <w:p w14:paraId="3D15E3A8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       </w:t>
      </w:r>
      <w:proofErr w:type="spellStart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self.nome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= nome</w:t>
      </w:r>
    </w:p>
    <w:p w14:paraId="0BCB7927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       </w:t>
      </w:r>
      <w:proofErr w:type="spellStart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self.telefone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= telefone</w:t>
      </w:r>
    </w:p>
    <w:p w14:paraId="17F38DD5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       </w:t>
      </w:r>
      <w:proofErr w:type="spellStart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self.empresa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= empresa</w:t>
      </w:r>
    </w:p>
    <w:p w14:paraId="7594F4D9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       </w:t>
      </w:r>
      <w:proofErr w:type="spellStart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self.curtidas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= </w:t>
      </w:r>
      <w:r w:rsidRPr="00131E78">
        <w:rPr>
          <w:rFonts w:ascii="Courier New" w:hAnsi="Courier New" w:cs="Courier New"/>
          <w:color w:val="005CC5"/>
          <w:sz w:val="20"/>
          <w:szCs w:val="20"/>
          <w:shd w:val="clear" w:color="auto" w:fill="272822"/>
        </w:rPr>
        <w:t>0</w:t>
      </w:r>
    </w:p>
    <w:p w14:paraId="6E822C2E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</w:p>
    <w:p w14:paraId="12E5CA96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</w:pP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   </w:t>
      </w:r>
      <w:proofErr w:type="spellStart"/>
      <w:r w:rsidRPr="00131E78">
        <w:rPr>
          <w:rFonts w:ascii="Courier New" w:hAnsi="Courier New" w:cs="Courier New"/>
          <w:b/>
          <w:bCs/>
          <w:color w:val="F92672"/>
          <w:sz w:val="20"/>
          <w:szCs w:val="20"/>
          <w:shd w:val="clear" w:color="auto" w:fill="272822"/>
        </w:rPr>
        <w:t>def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</w:t>
      </w:r>
      <w:r w:rsidRPr="00131E78">
        <w:rPr>
          <w:rFonts w:ascii="Courier New" w:hAnsi="Courier New" w:cs="Courier New"/>
          <w:b/>
          <w:bCs/>
          <w:color w:val="6F42C1"/>
          <w:sz w:val="20"/>
          <w:szCs w:val="20"/>
          <w:shd w:val="clear" w:color="auto" w:fill="272822"/>
        </w:rPr>
        <w:t>imprimir</w:t>
      </w: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(self):</w:t>
      </w:r>
    </w:p>
    <w:p w14:paraId="1499A94C" w14:textId="77777777" w:rsidR="00131E78" w:rsidRPr="00131E78" w:rsidRDefault="00131E78" w:rsidP="00131E78">
      <w:pPr>
        <w:pStyle w:val="PargrafodaLista"/>
        <w:numPr>
          <w:ilvl w:val="0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7"/>
          <w:szCs w:val="27"/>
        </w:rPr>
      </w:pP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       </w:t>
      </w:r>
      <w:r w:rsidRPr="00131E78">
        <w:rPr>
          <w:rFonts w:ascii="Courier New" w:hAnsi="Courier New" w:cs="Courier New"/>
          <w:color w:val="A6E22E"/>
          <w:sz w:val="20"/>
          <w:szCs w:val="20"/>
          <w:shd w:val="clear" w:color="auto" w:fill="272822"/>
        </w:rPr>
        <w:t>print</w:t>
      </w: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</w:t>
      </w:r>
      <w:r w:rsidRPr="00131E78">
        <w:rPr>
          <w:rFonts w:ascii="Courier New" w:hAnsi="Courier New" w:cs="Courier New"/>
          <w:color w:val="A6E22E"/>
          <w:sz w:val="20"/>
          <w:szCs w:val="20"/>
          <w:shd w:val="clear" w:color="auto" w:fill="272822"/>
        </w:rPr>
        <w:t>"Nome : %s, Telefone: %s, Empresa %s"</w:t>
      </w:r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 % (</w:t>
      </w:r>
      <w:proofErr w:type="spellStart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self.nome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, </w:t>
      </w:r>
      <w:proofErr w:type="spellStart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self.telefone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, </w:t>
      </w:r>
      <w:proofErr w:type="spellStart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>self.empresa</w:t>
      </w:r>
      <w:proofErr w:type="spellEnd"/>
      <w:r w:rsidRPr="00131E78">
        <w:rPr>
          <w:rFonts w:ascii="Courier New" w:hAnsi="Courier New" w:cs="Courier New"/>
          <w:color w:val="DDDDDD"/>
          <w:sz w:val="20"/>
          <w:szCs w:val="20"/>
          <w:shd w:val="clear" w:color="auto" w:fill="272822"/>
        </w:rPr>
        <w:t xml:space="preserve">)   </w:t>
      </w:r>
    </w:p>
    <w:p w14:paraId="348EDEE6" w14:textId="0AE3CC96" w:rsidR="00A138C7" w:rsidRPr="00A138C7" w:rsidRDefault="00A138C7" w:rsidP="00DF3C54">
      <w:pPr>
        <w:spacing w:line="276" w:lineRule="auto"/>
        <w:jc w:val="center"/>
        <w:rPr>
          <w:rFonts w:ascii="Poppins Light" w:hAnsi="Poppins Light" w:cs="Poppins Light"/>
          <w:noProof/>
          <w:sz w:val="18"/>
          <w:szCs w:val="18"/>
        </w:rPr>
      </w:pPr>
      <w:r w:rsidRPr="00A138C7">
        <w:rPr>
          <w:rFonts w:ascii="Poppins Light" w:hAnsi="Poppins Light" w:cs="Poppins Light"/>
          <w:noProof/>
          <w:sz w:val="18"/>
          <w:szCs w:val="18"/>
        </w:rPr>
        <w:t>Elaborado especialmente para o curso com a ferramenta Visual Studio Code.</w:t>
      </w:r>
    </w:p>
    <w:p w14:paraId="6C4DFAB9" w14:textId="17871720" w:rsidR="00A138C7" w:rsidRDefault="00A138C7" w:rsidP="000D596E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 </w:t>
      </w:r>
    </w:p>
    <w:p w14:paraId="03FAFB17" w14:textId="2B566A8D" w:rsidR="00131E78" w:rsidRDefault="00131E78" w:rsidP="000D596E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Para testar as curtidas</w:t>
      </w:r>
      <w:r w:rsidR="005545EF">
        <w:rPr>
          <w:rFonts w:ascii="Poppins Light" w:hAnsi="Poppins Light" w:cs="Poppins Light"/>
          <w:noProof/>
        </w:rPr>
        <w:t>,</w:t>
      </w:r>
      <w:r>
        <w:rPr>
          <w:rFonts w:ascii="Poppins Light" w:hAnsi="Poppins Light" w:cs="Poppins Light"/>
          <w:noProof/>
        </w:rPr>
        <w:t xml:space="preserve"> você pode </w:t>
      </w:r>
      <w:r w:rsidR="00577FEA">
        <w:rPr>
          <w:rFonts w:ascii="Poppins Light" w:hAnsi="Poppins Light" w:cs="Poppins Light"/>
          <w:noProof/>
        </w:rPr>
        <w:t xml:space="preserve">inserir </w:t>
      </w:r>
      <w:r>
        <w:rPr>
          <w:rFonts w:ascii="Poppins Light" w:hAnsi="Poppins Light" w:cs="Poppins Light"/>
          <w:noProof/>
        </w:rPr>
        <w:t>o código abaixo:</w:t>
      </w:r>
    </w:p>
    <w:p w14:paraId="064B2B51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language-python"/>
          <w:color w:val="DDDDDD"/>
          <w:shd w:val="clear" w:color="auto" w:fill="272822"/>
        </w:rPr>
        <w:t>perfil = Perfil(</w:t>
      </w:r>
      <w:r>
        <w:rPr>
          <w:rStyle w:val="hljs-string"/>
          <w:color w:val="A6E22E"/>
          <w:shd w:val="clear" w:color="auto" w:fill="272822"/>
        </w:rPr>
        <w:t>'Flávio Almeida'</w:t>
      </w:r>
      <w:r>
        <w:rPr>
          <w:rStyle w:val="language-python"/>
          <w:color w:val="DDDDDD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'não informado'</w:t>
      </w:r>
      <w:r>
        <w:rPr>
          <w:rStyle w:val="language-python"/>
          <w:color w:val="DDDDDD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Caelum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language-python"/>
          <w:color w:val="DDDDDD"/>
          <w:shd w:val="clear" w:color="auto" w:fill="272822"/>
        </w:rPr>
        <w:t>)</w:t>
      </w:r>
    </w:p>
    <w:p w14:paraId="0CC9845E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perfil.curtidas</w:t>
      </w:r>
      <w:proofErr w:type="spellEnd"/>
    </w:p>
    <w:p w14:paraId="29E7B7A2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0</w:t>
      </w:r>
    </w:p>
    <w:p w14:paraId="397C7F25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perfil.curtidas</w:t>
      </w:r>
      <w:proofErr w:type="spellEnd"/>
      <w:r>
        <w:rPr>
          <w:rStyle w:val="language-python"/>
          <w:color w:val="DDDDDD"/>
          <w:shd w:val="clear" w:color="auto" w:fill="272822"/>
        </w:rPr>
        <w:t>+=</w:t>
      </w:r>
      <w:r>
        <w:rPr>
          <w:rStyle w:val="hljs-number"/>
          <w:color w:val="005CC5"/>
          <w:shd w:val="clear" w:color="auto" w:fill="272822"/>
        </w:rPr>
        <w:t>1</w:t>
      </w:r>
    </w:p>
    <w:p w14:paraId="7826783E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perfil.curtidas</w:t>
      </w:r>
      <w:proofErr w:type="spellEnd"/>
    </w:p>
    <w:p w14:paraId="76DFDF80" w14:textId="77777777" w:rsidR="00131E78" w:rsidRDefault="00131E78" w:rsidP="00131E78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1</w:t>
      </w:r>
    </w:p>
    <w:p w14:paraId="533BC9BA" w14:textId="77777777" w:rsidR="00A138C7" w:rsidRPr="00A138C7" w:rsidRDefault="00A138C7" w:rsidP="00DF3C54">
      <w:pPr>
        <w:spacing w:line="276" w:lineRule="auto"/>
        <w:jc w:val="center"/>
        <w:rPr>
          <w:rFonts w:ascii="Poppins Light" w:hAnsi="Poppins Light" w:cs="Poppins Light"/>
          <w:noProof/>
          <w:sz w:val="18"/>
          <w:szCs w:val="18"/>
        </w:rPr>
      </w:pPr>
      <w:r w:rsidRPr="00A138C7">
        <w:rPr>
          <w:rFonts w:ascii="Poppins Light" w:hAnsi="Poppins Light" w:cs="Poppins Light"/>
          <w:noProof/>
          <w:sz w:val="18"/>
          <w:szCs w:val="18"/>
        </w:rPr>
        <w:t>Elaborado especialmente para o curso com a ferramenta Visual Studio Code.</w:t>
      </w:r>
    </w:p>
    <w:p w14:paraId="75D04D8B" w14:textId="77777777" w:rsidR="00A138C7" w:rsidRDefault="00A138C7" w:rsidP="000D596E">
      <w:pPr>
        <w:spacing w:line="276" w:lineRule="auto"/>
        <w:rPr>
          <w:rFonts w:ascii="Poppins Light" w:hAnsi="Poppins Light" w:cs="Poppins Light"/>
          <w:noProof/>
        </w:rPr>
      </w:pPr>
    </w:p>
    <w:p w14:paraId="0CADDD24" w14:textId="37AE7B23" w:rsidR="00131E78" w:rsidRDefault="00131E78" w:rsidP="000D596E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Conforme o vídeo,</w:t>
      </w:r>
      <w:r w:rsidR="005545EF">
        <w:rPr>
          <w:rFonts w:ascii="Poppins Light" w:hAnsi="Poppins Light" w:cs="Poppins Light"/>
          <w:noProof/>
        </w:rPr>
        <w:t xml:space="preserve"> o código funciona,</w:t>
      </w:r>
      <w:r>
        <w:rPr>
          <w:rFonts w:ascii="Poppins Light" w:hAnsi="Poppins Light" w:cs="Poppins Light"/>
          <w:noProof/>
        </w:rPr>
        <w:t xml:space="preserve"> mas e se </w:t>
      </w:r>
      <w:r w:rsidR="005545EF">
        <w:rPr>
          <w:rFonts w:ascii="Poppins Light" w:hAnsi="Poppins Light" w:cs="Poppins Light"/>
          <w:noProof/>
        </w:rPr>
        <w:t xml:space="preserve">adicionássemos </w:t>
      </w:r>
      <w:r>
        <w:rPr>
          <w:rFonts w:ascii="Poppins Light" w:hAnsi="Poppins Light" w:cs="Poppins Light"/>
          <w:noProof/>
        </w:rPr>
        <w:t xml:space="preserve">as linhas </w:t>
      </w:r>
      <w:r w:rsidR="005545EF">
        <w:rPr>
          <w:rFonts w:ascii="Poppins Light" w:hAnsi="Poppins Light" w:cs="Poppins Light"/>
          <w:noProof/>
        </w:rPr>
        <w:t>a seguir</w:t>
      </w:r>
      <w:r>
        <w:rPr>
          <w:rFonts w:ascii="Poppins Light" w:hAnsi="Poppins Light" w:cs="Poppins Light"/>
          <w:noProof/>
        </w:rPr>
        <w:t>?</w:t>
      </w:r>
    </w:p>
    <w:p w14:paraId="6D174083" w14:textId="5023FA64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perfil.curtidas</w:t>
      </w:r>
      <w:proofErr w:type="spellEnd"/>
      <w:r>
        <w:rPr>
          <w:rStyle w:val="language-python"/>
          <w:color w:val="DDDDDD"/>
          <w:shd w:val="clear" w:color="auto" w:fill="272822"/>
        </w:rPr>
        <w:t xml:space="preserve"> = </w:t>
      </w:r>
      <w:r>
        <w:rPr>
          <w:rStyle w:val="hljs-number"/>
          <w:color w:val="005CC5"/>
          <w:shd w:val="clear" w:color="auto" w:fill="272822"/>
        </w:rPr>
        <w:t>1000</w:t>
      </w:r>
    </w:p>
    <w:p w14:paraId="3012C279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perfil.curtidas</w:t>
      </w:r>
      <w:proofErr w:type="spellEnd"/>
    </w:p>
    <w:p w14:paraId="5ABB708D" w14:textId="77777777" w:rsidR="00131E78" w:rsidRDefault="00131E78" w:rsidP="00131E78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1000</w:t>
      </w:r>
    </w:p>
    <w:p w14:paraId="4B555121" w14:textId="77777777" w:rsidR="00A138C7" w:rsidRPr="00A138C7" w:rsidRDefault="00A138C7" w:rsidP="00DF3C54">
      <w:pPr>
        <w:spacing w:line="276" w:lineRule="auto"/>
        <w:jc w:val="center"/>
        <w:rPr>
          <w:rFonts w:ascii="Poppins Light" w:hAnsi="Poppins Light" w:cs="Poppins Light"/>
          <w:noProof/>
          <w:sz w:val="18"/>
          <w:szCs w:val="18"/>
        </w:rPr>
      </w:pPr>
      <w:r w:rsidRPr="00A138C7">
        <w:rPr>
          <w:rFonts w:ascii="Poppins Light" w:hAnsi="Poppins Light" w:cs="Poppins Light"/>
          <w:noProof/>
          <w:sz w:val="18"/>
          <w:szCs w:val="18"/>
        </w:rPr>
        <w:t>Elaborado especialmente para o curso com a ferramenta Visual Studio Code.</w:t>
      </w:r>
    </w:p>
    <w:p w14:paraId="58EA8931" w14:textId="6BA2ABC8" w:rsidR="00A138C7" w:rsidRDefault="00131E78" w:rsidP="4BF8657A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</w:p>
    <w:p w14:paraId="3AB9C8CD" w14:textId="573D5D68" w:rsidR="00131E78" w:rsidRDefault="00577FEA" w:rsidP="4BF8657A">
      <w:pPr>
        <w:spacing w:line="276" w:lineRule="auto"/>
        <w:rPr>
          <w:rFonts w:ascii="Poppins Light" w:hAnsi="Poppins Light" w:cs="Poppins Light"/>
          <w:b/>
          <w:bCs/>
          <w:noProof/>
        </w:rPr>
      </w:pPr>
      <w:r>
        <w:rPr>
          <w:rFonts w:ascii="Poppins Light" w:hAnsi="Poppins Light" w:cs="Poppins Light"/>
          <w:noProof/>
        </w:rPr>
        <w:t>Funcionou</w:t>
      </w:r>
      <w:r w:rsidR="00131E78">
        <w:rPr>
          <w:rFonts w:ascii="Poppins Light" w:hAnsi="Poppins Light" w:cs="Poppins Light"/>
          <w:noProof/>
        </w:rPr>
        <w:t>, mas quebr</w:t>
      </w:r>
      <w:r>
        <w:rPr>
          <w:rFonts w:ascii="Poppins Light" w:hAnsi="Poppins Light" w:cs="Poppins Light"/>
          <w:noProof/>
        </w:rPr>
        <w:t>amos</w:t>
      </w:r>
      <w:r w:rsidR="00131E78">
        <w:rPr>
          <w:rFonts w:ascii="Poppins Light" w:hAnsi="Poppins Light" w:cs="Poppins Light"/>
          <w:noProof/>
        </w:rPr>
        <w:t xml:space="preserve"> a regra de negócio </w:t>
      </w:r>
      <w:r>
        <w:rPr>
          <w:rFonts w:ascii="Poppins Light" w:hAnsi="Poppins Light" w:cs="Poppins Light"/>
          <w:noProof/>
        </w:rPr>
        <w:t>em que</w:t>
      </w:r>
      <w:r w:rsidRPr="4BF8657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131E78" w:rsidRPr="4BF8657A">
        <w:rPr>
          <w:rFonts w:ascii="Segoe UI" w:hAnsi="Segoe UI" w:cs="Segoe UI"/>
          <w:b/>
          <w:bCs/>
          <w:color w:val="0D0D0D"/>
          <w:shd w:val="clear" w:color="auto" w:fill="FFFFFF"/>
        </w:rPr>
        <w:t>as curtidas devem ser incrementais</w:t>
      </w:r>
      <w:r w:rsidR="00131E78" w:rsidRPr="4BF8657A">
        <w:rPr>
          <w:rFonts w:ascii="Poppins Light" w:hAnsi="Poppins Light" w:cs="Poppins Light"/>
          <w:b/>
          <w:bCs/>
          <w:noProof/>
        </w:rPr>
        <w:t>, logo</w:t>
      </w:r>
      <w:r>
        <w:rPr>
          <w:rFonts w:ascii="Poppins Light" w:hAnsi="Poppins Light" w:cs="Poppins Light"/>
          <w:b/>
          <w:bCs/>
          <w:noProof/>
        </w:rPr>
        <w:t xml:space="preserve">, </w:t>
      </w:r>
      <w:r w:rsidR="00131E78" w:rsidRPr="4BF8657A">
        <w:rPr>
          <w:rFonts w:ascii="Poppins Light" w:hAnsi="Poppins Light" w:cs="Poppins Light"/>
          <w:b/>
          <w:bCs/>
          <w:noProof/>
        </w:rPr>
        <w:t>entra o encapsulamento!</w:t>
      </w:r>
    </w:p>
    <w:p w14:paraId="6C3076FA" w14:textId="77777777" w:rsidR="00131E78" w:rsidRDefault="00131E78" w:rsidP="000D596E">
      <w:pPr>
        <w:spacing w:line="276" w:lineRule="auto"/>
        <w:rPr>
          <w:rFonts w:ascii="Poppins Light" w:hAnsi="Poppins Light" w:cs="Poppins Light"/>
          <w:b/>
          <w:noProof/>
        </w:rPr>
      </w:pPr>
    </w:p>
    <w:p w14:paraId="592B5008" w14:textId="77777777" w:rsidR="00577FEA" w:rsidRDefault="00577FEA" w:rsidP="000D596E">
      <w:pPr>
        <w:spacing w:line="276" w:lineRule="auto"/>
        <w:rPr>
          <w:rFonts w:ascii="Poppins Light" w:hAnsi="Poppins Light" w:cs="Poppins Light"/>
          <w:b/>
          <w:noProof/>
        </w:rPr>
      </w:pPr>
    </w:p>
    <w:p w14:paraId="0B83E63C" w14:textId="77777777" w:rsidR="00577FEA" w:rsidRDefault="00577FEA" w:rsidP="000D596E">
      <w:pPr>
        <w:spacing w:line="276" w:lineRule="auto"/>
        <w:rPr>
          <w:rFonts w:ascii="Poppins Light" w:hAnsi="Poppins Light" w:cs="Poppins Light"/>
          <w:b/>
          <w:noProof/>
        </w:rPr>
      </w:pPr>
    </w:p>
    <w:p w14:paraId="03DB46CA" w14:textId="77777777" w:rsidR="00577FEA" w:rsidRDefault="00577FEA" w:rsidP="000D596E">
      <w:pPr>
        <w:spacing w:line="276" w:lineRule="auto"/>
        <w:rPr>
          <w:rFonts w:ascii="Poppins Light" w:hAnsi="Poppins Light" w:cs="Poppins Light"/>
          <w:b/>
          <w:noProof/>
        </w:rPr>
      </w:pPr>
    </w:p>
    <w:p w14:paraId="1BF11C32" w14:textId="77777777" w:rsidR="00577FEA" w:rsidRDefault="00577FEA" w:rsidP="000D596E">
      <w:pPr>
        <w:spacing w:line="276" w:lineRule="auto"/>
        <w:rPr>
          <w:rFonts w:ascii="Poppins Light" w:hAnsi="Poppins Light" w:cs="Poppins Light"/>
          <w:b/>
          <w:noProof/>
        </w:rPr>
      </w:pPr>
    </w:p>
    <w:p w14:paraId="414D9BDA" w14:textId="31123539" w:rsidR="000D596E" w:rsidRDefault="009E4419" w:rsidP="00131E78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>Analise</w:t>
      </w:r>
      <w:r w:rsidR="00131E78">
        <w:rPr>
          <w:rFonts w:ascii="Poppins Light" w:hAnsi="Poppins Light" w:cs="Poppins Light"/>
          <w:noProof/>
        </w:rPr>
        <w:t xml:space="preserve"> o seguinte código:</w:t>
      </w:r>
    </w:p>
    <w:p w14:paraId="47DBE156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comment"/>
          <w:color w:val="75715E"/>
          <w:shd w:val="clear" w:color="auto" w:fill="272822"/>
        </w:rPr>
        <w:t xml:space="preserve"># -*- </w:t>
      </w:r>
      <w:proofErr w:type="spellStart"/>
      <w:r>
        <w:rPr>
          <w:rStyle w:val="hljs-comment"/>
          <w:color w:val="75715E"/>
          <w:shd w:val="clear" w:color="auto" w:fill="272822"/>
        </w:rPr>
        <w:t>coding</w:t>
      </w:r>
      <w:proofErr w:type="spellEnd"/>
      <w:r>
        <w:rPr>
          <w:rStyle w:val="hljs-comment"/>
          <w:color w:val="75715E"/>
          <w:shd w:val="clear" w:color="auto" w:fill="272822"/>
        </w:rPr>
        <w:t>: UTF-8 -*-</w:t>
      </w:r>
    </w:p>
    <w:p w14:paraId="59607D01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title"/>
          <w:b/>
          <w:bCs/>
          <w:color w:val="FFFFFF"/>
          <w:shd w:val="clear" w:color="auto" w:fill="272822"/>
        </w:rPr>
        <w:t>Perfil</w:t>
      </w:r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hljs-title"/>
          <w:b/>
          <w:bCs/>
          <w:color w:val="6F42C1"/>
          <w:shd w:val="clear" w:color="auto" w:fill="272822"/>
        </w:rPr>
        <w:t>object</w:t>
      </w:r>
      <w:proofErr w:type="spellEnd"/>
      <w:r>
        <w:rPr>
          <w:rStyle w:val="CdigoHTML"/>
          <w:color w:val="DDDDDD"/>
          <w:shd w:val="clear" w:color="auto" w:fill="272822"/>
        </w:rPr>
        <w:t>):</w:t>
      </w:r>
    </w:p>
    <w:p w14:paraId="65A86441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string"/>
          <w:color w:val="A6E22E"/>
          <w:shd w:val="clear" w:color="auto" w:fill="272822"/>
        </w:rPr>
        <w:t>'Classe padrão para perfis de usuários'</w:t>
      </w:r>
    </w:p>
    <w:p w14:paraId="081B0A1A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105F3DEC" w14:textId="6DC94449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="00661625"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def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title"/>
          <w:b/>
          <w:bCs/>
          <w:color w:val="6F42C1"/>
          <w:shd w:val="clear" w:color="auto" w:fill="272822"/>
        </w:rPr>
        <w:t>__</w:t>
      </w:r>
      <w:proofErr w:type="spellStart"/>
      <w:r>
        <w:rPr>
          <w:rStyle w:val="hljs-title"/>
          <w:b/>
          <w:bCs/>
          <w:color w:val="6F42C1"/>
          <w:shd w:val="clear" w:color="auto" w:fill="272822"/>
        </w:rPr>
        <w:t>init</w:t>
      </w:r>
      <w:proofErr w:type="spellEnd"/>
      <w:r>
        <w:rPr>
          <w:rStyle w:val="hljs-title"/>
          <w:b/>
          <w:bCs/>
          <w:color w:val="6F42C1"/>
          <w:shd w:val="clear" w:color="auto" w:fill="272822"/>
        </w:rPr>
        <w:t>__</w:t>
      </w:r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params"/>
          <w:color w:val="DDDDDD"/>
          <w:shd w:val="clear" w:color="auto" w:fill="272822"/>
        </w:rPr>
        <w:t>self, nome, telefone, empresa</w:t>
      </w:r>
      <w:r>
        <w:rPr>
          <w:rStyle w:val="CdigoHTML"/>
          <w:color w:val="DDDDDD"/>
          <w:shd w:val="clear" w:color="auto" w:fill="272822"/>
        </w:rPr>
        <w:t>):</w:t>
      </w:r>
    </w:p>
    <w:p w14:paraId="30D73C3C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color w:val="DDDDDD"/>
          <w:shd w:val="clear" w:color="auto" w:fill="272822"/>
        </w:rPr>
        <w:t>self.nome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nome</w:t>
      </w:r>
    </w:p>
    <w:p w14:paraId="4C2E97CC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color w:val="DDDDDD"/>
          <w:shd w:val="clear" w:color="auto" w:fill="272822"/>
        </w:rPr>
        <w:t>self.telefone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telefone</w:t>
      </w:r>
    </w:p>
    <w:p w14:paraId="32824A52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color w:val="DDDDDD"/>
          <w:shd w:val="clear" w:color="auto" w:fill="272822"/>
        </w:rPr>
        <w:t>self.empresa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empresa</w:t>
      </w:r>
    </w:p>
    <w:p w14:paraId="4B6A0421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color w:val="DDDDDD"/>
          <w:shd w:val="clear" w:color="auto" w:fill="272822"/>
        </w:rPr>
        <w:t>self.__curtidas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</w:t>
      </w:r>
      <w:r>
        <w:rPr>
          <w:rStyle w:val="hljs-number"/>
          <w:color w:val="005CC5"/>
          <w:shd w:val="clear" w:color="auto" w:fill="272822"/>
        </w:rPr>
        <w:t>0</w:t>
      </w:r>
    </w:p>
    <w:p w14:paraId="3D2D45BF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0CD98F79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def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title"/>
          <w:b/>
          <w:bCs/>
          <w:color w:val="6F42C1"/>
          <w:shd w:val="clear" w:color="auto" w:fill="272822"/>
        </w:rPr>
        <w:t>imprimir</w:t>
      </w:r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params"/>
          <w:color w:val="DDDDDD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):</w:t>
      </w:r>
    </w:p>
    <w:p w14:paraId="1161DBB1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    </w:t>
      </w:r>
      <w:r>
        <w:rPr>
          <w:rStyle w:val="hljs-builtin"/>
          <w:color w:val="A6E22E"/>
          <w:shd w:val="clear" w:color="auto" w:fill="272822"/>
        </w:rPr>
        <w:t>print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: %s, Telefone: %s, Empresa %s"</w:t>
      </w:r>
      <w:r>
        <w:rPr>
          <w:rStyle w:val="CdigoHTML"/>
          <w:color w:val="DDDDDD"/>
          <w:shd w:val="clear" w:color="auto" w:fill="272822"/>
        </w:rPr>
        <w:t xml:space="preserve"> % (</w:t>
      </w:r>
      <w:proofErr w:type="spellStart"/>
      <w:r>
        <w:rPr>
          <w:rStyle w:val="CdigoHTML"/>
          <w:color w:val="DDDDDD"/>
          <w:shd w:val="clear" w:color="auto" w:fill="272822"/>
        </w:rPr>
        <w:t>self.nome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self.telefone</w:t>
      </w:r>
      <w:proofErr w:type="spellEnd"/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self.empresa</w:t>
      </w:r>
      <w:proofErr w:type="spellEnd"/>
      <w:r>
        <w:rPr>
          <w:rStyle w:val="CdigoHTML"/>
          <w:color w:val="DDDDDD"/>
          <w:shd w:val="clear" w:color="auto" w:fill="272822"/>
        </w:rPr>
        <w:t xml:space="preserve">)   </w:t>
      </w:r>
    </w:p>
    <w:p w14:paraId="7235DAC2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17162CEE" w14:textId="1CFBB02D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def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b/>
          <w:bCs/>
          <w:color w:val="6F42C1"/>
          <w:shd w:val="clear" w:color="auto" w:fill="272822"/>
        </w:rPr>
        <w:t>curtir</w:t>
      </w:r>
      <w:proofErr w:type="gram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params"/>
          <w:color w:val="DDDDDD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):</w:t>
      </w:r>
    </w:p>
    <w:p w14:paraId="48C66207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  </w:t>
      </w:r>
      <w:proofErr w:type="spellStart"/>
      <w:r>
        <w:rPr>
          <w:rStyle w:val="CdigoHTML"/>
          <w:color w:val="DDDDDD"/>
          <w:shd w:val="clear" w:color="auto" w:fill="272822"/>
        </w:rPr>
        <w:t>self.__curtidas</w:t>
      </w:r>
      <w:proofErr w:type="spellEnd"/>
      <w:r>
        <w:rPr>
          <w:rStyle w:val="CdigoHTML"/>
          <w:color w:val="DDDDDD"/>
          <w:shd w:val="clear" w:color="auto" w:fill="272822"/>
        </w:rPr>
        <w:t>+=</w:t>
      </w:r>
      <w:r>
        <w:rPr>
          <w:rStyle w:val="hljs-number"/>
          <w:color w:val="005CC5"/>
          <w:shd w:val="clear" w:color="auto" w:fill="272822"/>
        </w:rPr>
        <w:t>1</w:t>
      </w:r>
    </w:p>
    <w:p w14:paraId="7DAB8FE4" w14:textId="77777777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39BC0681" w14:textId="0087FEDD" w:rsidR="00131E78" w:rsidRDefault="00131E78" w:rsidP="00131E78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</w:t>
      </w:r>
      <w:r w:rsidR="00661625"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def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b/>
          <w:bCs/>
          <w:color w:val="6F42C1"/>
          <w:shd w:val="clear" w:color="auto" w:fill="272822"/>
        </w:rPr>
        <w:t>obter_curtidas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params"/>
          <w:color w:val="DDDDDD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):</w:t>
      </w:r>
    </w:p>
    <w:p w14:paraId="7D525342" w14:textId="77777777" w:rsidR="00131E78" w:rsidRDefault="00131E78" w:rsidP="00131E78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       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self.__curtidas</w:t>
      </w:r>
      <w:proofErr w:type="spellEnd"/>
    </w:p>
    <w:p w14:paraId="32C9A389" w14:textId="77777777" w:rsidR="00A138C7" w:rsidRPr="00A138C7" w:rsidRDefault="00A138C7" w:rsidP="00DF3C54">
      <w:pPr>
        <w:spacing w:line="276" w:lineRule="auto"/>
        <w:jc w:val="center"/>
        <w:rPr>
          <w:rFonts w:ascii="Poppins Light" w:hAnsi="Poppins Light" w:cs="Poppins Light"/>
          <w:noProof/>
          <w:sz w:val="18"/>
          <w:szCs w:val="18"/>
        </w:rPr>
      </w:pPr>
      <w:r w:rsidRPr="00A138C7">
        <w:rPr>
          <w:rFonts w:ascii="Poppins Light" w:hAnsi="Poppins Light" w:cs="Poppins Light"/>
          <w:noProof/>
          <w:sz w:val="18"/>
          <w:szCs w:val="18"/>
        </w:rPr>
        <w:t>Elaborado especialmente para o curso com a ferramenta Visual Studio Code.</w:t>
      </w:r>
    </w:p>
    <w:p w14:paraId="207E9292" w14:textId="77777777" w:rsidR="00A138C7" w:rsidRDefault="00A138C7" w:rsidP="00131E78">
      <w:pPr>
        <w:spacing w:line="276" w:lineRule="auto"/>
        <w:rPr>
          <w:rFonts w:ascii="Poppins Light" w:hAnsi="Poppins Light" w:cs="Poppins Light"/>
          <w:noProof/>
        </w:rPr>
      </w:pPr>
    </w:p>
    <w:p w14:paraId="22908CF9" w14:textId="5DB5B2D4" w:rsidR="009E4419" w:rsidRDefault="009E4419" w:rsidP="00131E78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 O</w:t>
      </w:r>
      <w:r w:rsidR="00DE0423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que mudou em relação ao anterior? Repare que</w:t>
      </w:r>
      <w:r w:rsidR="00577FEA">
        <w:rPr>
          <w:rFonts w:ascii="Poppins Light" w:hAnsi="Poppins Light" w:cs="Poppins Light"/>
          <w:noProof/>
        </w:rPr>
        <w:t>,</w:t>
      </w:r>
      <w:r>
        <w:rPr>
          <w:rFonts w:ascii="Poppins Light" w:hAnsi="Poppins Light" w:cs="Poppins Light"/>
          <w:noProof/>
        </w:rPr>
        <w:t xml:space="preserve"> agora</w:t>
      </w:r>
      <w:r w:rsidR="00577FEA">
        <w:rPr>
          <w:rFonts w:ascii="Poppins Light" w:hAnsi="Poppins Light" w:cs="Poppins Light"/>
          <w:noProof/>
        </w:rPr>
        <w:t>, as</w:t>
      </w:r>
      <w:r>
        <w:rPr>
          <w:rFonts w:ascii="Poppins Light" w:hAnsi="Poppins Light" w:cs="Poppins Light"/>
          <w:noProof/>
        </w:rPr>
        <w:t xml:space="preserve"> curtidas est</w:t>
      </w:r>
      <w:r w:rsidR="00577FEA">
        <w:rPr>
          <w:rFonts w:ascii="Poppins Light" w:hAnsi="Poppins Light" w:cs="Poppins Light"/>
          <w:noProof/>
        </w:rPr>
        <w:t>ão</w:t>
      </w:r>
      <w:r>
        <w:rPr>
          <w:rFonts w:ascii="Poppins Light" w:hAnsi="Poppins Light" w:cs="Poppins Light"/>
          <w:noProof/>
        </w:rPr>
        <w:t xml:space="preserve"> assim</w:t>
      </w:r>
      <w:r w:rsidR="00DE0423">
        <w:rPr>
          <w:rFonts w:ascii="Poppins Light" w:hAnsi="Poppins Light" w:cs="Poppins Light"/>
          <w:noProof/>
        </w:rPr>
        <w:t>:</w:t>
      </w:r>
      <w:r>
        <w:rPr>
          <w:rFonts w:ascii="Poppins Light" w:hAnsi="Poppins Light" w:cs="Poppins Light"/>
          <w:noProof/>
        </w:rPr>
        <w:t xml:space="preserve"> -&gt;self.__curtidas=0 e</w:t>
      </w:r>
      <w:r w:rsidR="00577FEA">
        <w:rPr>
          <w:rFonts w:ascii="Poppins Light" w:hAnsi="Poppins Light" w:cs="Poppins Light"/>
          <w:noProof/>
        </w:rPr>
        <w:t>,</w:t>
      </w:r>
      <w:r>
        <w:rPr>
          <w:rFonts w:ascii="Poppins Light" w:hAnsi="Poppins Light" w:cs="Poppins Light"/>
          <w:noProof/>
        </w:rPr>
        <w:t xml:space="preserve"> agora</w:t>
      </w:r>
      <w:r w:rsidR="00577FEA">
        <w:rPr>
          <w:rFonts w:ascii="Poppins Light" w:hAnsi="Poppins Light" w:cs="Poppins Light"/>
          <w:noProof/>
        </w:rPr>
        <w:t>,</w:t>
      </w:r>
      <w:r>
        <w:rPr>
          <w:rFonts w:ascii="Poppins Light" w:hAnsi="Poppins Light" w:cs="Poppins Light"/>
          <w:noProof/>
        </w:rPr>
        <w:t xml:space="preserve"> para aumentar as curtidas</w:t>
      </w:r>
      <w:r w:rsidR="00577FEA">
        <w:rPr>
          <w:rFonts w:ascii="Poppins Light" w:hAnsi="Poppins Light" w:cs="Poppins Light"/>
          <w:noProof/>
        </w:rPr>
        <w:t>,</w:t>
      </w:r>
      <w:r>
        <w:rPr>
          <w:rFonts w:ascii="Poppins Light" w:hAnsi="Poppins Light" w:cs="Poppins Light"/>
          <w:noProof/>
        </w:rPr>
        <w:t xml:space="preserve"> devemos utilizar o método curtir()</w:t>
      </w:r>
      <w:r w:rsidR="00577FEA">
        <w:rPr>
          <w:rFonts w:ascii="Poppins Light" w:hAnsi="Poppins Light" w:cs="Poppins Light"/>
          <w:noProof/>
        </w:rPr>
        <w:t>,</w:t>
      </w:r>
      <w:r>
        <w:rPr>
          <w:rFonts w:ascii="Poppins Light" w:hAnsi="Poppins Light" w:cs="Poppins Light"/>
          <w:noProof/>
        </w:rPr>
        <w:t xml:space="preserve"> como no exemplo abaixo:</w:t>
      </w:r>
    </w:p>
    <w:p w14:paraId="183C17EF" w14:textId="77777777" w:rsidR="009E4419" w:rsidRDefault="009E4419" w:rsidP="009E4419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language-python"/>
          <w:color w:val="DDDDDD"/>
          <w:shd w:val="clear" w:color="auto" w:fill="272822"/>
        </w:rPr>
        <w:t xml:space="preserve">perfil = </w:t>
      </w:r>
      <w:proofErr w:type="gramStart"/>
      <w:r>
        <w:rPr>
          <w:rStyle w:val="language-python"/>
          <w:color w:val="DDDDDD"/>
          <w:shd w:val="clear" w:color="auto" w:fill="272822"/>
        </w:rPr>
        <w:t>Perfil(</w:t>
      </w:r>
      <w:proofErr w:type="gramEnd"/>
      <w:r>
        <w:rPr>
          <w:rStyle w:val="hljs-string"/>
          <w:color w:val="A6E22E"/>
          <w:shd w:val="clear" w:color="auto" w:fill="272822"/>
        </w:rPr>
        <w:t>'Flávio Almeida'</w:t>
      </w:r>
      <w:r>
        <w:rPr>
          <w:rStyle w:val="language-python"/>
          <w:color w:val="DDDDDD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'não informado'</w:t>
      </w:r>
      <w:r>
        <w:rPr>
          <w:rStyle w:val="language-python"/>
          <w:color w:val="DDDDDD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Caelum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language-python"/>
          <w:color w:val="DDDDDD"/>
          <w:shd w:val="clear" w:color="auto" w:fill="272822"/>
        </w:rPr>
        <w:t>)</w:t>
      </w:r>
    </w:p>
    <w:p w14:paraId="546EEF42" w14:textId="77777777" w:rsidR="009E4419" w:rsidRDefault="009E4419" w:rsidP="009E4419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perfil.curtir</w:t>
      </w:r>
      <w:proofErr w:type="spellEnd"/>
      <w:r>
        <w:rPr>
          <w:rStyle w:val="language-python"/>
          <w:color w:val="DDDDDD"/>
          <w:shd w:val="clear" w:color="auto" w:fill="272822"/>
        </w:rPr>
        <w:t>()</w:t>
      </w:r>
    </w:p>
    <w:p w14:paraId="3EDDA319" w14:textId="77777777" w:rsidR="009E4419" w:rsidRDefault="009E4419" w:rsidP="009E4419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perfil.curtir</w:t>
      </w:r>
      <w:proofErr w:type="spellEnd"/>
      <w:r>
        <w:rPr>
          <w:rStyle w:val="language-python"/>
          <w:color w:val="DDDDDD"/>
          <w:shd w:val="clear" w:color="auto" w:fill="272822"/>
        </w:rPr>
        <w:t>()</w:t>
      </w:r>
    </w:p>
    <w:p w14:paraId="57C6D40A" w14:textId="77777777" w:rsidR="009E4419" w:rsidRDefault="009E4419" w:rsidP="009E4419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perfil.obter_curtidas</w:t>
      </w:r>
      <w:proofErr w:type="spellEnd"/>
      <w:r>
        <w:rPr>
          <w:rStyle w:val="language-python"/>
          <w:color w:val="DDDDDD"/>
          <w:shd w:val="clear" w:color="auto" w:fill="272822"/>
        </w:rPr>
        <w:t>()</w:t>
      </w:r>
    </w:p>
    <w:p w14:paraId="01C17B4C" w14:textId="77777777" w:rsidR="009E4419" w:rsidRDefault="009E4419" w:rsidP="009E441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2</w:t>
      </w:r>
    </w:p>
    <w:p w14:paraId="0BB971C4" w14:textId="77777777" w:rsidR="00A138C7" w:rsidRPr="00A138C7" w:rsidRDefault="00A138C7" w:rsidP="00DF3C54">
      <w:pPr>
        <w:spacing w:line="276" w:lineRule="auto"/>
        <w:jc w:val="center"/>
        <w:rPr>
          <w:rFonts w:ascii="Poppins Light" w:hAnsi="Poppins Light" w:cs="Poppins Light"/>
          <w:noProof/>
          <w:sz w:val="18"/>
          <w:szCs w:val="18"/>
        </w:rPr>
      </w:pPr>
      <w:r w:rsidRPr="00A138C7">
        <w:rPr>
          <w:rFonts w:ascii="Poppins Light" w:hAnsi="Poppins Light" w:cs="Poppins Light"/>
          <w:noProof/>
          <w:sz w:val="18"/>
          <w:szCs w:val="18"/>
        </w:rPr>
        <w:t>Elaborado especialmente para o curso com a ferramenta Visual Studio Code.</w:t>
      </w:r>
    </w:p>
    <w:p w14:paraId="60E7FDFA" w14:textId="77777777" w:rsidR="00661625" w:rsidRDefault="00661625" w:rsidP="00131E78">
      <w:pPr>
        <w:spacing w:line="276" w:lineRule="auto"/>
        <w:rPr>
          <w:rFonts w:ascii="Poppins Light" w:hAnsi="Poppins Light" w:cs="Poppins Light"/>
          <w:noProof/>
        </w:rPr>
      </w:pPr>
    </w:p>
    <w:p w14:paraId="22FC72D5" w14:textId="3F075349" w:rsidR="0085229C" w:rsidRDefault="0085229C" w:rsidP="00131E78">
      <w:pPr>
        <w:spacing w:line="276" w:lineRule="auto"/>
        <w:rPr>
          <w:rFonts w:ascii="Poppins" w:hAnsi="Poppins" w:cs="Poppins"/>
          <w:b/>
          <w:bCs/>
          <w:noProof/>
        </w:rPr>
      </w:pPr>
      <w:r w:rsidRPr="00DF3C54">
        <w:rPr>
          <w:rFonts w:ascii="Poppins" w:hAnsi="Poppins" w:cs="Poppins"/>
          <w:b/>
          <w:bCs/>
          <w:noProof/>
        </w:rPr>
        <w:t>Atividade 2</w:t>
      </w:r>
    </w:p>
    <w:p w14:paraId="0F8146D2" w14:textId="77777777" w:rsidR="00577FEA" w:rsidRPr="00DF3C54" w:rsidRDefault="00577FEA" w:rsidP="00131E78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49CE143E" w14:textId="1E9A4FC0" w:rsidR="0085229C" w:rsidRPr="00DF3C54" w:rsidRDefault="0085229C" w:rsidP="00DF3C54">
      <w:pPr>
        <w:rPr>
          <w:rFonts w:ascii="Poppins Light" w:hAnsi="Poppins Light" w:cs="Poppins Light"/>
        </w:rPr>
      </w:pPr>
      <w:r w:rsidRPr="00DF3C54">
        <w:rPr>
          <w:rFonts w:ascii="Poppins Light" w:hAnsi="Poppins Light" w:cs="Poppins Light"/>
        </w:rPr>
        <w:t>Dado o seguinte</w:t>
      </w:r>
      <w:r w:rsidR="00577FEA">
        <w:rPr>
          <w:rFonts w:ascii="Poppins Light" w:hAnsi="Poppins Light" w:cs="Poppins Light"/>
        </w:rPr>
        <w:t xml:space="preserve"> código</w:t>
      </w:r>
      <w:r w:rsidRPr="00DF3C54">
        <w:rPr>
          <w:rFonts w:ascii="Poppins Light" w:hAnsi="Poppins Light" w:cs="Poppins Light"/>
        </w:rPr>
        <w:t>:</w:t>
      </w:r>
    </w:p>
    <w:p w14:paraId="46B7F5FF" w14:textId="77777777" w:rsidR="0085229C" w:rsidRPr="007F2BF4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7F2BF4">
        <w:rPr>
          <w:rStyle w:val="hljs-comment"/>
          <w:color w:val="75715E"/>
          <w:shd w:val="clear" w:color="auto" w:fill="272822"/>
          <w:lang w:val="en-US"/>
        </w:rPr>
        <w:t># -*- coding: UTF-8 -*-</w:t>
      </w:r>
    </w:p>
    <w:p w14:paraId="1A651440" w14:textId="77777777" w:rsidR="0085229C" w:rsidRPr="007F2BF4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7F2BF4">
        <w:rPr>
          <w:rStyle w:val="hljs-keyword"/>
          <w:b/>
          <w:bCs/>
          <w:color w:val="F92672"/>
          <w:shd w:val="clear" w:color="auto" w:fill="272822"/>
          <w:lang w:val="en-US"/>
        </w:rPr>
        <w:t>class</w:t>
      </w:r>
      <w:r w:rsidRPr="007F2BF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7F2BF4">
        <w:rPr>
          <w:rStyle w:val="hljs-title"/>
          <w:b/>
          <w:bCs/>
          <w:color w:val="FFFFFF"/>
          <w:shd w:val="clear" w:color="auto" w:fill="272822"/>
          <w:lang w:val="en-US"/>
        </w:rPr>
        <w:t>Perfil</w:t>
      </w:r>
      <w:r w:rsidRPr="007F2BF4">
        <w:rPr>
          <w:rStyle w:val="CdigoHTML"/>
          <w:color w:val="DDDDDD"/>
          <w:shd w:val="clear" w:color="auto" w:fill="272822"/>
          <w:lang w:val="en-US"/>
        </w:rPr>
        <w:t>(object):</w:t>
      </w:r>
    </w:p>
    <w:p w14:paraId="32C6A235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 w:rsidRPr="007F2BF4">
        <w:rPr>
          <w:rStyle w:val="CdigoHTML"/>
          <w:color w:val="DDDDDD"/>
          <w:shd w:val="clear" w:color="auto" w:fill="272822"/>
          <w:lang w:val="en-US"/>
        </w:rPr>
        <w:t xml:space="preserve">    </w:t>
      </w:r>
      <w:r>
        <w:rPr>
          <w:rStyle w:val="hljs-string"/>
          <w:color w:val="A6E22E"/>
          <w:shd w:val="clear" w:color="auto" w:fill="272822"/>
        </w:rPr>
        <w:t>'Classe padrão para perfis de usuários'</w:t>
      </w:r>
    </w:p>
    <w:p w14:paraId="0949A59F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69637A7C" w14:textId="0AF1CA12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</w:t>
      </w:r>
      <w:r w:rsidR="00661625">
        <w:rPr>
          <w:rStyle w:val="CdigoHTML"/>
          <w:color w:val="DDDDDD"/>
          <w:shd w:val="clear" w:color="auto" w:fill="272822"/>
        </w:rPr>
        <w:t xml:space="preserve"> 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def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title"/>
          <w:b/>
          <w:bCs/>
          <w:color w:val="6F42C1"/>
          <w:shd w:val="clear" w:color="auto" w:fill="272822"/>
        </w:rPr>
        <w:t>__</w:t>
      </w:r>
      <w:proofErr w:type="spellStart"/>
      <w:r>
        <w:rPr>
          <w:rStyle w:val="hljs-title"/>
          <w:b/>
          <w:bCs/>
          <w:color w:val="6F42C1"/>
          <w:shd w:val="clear" w:color="auto" w:fill="272822"/>
        </w:rPr>
        <w:t>init</w:t>
      </w:r>
      <w:proofErr w:type="spellEnd"/>
      <w:r>
        <w:rPr>
          <w:rStyle w:val="hljs-title"/>
          <w:b/>
          <w:bCs/>
          <w:color w:val="6F42C1"/>
          <w:shd w:val="clear" w:color="auto" w:fill="272822"/>
        </w:rPr>
        <w:t>__</w:t>
      </w:r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hljs-params"/>
          <w:color w:val="DDDDDD"/>
          <w:shd w:val="clear" w:color="auto" w:fill="272822"/>
        </w:rPr>
        <w:t>, nome, telefone, empresa</w:t>
      </w:r>
      <w:r>
        <w:rPr>
          <w:rStyle w:val="CdigoHTML"/>
          <w:color w:val="DDDDDD"/>
          <w:shd w:val="clear" w:color="auto" w:fill="272822"/>
        </w:rPr>
        <w:t>):</w:t>
      </w:r>
    </w:p>
    <w:p w14:paraId="285EC9F4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.nome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nome</w:t>
      </w:r>
    </w:p>
    <w:p w14:paraId="5776667D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.telefone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telefone</w:t>
      </w:r>
    </w:p>
    <w:p w14:paraId="7446A2DF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.empresa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empresa</w:t>
      </w:r>
    </w:p>
    <w:p w14:paraId="54E34091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.__curtidas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</w:t>
      </w:r>
      <w:r>
        <w:rPr>
          <w:rStyle w:val="hljs-number"/>
          <w:color w:val="005CC5"/>
          <w:shd w:val="clear" w:color="auto" w:fill="272822"/>
        </w:rPr>
        <w:t>0</w:t>
      </w:r>
    </w:p>
    <w:p w14:paraId="2D30E8BF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485DBAB5" w14:textId="79725743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 w:rsidR="00661625">
        <w:rPr>
          <w:rStyle w:val="CdigoHTML"/>
          <w:color w:val="DDDDDD"/>
          <w:shd w:val="clear" w:color="auto" w:fill="272822"/>
        </w:rPr>
        <w:t xml:space="preserve">     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def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b/>
          <w:bCs/>
          <w:color w:val="6F42C1"/>
          <w:shd w:val="clear" w:color="auto" w:fill="272822"/>
        </w:rPr>
        <w:t>obter_curtidas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):</w:t>
      </w:r>
    </w:p>
    <w:p w14:paraId="4ED08AFE" w14:textId="264E6112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="00661625"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.__curtidas</w:t>
      </w:r>
      <w:proofErr w:type="spellEnd"/>
    </w:p>
    <w:p w14:paraId="317118ED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5AD61017" w14:textId="0147D9F3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</w:t>
      </w:r>
      <w:r w:rsidR="00661625">
        <w:rPr>
          <w:rStyle w:val="CdigoHTML"/>
          <w:color w:val="DDDDDD"/>
          <w:shd w:val="clear" w:color="auto" w:fill="272822"/>
        </w:rPr>
        <w:t xml:space="preserve"> 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def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b/>
          <w:bCs/>
          <w:color w:val="6F42C1"/>
          <w:shd w:val="clear" w:color="auto" w:fill="272822"/>
        </w:rPr>
        <w:t>curtir</w:t>
      </w:r>
      <w:proofErr w:type="gram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):</w:t>
      </w:r>
    </w:p>
    <w:p w14:paraId="613433F2" w14:textId="77777777" w:rsidR="0085229C" w:rsidRDefault="0085229C" w:rsidP="0085229C">
      <w:pPr>
        <w:pStyle w:val="Pr-formataoHTML"/>
        <w:shd w:val="clear" w:color="auto" w:fill="272822"/>
        <w:rPr>
          <w:rStyle w:val="hljs-number"/>
          <w:color w:val="005CC5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variable"/>
          <w:color w:val="D73A49"/>
          <w:shd w:val="clear" w:color="auto" w:fill="272822"/>
        </w:rPr>
        <w:t>self</w:t>
      </w:r>
      <w:r>
        <w:rPr>
          <w:rStyle w:val="CdigoHTML"/>
          <w:color w:val="DDDDDD"/>
          <w:shd w:val="clear" w:color="auto" w:fill="272822"/>
        </w:rPr>
        <w:t>.__curtidas</w:t>
      </w:r>
      <w:proofErr w:type="spellEnd"/>
      <w:r>
        <w:rPr>
          <w:rStyle w:val="CdigoHTML"/>
          <w:color w:val="DDDDDD"/>
          <w:shd w:val="clear" w:color="auto" w:fill="272822"/>
        </w:rPr>
        <w:t>+=</w:t>
      </w:r>
      <w:r>
        <w:rPr>
          <w:rStyle w:val="hljs-number"/>
          <w:color w:val="005CC5"/>
          <w:shd w:val="clear" w:color="auto" w:fill="272822"/>
        </w:rPr>
        <w:t>1</w:t>
      </w:r>
    </w:p>
    <w:p w14:paraId="4DD14998" w14:textId="77777777" w:rsidR="00A138C7" w:rsidRPr="00A138C7" w:rsidRDefault="00A138C7" w:rsidP="00DF3C54">
      <w:pPr>
        <w:spacing w:line="276" w:lineRule="auto"/>
        <w:jc w:val="center"/>
        <w:rPr>
          <w:rFonts w:ascii="Poppins Light" w:hAnsi="Poppins Light" w:cs="Poppins Light"/>
          <w:noProof/>
          <w:sz w:val="18"/>
          <w:szCs w:val="18"/>
        </w:rPr>
      </w:pPr>
      <w:r w:rsidRPr="00A138C7">
        <w:rPr>
          <w:rFonts w:ascii="Poppins Light" w:hAnsi="Poppins Light" w:cs="Poppins Light"/>
          <w:noProof/>
          <w:sz w:val="18"/>
          <w:szCs w:val="18"/>
        </w:rPr>
        <w:t>Elaborado especialmente para o curso com a ferramenta Visual Studio Code.</w:t>
      </w:r>
    </w:p>
    <w:p w14:paraId="7067811E" w14:textId="77777777" w:rsidR="00A138C7" w:rsidRDefault="00A138C7" w:rsidP="00131E78">
      <w:pPr>
        <w:spacing w:line="276" w:lineRule="auto"/>
        <w:rPr>
          <w:color w:val="C0C0C0"/>
          <w:sz w:val="27"/>
          <w:szCs w:val="27"/>
          <w:shd w:val="clear" w:color="auto" w:fill="121212"/>
        </w:rPr>
      </w:pPr>
    </w:p>
    <w:p w14:paraId="41570F34" w14:textId="11B22482" w:rsidR="0085229C" w:rsidRPr="00DF3C54" w:rsidRDefault="0085229C" w:rsidP="00DF3C54">
      <w:pPr>
        <w:rPr>
          <w:rFonts w:ascii="Poppins Light" w:hAnsi="Poppins Light" w:cs="Poppins Light"/>
        </w:rPr>
      </w:pPr>
      <w:r w:rsidRPr="00DF3C54">
        <w:rPr>
          <w:rFonts w:ascii="Poppins Light" w:hAnsi="Poppins Light" w:cs="Poppins Light"/>
        </w:rPr>
        <w:t>Assumindo que o módulo foi carregado corretamente</w:t>
      </w:r>
      <w:r w:rsidR="00577FEA">
        <w:rPr>
          <w:rFonts w:ascii="Poppins Light" w:hAnsi="Poppins Light" w:cs="Poppins Light"/>
        </w:rPr>
        <w:t>, temos</w:t>
      </w:r>
      <w:r w:rsidRPr="00DF3C54">
        <w:rPr>
          <w:rFonts w:ascii="Poppins Light" w:hAnsi="Poppins Light" w:cs="Poppins Light"/>
        </w:rPr>
        <w:t>:</w:t>
      </w:r>
    </w:p>
    <w:p w14:paraId="7544A03F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language-python"/>
          <w:color w:val="DDDDDD"/>
          <w:shd w:val="clear" w:color="auto" w:fill="272822"/>
        </w:rPr>
        <w:t xml:space="preserve">perfil = </w:t>
      </w:r>
      <w:proofErr w:type="gramStart"/>
      <w:r>
        <w:rPr>
          <w:rStyle w:val="language-python"/>
          <w:color w:val="DDDDDD"/>
          <w:shd w:val="clear" w:color="auto" w:fill="272822"/>
        </w:rPr>
        <w:t>Perfil(</w:t>
      </w:r>
      <w:proofErr w:type="gramEnd"/>
      <w:r>
        <w:rPr>
          <w:rStyle w:val="hljs-string"/>
          <w:color w:val="A6E22E"/>
          <w:shd w:val="clear" w:color="auto" w:fill="272822"/>
        </w:rPr>
        <w:t>'Flávio Almeida'</w:t>
      </w:r>
      <w:r>
        <w:rPr>
          <w:rStyle w:val="language-python"/>
          <w:color w:val="DDDDDD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'não informado'</w:t>
      </w:r>
      <w:r>
        <w:rPr>
          <w:rStyle w:val="language-python"/>
          <w:color w:val="DDDDDD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Caelum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language-python"/>
          <w:color w:val="DDDDDD"/>
          <w:shd w:val="clear" w:color="auto" w:fill="272822"/>
        </w:rPr>
        <w:t>)</w:t>
      </w:r>
    </w:p>
    <w:p w14:paraId="64C48F97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perfil.curtir</w:t>
      </w:r>
      <w:proofErr w:type="spellEnd"/>
      <w:r>
        <w:rPr>
          <w:rStyle w:val="language-python"/>
          <w:color w:val="DDDDDD"/>
          <w:shd w:val="clear" w:color="auto" w:fill="272822"/>
        </w:rPr>
        <w:t>()</w:t>
      </w:r>
    </w:p>
    <w:p w14:paraId="63C573B0" w14:textId="77777777" w:rsidR="0085229C" w:rsidRDefault="0085229C" w:rsidP="0085229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perfil.curtir</w:t>
      </w:r>
      <w:proofErr w:type="spellEnd"/>
      <w:r>
        <w:rPr>
          <w:rStyle w:val="language-python"/>
          <w:color w:val="DDDDDD"/>
          <w:shd w:val="clear" w:color="auto" w:fill="272822"/>
        </w:rPr>
        <w:t>()</w:t>
      </w:r>
    </w:p>
    <w:p w14:paraId="28F40CFE" w14:textId="77777777" w:rsidR="0085229C" w:rsidRDefault="0085229C" w:rsidP="0085229C">
      <w:pPr>
        <w:pStyle w:val="Pr-formataoHTML"/>
        <w:shd w:val="clear" w:color="auto" w:fill="272822"/>
        <w:rPr>
          <w:rStyle w:val="language-python"/>
          <w:color w:val="DDDDDD"/>
          <w:shd w:val="clear" w:color="auto" w:fill="272822"/>
        </w:rPr>
      </w:pPr>
      <w:r>
        <w:rPr>
          <w:rStyle w:val="hljs-meta"/>
          <w:color w:val="75715E"/>
          <w:shd w:val="clear" w:color="auto" w:fill="272822"/>
        </w:rPr>
        <w:t>&gt;&gt;&gt;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language-python"/>
          <w:color w:val="DDDDDD"/>
          <w:shd w:val="clear" w:color="auto" w:fill="272822"/>
        </w:rPr>
        <w:t>perfil.obter_curtidas</w:t>
      </w:r>
      <w:proofErr w:type="spellEnd"/>
      <w:r>
        <w:rPr>
          <w:rStyle w:val="language-python"/>
          <w:color w:val="DDDDDD"/>
          <w:shd w:val="clear" w:color="auto" w:fill="272822"/>
        </w:rPr>
        <w:t>()</w:t>
      </w:r>
    </w:p>
    <w:p w14:paraId="5E04F62C" w14:textId="77777777" w:rsidR="00A138C7" w:rsidRPr="00A138C7" w:rsidRDefault="00A138C7" w:rsidP="00DF3C54">
      <w:pPr>
        <w:spacing w:line="276" w:lineRule="auto"/>
        <w:jc w:val="center"/>
        <w:rPr>
          <w:rFonts w:ascii="Poppins Light" w:hAnsi="Poppins Light" w:cs="Poppins Light"/>
          <w:noProof/>
          <w:sz w:val="18"/>
          <w:szCs w:val="18"/>
        </w:rPr>
      </w:pPr>
      <w:r w:rsidRPr="00A138C7">
        <w:rPr>
          <w:rFonts w:ascii="Poppins Light" w:hAnsi="Poppins Light" w:cs="Poppins Light"/>
          <w:noProof/>
          <w:sz w:val="18"/>
          <w:szCs w:val="18"/>
        </w:rPr>
        <w:t>Elaborado especialmente para o curso com a ferramenta Visual Studio Code.</w:t>
      </w:r>
    </w:p>
    <w:p w14:paraId="4C924F0B" w14:textId="77777777" w:rsidR="0085229C" w:rsidRDefault="0085229C" w:rsidP="00131E78">
      <w:pPr>
        <w:spacing w:line="276" w:lineRule="auto"/>
        <w:rPr>
          <w:rFonts w:ascii="Poppins Light" w:hAnsi="Poppins Light" w:cs="Poppins Light"/>
          <w:noProof/>
        </w:rPr>
      </w:pPr>
    </w:p>
    <w:p w14:paraId="78DE13CB" w14:textId="77777777" w:rsidR="0085229C" w:rsidRPr="0085229C" w:rsidRDefault="0085229C" w:rsidP="0085229C">
      <w:pPr>
        <w:rPr>
          <w:rFonts w:ascii="Poppins Light" w:hAnsi="Poppins Light" w:cs="Poppins Light"/>
          <w:noProof/>
        </w:rPr>
      </w:pPr>
      <w:r w:rsidRPr="3AEF9341">
        <w:rPr>
          <w:rFonts w:ascii="Poppins Light" w:hAnsi="Poppins Light" w:cs="Poppins Light"/>
          <w:noProof/>
        </w:rPr>
        <w:t>Qual é o resultado da execução?</w:t>
      </w:r>
    </w:p>
    <w:p w14:paraId="35A32EE3" w14:textId="77777777" w:rsidR="0085229C" w:rsidRPr="006761D5" w:rsidRDefault="0085229C" w:rsidP="00131E78">
      <w:pPr>
        <w:spacing w:line="276" w:lineRule="auto"/>
        <w:rPr>
          <w:rFonts w:ascii="Poppins Light" w:hAnsi="Poppins Light" w:cs="Poppins Light"/>
          <w:noProof/>
        </w:rPr>
      </w:pPr>
    </w:p>
    <w:sectPr w:rsidR="0085229C" w:rsidRPr="006761D5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D57ED" w14:textId="77777777" w:rsidR="007C7EA7" w:rsidRDefault="007C7EA7">
      <w:r>
        <w:separator/>
      </w:r>
    </w:p>
  </w:endnote>
  <w:endnote w:type="continuationSeparator" w:id="0">
    <w:p w14:paraId="3761849C" w14:textId="77777777" w:rsidR="007C7EA7" w:rsidRDefault="007C7EA7">
      <w:r>
        <w:continuationSeparator/>
      </w:r>
    </w:p>
  </w:endnote>
  <w:endnote w:type="continuationNotice" w:id="1">
    <w:p w14:paraId="4E856247" w14:textId="77777777" w:rsidR="007C7EA7" w:rsidRDefault="007C7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E042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E042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B1F87" w14:textId="77777777" w:rsidR="007C7EA7" w:rsidRDefault="007C7EA7">
      <w:r>
        <w:separator/>
      </w:r>
    </w:p>
  </w:footnote>
  <w:footnote w:type="continuationSeparator" w:id="0">
    <w:p w14:paraId="1CBC5628" w14:textId="77777777" w:rsidR="007C7EA7" w:rsidRDefault="007C7EA7">
      <w:r>
        <w:continuationSeparator/>
      </w:r>
    </w:p>
  </w:footnote>
  <w:footnote w:type="continuationNotice" w:id="1">
    <w:p w14:paraId="7F2AF12B" w14:textId="77777777" w:rsidR="007C7EA7" w:rsidRDefault="007C7E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5564969">
    <w:abstractNumId w:val="3"/>
  </w:num>
  <w:num w:numId="2" w16cid:durableId="2094467787">
    <w:abstractNumId w:val="4"/>
  </w:num>
  <w:num w:numId="3" w16cid:durableId="1265193207">
    <w:abstractNumId w:val="7"/>
  </w:num>
  <w:num w:numId="4" w16cid:durableId="1893348376">
    <w:abstractNumId w:val="5"/>
  </w:num>
  <w:num w:numId="5" w16cid:durableId="1836607874">
    <w:abstractNumId w:val="2"/>
  </w:num>
  <w:num w:numId="6" w16cid:durableId="890574455">
    <w:abstractNumId w:val="0"/>
  </w:num>
  <w:num w:numId="7" w16cid:durableId="1983847671">
    <w:abstractNumId w:val="6"/>
  </w:num>
  <w:num w:numId="8" w16cid:durableId="131768342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2473"/>
    <w:rsid w:val="00016193"/>
    <w:rsid w:val="000247E2"/>
    <w:rsid w:val="000278D8"/>
    <w:rsid w:val="00054F33"/>
    <w:rsid w:val="0007616B"/>
    <w:rsid w:val="00093C5A"/>
    <w:rsid w:val="000A4E65"/>
    <w:rsid w:val="000A69AF"/>
    <w:rsid w:val="000C6619"/>
    <w:rsid w:val="000D2452"/>
    <w:rsid w:val="000D2FB2"/>
    <w:rsid w:val="000D596E"/>
    <w:rsid w:val="000F7DE9"/>
    <w:rsid w:val="000F7DF1"/>
    <w:rsid w:val="00124756"/>
    <w:rsid w:val="00131E78"/>
    <w:rsid w:val="00160195"/>
    <w:rsid w:val="00167F47"/>
    <w:rsid w:val="001904F2"/>
    <w:rsid w:val="00192881"/>
    <w:rsid w:val="00193877"/>
    <w:rsid w:val="001A2D86"/>
    <w:rsid w:val="001A2DDB"/>
    <w:rsid w:val="001A32C9"/>
    <w:rsid w:val="001C335A"/>
    <w:rsid w:val="001C7A10"/>
    <w:rsid w:val="001E7BC0"/>
    <w:rsid w:val="002344C7"/>
    <w:rsid w:val="0023450C"/>
    <w:rsid w:val="002372B1"/>
    <w:rsid w:val="00252F67"/>
    <w:rsid w:val="00256D8D"/>
    <w:rsid w:val="002632D3"/>
    <w:rsid w:val="00264B6B"/>
    <w:rsid w:val="00296C53"/>
    <w:rsid w:val="002B24DB"/>
    <w:rsid w:val="002C6EC9"/>
    <w:rsid w:val="002D1A6D"/>
    <w:rsid w:val="002D51E3"/>
    <w:rsid w:val="002E6314"/>
    <w:rsid w:val="003009B4"/>
    <w:rsid w:val="003031BD"/>
    <w:rsid w:val="003365AE"/>
    <w:rsid w:val="00357160"/>
    <w:rsid w:val="00367C72"/>
    <w:rsid w:val="003C032E"/>
    <w:rsid w:val="003D0A11"/>
    <w:rsid w:val="003D71CA"/>
    <w:rsid w:val="00413351"/>
    <w:rsid w:val="00454835"/>
    <w:rsid w:val="00464B32"/>
    <w:rsid w:val="0047589B"/>
    <w:rsid w:val="00491C71"/>
    <w:rsid w:val="00493B10"/>
    <w:rsid w:val="004B283B"/>
    <w:rsid w:val="004B66A3"/>
    <w:rsid w:val="004C4C3F"/>
    <w:rsid w:val="004E1FD9"/>
    <w:rsid w:val="004E713D"/>
    <w:rsid w:val="00531D57"/>
    <w:rsid w:val="0054587F"/>
    <w:rsid w:val="005517B2"/>
    <w:rsid w:val="005545EF"/>
    <w:rsid w:val="00577FEA"/>
    <w:rsid w:val="00585F34"/>
    <w:rsid w:val="005A5A09"/>
    <w:rsid w:val="005D651D"/>
    <w:rsid w:val="005E1E05"/>
    <w:rsid w:val="005E4165"/>
    <w:rsid w:val="005F74BB"/>
    <w:rsid w:val="0060776C"/>
    <w:rsid w:val="0063273B"/>
    <w:rsid w:val="0064275A"/>
    <w:rsid w:val="00661625"/>
    <w:rsid w:val="006761D5"/>
    <w:rsid w:val="00676B29"/>
    <w:rsid w:val="006A5C4C"/>
    <w:rsid w:val="006B3AE9"/>
    <w:rsid w:val="00702092"/>
    <w:rsid w:val="00723D5E"/>
    <w:rsid w:val="007671B4"/>
    <w:rsid w:val="00773A8C"/>
    <w:rsid w:val="0078262D"/>
    <w:rsid w:val="007B6ABF"/>
    <w:rsid w:val="007C7EA7"/>
    <w:rsid w:val="007F2BF4"/>
    <w:rsid w:val="00813DC5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F775A"/>
    <w:rsid w:val="0092769D"/>
    <w:rsid w:val="00933A01"/>
    <w:rsid w:val="00966015"/>
    <w:rsid w:val="009B33B6"/>
    <w:rsid w:val="009E4419"/>
    <w:rsid w:val="009F5254"/>
    <w:rsid w:val="00A138C7"/>
    <w:rsid w:val="00A21D62"/>
    <w:rsid w:val="00A84613"/>
    <w:rsid w:val="00AA60A0"/>
    <w:rsid w:val="00AD78A6"/>
    <w:rsid w:val="00B45591"/>
    <w:rsid w:val="00BA6A76"/>
    <w:rsid w:val="00BB6AA4"/>
    <w:rsid w:val="00C04803"/>
    <w:rsid w:val="00C12E4A"/>
    <w:rsid w:val="00C42339"/>
    <w:rsid w:val="00C4314C"/>
    <w:rsid w:val="00C4723D"/>
    <w:rsid w:val="00C6070E"/>
    <w:rsid w:val="00C62CE1"/>
    <w:rsid w:val="00C96A8D"/>
    <w:rsid w:val="00CA4523"/>
    <w:rsid w:val="00CA60DE"/>
    <w:rsid w:val="00CC2A45"/>
    <w:rsid w:val="00CF76E4"/>
    <w:rsid w:val="00D03B93"/>
    <w:rsid w:val="00D05B9C"/>
    <w:rsid w:val="00D553AB"/>
    <w:rsid w:val="00D61A8F"/>
    <w:rsid w:val="00DA464D"/>
    <w:rsid w:val="00DA6E33"/>
    <w:rsid w:val="00DD5204"/>
    <w:rsid w:val="00DE0423"/>
    <w:rsid w:val="00DE0C0D"/>
    <w:rsid w:val="00DF3C54"/>
    <w:rsid w:val="00E10D86"/>
    <w:rsid w:val="00E227A8"/>
    <w:rsid w:val="00E400A6"/>
    <w:rsid w:val="00E71901"/>
    <w:rsid w:val="00E73E76"/>
    <w:rsid w:val="00E77AF3"/>
    <w:rsid w:val="00EA3B37"/>
    <w:rsid w:val="00EE7312"/>
    <w:rsid w:val="00EF47B1"/>
    <w:rsid w:val="00EF4AFE"/>
    <w:rsid w:val="00F044D7"/>
    <w:rsid w:val="00F472E5"/>
    <w:rsid w:val="00F51FEF"/>
    <w:rsid w:val="00F52AA0"/>
    <w:rsid w:val="00F57059"/>
    <w:rsid w:val="00FA7D91"/>
    <w:rsid w:val="00FB62CF"/>
    <w:rsid w:val="00FC40D8"/>
    <w:rsid w:val="00FD7F1E"/>
    <w:rsid w:val="00FF3340"/>
    <w:rsid w:val="00FF3ECB"/>
    <w:rsid w:val="3AEF9341"/>
    <w:rsid w:val="450038D2"/>
    <w:rsid w:val="4BF8657A"/>
    <w:rsid w:val="7561E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character" w:styleId="MenoPendente">
    <w:name w:val="Unresolved Mention"/>
    <w:basedOn w:val="Fontepargpadro"/>
    <w:uiPriority w:val="99"/>
    <w:semiHidden/>
    <w:unhideWhenUsed/>
    <w:rsid w:val="000247E2"/>
    <w:rPr>
      <w:color w:val="605E5C"/>
      <w:shd w:val="clear" w:color="auto" w:fill="E1DFDD"/>
    </w:rPr>
  </w:style>
  <w:style w:type="paragraph" w:customStyle="1" w:styleId="pf0">
    <w:name w:val="pf0"/>
    <w:basedOn w:val="Normal"/>
    <w:rsid w:val="000247E2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0247E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course/introducao-ao-python/task/712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1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4</cp:revision>
  <cp:lastPrinted>2006-08-31T06:40:00Z</cp:lastPrinted>
  <dcterms:created xsi:type="dcterms:W3CDTF">2024-05-29T15:08:00Z</dcterms:created>
  <dcterms:modified xsi:type="dcterms:W3CDTF">2024-06-03T22:59:00Z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