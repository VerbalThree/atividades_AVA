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872E79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2"/>
          <w:szCs w:val="22"/>
        </w:rPr>
      </w:pPr>
      <w:r w:rsidRPr="00872E79">
        <w:rPr>
          <w:rFonts w:ascii="Poppins" w:hAnsi="Poppins" w:cs="Poppins"/>
          <w:bCs/>
          <w:sz w:val="22"/>
          <w:szCs w:val="22"/>
        </w:rPr>
        <w:t xml:space="preserve">Roteiro de </w:t>
      </w:r>
      <w:r w:rsidR="00E227A8" w:rsidRPr="00872E79">
        <w:rPr>
          <w:rFonts w:ascii="Poppins" w:hAnsi="Poppins" w:cs="Poppins"/>
          <w:bCs/>
          <w:sz w:val="22"/>
          <w:szCs w:val="22"/>
        </w:rPr>
        <w:t xml:space="preserve">Atividade </w:t>
      </w:r>
      <w:r w:rsidRPr="00872E79">
        <w:rPr>
          <w:rFonts w:ascii="Poppins" w:hAnsi="Poppins" w:cs="Poppins"/>
          <w:bCs/>
          <w:sz w:val="22"/>
          <w:szCs w:val="22"/>
        </w:rPr>
        <w:t>Prática</w:t>
      </w:r>
    </w:p>
    <w:p w14:paraId="4CF5E947" w14:textId="77777777" w:rsidR="00814E58" w:rsidRPr="00872E79" w:rsidRDefault="00814E58" w:rsidP="00814E58">
      <w:pPr>
        <w:rPr>
          <w:sz w:val="22"/>
          <w:szCs w:val="22"/>
        </w:rPr>
      </w:pPr>
    </w:p>
    <w:p w14:paraId="3859BC60" w14:textId="7A01095D" w:rsidR="00E227A8" w:rsidRPr="00872E79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872E79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872E79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872E79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872E79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872E79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872E79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872E79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872E79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872E79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872E79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C49C706" w14:textId="0D90275A" w:rsidR="0060776C" w:rsidRPr="00872E79" w:rsidRDefault="000D596E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872E79">
        <w:rPr>
          <w:rFonts w:ascii="Poppins" w:hAnsi="Poppins" w:cs="Poppins"/>
          <w:b/>
          <w:bCs/>
          <w:noProof/>
          <w:sz w:val="22"/>
          <w:szCs w:val="22"/>
        </w:rPr>
        <w:t xml:space="preserve">Atividade: </w:t>
      </w:r>
      <w:r w:rsidR="00313CCB" w:rsidRPr="00872E79">
        <w:rPr>
          <w:rFonts w:ascii="Poppins" w:hAnsi="Poppins" w:cs="Poppins"/>
          <w:b/>
          <w:bCs/>
          <w:noProof/>
          <w:sz w:val="22"/>
          <w:szCs w:val="22"/>
        </w:rPr>
        <w:t xml:space="preserve">Empresa de </w:t>
      </w:r>
      <w:r w:rsidR="00FE2276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="00313CCB" w:rsidRPr="00872E79">
        <w:rPr>
          <w:rFonts w:ascii="Poppins" w:hAnsi="Poppins" w:cs="Poppins"/>
          <w:b/>
          <w:bCs/>
          <w:noProof/>
          <w:sz w:val="22"/>
          <w:szCs w:val="22"/>
        </w:rPr>
        <w:t xml:space="preserve">onsultoria em </w:t>
      </w:r>
      <w:r w:rsidR="00FE2276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="00313CCB" w:rsidRPr="00872E79">
        <w:rPr>
          <w:rFonts w:ascii="Poppins" w:hAnsi="Poppins" w:cs="Poppins"/>
          <w:b/>
          <w:bCs/>
          <w:noProof/>
          <w:sz w:val="22"/>
          <w:szCs w:val="22"/>
        </w:rPr>
        <w:t>rescimento</w:t>
      </w:r>
      <w:r w:rsidR="00872E79">
        <w:rPr>
          <w:rFonts w:ascii="Poppins" w:hAnsi="Poppins" w:cs="Poppins"/>
          <w:b/>
          <w:bCs/>
          <w:noProof/>
          <w:sz w:val="22"/>
          <w:szCs w:val="22"/>
        </w:rPr>
        <w:t xml:space="preserve"> | Parte 1</w:t>
      </w:r>
    </w:p>
    <w:p w14:paraId="65650FF6" w14:textId="77777777" w:rsidR="0060776C" w:rsidRPr="00872E79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4E9FF9D7" w14:textId="77777777" w:rsidR="00872E79" w:rsidRPr="00872E79" w:rsidRDefault="00872E79" w:rsidP="00872E79">
      <w:pPr>
        <w:shd w:val="clear" w:color="auto" w:fill="E7E6E6" w:themeFill="background2"/>
        <w:rPr>
          <w:rFonts w:ascii="Poppins Light" w:hAnsi="Poppins Light" w:cs="Poppins Light"/>
          <w:b/>
          <w:bCs/>
          <w:sz w:val="22"/>
          <w:szCs w:val="22"/>
        </w:rPr>
      </w:pPr>
      <w:bookmarkStart w:id="0" w:name="_Hlk167736240"/>
      <w:r w:rsidRPr="00872E79">
        <w:rPr>
          <w:rFonts w:ascii="Poppins Light" w:hAnsi="Poppins Light" w:cs="Poppins Light"/>
          <w:b/>
          <w:bCs/>
          <w:sz w:val="22"/>
          <w:szCs w:val="22"/>
        </w:rPr>
        <w:t>Orientações gerais:</w:t>
      </w:r>
    </w:p>
    <w:p w14:paraId="6A407FF9" w14:textId="77777777" w:rsidR="00872E79" w:rsidRPr="002312F9" w:rsidRDefault="00872E79" w:rsidP="00872E79">
      <w:pPr>
        <w:rPr>
          <w:rFonts w:ascii="Poppins Light" w:hAnsi="Poppins Light" w:cs="Poppins Light"/>
          <w:sz w:val="22"/>
          <w:szCs w:val="22"/>
        </w:rPr>
      </w:pPr>
    </w:p>
    <w:p w14:paraId="477A6F9D" w14:textId="3F34A8A1" w:rsidR="00872E79" w:rsidRPr="002312F9" w:rsidRDefault="00872E79" w:rsidP="00872E79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Tempo estimado para a atividade: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="0006200A">
        <w:rPr>
          <w:rFonts w:ascii="Poppins Light" w:hAnsi="Poppins Light" w:cs="Poppins Light"/>
          <w:noProof/>
          <w:sz w:val="22"/>
          <w:szCs w:val="22"/>
        </w:rPr>
        <w:t>25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minutos.</w:t>
      </w:r>
    </w:p>
    <w:p w14:paraId="3F18B30D" w14:textId="43AB486F" w:rsidR="00872E79" w:rsidRPr="002312F9" w:rsidRDefault="00872E79" w:rsidP="00872E79">
      <w:pPr>
        <w:rPr>
          <w:rFonts w:ascii="Poppins Light" w:hAnsi="Poppins Light" w:cs="Poppins Light"/>
          <w:noProof/>
          <w:sz w:val="22"/>
          <w:szCs w:val="22"/>
        </w:rPr>
      </w:pPr>
      <w:r w:rsidRPr="515BC243">
        <w:rPr>
          <w:rFonts w:ascii="Poppins Light" w:hAnsi="Poppins Light" w:cs="Poppins Light"/>
          <w:b/>
          <w:bCs/>
          <w:noProof/>
          <w:sz w:val="22"/>
          <w:szCs w:val="22"/>
        </w:rPr>
        <w:t>Lista de materiais: c</w:t>
      </w:r>
      <w:r w:rsidRPr="515BC243">
        <w:rPr>
          <w:rFonts w:ascii="Poppins Light" w:hAnsi="Poppins Light" w:cs="Poppins Light"/>
          <w:noProof/>
          <w:sz w:val="22"/>
          <w:szCs w:val="22"/>
        </w:rPr>
        <w:t xml:space="preserve">omputador com </w:t>
      </w:r>
      <w:r w:rsidR="0073199B">
        <w:rPr>
          <w:rFonts w:ascii="Poppins Light" w:hAnsi="Poppins Light" w:cs="Poppins Light"/>
          <w:noProof/>
          <w:sz w:val="22"/>
          <w:szCs w:val="22"/>
        </w:rPr>
        <w:t>i</w:t>
      </w:r>
      <w:r w:rsidRPr="515BC243">
        <w:rPr>
          <w:rFonts w:ascii="Poppins Light" w:hAnsi="Poppins Light" w:cs="Poppins Light"/>
          <w:noProof/>
          <w:sz w:val="22"/>
          <w:szCs w:val="22"/>
        </w:rPr>
        <w:t>nternet | Caderno para anotações | 1 caneta</w:t>
      </w:r>
      <w:r>
        <w:br/>
      </w:r>
    </w:p>
    <w:bookmarkEnd w:id="0"/>
    <w:p w14:paraId="310CAEF0" w14:textId="77777777" w:rsidR="00872E79" w:rsidRPr="00872E79" w:rsidRDefault="00872E79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2510A10" w14:textId="0C38456B" w:rsidR="00313CCB" w:rsidRPr="00872E79" w:rsidRDefault="00313CCB" w:rsidP="009D746D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Situação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p</w:t>
      </w:r>
      <w:r w:rsidR="009D746D"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roblema </w:t>
      </w:r>
    </w:p>
    <w:p w14:paraId="2BE30025" w14:textId="77777777" w:rsidR="009D746D" w:rsidRPr="00872E79" w:rsidRDefault="009D746D" w:rsidP="00313CC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37F0ED7A" w14:textId="1B3683FE" w:rsidR="009D746D" w:rsidRPr="00872E79" w:rsidRDefault="00313CCB" w:rsidP="009D746D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Empresa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: </w:t>
      </w:r>
    </w:p>
    <w:p w14:paraId="0F23080F" w14:textId="77777777" w:rsidR="009D746D" w:rsidRPr="00872E79" w:rsidRDefault="009D746D" w:rsidP="009D746D">
      <w:pPr>
        <w:pStyle w:val="PargrafodaLista"/>
        <w:rPr>
          <w:rFonts w:ascii="Poppins Light" w:hAnsi="Poppins Light" w:cs="Poppins Light"/>
          <w:noProof/>
          <w:sz w:val="22"/>
          <w:szCs w:val="22"/>
        </w:rPr>
      </w:pPr>
    </w:p>
    <w:p w14:paraId="49FBB19F" w14:textId="3E8964E8" w:rsidR="00313CCB" w:rsidRPr="00872E79" w:rsidRDefault="00313CCB" w:rsidP="009D746D">
      <w:pPr>
        <w:ind w:left="360"/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XYZ Consultoria, uma empresa em rápido crescimento no setor de consultoria empresarial.</w:t>
      </w:r>
    </w:p>
    <w:p w14:paraId="2FD6E4FE" w14:textId="77777777" w:rsidR="009D746D" w:rsidRPr="00872E79" w:rsidRDefault="009D746D" w:rsidP="009D746D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190C9C4E" w14:textId="616C1975" w:rsidR="009D746D" w:rsidRPr="00872E79" w:rsidRDefault="00313CCB" w:rsidP="009D746D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Desafio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: </w:t>
      </w:r>
    </w:p>
    <w:p w14:paraId="3D5FBE04" w14:textId="77777777" w:rsidR="009D746D" w:rsidRPr="00872E79" w:rsidRDefault="009D746D" w:rsidP="009D746D">
      <w:pPr>
        <w:pStyle w:val="PargrafodaLista"/>
        <w:rPr>
          <w:rFonts w:ascii="Poppins Light" w:hAnsi="Poppins Light" w:cs="Poppins Light"/>
          <w:noProof/>
          <w:sz w:val="22"/>
          <w:szCs w:val="22"/>
        </w:rPr>
      </w:pPr>
    </w:p>
    <w:p w14:paraId="57DA083D" w14:textId="7A7069C3" w:rsidR="00313CCB" w:rsidRPr="00872E79" w:rsidRDefault="00313CCB" w:rsidP="009D746D">
      <w:pPr>
        <w:ind w:left="360"/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A</w:t>
      </w:r>
      <w:r w:rsidR="009D746D" w:rsidRPr="00872E7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XYZ Consultoria tem enfrentado desafios com a comunicação interna e externa </w:t>
      </w:r>
      <w:r w:rsidR="0073199B">
        <w:rPr>
          <w:rFonts w:ascii="Poppins Light" w:hAnsi="Poppins Light" w:cs="Poppins Light"/>
          <w:noProof/>
          <w:sz w:val="22"/>
          <w:szCs w:val="22"/>
        </w:rPr>
        <w:t>em razão do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 aumento do número de projetos e funcionários.</w:t>
      </w:r>
    </w:p>
    <w:p w14:paraId="241FB9B8" w14:textId="77777777" w:rsidR="009D746D" w:rsidRPr="00872E79" w:rsidRDefault="009D746D" w:rsidP="009D746D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32D45AA3" w14:textId="00CD8E63" w:rsidR="009D746D" w:rsidRPr="00872E79" w:rsidRDefault="00313CCB" w:rsidP="009D746D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Problemas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a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tuais</w:t>
      </w:r>
      <w:r w:rsidRPr="00872E79">
        <w:rPr>
          <w:rFonts w:ascii="Poppins Light" w:hAnsi="Poppins Light" w:cs="Poppins Light"/>
          <w:noProof/>
          <w:sz w:val="22"/>
          <w:szCs w:val="22"/>
        </w:rPr>
        <w:t>:</w:t>
      </w:r>
    </w:p>
    <w:p w14:paraId="4848733C" w14:textId="77777777" w:rsidR="009D746D" w:rsidRPr="00872E79" w:rsidRDefault="009D746D" w:rsidP="009D746D">
      <w:pPr>
        <w:pStyle w:val="PargrafodaLista"/>
        <w:rPr>
          <w:rFonts w:ascii="Poppins Light" w:hAnsi="Poppins Light" w:cs="Poppins Light"/>
          <w:noProof/>
          <w:sz w:val="22"/>
          <w:szCs w:val="22"/>
        </w:rPr>
      </w:pPr>
    </w:p>
    <w:p w14:paraId="1EF349E4" w14:textId="7F5832EA" w:rsidR="00313CCB" w:rsidRPr="00872E79" w:rsidRDefault="00313CCB" w:rsidP="00755EB6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Dificuldades na troca rápida e eficiente de informações entre equipes.</w:t>
      </w:r>
    </w:p>
    <w:p w14:paraId="76667582" w14:textId="21BCC04B" w:rsidR="00313CCB" w:rsidRPr="00872E79" w:rsidRDefault="00313CCB" w:rsidP="00755EB6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Falta de um sistema centralizado para comunicação com clientes.</w:t>
      </w:r>
    </w:p>
    <w:p w14:paraId="2E2CC0DF" w14:textId="358B7332" w:rsidR="009D746D" w:rsidRPr="00872E79" w:rsidRDefault="00313CCB" w:rsidP="00755EB6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 xml:space="preserve">Inconsistências na comunicação </w:t>
      </w:r>
      <w:r w:rsidR="0073199B">
        <w:rPr>
          <w:rFonts w:ascii="Poppins Light" w:hAnsi="Poppins Light" w:cs="Poppins Light"/>
          <w:noProof/>
          <w:sz w:val="22"/>
          <w:szCs w:val="22"/>
        </w:rPr>
        <w:t xml:space="preserve">por conta do </w:t>
      </w:r>
      <w:r w:rsidRPr="00872E79">
        <w:rPr>
          <w:rFonts w:ascii="Poppins Light" w:hAnsi="Poppins Light" w:cs="Poppins Light"/>
          <w:noProof/>
          <w:sz w:val="22"/>
          <w:szCs w:val="22"/>
        </w:rPr>
        <w:t>uso de várias plataformas (e</w:t>
      </w:r>
      <w:r w:rsidR="005D3A03">
        <w:rPr>
          <w:rFonts w:ascii="Poppins Light" w:hAnsi="Poppins Light" w:cs="Poppins Light"/>
          <w:noProof/>
          <w:sz w:val="22"/>
          <w:szCs w:val="22"/>
        </w:rPr>
        <w:t>-</w:t>
      </w:r>
      <w:r w:rsidRPr="00872E79">
        <w:rPr>
          <w:rFonts w:ascii="Poppins Light" w:hAnsi="Poppins Light" w:cs="Poppins Light"/>
          <w:noProof/>
          <w:sz w:val="22"/>
          <w:szCs w:val="22"/>
        </w:rPr>
        <w:t>mail, mensagens instantâneas</w:t>
      </w:r>
      <w:r w:rsidR="005D3A03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872E79">
        <w:rPr>
          <w:rFonts w:ascii="Poppins Light" w:hAnsi="Poppins Light" w:cs="Poppins Light"/>
          <w:noProof/>
          <w:sz w:val="22"/>
          <w:szCs w:val="22"/>
        </w:rPr>
        <w:t>etc.).</w:t>
      </w:r>
    </w:p>
    <w:p w14:paraId="2D919EA0" w14:textId="580AB774" w:rsidR="00313CCB" w:rsidRPr="00872E79" w:rsidRDefault="00313CCB" w:rsidP="00755EB6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Dificuldades no rastreamento e arquivamento de comunicações importantes.</w:t>
      </w:r>
    </w:p>
    <w:p w14:paraId="629B2084" w14:textId="77777777" w:rsidR="009D746D" w:rsidRPr="00872E79" w:rsidRDefault="009D746D" w:rsidP="009D746D">
      <w:pPr>
        <w:rPr>
          <w:rFonts w:ascii="Poppins Light" w:hAnsi="Poppins Light" w:cs="Poppins Light"/>
          <w:noProof/>
          <w:sz w:val="22"/>
          <w:szCs w:val="22"/>
        </w:rPr>
      </w:pPr>
    </w:p>
    <w:p w14:paraId="467F1D44" w14:textId="5FE88123" w:rsidR="00313CCB" w:rsidRPr="00872E79" w:rsidRDefault="00313CCB" w:rsidP="009D746D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Necessidades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i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dentificadas:</w:t>
      </w:r>
    </w:p>
    <w:p w14:paraId="2043BB53" w14:textId="77777777" w:rsidR="009D746D" w:rsidRPr="00872E79" w:rsidRDefault="009D746D" w:rsidP="009D746D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15929BF0" w14:textId="53108EAF" w:rsidR="00313CCB" w:rsidRPr="00872E79" w:rsidRDefault="00313CCB" w:rsidP="00755EB6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Um sistema de mensageria centralizado e seguro que atenda tanto à comunicação interna quanto à externa.</w:t>
      </w:r>
    </w:p>
    <w:p w14:paraId="3474FEAF" w14:textId="17CA637B" w:rsidR="00313CCB" w:rsidRPr="00872E79" w:rsidRDefault="00313CCB" w:rsidP="00755EB6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Capacidade de integração com sistemas existentes de gerenciamento de projetos e CRM.</w:t>
      </w:r>
    </w:p>
    <w:p w14:paraId="075B57C5" w14:textId="45FC3AD0" w:rsidR="00313CCB" w:rsidRPr="00872E79" w:rsidRDefault="00313CCB" w:rsidP="00755EB6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lastRenderedPageBreak/>
        <w:t>Funções que permitam a colaboração eficaz entre equipes e a comunicação fluida com os clientes.</w:t>
      </w:r>
    </w:p>
    <w:p w14:paraId="40761F3B" w14:textId="5A84A276" w:rsidR="00313CCB" w:rsidRPr="00872E79" w:rsidRDefault="00313CCB" w:rsidP="00755EB6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Facilidade de uso e acessibilidade em diferentes dispositivos.</w:t>
      </w:r>
    </w:p>
    <w:p w14:paraId="7E4509F4" w14:textId="77777777" w:rsidR="009D746D" w:rsidRPr="00872E79" w:rsidRDefault="009D746D" w:rsidP="00313CC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5B99E981" w14:textId="54DB3113" w:rsidR="00313CCB" w:rsidRPr="00872E79" w:rsidRDefault="007E158A" w:rsidP="009D746D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  <w:shd w:val="clear" w:color="auto" w:fill="E7E6E6" w:themeFill="background2"/>
        </w:rPr>
        <w:t xml:space="preserve">Solução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  <w:shd w:val="clear" w:color="auto" w:fill="E7E6E6" w:themeFill="background2"/>
        </w:rPr>
        <w:t>a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  <w:shd w:val="clear" w:color="auto" w:fill="E7E6E6" w:themeFill="background2"/>
        </w:rPr>
        <w:t>presentada</w:t>
      </w:r>
    </w:p>
    <w:p w14:paraId="3FF5AAEB" w14:textId="77777777" w:rsidR="009D746D" w:rsidRPr="00872E79" w:rsidRDefault="009D746D" w:rsidP="009D746D">
      <w:pPr>
        <w:pStyle w:val="PargrafodaLista"/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1EFC5ACA" w14:textId="49F08114" w:rsidR="00313CCB" w:rsidRPr="00872E79" w:rsidRDefault="00313CCB" w:rsidP="009D746D">
      <w:pPr>
        <w:ind w:left="360"/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Desenvolver um</w:t>
      </w:r>
      <w:r w:rsidR="007E158A" w:rsidRPr="00872E7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872E79">
        <w:rPr>
          <w:rFonts w:ascii="Poppins Light" w:hAnsi="Poppins Light" w:cs="Poppins Light"/>
          <w:noProof/>
          <w:sz w:val="22"/>
          <w:szCs w:val="22"/>
        </w:rPr>
        <w:t>sistema de mensageria que resolva esses problemas e necessidades, otimizando a comunicação interna e externa da XYZ Consultoria, melhorando a eficiência operacional e a satisfação do cliente</w:t>
      </w:r>
      <w:r w:rsidR="00617BA7" w:rsidRPr="00872E79">
        <w:rPr>
          <w:rFonts w:ascii="Poppins Light" w:hAnsi="Poppins Light" w:cs="Poppins Light"/>
          <w:noProof/>
          <w:sz w:val="22"/>
          <w:szCs w:val="22"/>
        </w:rPr>
        <w:t>.</w:t>
      </w:r>
      <w:r w:rsidR="00CF290C" w:rsidRPr="00872E7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="00755EB6" w:rsidRPr="00872E79">
        <w:rPr>
          <w:rFonts w:ascii="Poppins Light" w:hAnsi="Poppins Light" w:cs="Poppins Light"/>
          <w:noProof/>
          <w:sz w:val="22"/>
          <w:szCs w:val="22"/>
        </w:rPr>
        <w:br/>
      </w:r>
      <w:r w:rsidR="00755EB6" w:rsidRPr="00872E79">
        <w:rPr>
          <w:rFonts w:ascii="Poppins Light" w:hAnsi="Poppins Light" w:cs="Poppins Light"/>
          <w:noProof/>
          <w:sz w:val="22"/>
          <w:szCs w:val="22"/>
        </w:rPr>
        <w:br/>
      </w:r>
      <w:r w:rsidR="00CF290C" w:rsidRPr="00872E79">
        <w:rPr>
          <w:rFonts w:ascii="Poppins Light" w:hAnsi="Poppins Light" w:cs="Poppins Light"/>
          <w:noProof/>
          <w:sz w:val="22"/>
          <w:szCs w:val="22"/>
        </w:rPr>
        <w:t xml:space="preserve">O fluxograma será uma ferramenta essencial para visualizar os processos envolvidos, facilitar o planejamento, identificar possíveis problemas e comunicar claramente os passos necessários entre os membros da equipe. </w:t>
      </w:r>
      <w:r w:rsidR="00755EB6" w:rsidRPr="00872E79">
        <w:rPr>
          <w:rFonts w:ascii="Poppins Light" w:hAnsi="Poppins Light" w:cs="Poppins Light"/>
          <w:noProof/>
          <w:sz w:val="22"/>
          <w:szCs w:val="22"/>
        </w:rPr>
        <w:br/>
      </w:r>
      <w:r w:rsidR="00755EB6" w:rsidRPr="00872E79">
        <w:rPr>
          <w:rFonts w:ascii="Poppins Light" w:hAnsi="Poppins Light" w:cs="Poppins Light"/>
          <w:noProof/>
          <w:sz w:val="22"/>
          <w:szCs w:val="22"/>
        </w:rPr>
        <w:br/>
      </w:r>
      <w:r w:rsidR="00CF290C" w:rsidRPr="00872E79">
        <w:rPr>
          <w:rFonts w:ascii="Poppins Light" w:hAnsi="Poppins Light" w:cs="Poppins Light"/>
          <w:noProof/>
          <w:sz w:val="22"/>
          <w:szCs w:val="22"/>
        </w:rPr>
        <w:t>A seguir, são apresentados os passos para criar esse fluxograma do sistema de mensageria.</w:t>
      </w:r>
    </w:p>
    <w:p w14:paraId="2D06A439" w14:textId="77777777" w:rsidR="00313CCB" w:rsidRPr="00872E79" w:rsidRDefault="00313CCB" w:rsidP="00313CCB">
      <w:pPr>
        <w:rPr>
          <w:rFonts w:ascii="Poppins Light" w:hAnsi="Poppins Light" w:cs="Poppins Light"/>
          <w:noProof/>
          <w:sz w:val="22"/>
          <w:szCs w:val="22"/>
        </w:rPr>
      </w:pPr>
    </w:p>
    <w:p w14:paraId="20273779" w14:textId="77777777" w:rsidR="00CF290C" w:rsidRPr="00872E79" w:rsidRDefault="00CF290C" w:rsidP="00313CCB">
      <w:pPr>
        <w:rPr>
          <w:rFonts w:ascii="Poppins Light" w:hAnsi="Poppins Light" w:cs="Poppins Light"/>
          <w:noProof/>
          <w:sz w:val="22"/>
          <w:szCs w:val="22"/>
        </w:rPr>
      </w:pPr>
    </w:p>
    <w:p w14:paraId="0E01090B" w14:textId="44B014E0" w:rsidR="00313CCB" w:rsidRPr="00872E79" w:rsidRDefault="00313CCB" w:rsidP="009D746D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Passo a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p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asso para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c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riar 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f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luxograma do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s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istema de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m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ensageria</w:t>
      </w:r>
    </w:p>
    <w:p w14:paraId="0508D98B" w14:textId="77777777" w:rsidR="00313CCB" w:rsidRPr="00872E79" w:rsidRDefault="00313CCB" w:rsidP="00313CC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58C4A716" w14:textId="1C416BE4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Definição do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e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scopo e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o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bjetivos do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s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istema</w:t>
      </w:r>
    </w:p>
    <w:p w14:paraId="0B4AEAC3" w14:textId="77777777" w:rsidR="00313CCB" w:rsidRPr="00872E79" w:rsidRDefault="00313CCB" w:rsidP="00755EB6">
      <w:pPr>
        <w:pStyle w:val="PargrafodaLista"/>
        <w:numPr>
          <w:ilvl w:val="0"/>
          <w:numId w:val="22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Determine os principais objetivos do sistema de mensageria.</w:t>
      </w:r>
    </w:p>
    <w:p w14:paraId="541CE04E" w14:textId="3DCC0A3D" w:rsidR="00313CCB" w:rsidRPr="00872E79" w:rsidRDefault="00313CCB" w:rsidP="00755EB6">
      <w:pPr>
        <w:pStyle w:val="PargrafodaLista"/>
        <w:numPr>
          <w:ilvl w:val="0"/>
          <w:numId w:val="22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Identifique as principais funcionalidades, como envio e recebimento de mensagens, gerenciamento de contatos etc.</w:t>
      </w:r>
    </w:p>
    <w:p w14:paraId="72D5E347" w14:textId="40DF45F7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Análise de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r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equisitos</w:t>
      </w:r>
    </w:p>
    <w:p w14:paraId="127D1DEC" w14:textId="77777777" w:rsidR="00313CCB" w:rsidRPr="00872E79" w:rsidRDefault="00313CCB" w:rsidP="00755EB6">
      <w:pPr>
        <w:pStyle w:val="PargrafodaLista"/>
        <w:numPr>
          <w:ilvl w:val="0"/>
          <w:numId w:val="23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Levante os requisitos funcionais e não funcionais do sistema.</w:t>
      </w:r>
    </w:p>
    <w:p w14:paraId="64F1956A" w14:textId="77777777" w:rsidR="00313CCB" w:rsidRPr="00872E79" w:rsidRDefault="00313CCB" w:rsidP="00755EB6">
      <w:pPr>
        <w:pStyle w:val="PargrafodaLista"/>
        <w:numPr>
          <w:ilvl w:val="0"/>
          <w:numId w:val="23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Considere questões de segurança, privacidade, escalabilidade e performance.</w:t>
      </w:r>
    </w:p>
    <w:p w14:paraId="22FDE391" w14:textId="61ECAF91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Design da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a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rquitetura do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s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istema</w:t>
      </w:r>
    </w:p>
    <w:p w14:paraId="01100646" w14:textId="57B1A791" w:rsidR="00313CCB" w:rsidRPr="00872E79" w:rsidRDefault="00313CCB" w:rsidP="00755EB6">
      <w:pPr>
        <w:pStyle w:val="PargrafodaLista"/>
        <w:numPr>
          <w:ilvl w:val="0"/>
          <w:numId w:val="24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Escolha o tipo de arquitetura do sistema (centralizada, descentralizada etc.).</w:t>
      </w:r>
    </w:p>
    <w:p w14:paraId="5ECD61AD" w14:textId="5576449C" w:rsidR="00313CCB" w:rsidRPr="00872E79" w:rsidRDefault="00313CCB" w:rsidP="00755EB6">
      <w:pPr>
        <w:pStyle w:val="PargrafodaLista"/>
        <w:numPr>
          <w:ilvl w:val="0"/>
          <w:numId w:val="24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Defina os principais componentes do sistema (servidores, bancos de dados, clientes etc.).</w:t>
      </w:r>
    </w:p>
    <w:p w14:paraId="0829172C" w14:textId="4A321ECE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Fluxo de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m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ensagens</w:t>
      </w:r>
    </w:p>
    <w:p w14:paraId="2B6AB273" w14:textId="77777777" w:rsidR="00313CCB" w:rsidRPr="00872E79" w:rsidRDefault="00313CCB" w:rsidP="00755EB6">
      <w:pPr>
        <w:pStyle w:val="PargrafodaLista"/>
        <w:numPr>
          <w:ilvl w:val="0"/>
          <w:numId w:val="25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Desenhe o fluxo de mensagens entre os usuários e o sistema.</w:t>
      </w:r>
    </w:p>
    <w:p w14:paraId="374CB9D9" w14:textId="30BA7CEF" w:rsidR="00313CCB" w:rsidRPr="00872E79" w:rsidRDefault="00313CCB" w:rsidP="00755EB6">
      <w:pPr>
        <w:pStyle w:val="PargrafodaLista"/>
        <w:numPr>
          <w:ilvl w:val="0"/>
          <w:numId w:val="25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Inclua detalhes</w:t>
      </w:r>
      <w:r w:rsidR="00AC63D8">
        <w:rPr>
          <w:rFonts w:ascii="Poppins Light" w:hAnsi="Poppins Light" w:cs="Poppins Light"/>
          <w:noProof/>
          <w:sz w:val="22"/>
          <w:szCs w:val="22"/>
        </w:rPr>
        <w:t>,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 como autenticação, armazenamento de mensagens, entrega e leitura.</w:t>
      </w:r>
    </w:p>
    <w:p w14:paraId="15828C08" w14:textId="5A721CDE" w:rsidR="00313CCB" w:rsidRPr="00872E79" w:rsidRDefault="00755EB6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I</w:t>
      </w:r>
      <w:r w:rsidR="00313CCB"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ntegração com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o</w:t>
      </w:r>
      <w:r w:rsidR="00313CCB"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utros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s</w:t>
      </w:r>
      <w:r w:rsidR="00313CCB" w:rsidRPr="00872E79">
        <w:rPr>
          <w:rFonts w:ascii="Poppins Light" w:hAnsi="Poppins Light" w:cs="Poppins Light"/>
          <w:b/>
          <w:bCs/>
          <w:noProof/>
          <w:sz w:val="22"/>
          <w:szCs w:val="22"/>
        </w:rPr>
        <w:t>istemas</w:t>
      </w:r>
    </w:p>
    <w:p w14:paraId="4C42CC59" w14:textId="77777777" w:rsidR="00313CCB" w:rsidRDefault="00313CCB" w:rsidP="00755EB6">
      <w:pPr>
        <w:pStyle w:val="PargrafodaLista"/>
        <w:numPr>
          <w:ilvl w:val="0"/>
          <w:numId w:val="26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Identifique e planeje a integração com outros sistemas, se necessário (ex.: sistemas de autenticação, bancos de dados externos).</w:t>
      </w:r>
    </w:p>
    <w:p w14:paraId="5CEF2B49" w14:textId="77777777" w:rsidR="00A362EB" w:rsidRPr="00A362EB" w:rsidRDefault="00A362EB" w:rsidP="00A362EB">
      <w:pPr>
        <w:rPr>
          <w:rFonts w:ascii="Poppins Light" w:hAnsi="Poppins Light" w:cs="Poppins Light"/>
          <w:noProof/>
          <w:sz w:val="22"/>
          <w:szCs w:val="22"/>
        </w:rPr>
      </w:pPr>
    </w:p>
    <w:p w14:paraId="39A64A13" w14:textId="7B2ADCF9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lastRenderedPageBreak/>
        <w:t xml:space="preserve">Desenvolvimento de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i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nterface</w:t>
      </w:r>
    </w:p>
    <w:p w14:paraId="3B748947" w14:textId="77777777" w:rsidR="00313CCB" w:rsidRPr="00872E79" w:rsidRDefault="00313CCB" w:rsidP="00755EB6">
      <w:pPr>
        <w:pStyle w:val="PargrafodaLista"/>
        <w:numPr>
          <w:ilvl w:val="0"/>
          <w:numId w:val="26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Esboce as interfaces de usuário para as funcionalidades principais.</w:t>
      </w:r>
    </w:p>
    <w:p w14:paraId="00C3427C" w14:textId="77777777" w:rsidR="00313CCB" w:rsidRDefault="00313CCB" w:rsidP="00755EB6">
      <w:pPr>
        <w:pStyle w:val="PargrafodaLista"/>
        <w:numPr>
          <w:ilvl w:val="0"/>
          <w:numId w:val="26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Pense na experiência do usuário e na facilidade de uso.</w:t>
      </w:r>
    </w:p>
    <w:p w14:paraId="0380AADD" w14:textId="77777777" w:rsidR="00A362EB" w:rsidRPr="00872E79" w:rsidRDefault="00A362EB" w:rsidP="00A362EB">
      <w:pPr>
        <w:pStyle w:val="PargrafodaLista"/>
        <w:ind w:left="1068"/>
        <w:rPr>
          <w:rFonts w:ascii="Poppins Light" w:hAnsi="Poppins Light" w:cs="Poppins Light"/>
          <w:noProof/>
          <w:sz w:val="22"/>
          <w:szCs w:val="22"/>
        </w:rPr>
      </w:pPr>
    </w:p>
    <w:p w14:paraId="5DDA52C8" w14:textId="71153480" w:rsidR="00313CCB" w:rsidRPr="00872E79" w:rsidRDefault="00313CCB" w:rsidP="00755EB6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Elaboração do </w:t>
      </w:r>
      <w:r w:rsidR="00FE2276">
        <w:rPr>
          <w:rFonts w:ascii="Poppins Light" w:hAnsi="Poppins Light" w:cs="Poppins Light"/>
          <w:b/>
          <w:bCs/>
          <w:noProof/>
          <w:sz w:val="22"/>
          <w:szCs w:val="22"/>
        </w:rPr>
        <w:t>f</w:t>
      </w:r>
      <w:r w:rsidRPr="00872E79">
        <w:rPr>
          <w:rFonts w:ascii="Poppins Light" w:hAnsi="Poppins Light" w:cs="Poppins Light"/>
          <w:b/>
          <w:bCs/>
          <w:noProof/>
          <w:sz w:val="22"/>
          <w:szCs w:val="22"/>
        </w:rPr>
        <w:t>luxograma</w:t>
      </w:r>
    </w:p>
    <w:p w14:paraId="1BA6A44B" w14:textId="77777777" w:rsidR="00313CCB" w:rsidRPr="00872E79" w:rsidRDefault="00313CCB" w:rsidP="00755EB6">
      <w:pPr>
        <w:pStyle w:val="PargrafodaLista"/>
        <w:numPr>
          <w:ilvl w:val="0"/>
          <w:numId w:val="27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Utilize uma ferramenta de diagramação para criar o fluxograma.</w:t>
      </w:r>
    </w:p>
    <w:p w14:paraId="62F983D2" w14:textId="77777777" w:rsidR="00313CCB" w:rsidRPr="00872E79" w:rsidRDefault="00313CCB" w:rsidP="00755EB6">
      <w:pPr>
        <w:pStyle w:val="PargrafodaLista"/>
        <w:numPr>
          <w:ilvl w:val="0"/>
          <w:numId w:val="27"/>
        </w:numPr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Represente cada componente e processo do sistema.</w:t>
      </w:r>
    </w:p>
    <w:p w14:paraId="516CB055" w14:textId="77777777" w:rsidR="00D1101D" w:rsidRPr="00872E79" w:rsidRDefault="00D1101D" w:rsidP="00D1101D">
      <w:pPr>
        <w:ind w:left="1440"/>
        <w:rPr>
          <w:rFonts w:ascii="Poppins Light" w:hAnsi="Poppins Light" w:cs="Poppins Light"/>
          <w:noProof/>
          <w:sz w:val="22"/>
          <w:szCs w:val="22"/>
        </w:rPr>
      </w:pPr>
    </w:p>
    <w:p w14:paraId="0ED21B0B" w14:textId="797FB784" w:rsidR="00E227A8" w:rsidRPr="00872E79" w:rsidRDefault="00E227A8" w:rsidP="00872E79">
      <w:pPr>
        <w:shd w:val="clear" w:color="auto" w:fill="E7E6E6" w:themeFill="background2"/>
        <w:rPr>
          <w:rFonts w:ascii="Poppins" w:hAnsi="Poppins" w:cs="Poppins"/>
          <w:b/>
          <w:bCs/>
          <w:noProof/>
          <w:sz w:val="22"/>
          <w:szCs w:val="22"/>
        </w:rPr>
      </w:pPr>
      <w:r w:rsidRPr="00872E79">
        <w:rPr>
          <w:rFonts w:ascii="Poppins" w:hAnsi="Poppins" w:cs="Poppins"/>
          <w:b/>
          <w:bCs/>
          <w:noProof/>
          <w:sz w:val="22"/>
          <w:szCs w:val="22"/>
        </w:rPr>
        <w:t xml:space="preserve">Procedimento </w:t>
      </w:r>
      <w:r w:rsidR="00FE2276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872E79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0FAB7145" w14:textId="77777777" w:rsidR="00E227A8" w:rsidRPr="00872E79" w:rsidRDefault="00E227A8" w:rsidP="00585F34">
      <w:pPr>
        <w:ind w:left="357"/>
        <w:jc w:val="both"/>
        <w:rPr>
          <w:rFonts w:ascii="Poppins Light" w:hAnsi="Poppins Light" w:cs="Poppins Light"/>
          <w:noProof/>
          <w:sz w:val="22"/>
          <w:szCs w:val="22"/>
        </w:rPr>
      </w:pPr>
    </w:p>
    <w:p w14:paraId="3DA1E9A8" w14:textId="4EA57A8E" w:rsidR="000D596E" w:rsidRPr="00872E79" w:rsidRDefault="00313CCB" w:rsidP="00872E79">
      <w:pPr>
        <w:pStyle w:val="PargrafodaLista"/>
        <w:numPr>
          <w:ilvl w:val="0"/>
          <w:numId w:val="28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872E79">
        <w:rPr>
          <w:rFonts w:ascii="Poppins Light" w:hAnsi="Poppins Light" w:cs="Poppins Light"/>
          <w:noProof/>
          <w:sz w:val="22"/>
          <w:szCs w:val="22"/>
        </w:rPr>
        <w:t>A partir da situação</w:t>
      </w:r>
      <w:r w:rsidR="002374E8">
        <w:rPr>
          <w:rFonts w:ascii="Poppins Light" w:hAnsi="Poppins Light" w:cs="Poppins Light"/>
          <w:noProof/>
          <w:sz w:val="22"/>
          <w:szCs w:val="22"/>
        </w:rPr>
        <w:t>-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problema apresentada e considerando que essa é a primeira etapa de um projeto que estamos desenvolvendo, descreva o fluxograma dessa atividade </w:t>
      </w:r>
      <w:r w:rsidR="0032689B">
        <w:rPr>
          <w:rFonts w:ascii="Poppins Light" w:hAnsi="Poppins Light" w:cs="Poppins Light"/>
          <w:noProof/>
          <w:sz w:val="22"/>
          <w:szCs w:val="22"/>
        </w:rPr>
        <w:t>de acordo com</w:t>
      </w:r>
      <w:r w:rsidR="0032689B" w:rsidRPr="00872E7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872E79">
        <w:rPr>
          <w:rFonts w:ascii="Poppins Light" w:hAnsi="Poppins Light" w:cs="Poppins Light"/>
          <w:noProof/>
          <w:sz w:val="22"/>
          <w:szCs w:val="22"/>
        </w:rPr>
        <w:t xml:space="preserve">a aplicação dos conceitos de mensageria necessários para configurar o projeto, conforme vimos em aula. Ao final, descreva o fluxograma nas linhas </w:t>
      </w:r>
      <w:r w:rsidR="0032689B">
        <w:rPr>
          <w:rFonts w:ascii="Poppins Light" w:hAnsi="Poppins Light" w:cs="Poppins Light"/>
          <w:noProof/>
          <w:sz w:val="22"/>
          <w:szCs w:val="22"/>
        </w:rPr>
        <w:t>a seguir</w:t>
      </w:r>
      <w:r w:rsidR="0032689B" w:rsidRPr="00872E7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872E79">
        <w:rPr>
          <w:rFonts w:ascii="Poppins Light" w:hAnsi="Poppins Light" w:cs="Poppins Light"/>
          <w:noProof/>
          <w:sz w:val="22"/>
          <w:szCs w:val="22"/>
        </w:rPr>
        <w:t>e envie pelo AVA</w:t>
      </w:r>
      <w:r w:rsidR="00D1101D" w:rsidRPr="00872E79">
        <w:rPr>
          <w:rFonts w:ascii="Poppins Light" w:hAnsi="Poppins Light" w:cs="Poppins Light"/>
          <w:noProof/>
          <w:sz w:val="22"/>
          <w:szCs w:val="22"/>
        </w:rPr>
        <w:t>:</w:t>
      </w:r>
    </w:p>
    <w:p w14:paraId="25AC76C3" w14:textId="77777777" w:rsidR="00755EB6" w:rsidRPr="00872E79" w:rsidRDefault="00755EB6" w:rsidP="00755EB6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72E79" w14:paraId="4311668A" w14:textId="77777777" w:rsidTr="00B45591">
        <w:tc>
          <w:tcPr>
            <w:tcW w:w="8919" w:type="dxa"/>
          </w:tcPr>
          <w:p w14:paraId="0F1F6925" w14:textId="1AAD7AE2" w:rsidR="00E227A8" w:rsidRPr="00872E79" w:rsidRDefault="00755EB6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  <w:r w:rsidRPr="00872E79">
              <w:rPr>
                <w:rFonts w:ascii="Poppins Light" w:hAnsi="Poppins Light" w:cs="Poppins Light"/>
                <w:noProof/>
                <w:sz w:val="22"/>
                <w:szCs w:val="22"/>
              </w:rPr>
              <w:softHyphen/>
            </w:r>
          </w:p>
        </w:tc>
      </w:tr>
      <w:tr w:rsidR="00E227A8" w:rsidRPr="00872E79" w14:paraId="0C35F990" w14:textId="77777777" w:rsidTr="00B45591">
        <w:tc>
          <w:tcPr>
            <w:tcW w:w="8919" w:type="dxa"/>
          </w:tcPr>
          <w:p w14:paraId="0D979B85" w14:textId="77777777" w:rsidR="00E227A8" w:rsidRPr="00872E7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872E79" w14:paraId="0D2A8271" w14:textId="77777777" w:rsidTr="00B45591">
        <w:tc>
          <w:tcPr>
            <w:tcW w:w="8919" w:type="dxa"/>
          </w:tcPr>
          <w:p w14:paraId="36559B10" w14:textId="77777777" w:rsidR="00E227A8" w:rsidRPr="00872E7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872E79" w14:paraId="12536CD2" w14:textId="77777777" w:rsidTr="00B45591">
        <w:tc>
          <w:tcPr>
            <w:tcW w:w="8919" w:type="dxa"/>
          </w:tcPr>
          <w:p w14:paraId="32DAE36C" w14:textId="77777777" w:rsidR="00E227A8" w:rsidRPr="00872E7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872E79" w14:paraId="176ED4E5" w14:textId="77777777" w:rsidTr="00B45591">
        <w:tc>
          <w:tcPr>
            <w:tcW w:w="8919" w:type="dxa"/>
          </w:tcPr>
          <w:p w14:paraId="25826BD0" w14:textId="77777777" w:rsidR="00E227A8" w:rsidRPr="00872E7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14D9BDA" w14:textId="77777777" w:rsidR="000D596E" w:rsidRPr="00872E79" w:rsidRDefault="000D596E" w:rsidP="006761D5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sectPr w:rsidR="000D596E" w:rsidRPr="00872E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E8995" w14:textId="77777777" w:rsidR="00811EB9" w:rsidRDefault="00811EB9">
      <w:r>
        <w:separator/>
      </w:r>
    </w:p>
  </w:endnote>
  <w:endnote w:type="continuationSeparator" w:id="0">
    <w:p w14:paraId="0202A47A" w14:textId="77777777" w:rsidR="00811EB9" w:rsidRDefault="00811EB9">
      <w:r>
        <w:continuationSeparator/>
      </w:r>
    </w:p>
  </w:endnote>
  <w:endnote w:type="continuationNotice" w:id="1">
    <w:p w14:paraId="7156DC79" w14:textId="77777777" w:rsidR="00811EB9" w:rsidRDefault="00811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56565" w14:textId="77777777" w:rsidR="005B4FB9" w:rsidRDefault="005B4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226F2" w14:textId="77777777" w:rsidR="00811EB9" w:rsidRDefault="00811EB9">
      <w:r>
        <w:separator/>
      </w:r>
    </w:p>
  </w:footnote>
  <w:footnote w:type="continuationSeparator" w:id="0">
    <w:p w14:paraId="47FF8AAE" w14:textId="77777777" w:rsidR="00811EB9" w:rsidRDefault="00811EB9">
      <w:r>
        <w:continuationSeparator/>
      </w:r>
    </w:p>
  </w:footnote>
  <w:footnote w:type="continuationNotice" w:id="1">
    <w:p w14:paraId="659B7AC1" w14:textId="77777777" w:rsidR="00811EB9" w:rsidRDefault="00811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1CC1B" w14:textId="77777777" w:rsidR="005B4FB9" w:rsidRDefault="005B4F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96F6B" w14:textId="77777777" w:rsidR="005B4FB9" w:rsidRDefault="005B4F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AD3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403DB"/>
    <w:multiLevelType w:val="hybridMultilevel"/>
    <w:tmpl w:val="0F26A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4C94"/>
    <w:multiLevelType w:val="hybridMultilevel"/>
    <w:tmpl w:val="FD7040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E31E63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07DCC"/>
    <w:multiLevelType w:val="hybridMultilevel"/>
    <w:tmpl w:val="943C6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AD2539"/>
    <w:multiLevelType w:val="hybridMultilevel"/>
    <w:tmpl w:val="9FCCDC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004FD1"/>
    <w:multiLevelType w:val="hybridMultilevel"/>
    <w:tmpl w:val="A9A0F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B0CC0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A2911"/>
    <w:multiLevelType w:val="hybridMultilevel"/>
    <w:tmpl w:val="6868D3A4"/>
    <w:lvl w:ilvl="0" w:tplc="F5F8D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073C"/>
    <w:multiLevelType w:val="hybridMultilevel"/>
    <w:tmpl w:val="4EBACE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9A36C7"/>
    <w:multiLevelType w:val="hybridMultilevel"/>
    <w:tmpl w:val="0C7E8D92"/>
    <w:lvl w:ilvl="0" w:tplc="008A2C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1A294D"/>
    <w:multiLevelType w:val="hybridMultilevel"/>
    <w:tmpl w:val="3868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21981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A7A91"/>
    <w:multiLevelType w:val="hybridMultilevel"/>
    <w:tmpl w:val="A0BE1E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0716959"/>
    <w:multiLevelType w:val="hybridMultilevel"/>
    <w:tmpl w:val="7D3CD1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C90673"/>
    <w:multiLevelType w:val="hybridMultilevel"/>
    <w:tmpl w:val="88A46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BA0AA9"/>
    <w:multiLevelType w:val="hybridMultilevel"/>
    <w:tmpl w:val="62DC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2"/>
  </w:num>
  <w:num w:numId="2" w16cid:durableId="1115713199">
    <w:abstractNumId w:val="13"/>
  </w:num>
  <w:num w:numId="3" w16cid:durableId="1821843517">
    <w:abstractNumId w:val="27"/>
  </w:num>
  <w:num w:numId="4" w16cid:durableId="1682665340">
    <w:abstractNumId w:val="22"/>
  </w:num>
  <w:num w:numId="5" w16cid:durableId="1499492561">
    <w:abstractNumId w:val="10"/>
  </w:num>
  <w:num w:numId="6" w16cid:durableId="1534533007">
    <w:abstractNumId w:val="5"/>
  </w:num>
  <w:num w:numId="7" w16cid:durableId="2039425142">
    <w:abstractNumId w:val="26"/>
  </w:num>
  <w:num w:numId="8" w16cid:durableId="1626764747">
    <w:abstractNumId w:val="16"/>
  </w:num>
  <w:num w:numId="9" w16cid:durableId="1094009831">
    <w:abstractNumId w:val="17"/>
  </w:num>
  <w:num w:numId="10" w16cid:durableId="1006859068">
    <w:abstractNumId w:val="24"/>
  </w:num>
  <w:num w:numId="11" w16cid:durableId="1971355085">
    <w:abstractNumId w:val="1"/>
  </w:num>
  <w:num w:numId="12" w16cid:durableId="135341845">
    <w:abstractNumId w:val="4"/>
  </w:num>
  <w:num w:numId="13" w16cid:durableId="394662673">
    <w:abstractNumId w:val="9"/>
  </w:num>
  <w:num w:numId="14" w16cid:durableId="306519356">
    <w:abstractNumId w:val="19"/>
  </w:num>
  <w:num w:numId="15" w16cid:durableId="310524404">
    <w:abstractNumId w:val="0"/>
  </w:num>
  <w:num w:numId="16" w16cid:durableId="1987078429">
    <w:abstractNumId w:val="23"/>
  </w:num>
  <w:num w:numId="17" w16cid:durableId="1683318757">
    <w:abstractNumId w:val="2"/>
  </w:num>
  <w:num w:numId="18" w16cid:durableId="382410506">
    <w:abstractNumId w:val="15"/>
  </w:num>
  <w:num w:numId="19" w16cid:durableId="727193523">
    <w:abstractNumId w:val="25"/>
  </w:num>
  <w:num w:numId="20" w16cid:durableId="1948275050">
    <w:abstractNumId w:val="8"/>
  </w:num>
  <w:num w:numId="21" w16cid:durableId="1088964341">
    <w:abstractNumId w:val="11"/>
  </w:num>
  <w:num w:numId="22" w16cid:durableId="348144565">
    <w:abstractNumId w:val="21"/>
  </w:num>
  <w:num w:numId="23" w16cid:durableId="159397821">
    <w:abstractNumId w:val="6"/>
  </w:num>
  <w:num w:numId="24" w16cid:durableId="1097601725">
    <w:abstractNumId w:val="3"/>
  </w:num>
  <w:num w:numId="25" w16cid:durableId="1354065190">
    <w:abstractNumId w:val="14"/>
  </w:num>
  <w:num w:numId="26" w16cid:durableId="660159272">
    <w:abstractNumId w:val="7"/>
  </w:num>
  <w:num w:numId="27" w16cid:durableId="1912423396">
    <w:abstractNumId w:val="20"/>
  </w:num>
  <w:num w:numId="28" w16cid:durableId="203610502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6200A"/>
    <w:rsid w:val="000866C4"/>
    <w:rsid w:val="00093C5A"/>
    <w:rsid w:val="000A4E65"/>
    <w:rsid w:val="000B5CFF"/>
    <w:rsid w:val="000C6619"/>
    <w:rsid w:val="000D596E"/>
    <w:rsid w:val="000F7DE9"/>
    <w:rsid w:val="00102B6C"/>
    <w:rsid w:val="00124756"/>
    <w:rsid w:val="0012677C"/>
    <w:rsid w:val="001467F8"/>
    <w:rsid w:val="00160195"/>
    <w:rsid w:val="00170027"/>
    <w:rsid w:val="001904F2"/>
    <w:rsid w:val="001A29E2"/>
    <w:rsid w:val="001A2D86"/>
    <w:rsid w:val="001A32C9"/>
    <w:rsid w:val="001B0B18"/>
    <w:rsid w:val="001C335A"/>
    <w:rsid w:val="001D2BEC"/>
    <w:rsid w:val="001E7BC0"/>
    <w:rsid w:val="002344C7"/>
    <w:rsid w:val="0023450C"/>
    <w:rsid w:val="002372B1"/>
    <w:rsid w:val="002374E8"/>
    <w:rsid w:val="00252F67"/>
    <w:rsid w:val="00256D8D"/>
    <w:rsid w:val="002632D3"/>
    <w:rsid w:val="00264B6B"/>
    <w:rsid w:val="002B19CD"/>
    <w:rsid w:val="002C6EC9"/>
    <w:rsid w:val="002D1A6D"/>
    <w:rsid w:val="002D51E3"/>
    <w:rsid w:val="002E6314"/>
    <w:rsid w:val="002F5ED5"/>
    <w:rsid w:val="003009B4"/>
    <w:rsid w:val="003031BD"/>
    <w:rsid w:val="00313CCB"/>
    <w:rsid w:val="0032689B"/>
    <w:rsid w:val="003365AE"/>
    <w:rsid w:val="00367C72"/>
    <w:rsid w:val="003962BF"/>
    <w:rsid w:val="003C032E"/>
    <w:rsid w:val="003D71CA"/>
    <w:rsid w:val="003F0D78"/>
    <w:rsid w:val="00454835"/>
    <w:rsid w:val="00464B32"/>
    <w:rsid w:val="00491C71"/>
    <w:rsid w:val="00493B10"/>
    <w:rsid w:val="004B66A3"/>
    <w:rsid w:val="004E713D"/>
    <w:rsid w:val="004F466F"/>
    <w:rsid w:val="00542EEF"/>
    <w:rsid w:val="0054587F"/>
    <w:rsid w:val="005517B2"/>
    <w:rsid w:val="00564127"/>
    <w:rsid w:val="0057684D"/>
    <w:rsid w:val="00585F34"/>
    <w:rsid w:val="005A5A09"/>
    <w:rsid w:val="005B4FB9"/>
    <w:rsid w:val="005D3A03"/>
    <w:rsid w:val="005E4165"/>
    <w:rsid w:val="005F74BB"/>
    <w:rsid w:val="0060776C"/>
    <w:rsid w:val="0061601C"/>
    <w:rsid w:val="00617BA7"/>
    <w:rsid w:val="0063273B"/>
    <w:rsid w:val="006330B4"/>
    <w:rsid w:val="006531E1"/>
    <w:rsid w:val="006653E9"/>
    <w:rsid w:val="006761D5"/>
    <w:rsid w:val="00676B29"/>
    <w:rsid w:val="006B3AE9"/>
    <w:rsid w:val="00723D5E"/>
    <w:rsid w:val="0073199B"/>
    <w:rsid w:val="00745431"/>
    <w:rsid w:val="00755EB6"/>
    <w:rsid w:val="007671B4"/>
    <w:rsid w:val="00773A8C"/>
    <w:rsid w:val="0078262D"/>
    <w:rsid w:val="007B15BE"/>
    <w:rsid w:val="007B3C2C"/>
    <w:rsid w:val="007B6ABF"/>
    <w:rsid w:val="007E158A"/>
    <w:rsid w:val="00811EB9"/>
    <w:rsid w:val="00814E58"/>
    <w:rsid w:val="0083474B"/>
    <w:rsid w:val="00841D59"/>
    <w:rsid w:val="00843008"/>
    <w:rsid w:val="00851368"/>
    <w:rsid w:val="00872E79"/>
    <w:rsid w:val="00875DD6"/>
    <w:rsid w:val="008925A9"/>
    <w:rsid w:val="00893107"/>
    <w:rsid w:val="00896814"/>
    <w:rsid w:val="008A1DC7"/>
    <w:rsid w:val="008B4C24"/>
    <w:rsid w:val="008F67F6"/>
    <w:rsid w:val="008F775A"/>
    <w:rsid w:val="0092769D"/>
    <w:rsid w:val="009571E9"/>
    <w:rsid w:val="00966015"/>
    <w:rsid w:val="009B33B6"/>
    <w:rsid w:val="009D746D"/>
    <w:rsid w:val="00A362EB"/>
    <w:rsid w:val="00A96C90"/>
    <w:rsid w:val="00AA60A0"/>
    <w:rsid w:val="00AB6DD9"/>
    <w:rsid w:val="00AC63D8"/>
    <w:rsid w:val="00AD600F"/>
    <w:rsid w:val="00AD78A6"/>
    <w:rsid w:val="00AF689A"/>
    <w:rsid w:val="00B45591"/>
    <w:rsid w:val="00B733A5"/>
    <w:rsid w:val="00BA6A76"/>
    <w:rsid w:val="00C05CC5"/>
    <w:rsid w:val="00C12E4A"/>
    <w:rsid w:val="00C14684"/>
    <w:rsid w:val="00C42339"/>
    <w:rsid w:val="00C4723D"/>
    <w:rsid w:val="00C60656"/>
    <w:rsid w:val="00C6070E"/>
    <w:rsid w:val="00C62CE1"/>
    <w:rsid w:val="00C84F90"/>
    <w:rsid w:val="00C943B1"/>
    <w:rsid w:val="00C96A8D"/>
    <w:rsid w:val="00CA4523"/>
    <w:rsid w:val="00CB294B"/>
    <w:rsid w:val="00CC2A45"/>
    <w:rsid w:val="00CF290C"/>
    <w:rsid w:val="00CF76E4"/>
    <w:rsid w:val="00D03B93"/>
    <w:rsid w:val="00D05B9C"/>
    <w:rsid w:val="00D1101D"/>
    <w:rsid w:val="00D2731A"/>
    <w:rsid w:val="00D553AB"/>
    <w:rsid w:val="00D61A8F"/>
    <w:rsid w:val="00DC75B7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0A06"/>
    <w:rsid w:val="00F024DB"/>
    <w:rsid w:val="00F044D7"/>
    <w:rsid w:val="00F17254"/>
    <w:rsid w:val="00F41EE9"/>
    <w:rsid w:val="00F472E5"/>
    <w:rsid w:val="00F51FEF"/>
    <w:rsid w:val="00F52AA0"/>
    <w:rsid w:val="00F57059"/>
    <w:rsid w:val="00F72416"/>
    <w:rsid w:val="00F9578C"/>
    <w:rsid w:val="00FD7F1E"/>
    <w:rsid w:val="00FE2276"/>
    <w:rsid w:val="00FF3340"/>
    <w:rsid w:val="00FF3ECB"/>
    <w:rsid w:val="515BC243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10</TotalTime>
  <Pages>3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2024-07-23T15:47:00Z</dcterms:created>
  <dcterms:modified xsi:type="dcterms:W3CDTF">2024-07-23T15:47:00Z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