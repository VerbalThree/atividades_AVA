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621FAD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2"/>
          <w:szCs w:val="22"/>
        </w:rPr>
      </w:pPr>
      <w:r w:rsidRPr="00621FAD">
        <w:rPr>
          <w:rFonts w:ascii="Poppins" w:hAnsi="Poppins" w:cs="Poppins"/>
          <w:bCs/>
          <w:sz w:val="22"/>
          <w:szCs w:val="22"/>
        </w:rPr>
        <w:t xml:space="preserve">Roteiro de </w:t>
      </w:r>
      <w:r w:rsidR="00E227A8" w:rsidRPr="00621FAD">
        <w:rPr>
          <w:rFonts w:ascii="Poppins" w:hAnsi="Poppins" w:cs="Poppins"/>
          <w:bCs/>
          <w:sz w:val="22"/>
          <w:szCs w:val="22"/>
        </w:rPr>
        <w:t xml:space="preserve">Atividade </w:t>
      </w:r>
      <w:r w:rsidRPr="00621FAD">
        <w:rPr>
          <w:rFonts w:ascii="Poppins" w:hAnsi="Poppins" w:cs="Poppins"/>
          <w:bCs/>
          <w:sz w:val="22"/>
          <w:szCs w:val="22"/>
        </w:rPr>
        <w:t>Prática</w:t>
      </w:r>
    </w:p>
    <w:p w14:paraId="4CF5E947" w14:textId="77777777" w:rsidR="00814E58" w:rsidRPr="00621FAD" w:rsidRDefault="00814E58" w:rsidP="00814E58">
      <w:pPr>
        <w:rPr>
          <w:sz w:val="22"/>
          <w:szCs w:val="22"/>
        </w:rPr>
      </w:pPr>
    </w:p>
    <w:p w14:paraId="3859BC60" w14:textId="7A01095D" w:rsidR="00E227A8" w:rsidRPr="00621FAD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2"/>
          <w:szCs w:val="22"/>
        </w:rPr>
      </w:pPr>
      <w:r w:rsidRPr="00621FAD">
        <w:rPr>
          <w:rFonts w:ascii="Poppins Light" w:hAnsi="Poppins Light" w:cs="Poppins Light"/>
          <w:b w:val="0"/>
          <w:sz w:val="22"/>
          <w:szCs w:val="22"/>
          <w:u w:val="none"/>
        </w:rPr>
        <w:t>Nome:</w:t>
      </w:r>
      <w:r w:rsidR="00814E58" w:rsidRPr="00621FAD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="004E713D" w:rsidRPr="00621FAD">
        <w:rPr>
          <w:rFonts w:ascii="Poppins Light" w:hAnsi="Poppins Light" w:cs="Poppins Light"/>
          <w:b w:val="0"/>
          <w:sz w:val="22"/>
          <w:szCs w:val="22"/>
        </w:rPr>
        <w:t xml:space="preserve">                                                                                    </w:t>
      </w:r>
      <w:r w:rsidRPr="00621FAD">
        <w:rPr>
          <w:rFonts w:ascii="Poppins Light" w:hAnsi="Poppins Light" w:cs="Poppins Light"/>
          <w:b w:val="0"/>
          <w:sz w:val="22"/>
          <w:szCs w:val="22"/>
          <w:u w:val="none"/>
        </w:rPr>
        <w:tab/>
      </w:r>
      <w:r w:rsidR="004E713D" w:rsidRPr="00621FAD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Pr="00621FAD">
        <w:rPr>
          <w:rFonts w:ascii="Poppins Light" w:hAnsi="Poppins Light" w:cs="Poppins Light"/>
          <w:b w:val="0"/>
          <w:sz w:val="22"/>
          <w:szCs w:val="22"/>
          <w:u w:val="none"/>
        </w:rPr>
        <w:t>Turma</w:t>
      </w:r>
      <w:r w:rsidR="004E713D" w:rsidRPr="00621FAD">
        <w:rPr>
          <w:rFonts w:ascii="Poppins Light" w:hAnsi="Poppins Light" w:cs="Poppins Light"/>
          <w:b w:val="0"/>
          <w:sz w:val="22"/>
          <w:szCs w:val="22"/>
          <w:u w:val="none"/>
        </w:rPr>
        <w:t xml:space="preserve">: </w:t>
      </w:r>
      <w:r w:rsidR="004E713D" w:rsidRPr="00621FAD">
        <w:rPr>
          <w:rFonts w:ascii="Poppins Light" w:hAnsi="Poppins Light" w:cs="Poppins Light"/>
          <w:b w:val="0"/>
          <w:sz w:val="22"/>
          <w:szCs w:val="22"/>
        </w:rPr>
        <w:t xml:space="preserve">                            </w:t>
      </w:r>
      <w:r w:rsidRPr="00621FAD">
        <w:rPr>
          <w:rFonts w:ascii="Poppins Light" w:hAnsi="Poppins Light" w:cs="Poppins Light"/>
          <w:b w:val="0"/>
          <w:color w:val="FFFFFF" w:themeColor="background1"/>
          <w:sz w:val="22"/>
          <w:szCs w:val="22"/>
        </w:rPr>
        <w:t>.</w:t>
      </w:r>
    </w:p>
    <w:p w14:paraId="150B4459" w14:textId="77777777" w:rsidR="0060776C" w:rsidRPr="00621FAD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6C49C706" w14:textId="482C9391" w:rsidR="0060776C" w:rsidRDefault="000D596E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621FAD">
        <w:rPr>
          <w:rFonts w:ascii="Poppins" w:hAnsi="Poppins" w:cs="Poppins"/>
          <w:b/>
          <w:bCs/>
          <w:noProof/>
          <w:sz w:val="22"/>
          <w:szCs w:val="22"/>
        </w:rPr>
        <w:t xml:space="preserve">Atividade 1: </w:t>
      </w:r>
      <w:r w:rsidR="00C94882" w:rsidRPr="00621FAD">
        <w:rPr>
          <w:rFonts w:ascii="Poppins" w:hAnsi="Poppins" w:cs="Poppins"/>
          <w:b/>
          <w:bCs/>
          <w:noProof/>
          <w:sz w:val="22"/>
          <w:szCs w:val="22"/>
        </w:rPr>
        <w:t>Empresa de consultoria em crescimento</w:t>
      </w:r>
      <w:r w:rsidR="00621FAD">
        <w:rPr>
          <w:rFonts w:ascii="Poppins" w:hAnsi="Poppins" w:cs="Poppins"/>
          <w:b/>
          <w:bCs/>
          <w:noProof/>
          <w:sz w:val="22"/>
          <w:szCs w:val="22"/>
        </w:rPr>
        <w:t xml:space="preserve"> | Parte 2</w:t>
      </w:r>
    </w:p>
    <w:p w14:paraId="69910840" w14:textId="77777777" w:rsidR="00621FAD" w:rsidRDefault="00621FAD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1987C61C" w14:textId="77777777" w:rsidR="00621FAD" w:rsidRPr="00872E79" w:rsidRDefault="00621FAD" w:rsidP="00621FAD">
      <w:pPr>
        <w:shd w:val="clear" w:color="auto" w:fill="E7E6E6" w:themeFill="background2"/>
        <w:rPr>
          <w:rFonts w:ascii="Poppins Light" w:hAnsi="Poppins Light" w:cs="Poppins Light"/>
          <w:b/>
          <w:bCs/>
          <w:sz w:val="22"/>
          <w:szCs w:val="22"/>
        </w:rPr>
      </w:pPr>
      <w:r w:rsidRPr="00872E79">
        <w:rPr>
          <w:rFonts w:ascii="Poppins Light" w:hAnsi="Poppins Light" w:cs="Poppins Light"/>
          <w:b/>
          <w:bCs/>
          <w:sz w:val="22"/>
          <w:szCs w:val="22"/>
        </w:rPr>
        <w:t>Orientações gerais:</w:t>
      </w:r>
    </w:p>
    <w:p w14:paraId="08C7EFE6" w14:textId="77777777" w:rsidR="00621FAD" w:rsidRPr="002312F9" w:rsidRDefault="00621FAD" w:rsidP="00621FAD">
      <w:pPr>
        <w:rPr>
          <w:rFonts w:ascii="Poppins Light" w:hAnsi="Poppins Light" w:cs="Poppins Light"/>
          <w:sz w:val="22"/>
          <w:szCs w:val="22"/>
        </w:rPr>
      </w:pPr>
    </w:p>
    <w:p w14:paraId="794B0838" w14:textId="162AA4A1" w:rsidR="00621FAD" w:rsidRPr="002312F9" w:rsidRDefault="00621FAD" w:rsidP="00621FAD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Tempo estimado para a atividade: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="00D46EFF">
        <w:rPr>
          <w:rFonts w:ascii="Poppins Light" w:hAnsi="Poppins Light" w:cs="Poppins Light"/>
          <w:noProof/>
          <w:sz w:val="22"/>
          <w:szCs w:val="22"/>
        </w:rPr>
        <w:t>25</w:t>
      </w:r>
      <w:r w:rsidRPr="002312F9">
        <w:rPr>
          <w:rFonts w:ascii="Poppins Light" w:hAnsi="Poppins Light" w:cs="Poppins Light"/>
          <w:noProof/>
          <w:sz w:val="22"/>
          <w:szCs w:val="22"/>
        </w:rPr>
        <w:t xml:space="preserve"> minutos.</w:t>
      </w:r>
    </w:p>
    <w:p w14:paraId="4E8738FD" w14:textId="19F01213" w:rsidR="00621FAD" w:rsidRPr="002312F9" w:rsidRDefault="00621FAD" w:rsidP="00621FAD">
      <w:pPr>
        <w:rPr>
          <w:rFonts w:ascii="Poppins Light" w:hAnsi="Poppins Light" w:cs="Poppins Light"/>
          <w:noProof/>
          <w:sz w:val="22"/>
          <w:szCs w:val="22"/>
        </w:rPr>
      </w:pPr>
      <w:r w:rsidRPr="002312F9">
        <w:rPr>
          <w:rFonts w:ascii="Poppins Light" w:hAnsi="Poppins Light" w:cs="Poppins Light"/>
          <w:b/>
          <w:bCs/>
          <w:noProof/>
          <w:sz w:val="22"/>
          <w:szCs w:val="22"/>
        </w:rPr>
        <w:t>Lista de materiais: c</w:t>
      </w:r>
      <w:r w:rsidRPr="002312F9">
        <w:rPr>
          <w:rFonts w:ascii="Poppins Light" w:hAnsi="Poppins Light" w:cs="Poppins Light"/>
          <w:noProof/>
          <w:sz w:val="22"/>
          <w:szCs w:val="22"/>
        </w:rPr>
        <w:t>omputador com Internet | Caderno para anotações | 1 caneta</w:t>
      </w:r>
      <w:r w:rsidRPr="002312F9">
        <w:rPr>
          <w:rFonts w:ascii="Poppins Light" w:hAnsi="Poppins Light" w:cs="Poppins Light"/>
          <w:noProof/>
          <w:sz w:val="22"/>
          <w:szCs w:val="22"/>
        </w:rPr>
        <w:br/>
      </w:r>
    </w:p>
    <w:p w14:paraId="73C2D216" w14:textId="4BA8617D" w:rsidR="00F47DD0" w:rsidRPr="00621FAD" w:rsidRDefault="00F47DD0" w:rsidP="00F47DD0">
      <w:pPr>
        <w:shd w:val="clear" w:color="auto" w:fill="E7E6E6" w:themeFill="background2"/>
        <w:rPr>
          <w:rFonts w:ascii="Poppins Light" w:hAnsi="Poppins Light" w:cs="Poppins Light"/>
          <w:b/>
          <w:bCs/>
          <w:noProof/>
          <w:sz w:val="22"/>
          <w:szCs w:val="22"/>
        </w:rPr>
      </w:pPr>
      <w:r w:rsidRPr="00621FAD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Descrição </w:t>
      </w:r>
    </w:p>
    <w:p w14:paraId="37367778" w14:textId="77777777" w:rsidR="00F47DD0" w:rsidRPr="00621FAD" w:rsidRDefault="00F47DD0" w:rsidP="00C94882">
      <w:pPr>
        <w:rPr>
          <w:rFonts w:ascii="Poppins Light" w:hAnsi="Poppins Light" w:cs="Poppins Light"/>
          <w:noProof/>
          <w:sz w:val="22"/>
          <w:szCs w:val="22"/>
        </w:rPr>
      </w:pPr>
    </w:p>
    <w:p w14:paraId="1ED577F3" w14:textId="3206B7F6" w:rsidR="00C94882" w:rsidRPr="00621FAD" w:rsidRDefault="0096355F" w:rsidP="00C94882">
      <w:pPr>
        <w:rPr>
          <w:rFonts w:ascii="Poppins Light" w:hAnsi="Poppins Light" w:cs="Poppins Light"/>
          <w:noProof/>
          <w:sz w:val="22"/>
          <w:szCs w:val="22"/>
        </w:rPr>
      </w:pPr>
      <w:r w:rsidRPr="485BE6B6">
        <w:rPr>
          <w:rFonts w:ascii="Poppins Light" w:hAnsi="Poppins Light" w:cs="Poppins Light"/>
          <w:noProof/>
          <w:sz w:val="22"/>
          <w:szCs w:val="22"/>
        </w:rPr>
        <w:t>Pensando na empresa de consultoria que está em crescimento e considerando o fluxograma para implantação do sistema de mensageria em sua infraestrutura, agora é necessário explicar tecnicamente, via e-mail, o que está sendo feito e quais serão os benefícios decorrentes dessa implementação. A seguir, apresenta</w:t>
      </w:r>
      <w:r w:rsidR="00C40B62">
        <w:rPr>
          <w:rFonts w:ascii="Poppins Light" w:hAnsi="Poppins Light" w:cs="Poppins Light"/>
          <w:noProof/>
          <w:sz w:val="22"/>
          <w:szCs w:val="22"/>
        </w:rPr>
        <w:t>-se</w:t>
      </w:r>
      <w:r w:rsidRPr="485BE6B6">
        <w:rPr>
          <w:rFonts w:ascii="Poppins Light" w:hAnsi="Poppins Light" w:cs="Poppins Light"/>
          <w:noProof/>
          <w:sz w:val="22"/>
          <w:szCs w:val="22"/>
        </w:rPr>
        <w:t xml:space="preserve"> a estrutura sugerida para o e-mail.</w:t>
      </w:r>
    </w:p>
    <w:p w14:paraId="14887BF6" w14:textId="77777777" w:rsidR="0096355F" w:rsidRPr="00621FAD" w:rsidRDefault="0096355F" w:rsidP="00C94882">
      <w:pPr>
        <w:rPr>
          <w:rFonts w:ascii="Poppins Light" w:hAnsi="Poppins Light" w:cs="Poppins Light"/>
          <w:noProof/>
          <w:sz w:val="22"/>
          <w:szCs w:val="22"/>
        </w:rPr>
      </w:pPr>
    </w:p>
    <w:p w14:paraId="78424A45" w14:textId="3AE8428C" w:rsidR="00C94882" w:rsidRPr="00621FAD" w:rsidRDefault="00C94882" w:rsidP="00F47DD0">
      <w:pPr>
        <w:shd w:val="clear" w:color="auto" w:fill="E7E6E6" w:themeFill="background2"/>
        <w:rPr>
          <w:rFonts w:ascii="Poppins Light" w:hAnsi="Poppins Light" w:cs="Poppins Light"/>
          <w:b/>
          <w:bCs/>
          <w:noProof/>
          <w:sz w:val="22"/>
          <w:szCs w:val="22"/>
        </w:rPr>
      </w:pPr>
      <w:r w:rsidRPr="00621FAD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Estrutura </w:t>
      </w:r>
      <w:r w:rsidR="002E0B16">
        <w:rPr>
          <w:rFonts w:ascii="Poppins Light" w:hAnsi="Poppins Light" w:cs="Poppins Light"/>
          <w:b/>
          <w:bCs/>
          <w:noProof/>
          <w:sz w:val="22"/>
          <w:szCs w:val="22"/>
        </w:rPr>
        <w:t>s</w:t>
      </w:r>
      <w:r w:rsidRPr="00621FAD">
        <w:rPr>
          <w:rFonts w:ascii="Poppins Light" w:hAnsi="Poppins Light" w:cs="Poppins Light"/>
          <w:b/>
          <w:bCs/>
          <w:noProof/>
          <w:sz w:val="22"/>
          <w:szCs w:val="22"/>
        </w:rPr>
        <w:t xml:space="preserve">ugerida para o </w:t>
      </w:r>
      <w:r w:rsidR="002E0B16">
        <w:rPr>
          <w:rFonts w:ascii="Poppins Light" w:hAnsi="Poppins Light" w:cs="Poppins Light"/>
          <w:b/>
          <w:bCs/>
          <w:noProof/>
          <w:sz w:val="22"/>
          <w:szCs w:val="22"/>
        </w:rPr>
        <w:t>e</w:t>
      </w:r>
      <w:r w:rsidRPr="00621FAD">
        <w:rPr>
          <w:rFonts w:ascii="Poppins Light" w:hAnsi="Poppins Light" w:cs="Poppins Light"/>
          <w:b/>
          <w:bCs/>
          <w:noProof/>
          <w:sz w:val="22"/>
          <w:szCs w:val="22"/>
        </w:rPr>
        <w:t>-mail</w:t>
      </w:r>
    </w:p>
    <w:p w14:paraId="3AFD58BE" w14:textId="77777777" w:rsidR="00F47DD0" w:rsidRPr="00621FAD" w:rsidRDefault="00F47DD0" w:rsidP="00C94882">
      <w:pPr>
        <w:rPr>
          <w:rFonts w:ascii="Poppins Light" w:hAnsi="Poppins Light" w:cs="Poppins Light"/>
          <w:noProof/>
          <w:sz w:val="22"/>
          <w:szCs w:val="22"/>
        </w:rPr>
      </w:pPr>
    </w:p>
    <w:p w14:paraId="22281F6C" w14:textId="15B0CEE1" w:rsidR="00C94882" w:rsidRPr="00621FAD" w:rsidRDefault="00C94882" w:rsidP="00C94882">
      <w:p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1. Introdução</w:t>
      </w:r>
    </w:p>
    <w:p w14:paraId="784A2A81" w14:textId="77777777" w:rsidR="00C94882" w:rsidRPr="00621FAD" w:rsidRDefault="00C94882" w:rsidP="00621FAD">
      <w:pPr>
        <w:pStyle w:val="PargrafodaLista"/>
        <w:numPr>
          <w:ilvl w:val="0"/>
          <w:numId w:val="17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Breve saudação aos acionistas.</w:t>
      </w:r>
    </w:p>
    <w:p w14:paraId="504D8083" w14:textId="46CC2FF5" w:rsidR="00C94882" w:rsidRPr="00621FAD" w:rsidRDefault="00C94882" w:rsidP="00621FAD">
      <w:pPr>
        <w:pStyle w:val="PargrafodaLista"/>
        <w:numPr>
          <w:ilvl w:val="0"/>
          <w:numId w:val="17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Introduzir o propósito do e-mail: atualizar os desenvolvimentos na engenharia de software.</w:t>
      </w:r>
    </w:p>
    <w:p w14:paraId="4847FFED" w14:textId="73B1B2AE" w:rsidR="00C94882" w:rsidRPr="00621FAD" w:rsidRDefault="00C94882" w:rsidP="00C94882">
      <w:p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 xml:space="preserve">2. Contexto e </w:t>
      </w:r>
      <w:r w:rsidR="002E0B16">
        <w:rPr>
          <w:rFonts w:ascii="Poppins Light" w:hAnsi="Poppins Light" w:cs="Poppins Light"/>
          <w:noProof/>
          <w:sz w:val="22"/>
          <w:szCs w:val="22"/>
        </w:rPr>
        <w:t>n</w:t>
      </w:r>
      <w:r w:rsidRPr="00621FAD">
        <w:rPr>
          <w:rFonts w:ascii="Poppins Light" w:hAnsi="Poppins Light" w:cs="Poppins Light"/>
          <w:noProof/>
          <w:sz w:val="22"/>
          <w:szCs w:val="22"/>
        </w:rPr>
        <w:t>ecessidade</w:t>
      </w:r>
    </w:p>
    <w:p w14:paraId="0D31F4E0" w14:textId="77777777" w:rsidR="00C94882" w:rsidRPr="00621FAD" w:rsidRDefault="00C94882" w:rsidP="00C94882">
      <w:pPr>
        <w:numPr>
          <w:ilvl w:val="0"/>
          <w:numId w:val="10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Breve menção à situação atual e aos desafios de comunicação enfrentados pela empresa.</w:t>
      </w:r>
    </w:p>
    <w:p w14:paraId="508BFDAE" w14:textId="05457623" w:rsidR="00C94882" w:rsidRPr="00621FAD" w:rsidRDefault="00C94882" w:rsidP="00C94882">
      <w:pPr>
        <w:numPr>
          <w:ilvl w:val="0"/>
          <w:numId w:val="10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A necessidade de melhorar a comunicação interna e com clientes.</w:t>
      </w:r>
    </w:p>
    <w:p w14:paraId="258FE0EB" w14:textId="0FE479D1" w:rsidR="00C94882" w:rsidRPr="00621FAD" w:rsidRDefault="00C94882" w:rsidP="00C94882">
      <w:p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 xml:space="preserve">3. Desenvolvimento do </w:t>
      </w:r>
      <w:r w:rsidR="002E0B16">
        <w:rPr>
          <w:rFonts w:ascii="Poppins Light" w:hAnsi="Poppins Light" w:cs="Poppins Light"/>
          <w:noProof/>
          <w:sz w:val="22"/>
          <w:szCs w:val="22"/>
        </w:rPr>
        <w:t>s</w:t>
      </w:r>
      <w:r w:rsidRPr="00621FAD">
        <w:rPr>
          <w:rFonts w:ascii="Poppins Light" w:hAnsi="Poppins Light" w:cs="Poppins Light"/>
          <w:noProof/>
          <w:sz w:val="22"/>
          <w:szCs w:val="22"/>
        </w:rPr>
        <w:t xml:space="preserve">istema de </w:t>
      </w:r>
      <w:r w:rsidR="002E0B16">
        <w:rPr>
          <w:rFonts w:ascii="Poppins Light" w:hAnsi="Poppins Light" w:cs="Poppins Light"/>
          <w:noProof/>
          <w:sz w:val="22"/>
          <w:szCs w:val="22"/>
        </w:rPr>
        <w:t>m</w:t>
      </w:r>
      <w:r w:rsidRPr="00621FAD">
        <w:rPr>
          <w:rFonts w:ascii="Poppins Light" w:hAnsi="Poppins Light" w:cs="Poppins Light"/>
          <w:noProof/>
          <w:sz w:val="22"/>
          <w:szCs w:val="22"/>
        </w:rPr>
        <w:t>ensageria</w:t>
      </w:r>
    </w:p>
    <w:p w14:paraId="1BB44FA5" w14:textId="77777777" w:rsidR="00C94882" w:rsidRPr="00621FAD" w:rsidRDefault="00C94882" w:rsidP="00C94882">
      <w:pPr>
        <w:numPr>
          <w:ilvl w:val="0"/>
          <w:numId w:val="11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Explicar o que é o sistema de mensageria e seu objetivo.</w:t>
      </w:r>
    </w:p>
    <w:p w14:paraId="6F603039" w14:textId="77777777" w:rsidR="00C94882" w:rsidRPr="00621FAD" w:rsidRDefault="00C94882" w:rsidP="00C94882">
      <w:pPr>
        <w:numPr>
          <w:ilvl w:val="0"/>
          <w:numId w:val="11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Destacar como foi projetado para resolver os problemas específicos da empresa.</w:t>
      </w:r>
    </w:p>
    <w:p w14:paraId="5826FF41" w14:textId="7179141F" w:rsidR="00C94882" w:rsidRPr="00621FAD" w:rsidRDefault="00C94882" w:rsidP="00C94882">
      <w:p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 xml:space="preserve">4. Ganhos de </w:t>
      </w:r>
      <w:r w:rsidR="002E0B16">
        <w:rPr>
          <w:rFonts w:ascii="Poppins Light" w:hAnsi="Poppins Light" w:cs="Poppins Light"/>
          <w:noProof/>
          <w:sz w:val="22"/>
          <w:szCs w:val="22"/>
        </w:rPr>
        <w:t>p</w:t>
      </w:r>
      <w:r w:rsidRPr="00621FAD">
        <w:rPr>
          <w:rFonts w:ascii="Poppins Light" w:hAnsi="Poppins Light" w:cs="Poppins Light"/>
          <w:noProof/>
          <w:sz w:val="22"/>
          <w:szCs w:val="22"/>
        </w:rPr>
        <w:t>erformance</w:t>
      </w:r>
    </w:p>
    <w:p w14:paraId="6B1B46E3" w14:textId="77777777" w:rsidR="00C94882" w:rsidRPr="00621FAD" w:rsidRDefault="00C94882" w:rsidP="00C94882">
      <w:pPr>
        <w:numPr>
          <w:ilvl w:val="0"/>
          <w:numId w:val="12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Descrever como o sistema melhora a eficiência da comunicação.</w:t>
      </w:r>
    </w:p>
    <w:p w14:paraId="107B7059" w14:textId="77777777" w:rsidR="00C94882" w:rsidRPr="00621FAD" w:rsidRDefault="00C94882" w:rsidP="00C94882">
      <w:pPr>
        <w:numPr>
          <w:ilvl w:val="0"/>
          <w:numId w:val="12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Mencionar a rapidez na troca de informações e a redução no tempo de resposta.</w:t>
      </w:r>
    </w:p>
    <w:p w14:paraId="6A91BFCD" w14:textId="75FA1610" w:rsidR="00C94882" w:rsidRPr="00621FAD" w:rsidRDefault="00C94882" w:rsidP="00C94882">
      <w:p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 xml:space="preserve">5. Melhorias de </w:t>
      </w:r>
      <w:r w:rsidR="002E0B16">
        <w:rPr>
          <w:rFonts w:ascii="Poppins Light" w:hAnsi="Poppins Light" w:cs="Poppins Light"/>
          <w:noProof/>
          <w:sz w:val="22"/>
          <w:szCs w:val="22"/>
        </w:rPr>
        <w:t>i</w:t>
      </w:r>
      <w:r w:rsidRPr="00621FAD">
        <w:rPr>
          <w:rFonts w:ascii="Poppins Light" w:hAnsi="Poppins Light" w:cs="Poppins Light"/>
          <w:noProof/>
          <w:sz w:val="22"/>
          <w:szCs w:val="22"/>
        </w:rPr>
        <w:t>nfraestrutura</w:t>
      </w:r>
    </w:p>
    <w:p w14:paraId="74780186" w14:textId="77777777" w:rsidR="00C94882" w:rsidRPr="00621FAD" w:rsidRDefault="00C94882" w:rsidP="00C94882">
      <w:pPr>
        <w:numPr>
          <w:ilvl w:val="0"/>
          <w:numId w:val="13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Explicar como o sistema unifica diversas plataformas de comunicação, otimizando a infraestrutura existente.</w:t>
      </w:r>
    </w:p>
    <w:p w14:paraId="3ADF5AA8" w14:textId="3E239720" w:rsidR="00C94882" w:rsidRPr="00621FAD" w:rsidRDefault="00C94882" w:rsidP="00C94882">
      <w:pPr>
        <w:numPr>
          <w:ilvl w:val="0"/>
          <w:numId w:val="13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lastRenderedPageBreak/>
        <w:t xml:space="preserve">Destacar a escalabilidade e </w:t>
      </w:r>
      <w:r w:rsidR="00472179">
        <w:rPr>
          <w:rFonts w:ascii="Poppins Light" w:hAnsi="Poppins Light" w:cs="Poppins Light"/>
          <w:noProof/>
          <w:sz w:val="22"/>
          <w:szCs w:val="22"/>
        </w:rPr>
        <w:t xml:space="preserve">a </w:t>
      </w:r>
      <w:r w:rsidRPr="00621FAD">
        <w:rPr>
          <w:rFonts w:ascii="Poppins Light" w:hAnsi="Poppins Light" w:cs="Poppins Light"/>
          <w:noProof/>
          <w:sz w:val="22"/>
          <w:szCs w:val="22"/>
        </w:rPr>
        <w:t>segurança do sistema.</w:t>
      </w:r>
    </w:p>
    <w:p w14:paraId="25A5A4F1" w14:textId="60A2F0D6" w:rsidR="00C94882" w:rsidRPr="00621FAD" w:rsidRDefault="00C94882" w:rsidP="00C94882">
      <w:p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 xml:space="preserve">6. Impacto nos </w:t>
      </w:r>
      <w:r w:rsidR="002E0B16">
        <w:rPr>
          <w:rFonts w:ascii="Poppins Light" w:hAnsi="Poppins Light" w:cs="Poppins Light"/>
          <w:noProof/>
          <w:sz w:val="22"/>
          <w:szCs w:val="22"/>
        </w:rPr>
        <w:t>n</w:t>
      </w:r>
      <w:r w:rsidRPr="00621FAD">
        <w:rPr>
          <w:rFonts w:ascii="Poppins Light" w:hAnsi="Poppins Light" w:cs="Poppins Light"/>
          <w:noProof/>
          <w:sz w:val="22"/>
          <w:szCs w:val="22"/>
        </w:rPr>
        <w:t xml:space="preserve">egócios e </w:t>
      </w:r>
      <w:r w:rsidR="002E0B16">
        <w:rPr>
          <w:rFonts w:ascii="Poppins Light" w:hAnsi="Poppins Light" w:cs="Poppins Light"/>
          <w:noProof/>
          <w:sz w:val="22"/>
          <w:szCs w:val="22"/>
        </w:rPr>
        <w:t>a</w:t>
      </w:r>
      <w:r w:rsidRPr="00621FAD">
        <w:rPr>
          <w:rFonts w:ascii="Poppins Light" w:hAnsi="Poppins Light" w:cs="Poppins Light"/>
          <w:noProof/>
          <w:sz w:val="22"/>
          <w:szCs w:val="22"/>
        </w:rPr>
        <w:t>tratividade para Investimentos</w:t>
      </w:r>
    </w:p>
    <w:p w14:paraId="5EB57715" w14:textId="77777777" w:rsidR="00C94882" w:rsidRPr="00621FAD" w:rsidRDefault="00C94882" w:rsidP="00C94882">
      <w:pPr>
        <w:numPr>
          <w:ilvl w:val="0"/>
          <w:numId w:val="14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Relacionar as melhorias com ganhos diretos nos negócios, como aumento de produtividade e satisfação do cliente.</w:t>
      </w:r>
    </w:p>
    <w:p w14:paraId="72A6500B" w14:textId="77777777" w:rsidR="00C94882" w:rsidRPr="00621FAD" w:rsidRDefault="00C94882" w:rsidP="00C94882">
      <w:pPr>
        <w:numPr>
          <w:ilvl w:val="0"/>
          <w:numId w:val="14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Argumentar como essas melhorias tornam a empresa mais competitiva e atraente para futuros investimentos.</w:t>
      </w:r>
    </w:p>
    <w:p w14:paraId="7159BA04" w14:textId="6548FD30" w:rsidR="00C94882" w:rsidRPr="00621FAD" w:rsidRDefault="00C94882" w:rsidP="00C94882">
      <w:p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 xml:space="preserve">7. Conclusão e </w:t>
      </w:r>
      <w:r w:rsidR="002E0B16">
        <w:rPr>
          <w:rFonts w:ascii="Poppins Light" w:hAnsi="Poppins Light" w:cs="Poppins Light"/>
          <w:noProof/>
          <w:sz w:val="22"/>
          <w:szCs w:val="22"/>
        </w:rPr>
        <w:t>a</w:t>
      </w:r>
      <w:r w:rsidRPr="00621FAD">
        <w:rPr>
          <w:rFonts w:ascii="Poppins Light" w:hAnsi="Poppins Light" w:cs="Poppins Light"/>
          <w:noProof/>
          <w:sz w:val="22"/>
          <w:szCs w:val="22"/>
        </w:rPr>
        <w:t>gradecimento</w:t>
      </w:r>
    </w:p>
    <w:p w14:paraId="1A422DC2" w14:textId="77777777" w:rsidR="00C94882" w:rsidRPr="00621FAD" w:rsidRDefault="00C94882" w:rsidP="00C94882">
      <w:pPr>
        <w:numPr>
          <w:ilvl w:val="0"/>
          <w:numId w:val="15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Resumir os pontos principais.</w:t>
      </w:r>
    </w:p>
    <w:p w14:paraId="77E21A27" w14:textId="77777777" w:rsidR="00C94882" w:rsidRPr="00621FAD" w:rsidRDefault="00C94882" w:rsidP="00C94882">
      <w:pPr>
        <w:numPr>
          <w:ilvl w:val="0"/>
          <w:numId w:val="15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Expressar confiança no impacto positivo do projeto.</w:t>
      </w:r>
    </w:p>
    <w:p w14:paraId="38125097" w14:textId="77777777" w:rsidR="00C94882" w:rsidRPr="00621FAD" w:rsidRDefault="00C94882" w:rsidP="00C94882">
      <w:pPr>
        <w:numPr>
          <w:ilvl w:val="0"/>
          <w:numId w:val="15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Agradecer o apoio contínuo dos acionistas.</w:t>
      </w:r>
    </w:p>
    <w:p w14:paraId="31AA859A" w14:textId="77777777" w:rsidR="00C94882" w:rsidRPr="00621FAD" w:rsidRDefault="00C94882" w:rsidP="00C94882">
      <w:p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8. Encerramento</w:t>
      </w:r>
    </w:p>
    <w:p w14:paraId="75D42921" w14:textId="77777777" w:rsidR="00C94882" w:rsidRPr="00621FAD" w:rsidRDefault="00C94882" w:rsidP="00C94882">
      <w:pPr>
        <w:numPr>
          <w:ilvl w:val="0"/>
          <w:numId w:val="16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Oferecer disponibilidade para dúvidas ou discussões adicionais.</w:t>
      </w:r>
    </w:p>
    <w:p w14:paraId="5E433018" w14:textId="003C844F" w:rsidR="00C94882" w:rsidRPr="00621FAD" w:rsidRDefault="00C94882" w:rsidP="00C94882">
      <w:pPr>
        <w:numPr>
          <w:ilvl w:val="0"/>
          <w:numId w:val="16"/>
        </w:numPr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>Encerrar formalmente o e-mail.</w:t>
      </w:r>
    </w:p>
    <w:p w14:paraId="516CB055" w14:textId="3A1C9AA7" w:rsidR="00D1101D" w:rsidRPr="00621FAD" w:rsidRDefault="00D1101D" w:rsidP="00126923">
      <w:pPr>
        <w:ind w:left="720"/>
        <w:rPr>
          <w:rFonts w:ascii="Poppins Light" w:hAnsi="Poppins Light" w:cs="Poppins Light"/>
          <w:noProof/>
          <w:sz w:val="22"/>
          <w:szCs w:val="22"/>
        </w:rPr>
      </w:pPr>
    </w:p>
    <w:p w14:paraId="0ED21B0B" w14:textId="2258B0CF" w:rsidR="00E227A8" w:rsidRPr="00621FAD" w:rsidRDefault="00E227A8" w:rsidP="00621FAD">
      <w:pPr>
        <w:shd w:val="clear" w:color="auto" w:fill="E7E6E6" w:themeFill="background2"/>
        <w:rPr>
          <w:rFonts w:ascii="Poppins" w:hAnsi="Poppins" w:cs="Poppins"/>
          <w:b/>
          <w:bCs/>
          <w:noProof/>
          <w:sz w:val="22"/>
          <w:szCs w:val="22"/>
        </w:rPr>
      </w:pPr>
      <w:r w:rsidRPr="00621FAD">
        <w:rPr>
          <w:rFonts w:ascii="Poppins" w:hAnsi="Poppins" w:cs="Poppins"/>
          <w:b/>
          <w:bCs/>
          <w:noProof/>
          <w:sz w:val="22"/>
          <w:szCs w:val="22"/>
        </w:rPr>
        <w:t xml:space="preserve">Procedimento </w:t>
      </w:r>
      <w:r w:rsidR="00472179">
        <w:rPr>
          <w:rFonts w:ascii="Poppins" w:hAnsi="Poppins" w:cs="Poppins"/>
          <w:b/>
          <w:bCs/>
          <w:noProof/>
          <w:sz w:val="22"/>
          <w:szCs w:val="22"/>
        </w:rPr>
        <w:t>E</w:t>
      </w:r>
      <w:r w:rsidRPr="00621FAD">
        <w:rPr>
          <w:rFonts w:ascii="Poppins" w:hAnsi="Poppins" w:cs="Poppins"/>
          <w:b/>
          <w:bCs/>
          <w:noProof/>
          <w:sz w:val="22"/>
          <w:szCs w:val="22"/>
        </w:rPr>
        <w:t>xperimental</w:t>
      </w:r>
    </w:p>
    <w:p w14:paraId="0FAB7145" w14:textId="77777777" w:rsidR="00E227A8" w:rsidRPr="00621FAD" w:rsidRDefault="00E227A8" w:rsidP="00585F34">
      <w:pPr>
        <w:ind w:left="357"/>
        <w:jc w:val="both"/>
        <w:rPr>
          <w:rFonts w:ascii="Poppins Light" w:hAnsi="Poppins Light" w:cs="Poppins Light"/>
          <w:noProof/>
          <w:sz w:val="22"/>
          <w:szCs w:val="22"/>
        </w:rPr>
      </w:pPr>
    </w:p>
    <w:p w14:paraId="3DA1E9A8" w14:textId="278361E6" w:rsidR="000D596E" w:rsidRPr="00621FAD" w:rsidRDefault="0096355F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621FAD">
        <w:rPr>
          <w:rFonts w:ascii="Poppins Light" w:hAnsi="Poppins Light" w:cs="Poppins Light"/>
          <w:noProof/>
          <w:sz w:val="22"/>
          <w:szCs w:val="22"/>
        </w:rPr>
        <w:t xml:space="preserve">A partir da estrutura sugerida para o e-mail, redija uma mensagem aos acionistas da XYZ Consultoria. Após completar a redação, anote </w:t>
      </w:r>
      <w:r w:rsidR="00472179">
        <w:rPr>
          <w:rFonts w:ascii="Poppins Light" w:hAnsi="Poppins Light" w:cs="Poppins Light"/>
          <w:noProof/>
          <w:sz w:val="22"/>
          <w:szCs w:val="22"/>
        </w:rPr>
        <w:t>a seguir</w:t>
      </w:r>
      <w:r w:rsidR="00472179" w:rsidRPr="00621FAD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Pr="00621FAD">
        <w:rPr>
          <w:rFonts w:ascii="Poppins Light" w:hAnsi="Poppins Light" w:cs="Poppins Light"/>
          <w:noProof/>
          <w:sz w:val="22"/>
          <w:szCs w:val="22"/>
        </w:rPr>
        <w:t>suas percepções sobre os ganhos que a implantação des</w:t>
      </w:r>
      <w:r w:rsidR="00472179">
        <w:rPr>
          <w:rFonts w:ascii="Poppins Light" w:hAnsi="Poppins Light" w:cs="Poppins Light"/>
          <w:noProof/>
          <w:sz w:val="22"/>
          <w:szCs w:val="22"/>
        </w:rPr>
        <w:t>s</w:t>
      </w:r>
      <w:r w:rsidRPr="00621FAD">
        <w:rPr>
          <w:rFonts w:ascii="Poppins Light" w:hAnsi="Poppins Light" w:cs="Poppins Light"/>
          <w:noProof/>
          <w:sz w:val="22"/>
          <w:szCs w:val="22"/>
        </w:rPr>
        <w:t xml:space="preserve">e sistema traz e envie </w:t>
      </w:r>
      <w:r w:rsidR="00472179">
        <w:rPr>
          <w:rFonts w:ascii="Poppins Light" w:hAnsi="Poppins Light" w:cs="Poppins Light"/>
          <w:noProof/>
          <w:sz w:val="22"/>
          <w:szCs w:val="22"/>
        </w:rPr>
        <w:t>por meio</w:t>
      </w:r>
      <w:r w:rsidR="00472179" w:rsidRPr="00621FAD">
        <w:rPr>
          <w:rFonts w:ascii="Poppins Light" w:hAnsi="Poppins Light" w:cs="Poppins Light"/>
          <w:noProof/>
          <w:sz w:val="22"/>
          <w:szCs w:val="22"/>
        </w:rPr>
        <w:t xml:space="preserve"> </w:t>
      </w:r>
      <w:r w:rsidRPr="00621FAD">
        <w:rPr>
          <w:rFonts w:ascii="Poppins Light" w:hAnsi="Poppins Light" w:cs="Poppins Light"/>
          <w:noProof/>
          <w:sz w:val="22"/>
          <w:szCs w:val="22"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621FAD" w14:paraId="4311668A" w14:textId="77777777" w:rsidTr="00B45591">
        <w:tc>
          <w:tcPr>
            <w:tcW w:w="8919" w:type="dxa"/>
          </w:tcPr>
          <w:p w14:paraId="0F1F6925" w14:textId="77777777" w:rsidR="00E227A8" w:rsidRPr="00621FAD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621FAD" w14:paraId="0C35F990" w14:textId="77777777" w:rsidTr="00B45591">
        <w:tc>
          <w:tcPr>
            <w:tcW w:w="8919" w:type="dxa"/>
          </w:tcPr>
          <w:p w14:paraId="0D979B85" w14:textId="77777777" w:rsidR="00E227A8" w:rsidRPr="00621FAD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621FAD" w14:paraId="0D2A8271" w14:textId="77777777" w:rsidTr="00B45591">
        <w:tc>
          <w:tcPr>
            <w:tcW w:w="8919" w:type="dxa"/>
          </w:tcPr>
          <w:p w14:paraId="36559B10" w14:textId="77777777" w:rsidR="00E227A8" w:rsidRPr="00621FAD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621FAD" w14:paraId="12536CD2" w14:textId="77777777" w:rsidTr="00B45591">
        <w:tc>
          <w:tcPr>
            <w:tcW w:w="8919" w:type="dxa"/>
          </w:tcPr>
          <w:p w14:paraId="32DAE36C" w14:textId="77777777" w:rsidR="00E227A8" w:rsidRPr="00621FAD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621FAD" w14:paraId="176ED4E5" w14:textId="77777777" w:rsidTr="00B45591">
        <w:tc>
          <w:tcPr>
            <w:tcW w:w="8919" w:type="dxa"/>
          </w:tcPr>
          <w:p w14:paraId="25826BD0" w14:textId="77777777" w:rsidR="00E227A8" w:rsidRPr="00621FAD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414D9BDA" w14:textId="77777777" w:rsidR="000D596E" w:rsidRPr="00621FAD" w:rsidRDefault="000D596E" w:rsidP="006761D5">
      <w:p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sectPr w:rsidR="000D596E" w:rsidRPr="00621FAD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454C7" w14:textId="77777777" w:rsidR="00AD5DD0" w:rsidRDefault="00AD5DD0">
      <w:r>
        <w:separator/>
      </w:r>
    </w:p>
  </w:endnote>
  <w:endnote w:type="continuationSeparator" w:id="0">
    <w:p w14:paraId="1A041DF6" w14:textId="77777777" w:rsidR="00AD5DD0" w:rsidRDefault="00AD5DD0">
      <w:r>
        <w:continuationSeparator/>
      </w:r>
    </w:p>
  </w:endnote>
  <w:endnote w:type="continuationNotice" w:id="1">
    <w:p w14:paraId="7517B843" w14:textId="77777777" w:rsidR="00AD5DD0" w:rsidRDefault="00AD5D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3D8987B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C94882">
              <w:rPr>
                <w:rFonts w:ascii="Poppins" w:hAnsi="Poppins" w:cs="Poppins"/>
                <w:sz w:val="20"/>
                <w:szCs w:val="20"/>
              </w:rPr>
              <w:t>5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</w:t>
            </w:r>
            <w:r w:rsidR="00621FAD">
              <w:rPr>
                <w:rFonts w:ascii="Poppins" w:hAnsi="Poppins" w:cs="Poppins"/>
                <w:sz w:val="20"/>
                <w:szCs w:val="20"/>
              </w:rPr>
              <w:t>2]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D8476" w14:textId="77777777" w:rsidR="00AD5DD0" w:rsidRDefault="00AD5DD0">
      <w:r>
        <w:separator/>
      </w:r>
    </w:p>
  </w:footnote>
  <w:footnote w:type="continuationSeparator" w:id="0">
    <w:p w14:paraId="35E36A3B" w14:textId="77777777" w:rsidR="00AD5DD0" w:rsidRDefault="00AD5DD0">
      <w:r>
        <w:continuationSeparator/>
      </w:r>
    </w:p>
  </w:footnote>
  <w:footnote w:type="continuationNotice" w:id="1">
    <w:p w14:paraId="72E40F0F" w14:textId="77777777" w:rsidR="00AD5DD0" w:rsidRDefault="00AD5D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40E7"/>
    <w:multiLevelType w:val="multilevel"/>
    <w:tmpl w:val="3D7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85DC5"/>
    <w:multiLevelType w:val="multilevel"/>
    <w:tmpl w:val="189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A14693"/>
    <w:multiLevelType w:val="hybridMultilevel"/>
    <w:tmpl w:val="784A0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5705D"/>
    <w:multiLevelType w:val="multilevel"/>
    <w:tmpl w:val="EC9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3067C"/>
    <w:multiLevelType w:val="multilevel"/>
    <w:tmpl w:val="C54A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F616D2"/>
    <w:multiLevelType w:val="multilevel"/>
    <w:tmpl w:val="3B2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2F721C"/>
    <w:multiLevelType w:val="multilevel"/>
    <w:tmpl w:val="B580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4709C9"/>
    <w:multiLevelType w:val="multilevel"/>
    <w:tmpl w:val="18D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52082"/>
    <w:multiLevelType w:val="multilevel"/>
    <w:tmpl w:val="8C6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6"/>
  </w:num>
  <w:num w:numId="2" w16cid:durableId="1115713199">
    <w:abstractNumId w:val="7"/>
  </w:num>
  <w:num w:numId="3" w16cid:durableId="1821843517">
    <w:abstractNumId w:val="16"/>
  </w:num>
  <w:num w:numId="4" w16cid:durableId="1682665340">
    <w:abstractNumId w:val="11"/>
  </w:num>
  <w:num w:numId="5" w16cid:durableId="1499492561">
    <w:abstractNumId w:val="5"/>
  </w:num>
  <w:num w:numId="6" w16cid:durableId="1534533007">
    <w:abstractNumId w:val="3"/>
  </w:num>
  <w:num w:numId="7" w16cid:durableId="2039425142">
    <w:abstractNumId w:val="14"/>
  </w:num>
  <w:num w:numId="8" w16cid:durableId="1626764747">
    <w:abstractNumId w:val="8"/>
  </w:num>
  <w:num w:numId="9" w16cid:durableId="1333992068">
    <w:abstractNumId w:val="9"/>
  </w:num>
  <w:num w:numId="10" w16cid:durableId="2094013845">
    <w:abstractNumId w:val="15"/>
  </w:num>
  <w:num w:numId="11" w16cid:durableId="1336879507">
    <w:abstractNumId w:val="0"/>
  </w:num>
  <w:num w:numId="12" w16cid:durableId="1444030757">
    <w:abstractNumId w:val="10"/>
  </w:num>
  <w:num w:numId="13" w16cid:durableId="1203782065">
    <w:abstractNumId w:val="4"/>
  </w:num>
  <w:num w:numId="14" w16cid:durableId="585765164">
    <w:abstractNumId w:val="13"/>
  </w:num>
  <w:num w:numId="15" w16cid:durableId="927345521">
    <w:abstractNumId w:val="1"/>
  </w:num>
  <w:num w:numId="16" w16cid:durableId="774902954">
    <w:abstractNumId w:val="12"/>
  </w:num>
  <w:num w:numId="17" w16cid:durableId="109910735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A4E65"/>
    <w:rsid w:val="000C6619"/>
    <w:rsid w:val="000D596E"/>
    <w:rsid w:val="000E1F29"/>
    <w:rsid w:val="000F7DE9"/>
    <w:rsid w:val="00102B6C"/>
    <w:rsid w:val="00124756"/>
    <w:rsid w:val="00126923"/>
    <w:rsid w:val="00160195"/>
    <w:rsid w:val="001904F2"/>
    <w:rsid w:val="001A2D86"/>
    <w:rsid w:val="001A32C9"/>
    <w:rsid w:val="001B0B18"/>
    <w:rsid w:val="001C335A"/>
    <w:rsid w:val="001E7BC0"/>
    <w:rsid w:val="002344C7"/>
    <w:rsid w:val="0023450C"/>
    <w:rsid w:val="002372B1"/>
    <w:rsid w:val="00252F67"/>
    <w:rsid w:val="002554D9"/>
    <w:rsid w:val="00256D8D"/>
    <w:rsid w:val="002632D3"/>
    <w:rsid w:val="00264B6B"/>
    <w:rsid w:val="00293A16"/>
    <w:rsid w:val="002C6EC9"/>
    <w:rsid w:val="002D1A6D"/>
    <w:rsid w:val="002D51E3"/>
    <w:rsid w:val="002E0B16"/>
    <w:rsid w:val="002E6314"/>
    <w:rsid w:val="002F5ED5"/>
    <w:rsid w:val="003009B4"/>
    <w:rsid w:val="003031BD"/>
    <w:rsid w:val="003365AE"/>
    <w:rsid w:val="00367C72"/>
    <w:rsid w:val="003C032E"/>
    <w:rsid w:val="003D71CA"/>
    <w:rsid w:val="00437D9A"/>
    <w:rsid w:val="00454835"/>
    <w:rsid w:val="00464B32"/>
    <w:rsid w:val="00472179"/>
    <w:rsid w:val="00491C71"/>
    <w:rsid w:val="00493B10"/>
    <w:rsid w:val="004A628F"/>
    <w:rsid w:val="004B66A3"/>
    <w:rsid w:val="004E713D"/>
    <w:rsid w:val="004F466F"/>
    <w:rsid w:val="005432D0"/>
    <w:rsid w:val="0054587F"/>
    <w:rsid w:val="005517B2"/>
    <w:rsid w:val="00585F34"/>
    <w:rsid w:val="005A5A09"/>
    <w:rsid w:val="005C5AB7"/>
    <w:rsid w:val="005E4165"/>
    <w:rsid w:val="005F74BB"/>
    <w:rsid w:val="0060776C"/>
    <w:rsid w:val="00621FAD"/>
    <w:rsid w:val="0063225D"/>
    <w:rsid w:val="0063273B"/>
    <w:rsid w:val="006330B4"/>
    <w:rsid w:val="006653E9"/>
    <w:rsid w:val="006761D5"/>
    <w:rsid w:val="00676B29"/>
    <w:rsid w:val="006B3AE9"/>
    <w:rsid w:val="007002A8"/>
    <w:rsid w:val="00723D5E"/>
    <w:rsid w:val="00756A79"/>
    <w:rsid w:val="007671B4"/>
    <w:rsid w:val="00773A8C"/>
    <w:rsid w:val="0078262D"/>
    <w:rsid w:val="007B15BE"/>
    <w:rsid w:val="007B6ABF"/>
    <w:rsid w:val="007D7038"/>
    <w:rsid w:val="00814E58"/>
    <w:rsid w:val="0083474B"/>
    <w:rsid w:val="00841D59"/>
    <w:rsid w:val="00851368"/>
    <w:rsid w:val="00875DD6"/>
    <w:rsid w:val="008925A9"/>
    <w:rsid w:val="00893107"/>
    <w:rsid w:val="00896814"/>
    <w:rsid w:val="008B4C24"/>
    <w:rsid w:val="008C7B30"/>
    <w:rsid w:val="008D2494"/>
    <w:rsid w:val="008F67F6"/>
    <w:rsid w:val="008F775A"/>
    <w:rsid w:val="00916E8E"/>
    <w:rsid w:val="0092769D"/>
    <w:rsid w:val="0096355F"/>
    <w:rsid w:val="00966015"/>
    <w:rsid w:val="009A6D0B"/>
    <w:rsid w:val="009B33B6"/>
    <w:rsid w:val="00AA5C44"/>
    <w:rsid w:val="00AA60A0"/>
    <w:rsid w:val="00AD5DD0"/>
    <w:rsid w:val="00AD78A6"/>
    <w:rsid w:val="00AF689A"/>
    <w:rsid w:val="00B04260"/>
    <w:rsid w:val="00B45591"/>
    <w:rsid w:val="00B47E93"/>
    <w:rsid w:val="00BA6A76"/>
    <w:rsid w:val="00BC517F"/>
    <w:rsid w:val="00C12E4A"/>
    <w:rsid w:val="00C40B62"/>
    <w:rsid w:val="00C42339"/>
    <w:rsid w:val="00C4723D"/>
    <w:rsid w:val="00C6070E"/>
    <w:rsid w:val="00C62CE1"/>
    <w:rsid w:val="00C84F90"/>
    <w:rsid w:val="00C94882"/>
    <w:rsid w:val="00C96A8D"/>
    <w:rsid w:val="00CA4523"/>
    <w:rsid w:val="00CB294B"/>
    <w:rsid w:val="00CC2A45"/>
    <w:rsid w:val="00CC4C27"/>
    <w:rsid w:val="00CF76E4"/>
    <w:rsid w:val="00D03B93"/>
    <w:rsid w:val="00D05B9C"/>
    <w:rsid w:val="00D1101D"/>
    <w:rsid w:val="00D2731A"/>
    <w:rsid w:val="00D46EFF"/>
    <w:rsid w:val="00D553AB"/>
    <w:rsid w:val="00D61A8F"/>
    <w:rsid w:val="00D960D2"/>
    <w:rsid w:val="00DD5204"/>
    <w:rsid w:val="00DE0C0D"/>
    <w:rsid w:val="00E10D86"/>
    <w:rsid w:val="00E227A8"/>
    <w:rsid w:val="00E400A6"/>
    <w:rsid w:val="00E71901"/>
    <w:rsid w:val="00E73E76"/>
    <w:rsid w:val="00E77AF3"/>
    <w:rsid w:val="00E8209D"/>
    <w:rsid w:val="00EA3B37"/>
    <w:rsid w:val="00EC01A7"/>
    <w:rsid w:val="00EF47B1"/>
    <w:rsid w:val="00EF4AFE"/>
    <w:rsid w:val="00F00A06"/>
    <w:rsid w:val="00F044D7"/>
    <w:rsid w:val="00F17254"/>
    <w:rsid w:val="00F41EE9"/>
    <w:rsid w:val="00F472E5"/>
    <w:rsid w:val="00F47DD0"/>
    <w:rsid w:val="00F51FEF"/>
    <w:rsid w:val="00F52AA0"/>
    <w:rsid w:val="00F57059"/>
    <w:rsid w:val="00F9578C"/>
    <w:rsid w:val="00FD7F1E"/>
    <w:rsid w:val="00FF3340"/>
    <w:rsid w:val="00FF3ECB"/>
    <w:rsid w:val="485BE6B6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2</Pages>
  <Words>379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2024-07-23T16:05:00Z</dcterms:created>
  <dcterms:modified xsi:type="dcterms:W3CDTF">2024-07-23T16:05:00Z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