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2312F9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2"/>
          <w:szCs w:val="22"/>
        </w:rPr>
      </w:pPr>
      <w:r w:rsidRPr="002312F9">
        <w:rPr>
          <w:rFonts w:ascii="Poppins" w:hAnsi="Poppins" w:cs="Poppins"/>
          <w:bCs/>
          <w:sz w:val="22"/>
          <w:szCs w:val="22"/>
        </w:rPr>
        <w:t xml:space="preserve">Roteiro de </w:t>
      </w:r>
      <w:r w:rsidR="00E227A8" w:rsidRPr="002312F9">
        <w:rPr>
          <w:rFonts w:ascii="Poppins" w:hAnsi="Poppins" w:cs="Poppins"/>
          <w:bCs/>
          <w:sz w:val="22"/>
          <w:szCs w:val="22"/>
        </w:rPr>
        <w:t xml:space="preserve">Atividade </w:t>
      </w:r>
      <w:r w:rsidRPr="002312F9">
        <w:rPr>
          <w:rFonts w:ascii="Poppins" w:hAnsi="Poppins" w:cs="Poppins"/>
          <w:bCs/>
          <w:sz w:val="22"/>
          <w:szCs w:val="22"/>
        </w:rPr>
        <w:t>Prática</w:t>
      </w:r>
    </w:p>
    <w:p w14:paraId="4CF5E947" w14:textId="77777777" w:rsidR="00814E58" w:rsidRPr="002312F9" w:rsidRDefault="00814E58" w:rsidP="00814E58">
      <w:pPr>
        <w:rPr>
          <w:sz w:val="22"/>
          <w:szCs w:val="22"/>
        </w:rPr>
      </w:pPr>
    </w:p>
    <w:p w14:paraId="3859BC60" w14:textId="7A01095D" w:rsidR="00E227A8" w:rsidRPr="002312F9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2312F9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2312F9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2312F9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2312F9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2312F9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2312F9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2312F9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2312F9">
        <w:rPr>
          <w:rFonts w:ascii="Poppins Light" w:hAnsi="Poppins Light" w:cs="Poppins Light"/>
          <w:b w:val="0"/>
          <w:sz w:val="22"/>
          <w:szCs w:val="22"/>
        </w:rPr>
        <w:t xml:space="preserve">                            </w:t>
      </w:r>
      <w:r w:rsidRPr="002312F9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</w:p>
    <w:p w14:paraId="150B4459" w14:textId="77777777" w:rsidR="0060776C" w:rsidRPr="002312F9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5650FF6" w14:textId="03E6033E" w:rsidR="0060776C" w:rsidRPr="002312F9" w:rsidRDefault="000D596E" w:rsidP="00242789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2312F9">
        <w:rPr>
          <w:rFonts w:ascii="Poppins" w:hAnsi="Poppins" w:cs="Poppins"/>
          <w:b/>
          <w:bCs/>
          <w:noProof/>
          <w:sz w:val="22"/>
          <w:szCs w:val="22"/>
        </w:rPr>
        <w:t xml:space="preserve">Atividade: </w:t>
      </w:r>
      <w:r w:rsidR="00D95130" w:rsidRPr="002312F9">
        <w:rPr>
          <w:rFonts w:ascii="Poppins" w:hAnsi="Poppins" w:cs="Poppins"/>
          <w:b/>
          <w:bCs/>
          <w:noProof/>
          <w:sz w:val="22"/>
          <w:szCs w:val="22"/>
        </w:rPr>
        <w:t>Empresa de consultoria em crescimento</w:t>
      </w:r>
      <w:r w:rsidR="006C36A4">
        <w:rPr>
          <w:rFonts w:ascii="Poppins" w:hAnsi="Poppins" w:cs="Poppins"/>
          <w:b/>
          <w:bCs/>
          <w:noProof/>
          <w:sz w:val="22"/>
          <w:szCs w:val="22"/>
        </w:rPr>
        <w:t xml:space="preserve"> | Parte 3</w:t>
      </w:r>
    </w:p>
    <w:p w14:paraId="7FDD5B47" w14:textId="77777777" w:rsidR="00242789" w:rsidRPr="002312F9" w:rsidRDefault="00242789" w:rsidP="00242789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7398B59A" w14:textId="024940C7" w:rsidR="002312F9" w:rsidRPr="00972FFB" w:rsidRDefault="002312F9" w:rsidP="002312F9">
      <w:pPr>
        <w:shd w:val="clear" w:color="auto" w:fill="E7E6E6" w:themeFill="background2"/>
        <w:rPr>
          <w:rFonts w:ascii="Poppins Light" w:hAnsi="Poppins Light" w:cs="Poppins Light"/>
          <w:b/>
          <w:bCs/>
          <w:sz w:val="22"/>
          <w:szCs w:val="22"/>
        </w:rPr>
      </w:pPr>
      <w:bookmarkStart w:id="0" w:name="_Hlk167736052"/>
      <w:r w:rsidRPr="00972FFB">
        <w:rPr>
          <w:rFonts w:ascii="Poppins Light" w:hAnsi="Poppins Light" w:cs="Poppins Light"/>
          <w:b/>
          <w:bCs/>
          <w:sz w:val="22"/>
          <w:szCs w:val="22"/>
        </w:rPr>
        <w:t>Orientações gerais:</w:t>
      </w:r>
    </w:p>
    <w:p w14:paraId="67C7D7A1" w14:textId="77777777" w:rsidR="002312F9" w:rsidRPr="002312F9" w:rsidRDefault="002312F9" w:rsidP="00242789">
      <w:pPr>
        <w:rPr>
          <w:rFonts w:ascii="Poppins Light" w:hAnsi="Poppins Light" w:cs="Poppins Light"/>
          <w:sz w:val="22"/>
          <w:szCs w:val="22"/>
        </w:rPr>
      </w:pPr>
    </w:p>
    <w:p w14:paraId="0DB62D88" w14:textId="02FBF5B9" w:rsidR="002312F9" w:rsidRPr="002312F9" w:rsidRDefault="002312F9" w:rsidP="002312F9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Tempo estimado para a atividade: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35 minutos.</w:t>
      </w:r>
    </w:p>
    <w:p w14:paraId="60E8E4DD" w14:textId="71758FFB" w:rsidR="002312F9" w:rsidRPr="002312F9" w:rsidRDefault="002312F9" w:rsidP="002312F9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Lista de materiais: c</w:t>
      </w:r>
      <w:r w:rsidRPr="002312F9">
        <w:rPr>
          <w:rFonts w:ascii="Poppins Light" w:hAnsi="Poppins Light" w:cs="Poppins Light"/>
          <w:noProof/>
          <w:sz w:val="22"/>
          <w:szCs w:val="22"/>
        </w:rPr>
        <w:t>omputador com Internet | Caderno para anotações | 1 caneta</w:t>
      </w:r>
      <w:r w:rsidRPr="002312F9">
        <w:rPr>
          <w:rFonts w:ascii="Poppins Light" w:hAnsi="Poppins Light" w:cs="Poppins Light"/>
          <w:noProof/>
          <w:sz w:val="22"/>
          <w:szCs w:val="22"/>
        </w:rPr>
        <w:br/>
      </w:r>
    </w:p>
    <w:bookmarkEnd w:id="0"/>
    <w:p w14:paraId="7C35185C" w14:textId="77777777" w:rsidR="002312F9" w:rsidRPr="002312F9" w:rsidRDefault="002312F9" w:rsidP="00242789">
      <w:pPr>
        <w:rPr>
          <w:rFonts w:ascii="Poppins Light" w:hAnsi="Poppins Light" w:cs="Poppins Light"/>
          <w:b/>
          <w:bCs/>
          <w:sz w:val="22"/>
          <w:szCs w:val="22"/>
        </w:rPr>
      </w:pPr>
    </w:p>
    <w:p w14:paraId="782A47CB" w14:textId="00D66FE1" w:rsidR="002312F9" w:rsidRPr="00972FFB" w:rsidRDefault="002312F9" w:rsidP="002312F9">
      <w:pPr>
        <w:shd w:val="clear" w:color="auto" w:fill="E7E6E6" w:themeFill="background2"/>
        <w:rPr>
          <w:rFonts w:ascii="Poppins Light" w:hAnsi="Poppins Light" w:cs="Poppins Light"/>
          <w:b/>
          <w:bCs/>
          <w:sz w:val="22"/>
          <w:szCs w:val="22"/>
        </w:rPr>
      </w:pPr>
      <w:r w:rsidRPr="00972FFB">
        <w:rPr>
          <w:rFonts w:ascii="Poppins Light" w:hAnsi="Poppins Light" w:cs="Poppins Light"/>
          <w:b/>
          <w:bCs/>
          <w:sz w:val="22"/>
          <w:szCs w:val="22"/>
        </w:rPr>
        <w:t>Contextualização</w:t>
      </w:r>
    </w:p>
    <w:p w14:paraId="09112292" w14:textId="77777777" w:rsidR="002312F9" w:rsidRPr="002312F9" w:rsidRDefault="002312F9" w:rsidP="002312F9">
      <w:pPr>
        <w:rPr>
          <w:rFonts w:ascii="Poppins Light" w:hAnsi="Poppins Light" w:cs="Poppins Light"/>
          <w:sz w:val="22"/>
          <w:szCs w:val="22"/>
        </w:rPr>
      </w:pPr>
    </w:p>
    <w:p w14:paraId="5D6DA765" w14:textId="61299F42" w:rsidR="002312F9" w:rsidRPr="002312F9" w:rsidRDefault="002312F9" w:rsidP="002312F9">
      <w:pPr>
        <w:rPr>
          <w:rFonts w:ascii="Poppins Light" w:hAnsi="Poppins Light" w:cs="Poppins Light"/>
          <w:sz w:val="22"/>
          <w:szCs w:val="22"/>
        </w:rPr>
      </w:pPr>
      <w:r w:rsidRPr="002312F9">
        <w:rPr>
          <w:rFonts w:ascii="Poppins Light" w:hAnsi="Poppins Light" w:cs="Poppins Light"/>
          <w:sz w:val="22"/>
          <w:szCs w:val="22"/>
        </w:rPr>
        <w:t xml:space="preserve">A XYZ Consultoria, uma empresa em rápido crescimento, enfrenta desafios na comunicação interna e externa </w:t>
      </w:r>
      <w:r w:rsidR="00424224">
        <w:rPr>
          <w:rFonts w:ascii="Poppins Light" w:hAnsi="Poppins Light" w:cs="Poppins Light"/>
          <w:sz w:val="22"/>
          <w:szCs w:val="22"/>
        </w:rPr>
        <w:t>em razão do</w:t>
      </w:r>
      <w:r w:rsidRPr="002312F9">
        <w:rPr>
          <w:rFonts w:ascii="Poppins Light" w:hAnsi="Poppins Light" w:cs="Poppins Light"/>
          <w:sz w:val="22"/>
          <w:szCs w:val="22"/>
        </w:rPr>
        <w:t xml:space="preserve"> aumento do número de projetos e funcionários. Para resolver esses problemas, desenvolveremos um sistema de mensageria que melhorará a troca de informações e a eficiência operacional. Utilizaremos Python para a implementação e RabbitMQ como intermediário de mensagens, o que permitirá uma comunicação mais estruturada e escalável entre diferentes sistemas e equipes.</w:t>
      </w:r>
    </w:p>
    <w:p w14:paraId="07279AC7" w14:textId="77777777" w:rsidR="002312F9" w:rsidRPr="002312F9" w:rsidRDefault="002312F9" w:rsidP="00242789">
      <w:pPr>
        <w:rPr>
          <w:rFonts w:ascii="Poppins Light" w:hAnsi="Poppins Light" w:cs="Poppins Light"/>
          <w:sz w:val="22"/>
          <w:szCs w:val="22"/>
        </w:rPr>
      </w:pPr>
    </w:p>
    <w:p w14:paraId="0833489E" w14:textId="77777777" w:rsidR="002312F9" w:rsidRPr="002312F9" w:rsidRDefault="002312F9" w:rsidP="00242789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558AD4CA" w14:textId="580D9A36" w:rsidR="00AF275E" w:rsidRPr="002312F9" w:rsidRDefault="002312F9" w:rsidP="00AF275E">
      <w:pPr>
        <w:shd w:val="clear" w:color="auto" w:fill="E7E6E6" w:themeFill="background2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Descrição </w:t>
      </w:r>
    </w:p>
    <w:p w14:paraId="5A1B866F" w14:textId="77777777" w:rsidR="00AF275E" w:rsidRPr="002312F9" w:rsidRDefault="00AF275E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4BE909FD" w14:textId="28E0EA20" w:rsidR="00F41EE9" w:rsidRPr="002312F9" w:rsidRDefault="002312F9" w:rsidP="00F17254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Nesta atividade, você será guiado pelos passos iniciais para construir um sistema de mensageria utilizando Python e configurando o RabbitMQ como intermediário de mensagens. Esta atividade é fundamental para entender como implementar sistemas de mensageria que podem otimizar a comunicação em uma empresa de consultoria em crescimento. A seguir, apresenta</w:t>
      </w:r>
      <w:r w:rsidR="00424224">
        <w:rPr>
          <w:rFonts w:ascii="Poppins Light" w:hAnsi="Poppins Light" w:cs="Poppins Light"/>
          <w:noProof/>
          <w:sz w:val="22"/>
          <w:szCs w:val="22"/>
        </w:rPr>
        <w:t>m-se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a visão geral da atividade e os passos detalhados para a sua realização.</w:t>
      </w:r>
    </w:p>
    <w:p w14:paraId="429B2D78" w14:textId="77777777" w:rsidR="002312F9" w:rsidRPr="002312F9" w:rsidRDefault="002312F9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118714F1" w14:textId="1E1F5283" w:rsidR="002312F9" w:rsidRPr="002312F9" w:rsidRDefault="002312F9" w:rsidP="002312F9">
      <w:pPr>
        <w:shd w:val="clear" w:color="auto" w:fill="E7E6E6" w:themeFill="background2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Proposta de </w:t>
      </w:r>
      <w:r w:rsidR="000D749F">
        <w:rPr>
          <w:rFonts w:ascii="Poppins Light" w:hAnsi="Poppins Light" w:cs="Poppins Light"/>
          <w:b/>
          <w:bCs/>
          <w:noProof/>
          <w:sz w:val="22"/>
          <w:szCs w:val="22"/>
        </w:rPr>
        <w:t>a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tividade</w:t>
      </w:r>
    </w:p>
    <w:p w14:paraId="74DF0DF2" w14:textId="77777777" w:rsidR="002312F9" w:rsidRPr="002312F9" w:rsidRDefault="002312F9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6DEEC379" w14:textId="46BBFBCE" w:rsidR="002312F9" w:rsidRPr="002312F9" w:rsidRDefault="002312F9" w:rsidP="00F17254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Vamos realizar os passos iniciais para construir es</w:t>
      </w:r>
      <w:r w:rsidR="00261FC4">
        <w:rPr>
          <w:rFonts w:ascii="Poppins Light" w:hAnsi="Poppins Light" w:cs="Poppins Light"/>
          <w:noProof/>
          <w:sz w:val="22"/>
          <w:szCs w:val="22"/>
        </w:rPr>
        <w:t>s</w:t>
      </w:r>
      <w:r w:rsidRPr="002312F9">
        <w:rPr>
          <w:rFonts w:ascii="Poppins Light" w:hAnsi="Poppins Light" w:cs="Poppins Light"/>
          <w:noProof/>
          <w:sz w:val="22"/>
          <w:szCs w:val="22"/>
        </w:rPr>
        <w:t>e sistema de mensageria usando Python e configurando o RabbitMQ como intermediário de mensagens. A atividade será dividida em duas partes principais: configuração da aplicação em Python e configuração do RabbitMQ.</w:t>
      </w:r>
    </w:p>
    <w:p w14:paraId="45191325" w14:textId="77777777" w:rsidR="002312F9" w:rsidRDefault="002312F9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70A8AFDC" w14:textId="77777777" w:rsidR="006C36A4" w:rsidRPr="002312F9" w:rsidRDefault="006C36A4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3EEAB756" w14:textId="362EC51E" w:rsidR="00D95130" w:rsidRPr="002312F9" w:rsidRDefault="00D95130" w:rsidP="00D95130">
      <w:pPr>
        <w:rPr>
          <w:rFonts w:ascii="Poppins Light" w:hAnsi="Poppins Light" w:cs="Poppins Light"/>
          <w:b/>
          <w:bCs/>
          <w:noProof/>
          <w:sz w:val="22"/>
          <w:szCs w:val="22"/>
          <w:u w:val="single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  <w:u w:val="single"/>
        </w:rPr>
        <w:lastRenderedPageBreak/>
        <w:t xml:space="preserve">Parte 1: Configuração da </w:t>
      </w:r>
      <w:r w:rsidR="000D749F">
        <w:rPr>
          <w:rFonts w:ascii="Poppins Light" w:hAnsi="Poppins Light" w:cs="Poppins Light"/>
          <w:b/>
          <w:bCs/>
          <w:noProof/>
          <w:sz w:val="22"/>
          <w:szCs w:val="22"/>
          <w:u w:val="single"/>
        </w:rPr>
        <w:t>a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  <w:u w:val="single"/>
        </w:rPr>
        <w:t>plicação em Python</w:t>
      </w:r>
    </w:p>
    <w:p w14:paraId="08F0050A" w14:textId="77777777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</w:p>
    <w:p w14:paraId="4D884019" w14:textId="7BC67E81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Objetivos:</w:t>
      </w:r>
    </w:p>
    <w:p w14:paraId="7F0FE176" w14:textId="77777777" w:rsidR="00D95130" w:rsidRPr="002312F9" w:rsidRDefault="00D95130" w:rsidP="002312F9">
      <w:pPr>
        <w:pStyle w:val="PargrafodaLista"/>
        <w:numPr>
          <w:ilvl w:val="0"/>
          <w:numId w:val="14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Criar um ambiente de desenvolvimento Python.</w:t>
      </w:r>
    </w:p>
    <w:p w14:paraId="1F4958AA" w14:textId="77777777" w:rsidR="00D95130" w:rsidRPr="002312F9" w:rsidRDefault="00D95130" w:rsidP="002312F9">
      <w:pPr>
        <w:pStyle w:val="PargrafodaLista"/>
        <w:numPr>
          <w:ilvl w:val="0"/>
          <w:numId w:val="14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Escrever um script básico de mensageria em Python.</w:t>
      </w:r>
    </w:p>
    <w:p w14:paraId="00299E3E" w14:textId="77777777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</w:p>
    <w:p w14:paraId="5BDB41B4" w14:textId="2E7D6BFD" w:rsidR="00D95130" w:rsidRPr="002312F9" w:rsidRDefault="00D95130" w:rsidP="002312F9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Passos:</w:t>
      </w:r>
    </w:p>
    <w:p w14:paraId="43ACCE38" w14:textId="77777777" w:rsidR="002312F9" w:rsidRPr="002312F9" w:rsidRDefault="002312F9" w:rsidP="00D95130">
      <w:pPr>
        <w:rPr>
          <w:rFonts w:ascii="Poppins Light" w:hAnsi="Poppins Light" w:cs="Poppins Light"/>
          <w:noProof/>
          <w:sz w:val="22"/>
          <w:szCs w:val="22"/>
        </w:rPr>
      </w:pPr>
    </w:p>
    <w:p w14:paraId="59EBF4DD" w14:textId="0E00C83F" w:rsidR="002312F9" w:rsidRPr="002312F9" w:rsidRDefault="00D95130" w:rsidP="002312F9">
      <w:pPr>
        <w:pStyle w:val="PargrafodaLista"/>
        <w:numPr>
          <w:ilvl w:val="0"/>
          <w:numId w:val="17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Preparação do </w:t>
      </w:r>
      <w:r w:rsidR="000D749F">
        <w:rPr>
          <w:rFonts w:ascii="Poppins Light" w:hAnsi="Poppins Light" w:cs="Poppins Light"/>
          <w:b/>
          <w:bCs/>
          <w:noProof/>
          <w:sz w:val="22"/>
          <w:szCs w:val="22"/>
        </w:rPr>
        <w:t>a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mbiente</w:t>
      </w:r>
    </w:p>
    <w:p w14:paraId="63AB436F" w14:textId="77777777" w:rsidR="00D95130" w:rsidRPr="002312F9" w:rsidRDefault="00D95130" w:rsidP="002312F9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Instale o Python em sua máquina (recomenda-se Python 3.8 ou superior).</w:t>
      </w:r>
    </w:p>
    <w:p w14:paraId="3C46E2D3" w14:textId="77777777" w:rsidR="00D95130" w:rsidRPr="002312F9" w:rsidRDefault="00D95130" w:rsidP="002312F9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Crie um novo diretório para o projeto.</w:t>
      </w:r>
    </w:p>
    <w:p w14:paraId="067888E8" w14:textId="77777777" w:rsidR="00D95130" w:rsidRPr="002312F9" w:rsidRDefault="00D95130" w:rsidP="002312F9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Inicie um ambiente virtual Python (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python -m venv venv</w:t>
      </w:r>
      <w:r w:rsidRPr="002312F9">
        <w:rPr>
          <w:rFonts w:ascii="Poppins Light" w:hAnsi="Poppins Light" w:cs="Poppins Light"/>
          <w:noProof/>
          <w:sz w:val="22"/>
          <w:szCs w:val="22"/>
        </w:rPr>
        <w:t>).</w:t>
      </w:r>
    </w:p>
    <w:p w14:paraId="5928CDFF" w14:textId="77777777" w:rsidR="00D95130" w:rsidRPr="002312F9" w:rsidRDefault="00D95130" w:rsidP="002312F9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Ative o ambiente virtual (Windows: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venv\Scripts\activate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, Unix ou MacOS: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source venv/bin/activate</w:t>
      </w:r>
      <w:r w:rsidRPr="002312F9">
        <w:rPr>
          <w:rFonts w:ascii="Poppins Light" w:hAnsi="Poppins Light" w:cs="Poppins Light"/>
          <w:noProof/>
          <w:sz w:val="22"/>
          <w:szCs w:val="22"/>
        </w:rPr>
        <w:t>).</w:t>
      </w:r>
    </w:p>
    <w:p w14:paraId="0C510AFB" w14:textId="77777777" w:rsidR="002312F9" w:rsidRPr="002312F9" w:rsidRDefault="002312F9" w:rsidP="002312F9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0D73A5CD" w14:textId="171106CA" w:rsidR="00D95130" w:rsidRPr="002312F9" w:rsidRDefault="00D95130" w:rsidP="002312F9">
      <w:pPr>
        <w:pStyle w:val="PargrafodaLista"/>
        <w:numPr>
          <w:ilvl w:val="0"/>
          <w:numId w:val="17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Instalação da </w:t>
      </w:r>
      <w:r w:rsidR="000D749F">
        <w:rPr>
          <w:rFonts w:ascii="Poppins Light" w:hAnsi="Poppins Light" w:cs="Poppins Light"/>
          <w:b/>
          <w:bCs/>
          <w:noProof/>
          <w:sz w:val="22"/>
          <w:szCs w:val="22"/>
        </w:rPr>
        <w:t>d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ependência</w:t>
      </w:r>
    </w:p>
    <w:p w14:paraId="28AC6E1C" w14:textId="77777777" w:rsidR="00D95130" w:rsidRPr="002312F9" w:rsidRDefault="00D95130" w:rsidP="002312F9">
      <w:pPr>
        <w:pStyle w:val="PargrafodaLista"/>
        <w:numPr>
          <w:ilvl w:val="0"/>
          <w:numId w:val="18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Instale o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pika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, que é um cliente RabbitMQ para Python, usando o comando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pip install pika</w:t>
      </w:r>
      <w:r w:rsidRPr="002312F9">
        <w:rPr>
          <w:rFonts w:ascii="Poppins Light" w:hAnsi="Poppins Light" w:cs="Poppins Light"/>
          <w:noProof/>
          <w:sz w:val="22"/>
          <w:szCs w:val="22"/>
        </w:rPr>
        <w:t>.</w:t>
      </w:r>
    </w:p>
    <w:p w14:paraId="00447311" w14:textId="77777777" w:rsidR="002312F9" w:rsidRPr="002312F9" w:rsidRDefault="002312F9" w:rsidP="002312F9">
      <w:pPr>
        <w:pStyle w:val="PargrafodaLista"/>
        <w:rPr>
          <w:rFonts w:ascii="Poppins Light" w:hAnsi="Poppins Light" w:cs="Poppins Light"/>
          <w:noProof/>
          <w:sz w:val="22"/>
          <w:szCs w:val="22"/>
        </w:rPr>
      </w:pPr>
    </w:p>
    <w:p w14:paraId="1422AF20" w14:textId="059BC99D" w:rsidR="002312F9" w:rsidRPr="002312F9" w:rsidRDefault="00D95130" w:rsidP="002312F9">
      <w:pPr>
        <w:numPr>
          <w:ilvl w:val="0"/>
          <w:numId w:val="17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Script de </w:t>
      </w:r>
      <w:r w:rsidR="000D749F">
        <w:rPr>
          <w:rFonts w:ascii="Poppins Light" w:hAnsi="Poppins Light" w:cs="Poppins Light"/>
          <w:b/>
          <w:bCs/>
          <w:noProof/>
          <w:sz w:val="22"/>
          <w:szCs w:val="22"/>
        </w:rPr>
        <w:t>e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xemplo em Python</w:t>
      </w:r>
    </w:p>
    <w:p w14:paraId="4312A7A1" w14:textId="77777777" w:rsidR="00D95130" w:rsidRPr="002312F9" w:rsidRDefault="00D95130" w:rsidP="002312F9">
      <w:pPr>
        <w:pStyle w:val="PargrafodaLista"/>
        <w:numPr>
          <w:ilvl w:val="0"/>
          <w:numId w:val="18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Crie um arquivo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sender.py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para enviar mensagens.</w:t>
      </w:r>
    </w:p>
    <w:p w14:paraId="3DB5A2EE" w14:textId="77777777" w:rsidR="00D95130" w:rsidRPr="002312F9" w:rsidRDefault="00D95130" w:rsidP="002312F9">
      <w:pPr>
        <w:pStyle w:val="PargrafodaLista"/>
        <w:numPr>
          <w:ilvl w:val="0"/>
          <w:numId w:val="18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Crie um arquivo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receiver.py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para receber mensagens.</w:t>
      </w:r>
    </w:p>
    <w:p w14:paraId="7073384B" w14:textId="77777777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</w:p>
    <w:p w14:paraId="7C385D53" w14:textId="39C68B51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Exemplo de </w:t>
      </w:r>
      <w:r w:rsidR="000D749F">
        <w:rPr>
          <w:rFonts w:ascii="Poppins Light" w:hAnsi="Poppins Light" w:cs="Poppins Light"/>
          <w:noProof/>
          <w:sz w:val="22"/>
          <w:szCs w:val="22"/>
        </w:rPr>
        <w:t>c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ódigo: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sender.py</w:t>
      </w:r>
    </w:p>
    <w:p w14:paraId="3FD8B0E7" w14:textId="77777777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2DD1F9A6" w14:textId="77777777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53AD774C" w14:textId="77777777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6136E5CF" w14:textId="4EB0AA94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8CCBED" wp14:editId="02AA7665">
            <wp:extent cx="6120765" cy="3001010"/>
            <wp:effectExtent l="0" t="0" r="0" b="8890"/>
            <wp:docPr id="1360834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ED2C" w14:textId="0D0EF73B" w:rsidR="00D95130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Fonte da </w:t>
      </w:r>
      <w:r w:rsidR="000F42D2">
        <w:rPr>
          <w:rFonts w:ascii="Poppins Light" w:hAnsi="Poppins Light" w:cs="Poppins Light"/>
          <w:noProof/>
          <w:sz w:val="22"/>
          <w:szCs w:val="22"/>
        </w:rPr>
        <w:t>i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magem: </w:t>
      </w:r>
      <w:r w:rsidR="000F42D2">
        <w:rPr>
          <w:rFonts w:ascii="Poppins Light" w:hAnsi="Poppins Light" w:cs="Poppins Light"/>
          <w:noProof/>
          <w:sz w:val="22"/>
          <w:szCs w:val="22"/>
        </w:rPr>
        <w:t>a</w:t>
      </w:r>
      <w:r w:rsidRPr="002312F9">
        <w:rPr>
          <w:rFonts w:ascii="Poppins Light" w:hAnsi="Poppins Light" w:cs="Poppins Light"/>
          <w:noProof/>
          <w:sz w:val="22"/>
          <w:szCs w:val="22"/>
        </w:rPr>
        <w:t>utor</w:t>
      </w:r>
    </w:p>
    <w:p w14:paraId="6C6626F0" w14:textId="1703792C" w:rsidR="00453209" w:rsidRPr="002312F9" w:rsidRDefault="00453209" w:rsidP="00F17254">
      <w:pPr>
        <w:rPr>
          <w:rFonts w:ascii="Poppins Light" w:hAnsi="Poppins Light" w:cs="Poppins Light"/>
          <w:noProof/>
          <w:sz w:val="22"/>
          <w:szCs w:val="22"/>
        </w:rPr>
      </w:pPr>
      <w:r w:rsidRPr="00453209">
        <w:rPr>
          <w:rFonts w:ascii="Poppins Light" w:hAnsi="Poppins Light" w:cs="Poppins Light"/>
          <w:noProof/>
          <w:sz w:val="22"/>
          <w:szCs w:val="22"/>
        </w:rPr>
        <w:t>Elaborado especialmente para o curso com a ferramenta Visual Studio Code</w:t>
      </w:r>
      <w:r>
        <w:rPr>
          <w:rFonts w:ascii="Poppins Light" w:hAnsi="Poppins Light" w:cs="Poppins Light"/>
          <w:noProof/>
          <w:sz w:val="22"/>
          <w:szCs w:val="22"/>
        </w:rPr>
        <w:t>.</w:t>
      </w:r>
    </w:p>
    <w:p w14:paraId="44E85F98" w14:textId="77777777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481500CC" w14:textId="122F544C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Exemplo de </w:t>
      </w:r>
      <w:r w:rsidR="000F42D2">
        <w:rPr>
          <w:rFonts w:ascii="Poppins Light" w:hAnsi="Poppins Light" w:cs="Poppins Light"/>
          <w:noProof/>
          <w:sz w:val="22"/>
          <w:szCs w:val="22"/>
        </w:rPr>
        <w:t>c</w:t>
      </w:r>
      <w:r w:rsidRPr="002312F9">
        <w:rPr>
          <w:rFonts w:ascii="Poppins Light" w:hAnsi="Poppins Light" w:cs="Poppins Light"/>
          <w:noProof/>
          <w:sz w:val="22"/>
          <w:szCs w:val="22"/>
        </w:rPr>
        <w:t>ódigo: receiver.py</w:t>
      </w:r>
    </w:p>
    <w:p w14:paraId="0F12A3A2" w14:textId="77777777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</w:p>
    <w:p w14:paraId="2ADF26B4" w14:textId="3D3D339C" w:rsidR="00D95130" w:rsidRPr="002312F9" w:rsidRDefault="00D95130" w:rsidP="00F17254">
      <w:pPr>
        <w:rPr>
          <w:rFonts w:ascii="Poppins Light" w:hAnsi="Poppins Light" w:cs="Poppins Light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6FF1BFEF" wp14:editId="02E3138B">
            <wp:extent cx="6120765" cy="3679190"/>
            <wp:effectExtent l="0" t="0" r="0" b="0"/>
            <wp:docPr id="680985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8DAD" w14:textId="6E35E0D2" w:rsidR="00D95130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Fonte da </w:t>
      </w:r>
      <w:r w:rsidR="000F42D2">
        <w:rPr>
          <w:rFonts w:ascii="Poppins Light" w:hAnsi="Poppins Light" w:cs="Poppins Light"/>
          <w:noProof/>
          <w:sz w:val="22"/>
          <w:szCs w:val="22"/>
        </w:rPr>
        <w:t>i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magem: </w:t>
      </w:r>
      <w:r w:rsidR="000F42D2">
        <w:rPr>
          <w:rFonts w:ascii="Poppins Light" w:hAnsi="Poppins Light" w:cs="Poppins Light"/>
          <w:noProof/>
          <w:sz w:val="22"/>
          <w:szCs w:val="22"/>
        </w:rPr>
        <w:t>a</w:t>
      </w:r>
      <w:r w:rsidRPr="002312F9">
        <w:rPr>
          <w:rFonts w:ascii="Poppins Light" w:hAnsi="Poppins Light" w:cs="Poppins Light"/>
          <w:noProof/>
          <w:sz w:val="22"/>
          <w:szCs w:val="22"/>
        </w:rPr>
        <w:t>utor</w:t>
      </w:r>
    </w:p>
    <w:p w14:paraId="36912934" w14:textId="183C10BA" w:rsidR="00453209" w:rsidRPr="002312F9" w:rsidRDefault="00453209" w:rsidP="00D95130">
      <w:pPr>
        <w:rPr>
          <w:rFonts w:ascii="Poppins Light" w:hAnsi="Poppins Light" w:cs="Poppins Light"/>
          <w:noProof/>
          <w:sz w:val="22"/>
          <w:szCs w:val="22"/>
        </w:rPr>
      </w:pPr>
      <w:r w:rsidRPr="00453209">
        <w:rPr>
          <w:rFonts w:ascii="Poppins Light" w:hAnsi="Poppins Light" w:cs="Poppins Light"/>
          <w:noProof/>
          <w:sz w:val="22"/>
          <w:szCs w:val="22"/>
        </w:rPr>
        <w:t>Elaborado especialmente para o curso com a ferramenta Visual Studio Code</w:t>
      </w:r>
      <w:r>
        <w:rPr>
          <w:rFonts w:ascii="Poppins Light" w:hAnsi="Poppins Light" w:cs="Poppins Light"/>
          <w:noProof/>
          <w:sz w:val="22"/>
          <w:szCs w:val="22"/>
        </w:rPr>
        <w:t>.</w:t>
      </w:r>
    </w:p>
    <w:p w14:paraId="516CB055" w14:textId="3A1C9AA7" w:rsidR="00D1101D" w:rsidRPr="002312F9" w:rsidRDefault="00D1101D" w:rsidP="00242789">
      <w:pPr>
        <w:rPr>
          <w:rFonts w:ascii="Poppins Light" w:hAnsi="Poppins Light" w:cs="Poppins Light"/>
          <w:noProof/>
          <w:sz w:val="22"/>
          <w:szCs w:val="22"/>
        </w:rPr>
      </w:pPr>
    </w:p>
    <w:p w14:paraId="02274F0F" w14:textId="77777777" w:rsidR="00D95130" w:rsidRPr="002312F9" w:rsidRDefault="00D95130" w:rsidP="00242789">
      <w:pPr>
        <w:rPr>
          <w:rFonts w:ascii="Poppins Light" w:hAnsi="Poppins Light" w:cs="Poppins Light"/>
          <w:noProof/>
          <w:sz w:val="22"/>
          <w:szCs w:val="22"/>
        </w:rPr>
      </w:pPr>
    </w:p>
    <w:p w14:paraId="6E0FEA56" w14:textId="77777777" w:rsidR="00D95130" w:rsidRPr="002312F9" w:rsidRDefault="00D95130" w:rsidP="00D95130">
      <w:pPr>
        <w:rPr>
          <w:rFonts w:ascii="Poppins Light" w:hAnsi="Poppins Light" w:cs="Poppins Light"/>
          <w:b/>
          <w:bCs/>
          <w:noProof/>
          <w:sz w:val="22"/>
          <w:szCs w:val="22"/>
          <w:u w:val="single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  <w:u w:val="single"/>
        </w:rPr>
        <w:t>Parte 2: Configuração do RabbitMQ</w:t>
      </w:r>
    </w:p>
    <w:p w14:paraId="7D4C6883" w14:textId="77777777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</w:p>
    <w:p w14:paraId="739DC7B2" w14:textId="6A8B4E6C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Objetivos:</w:t>
      </w:r>
    </w:p>
    <w:p w14:paraId="0702EB95" w14:textId="77777777" w:rsidR="00D95130" w:rsidRPr="002312F9" w:rsidRDefault="00D95130" w:rsidP="002312F9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Instalar e configurar o RabbitMQ.</w:t>
      </w:r>
    </w:p>
    <w:p w14:paraId="1614669C" w14:textId="77777777" w:rsidR="00D95130" w:rsidRPr="002312F9" w:rsidRDefault="00D95130" w:rsidP="002312F9">
      <w:pPr>
        <w:pStyle w:val="PargrafodaLista"/>
        <w:numPr>
          <w:ilvl w:val="0"/>
          <w:numId w:val="19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Testar a conexão entre a aplicação Python e o RabbitMQ.</w:t>
      </w:r>
    </w:p>
    <w:p w14:paraId="2DD15804" w14:textId="77777777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</w:p>
    <w:p w14:paraId="27B119FB" w14:textId="77525D47" w:rsidR="00D95130" w:rsidRPr="002312F9" w:rsidRDefault="00D95130" w:rsidP="00D95130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Passos:</w:t>
      </w:r>
    </w:p>
    <w:p w14:paraId="503E8B93" w14:textId="030395BF" w:rsidR="00D95130" w:rsidRPr="002312F9" w:rsidRDefault="00D95130" w:rsidP="002312F9">
      <w:pPr>
        <w:pStyle w:val="PargrafodaLista"/>
        <w:numPr>
          <w:ilvl w:val="0"/>
          <w:numId w:val="13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Instalação do RabbitMQ</w:t>
      </w:r>
    </w:p>
    <w:p w14:paraId="0A7D54A2" w14:textId="77777777" w:rsidR="00D95130" w:rsidRPr="002312F9" w:rsidRDefault="00D95130" w:rsidP="002312F9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Instale o RabbitMQ Server em sua máquina. As instruções específicas de instalação podem variar dependendo do sistema operacional.</w:t>
      </w:r>
    </w:p>
    <w:p w14:paraId="0524703F" w14:textId="77777777" w:rsidR="00D95130" w:rsidRPr="002312F9" w:rsidRDefault="00D95130" w:rsidP="002312F9">
      <w:pPr>
        <w:pStyle w:val="PargrafodaLista"/>
        <w:numPr>
          <w:ilvl w:val="0"/>
          <w:numId w:val="20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>Verifique se o RabbitMQ está em execução após a instalação.</w:t>
      </w:r>
    </w:p>
    <w:p w14:paraId="794BE513" w14:textId="77777777" w:rsidR="002312F9" w:rsidRPr="002312F9" w:rsidRDefault="002312F9" w:rsidP="002312F9">
      <w:pPr>
        <w:ind w:left="1440"/>
        <w:rPr>
          <w:rFonts w:ascii="Poppins Light" w:hAnsi="Poppins Light" w:cs="Poppins Light"/>
          <w:noProof/>
          <w:sz w:val="22"/>
          <w:szCs w:val="22"/>
        </w:rPr>
      </w:pPr>
    </w:p>
    <w:p w14:paraId="61F2C680" w14:textId="4DBF9F72" w:rsidR="00D95130" w:rsidRPr="002312F9" w:rsidRDefault="00D95130" w:rsidP="00D95130">
      <w:pPr>
        <w:numPr>
          <w:ilvl w:val="0"/>
          <w:numId w:val="13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Teste da </w:t>
      </w:r>
      <w:r w:rsidR="000D749F">
        <w:rPr>
          <w:rFonts w:ascii="Poppins Light" w:hAnsi="Poppins Light" w:cs="Poppins Light"/>
          <w:b/>
          <w:bCs/>
          <w:noProof/>
          <w:sz w:val="22"/>
          <w:szCs w:val="22"/>
        </w:rPr>
        <w:t>c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onfiguração</w:t>
      </w:r>
    </w:p>
    <w:p w14:paraId="39B5FD62" w14:textId="77777777" w:rsidR="00D95130" w:rsidRPr="002312F9" w:rsidRDefault="00D95130" w:rsidP="002312F9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Execute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sender.py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para enviar uma mensagem.</w:t>
      </w:r>
    </w:p>
    <w:p w14:paraId="15C66D20" w14:textId="77777777" w:rsidR="00D95130" w:rsidRPr="002312F9" w:rsidRDefault="00D95130" w:rsidP="002312F9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Execute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receiver.py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em um terminal separado para receber a mensagem.</w:t>
      </w:r>
    </w:p>
    <w:p w14:paraId="785513E7" w14:textId="77777777" w:rsidR="00D95130" w:rsidRPr="002312F9" w:rsidRDefault="00D95130" w:rsidP="002312F9">
      <w:pPr>
        <w:pStyle w:val="PargrafodaLista"/>
        <w:numPr>
          <w:ilvl w:val="0"/>
          <w:numId w:val="21"/>
        </w:num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Verifique se a mensagem enviada pelo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sender.py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é recebida pelo </w:t>
      </w: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receiver.py</w:t>
      </w:r>
      <w:r w:rsidRPr="002312F9">
        <w:rPr>
          <w:rFonts w:ascii="Poppins Light" w:hAnsi="Poppins Light" w:cs="Poppins Light"/>
          <w:noProof/>
          <w:sz w:val="22"/>
          <w:szCs w:val="22"/>
        </w:rPr>
        <w:t>.</w:t>
      </w:r>
    </w:p>
    <w:p w14:paraId="506C533E" w14:textId="77777777" w:rsidR="00D95130" w:rsidRPr="002312F9" w:rsidRDefault="00D95130" w:rsidP="00242789">
      <w:pPr>
        <w:rPr>
          <w:rFonts w:ascii="Poppins Light" w:hAnsi="Poppins Light" w:cs="Poppins Light"/>
          <w:noProof/>
          <w:sz w:val="22"/>
          <w:szCs w:val="22"/>
        </w:rPr>
      </w:pPr>
    </w:p>
    <w:p w14:paraId="28BFD192" w14:textId="77777777" w:rsidR="002312F9" w:rsidRPr="002312F9" w:rsidRDefault="002312F9" w:rsidP="00242789">
      <w:pPr>
        <w:rPr>
          <w:rFonts w:ascii="Poppins Light" w:hAnsi="Poppins Light" w:cs="Poppins Light"/>
          <w:noProof/>
          <w:sz w:val="22"/>
          <w:szCs w:val="22"/>
        </w:rPr>
      </w:pPr>
    </w:p>
    <w:p w14:paraId="625920A4" w14:textId="77777777" w:rsidR="00D95130" w:rsidRPr="002312F9" w:rsidRDefault="00D95130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0ED21B0B" w14:textId="0C3E6E2B" w:rsidR="00E227A8" w:rsidRPr="002312F9" w:rsidRDefault="00E227A8" w:rsidP="002312F9">
      <w:pPr>
        <w:shd w:val="clear" w:color="auto" w:fill="E7E6E6" w:themeFill="background2"/>
        <w:rPr>
          <w:rFonts w:ascii="Poppins" w:hAnsi="Poppins" w:cs="Poppins"/>
          <w:b/>
          <w:bCs/>
          <w:noProof/>
          <w:sz w:val="22"/>
          <w:szCs w:val="22"/>
        </w:rPr>
      </w:pPr>
      <w:r w:rsidRPr="002312F9">
        <w:rPr>
          <w:rFonts w:ascii="Poppins" w:hAnsi="Poppins" w:cs="Poppins"/>
          <w:b/>
          <w:bCs/>
          <w:noProof/>
          <w:sz w:val="22"/>
          <w:szCs w:val="22"/>
        </w:rPr>
        <w:t xml:space="preserve">Procedimento </w:t>
      </w:r>
      <w:r w:rsidR="000D749F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2312F9">
        <w:rPr>
          <w:rFonts w:ascii="Poppins" w:hAnsi="Poppins" w:cs="Poppins"/>
          <w:b/>
          <w:bCs/>
          <w:noProof/>
          <w:sz w:val="22"/>
          <w:szCs w:val="22"/>
        </w:rPr>
        <w:t>xperimental</w:t>
      </w:r>
    </w:p>
    <w:p w14:paraId="0FAB7145" w14:textId="77777777" w:rsidR="00E227A8" w:rsidRPr="002312F9" w:rsidRDefault="00E227A8" w:rsidP="00585F34">
      <w:pPr>
        <w:ind w:left="357"/>
        <w:jc w:val="both"/>
        <w:rPr>
          <w:rFonts w:ascii="Poppins Light" w:hAnsi="Poppins Light" w:cs="Poppins Light"/>
          <w:noProof/>
          <w:sz w:val="22"/>
          <w:szCs w:val="22"/>
        </w:rPr>
      </w:pPr>
    </w:p>
    <w:p w14:paraId="3DA1E9A8" w14:textId="28DB49A9" w:rsidR="000D596E" w:rsidRPr="002312F9" w:rsidRDefault="00D1101D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noProof/>
          <w:sz w:val="22"/>
          <w:szCs w:val="22"/>
        </w:rPr>
        <w:t xml:space="preserve">A partir </w:t>
      </w:r>
      <w:r w:rsidR="00D95130" w:rsidRPr="002312F9">
        <w:rPr>
          <w:rFonts w:ascii="Poppins Light" w:hAnsi="Poppins Light" w:cs="Poppins Light"/>
          <w:noProof/>
          <w:sz w:val="22"/>
          <w:szCs w:val="22"/>
        </w:rPr>
        <w:t>dos processos realizados nes</w:t>
      </w:r>
      <w:r w:rsidR="000F42D2">
        <w:rPr>
          <w:rFonts w:ascii="Poppins Light" w:hAnsi="Poppins Light" w:cs="Poppins Light"/>
          <w:noProof/>
          <w:sz w:val="22"/>
          <w:szCs w:val="22"/>
        </w:rPr>
        <w:t>t</w:t>
      </w:r>
      <w:r w:rsidR="00D95130" w:rsidRPr="002312F9">
        <w:rPr>
          <w:rFonts w:ascii="Poppins Light" w:hAnsi="Poppins Light" w:cs="Poppins Light"/>
          <w:noProof/>
          <w:sz w:val="22"/>
          <w:szCs w:val="22"/>
        </w:rPr>
        <w:t>a aula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, anote </w:t>
      </w:r>
      <w:r w:rsidR="000F42D2">
        <w:rPr>
          <w:rFonts w:ascii="Poppins Light" w:hAnsi="Poppins Light" w:cs="Poppins Light"/>
          <w:noProof/>
          <w:sz w:val="22"/>
          <w:szCs w:val="22"/>
        </w:rPr>
        <w:t>a seguir</w:t>
      </w:r>
      <w:r w:rsidR="000F42D2" w:rsidRPr="002312F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quais foram suas percepções inicias a respeito </w:t>
      </w:r>
      <w:r w:rsidR="00D95130" w:rsidRPr="002312F9">
        <w:rPr>
          <w:rFonts w:ascii="Poppins Light" w:hAnsi="Poppins Light" w:cs="Poppins Light"/>
          <w:noProof/>
          <w:sz w:val="22"/>
          <w:szCs w:val="22"/>
        </w:rPr>
        <w:t xml:space="preserve">de trabalhar na prática com os 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sistemas de mensageria e envie </w:t>
      </w:r>
      <w:r w:rsidR="000F42D2">
        <w:rPr>
          <w:rFonts w:ascii="Poppins Light" w:hAnsi="Poppins Light" w:cs="Poppins Light"/>
          <w:noProof/>
          <w:sz w:val="22"/>
          <w:szCs w:val="22"/>
        </w:rPr>
        <w:t>por meio</w:t>
      </w:r>
      <w:r w:rsidR="000F42D2" w:rsidRPr="002312F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2312F9">
        <w:rPr>
          <w:rFonts w:ascii="Poppins Light" w:hAnsi="Poppins Light" w:cs="Poppins Light"/>
          <w:noProof/>
          <w:sz w:val="22"/>
          <w:szCs w:val="22"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2312F9" w14:paraId="4311668A" w14:textId="77777777" w:rsidTr="00B45591">
        <w:tc>
          <w:tcPr>
            <w:tcW w:w="8919" w:type="dxa"/>
          </w:tcPr>
          <w:p w14:paraId="0F1F6925" w14:textId="77777777" w:rsidR="00E227A8" w:rsidRPr="002312F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2312F9" w14:paraId="0C35F990" w14:textId="77777777" w:rsidTr="00B45591">
        <w:tc>
          <w:tcPr>
            <w:tcW w:w="8919" w:type="dxa"/>
          </w:tcPr>
          <w:p w14:paraId="0D979B85" w14:textId="77777777" w:rsidR="00E227A8" w:rsidRPr="002312F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2312F9" w14:paraId="0D2A8271" w14:textId="77777777" w:rsidTr="00B45591">
        <w:tc>
          <w:tcPr>
            <w:tcW w:w="8919" w:type="dxa"/>
          </w:tcPr>
          <w:p w14:paraId="36559B10" w14:textId="77777777" w:rsidR="00E227A8" w:rsidRPr="002312F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2312F9" w14:paraId="12536CD2" w14:textId="77777777" w:rsidTr="00B45591">
        <w:tc>
          <w:tcPr>
            <w:tcW w:w="8919" w:type="dxa"/>
          </w:tcPr>
          <w:p w14:paraId="32DAE36C" w14:textId="77777777" w:rsidR="00E227A8" w:rsidRPr="002312F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2312F9" w14:paraId="176ED4E5" w14:textId="77777777" w:rsidTr="00B45591">
        <w:tc>
          <w:tcPr>
            <w:tcW w:w="8919" w:type="dxa"/>
          </w:tcPr>
          <w:p w14:paraId="25826BD0" w14:textId="77777777" w:rsidR="00E227A8" w:rsidRPr="002312F9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14D9BDA" w14:textId="77777777" w:rsidR="000D596E" w:rsidRPr="002312F9" w:rsidRDefault="000D596E" w:rsidP="006761D5">
      <w:p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sectPr w:rsidR="000D596E" w:rsidRPr="002312F9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37693" w14:textId="77777777" w:rsidR="00D96DAA" w:rsidRDefault="00D96DAA">
      <w:r>
        <w:separator/>
      </w:r>
    </w:p>
  </w:endnote>
  <w:endnote w:type="continuationSeparator" w:id="0">
    <w:p w14:paraId="6FF0E7BF" w14:textId="77777777" w:rsidR="00D96DAA" w:rsidRDefault="00D96DAA">
      <w:r>
        <w:continuationSeparator/>
      </w:r>
    </w:p>
  </w:endnote>
  <w:endnote w:type="continuationNotice" w:id="1">
    <w:p w14:paraId="3A3FA60F" w14:textId="77777777" w:rsidR="00D96DAA" w:rsidRDefault="00D96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977521B" w:rsidR="00160195" w:rsidRPr="00814E58" w:rsidRDefault="7E2E358A" w:rsidP="006C36A4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</w:t>
            </w:r>
            <w:r w:rsidR="006C36A4">
              <w:rPr>
                <w:rFonts w:ascii="Poppins" w:hAnsi="Poppins" w:cs="Poppins"/>
                <w:sz w:val="20"/>
                <w:szCs w:val="20"/>
              </w:rPr>
              <w:t>3]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373A0" w14:textId="77777777" w:rsidR="00D96DAA" w:rsidRDefault="00D96DAA">
      <w:r>
        <w:separator/>
      </w:r>
    </w:p>
  </w:footnote>
  <w:footnote w:type="continuationSeparator" w:id="0">
    <w:p w14:paraId="00EA44D2" w14:textId="77777777" w:rsidR="00D96DAA" w:rsidRDefault="00D96DAA">
      <w:r>
        <w:continuationSeparator/>
      </w:r>
    </w:p>
  </w:footnote>
  <w:footnote w:type="continuationNotice" w:id="1">
    <w:p w14:paraId="6FD53E38" w14:textId="77777777" w:rsidR="00D96DAA" w:rsidRDefault="00D96D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4E5"/>
    <w:multiLevelType w:val="multilevel"/>
    <w:tmpl w:val="69B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56B76"/>
    <w:multiLevelType w:val="hybridMultilevel"/>
    <w:tmpl w:val="BBF2B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2AC9"/>
    <w:multiLevelType w:val="hybridMultilevel"/>
    <w:tmpl w:val="53B813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9B32A8"/>
    <w:multiLevelType w:val="multilevel"/>
    <w:tmpl w:val="0C4A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B29A6"/>
    <w:multiLevelType w:val="multilevel"/>
    <w:tmpl w:val="07E6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oppins Light" w:eastAsia="Times New Roman" w:hAnsi="Poppins Light" w:cs="Poppins Ligh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90B1C"/>
    <w:multiLevelType w:val="hybridMultilevel"/>
    <w:tmpl w:val="BFE8A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F29B5"/>
    <w:multiLevelType w:val="hybridMultilevel"/>
    <w:tmpl w:val="8050DE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956355"/>
    <w:multiLevelType w:val="hybridMultilevel"/>
    <w:tmpl w:val="DA127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974FD"/>
    <w:multiLevelType w:val="hybridMultilevel"/>
    <w:tmpl w:val="9C9443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04047C6"/>
    <w:multiLevelType w:val="multilevel"/>
    <w:tmpl w:val="792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1E5AC7"/>
    <w:multiLevelType w:val="multilevel"/>
    <w:tmpl w:val="BDD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81AC4"/>
    <w:multiLevelType w:val="hybridMultilevel"/>
    <w:tmpl w:val="5E1A6E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DD1950"/>
    <w:multiLevelType w:val="hybridMultilevel"/>
    <w:tmpl w:val="34842024"/>
    <w:lvl w:ilvl="0" w:tplc="50F8BD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6"/>
  </w:num>
  <w:num w:numId="2" w16cid:durableId="1115713199">
    <w:abstractNumId w:val="7"/>
  </w:num>
  <w:num w:numId="3" w16cid:durableId="1821843517">
    <w:abstractNumId w:val="19"/>
  </w:num>
  <w:num w:numId="4" w16cid:durableId="1682665340">
    <w:abstractNumId w:val="12"/>
  </w:num>
  <w:num w:numId="5" w16cid:durableId="1499492561">
    <w:abstractNumId w:val="5"/>
  </w:num>
  <w:num w:numId="6" w16cid:durableId="1534533007">
    <w:abstractNumId w:val="4"/>
  </w:num>
  <w:num w:numId="7" w16cid:durableId="2039425142">
    <w:abstractNumId w:val="17"/>
  </w:num>
  <w:num w:numId="8" w16cid:durableId="1626764747">
    <w:abstractNumId w:val="9"/>
  </w:num>
  <w:num w:numId="9" w16cid:durableId="891962259">
    <w:abstractNumId w:val="3"/>
  </w:num>
  <w:num w:numId="10" w16cid:durableId="1881238415">
    <w:abstractNumId w:val="15"/>
  </w:num>
  <w:num w:numId="11" w16cid:durableId="1903442136">
    <w:abstractNumId w:val="0"/>
  </w:num>
  <w:num w:numId="12" w16cid:durableId="1341732598">
    <w:abstractNumId w:val="16"/>
  </w:num>
  <w:num w:numId="13" w16cid:durableId="849031554">
    <w:abstractNumId w:val="8"/>
  </w:num>
  <w:num w:numId="14" w16cid:durableId="307365953">
    <w:abstractNumId w:val="13"/>
  </w:num>
  <w:num w:numId="15" w16cid:durableId="1603370456">
    <w:abstractNumId w:val="2"/>
  </w:num>
  <w:num w:numId="16" w16cid:durableId="1459453752">
    <w:abstractNumId w:val="10"/>
  </w:num>
  <w:num w:numId="17" w16cid:durableId="1238903214">
    <w:abstractNumId w:val="20"/>
  </w:num>
  <w:num w:numId="18" w16cid:durableId="1466042033">
    <w:abstractNumId w:val="18"/>
  </w:num>
  <w:num w:numId="19" w16cid:durableId="1395394823">
    <w:abstractNumId w:val="1"/>
  </w:num>
  <w:num w:numId="20" w16cid:durableId="278220536">
    <w:abstractNumId w:val="11"/>
  </w:num>
  <w:num w:numId="21" w16cid:durableId="618219803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45A71"/>
    <w:rsid w:val="00071F88"/>
    <w:rsid w:val="00093C5A"/>
    <w:rsid w:val="000A3D09"/>
    <w:rsid w:val="000A4E65"/>
    <w:rsid w:val="000A6D2C"/>
    <w:rsid w:val="000B188A"/>
    <w:rsid w:val="000B770E"/>
    <w:rsid w:val="000C6619"/>
    <w:rsid w:val="000D596E"/>
    <w:rsid w:val="000D749F"/>
    <w:rsid w:val="000F42D2"/>
    <w:rsid w:val="000F7DE9"/>
    <w:rsid w:val="00102B6C"/>
    <w:rsid w:val="00124756"/>
    <w:rsid w:val="00126923"/>
    <w:rsid w:val="001561DF"/>
    <w:rsid w:val="00160195"/>
    <w:rsid w:val="001904F2"/>
    <w:rsid w:val="001A078B"/>
    <w:rsid w:val="001A2D86"/>
    <w:rsid w:val="001A32C9"/>
    <w:rsid w:val="001B0B18"/>
    <w:rsid w:val="001C335A"/>
    <w:rsid w:val="001E7BC0"/>
    <w:rsid w:val="002312F9"/>
    <w:rsid w:val="002344C7"/>
    <w:rsid w:val="0023450C"/>
    <w:rsid w:val="002372B1"/>
    <w:rsid w:val="00241366"/>
    <w:rsid w:val="00242789"/>
    <w:rsid w:val="00252F67"/>
    <w:rsid w:val="00256D8D"/>
    <w:rsid w:val="00261FC4"/>
    <w:rsid w:val="002632D3"/>
    <w:rsid w:val="00264B6B"/>
    <w:rsid w:val="002919ED"/>
    <w:rsid w:val="002C6EC9"/>
    <w:rsid w:val="002D1A6D"/>
    <w:rsid w:val="002D51E3"/>
    <w:rsid w:val="002E6314"/>
    <w:rsid w:val="002F5ED5"/>
    <w:rsid w:val="003009B4"/>
    <w:rsid w:val="003031BD"/>
    <w:rsid w:val="003365AE"/>
    <w:rsid w:val="00337BFE"/>
    <w:rsid w:val="00367C72"/>
    <w:rsid w:val="003824B0"/>
    <w:rsid w:val="003B00D0"/>
    <w:rsid w:val="003C032E"/>
    <w:rsid w:val="003D71CA"/>
    <w:rsid w:val="003F0B20"/>
    <w:rsid w:val="00424224"/>
    <w:rsid w:val="0044247D"/>
    <w:rsid w:val="00453209"/>
    <w:rsid w:val="00454835"/>
    <w:rsid w:val="00464B32"/>
    <w:rsid w:val="00491C71"/>
    <w:rsid w:val="00493B10"/>
    <w:rsid w:val="004B66A3"/>
    <w:rsid w:val="004E713D"/>
    <w:rsid w:val="004F466F"/>
    <w:rsid w:val="0054587F"/>
    <w:rsid w:val="005517B2"/>
    <w:rsid w:val="00585F34"/>
    <w:rsid w:val="005A5A09"/>
    <w:rsid w:val="005E4165"/>
    <w:rsid w:val="005F74BB"/>
    <w:rsid w:val="0060776C"/>
    <w:rsid w:val="0063273B"/>
    <w:rsid w:val="006330B4"/>
    <w:rsid w:val="00664CF3"/>
    <w:rsid w:val="006653E9"/>
    <w:rsid w:val="006761D5"/>
    <w:rsid w:val="00676B29"/>
    <w:rsid w:val="006B3AE9"/>
    <w:rsid w:val="006C36A4"/>
    <w:rsid w:val="00723D5E"/>
    <w:rsid w:val="00753B37"/>
    <w:rsid w:val="007671B4"/>
    <w:rsid w:val="00773A8C"/>
    <w:rsid w:val="0078262D"/>
    <w:rsid w:val="007B3C2C"/>
    <w:rsid w:val="007B6ABF"/>
    <w:rsid w:val="00800CCC"/>
    <w:rsid w:val="00814E58"/>
    <w:rsid w:val="0083474B"/>
    <w:rsid w:val="00841D59"/>
    <w:rsid w:val="00851368"/>
    <w:rsid w:val="0086327C"/>
    <w:rsid w:val="00875DD6"/>
    <w:rsid w:val="008925A9"/>
    <w:rsid w:val="00893107"/>
    <w:rsid w:val="00896814"/>
    <w:rsid w:val="008B4C24"/>
    <w:rsid w:val="008E2AB9"/>
    <w:rsid w:val="008F67F6"/>
    <w:rsid w:val="008F775A"/>
    <w:rsid w:val="00916E8E"/>
    <w:rsid w:val="0092769D"/>
    <w:rsid w:val="00966015"/>
    <w:rsid w:val="00972FFB"/>
    <w:rsid w:val="00995BC9"/>
    <w:rsid w:val="009B33B6"/>
    <w:rsid w:val="00AA4A61"/>
    <w:rsid w:val="00AA60A0"/>
    <w:rsid w:val="00AD78A6"/>
    <w:rsid w:val="00AF275E"/>
    <w:rsid w:val="00AF689A"/>
    <w:rsid w:val="00B45591"/>
    <w:rsid w:val="00B51F6C"/>
    <w:rsid w:val="00BA6A76"/>
    <w:rsid w:val="00BF7F6C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241"/>
    <w:rsid w:val="00CC2A45"/>
    <w:rsid w:val="00CF76E4"/>
    <w:rsid w:val="00D03B93"/>
    <w:rsid w:val="00D05B9C"/>
    <w:rsid w:val="00D1101D"/>
    <w:rsid w:val="00D2731A"/>
    <w:rsid w:val="00D553AB"/>
    <w:rsid w:val="00D61A8F"/>
    <w:rsid w:val="00D70F09"/>
    <w:rsid w:val="00D95130"/>
    <w:rsid w:val="00D96DAA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EF5997"/>
    <w:rsid w:val="00F00A06"/>
    <w:rsid w:val="00F044D7"/>
    <w:rsid w:val="00F17254"/>
    <w:rsid w:val="00F41EE9"/>
    <w:rsid w:val="00F472E5"/>
    <w:rsid w:val="00F51FEF"/>
    <w:rsid w:val="00F52AA0"/>
    <w:rsid w:val="00F57059"/>
    <w:rsid w:val="00FA2D94"/>
    <w:rsid w:val="00FD7F1E"/>
    <w:rsid w:val="00FF3340"/>
    <w:rsid w:val="00FF3ECB"/>
    <w:rsid w:val="3188A8B9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3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4</Pages>
  <Words>526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2024-07-23T16:25:00Z</dcterms:created>
  <dcterms:modified xsi:type="dcterms:W3CDTF">2024-07-23T16:25:00Z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