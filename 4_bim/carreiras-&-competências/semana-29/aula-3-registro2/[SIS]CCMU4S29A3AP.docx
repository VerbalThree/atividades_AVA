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79CD781A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0AE6CEB1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7B79CC8F" w:rsidR="0060776C" w:rsidRPr="00454835" w:rsidRDefault="0060776C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454835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EB6005">
        <w:rPr>
          <w:rFonts w:ascii="Poppins" w:hAnsi="Poppins" w:cs="Poppins"/>
          <w:b/>
          <w:bCs/>
          <w:noProof/>
          <w:sz w:val="32"/>
          <w:szCs w:val="32"/>
        </w:rPr>
        <w:t>Realizando a autoavaliação das dinâmicas.</w:t>
      </w:r>
      <w:r w:rsidR="00666D67"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</w:p>
    <w:p w14:paraId="65650FF6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161369BA" w14:textId="77777777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11C693C5" w14:textId="639C02A3" w:rsidR="001452BA" w:rsidRDefault="00A7438C" w:rsidP="005957B5">
      <w:pPr>
        <w:rPr>
          <w:rFonts w:ascii="Poppins Light" w:hAnsi="Poppins Light" w:cs="Poppins Light"/>
          <w:noProof/>
        </w:rPr>
      </w:pPr>
      <w:bookmarkStart w:id="0" w:name="_Hlk150587601"/>
      <w:r>
        <w:rPr>
          <w:rFonts w:ascii="Poppins Light" w:hAnsi="Poppins Light" w:cs="Poppins Light"/>
          <w:noProof/>
        </w:rPr>
        <w:t xml:space="preserve">Realizar </w:t>
      </w:r>
      <w:r w:rsidR="00EB6005">
        <w:rPr>
          <w:rFonts w:ascii="Poppins Light" w:hAnsi="Poppins Light" w:cs="Poppins Light"/>
          <w:noProof/>
        </w:rPr>
        <w:t xml:space="preserve">um questionário com o objetivo de se autoavaliar a partir do desempenho das duas dinâmicas realizadas na aula anterior. </w:t>
      </w:r>
    </w:p>
    <w:p w14:paraId="246AD6F2" w14:textId="77777777" w:rsidR="001452BA" w:rsidRPr="005A5A09" w:rsidRDefault="001452BA" w:rsidP="00E227A8">
      <w:pPr>
        <w:rPr>
          <w:rFonts w:ascii="Poppins Light" w:hAnsi="Poppins Light" w:cs="Poppins Light"/>
          <w:noProof/>
          <w:sz w:val="32"/>
          <w:szCs w:val="32"/>
        </w:rPr>
      </w:pP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17665F49" w14:textId="356984A6" w:rsidR="00801799" w:rsidRDefault="00EB6005" w:rsidP="00801799">
      <w:pPr>
        <w:pStyle w:val="PargrafodaLista"/>
        <w:numPr>
          <w:ilvl w:val="0"/>
          <w:numId w:val="6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Questionário;</w:t>
      </w:r>
    </w:p>
    <w:p w14:paraId="2C12B21E" w14:textId="79D214FA" w:rsidR="00EB6005" w:rsidRDefault="00EB6005" w:rsidP="00801799">
      <w:pPr>
        <w:pStyle w:val="PargrafodaLista"/>
        <w:numPr>
          <w:ilvl w:val="0"/>
          <w:numId w:val="6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Canetas;</w:t>
      </w:r>
    </w:p>
    <w:p w14:paraId="6D9726BA" w14:textId="00DA221B" w:rsidR="001452BA" w:rsidRDefault="00801799" w:rsidP="00801799">
      <w:pPr>
        <w:pStyle w:val="PargrafodaLista"/>
        <w:numPr>
          <w:ilvl w:val="0"/>
          <w:numId w:val="6"/>
        </w:numPr>
        <w:spacing w:line="276" w:lineRule="auto"/>
        <w:rPr>
          <w:rFonts w:ascii="Poppins Light" w:hAnsi="Poppins Light" w:cs="Poppins Light"/>
          <w:noProof/>
        </w:rPr>
      </w:pPr>
      <w:r w:rsidRPr="00801799">
        <w:rPr>
          <w:rFonts w:ascii="Poppins Light" w:hAnsi="Poppins Light" w:cs="Poppins Light"/>
          <w:noProof/>
        </w:rPr>
        <w:t>Roteiro de atividade prática.</w:t>
      </w:r>
    </w:p>
    <w:p w14:paraId="4B5B0667" w14:textId="77777777" w:rsidR="00801799" w:rsidRPr="00801799" w:rsidRDefault="00801799" w:rsidP="00801799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0ED21B0B" w14:textId="6A8764A2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AB568B">
      <w:pPr>
        <w:ind w:left="357"/>
        <w:jc w:val="both"/>
        <w:rPr>
          <w:rFonts w:ascii="Poppins Light" w:hAnsi="Poppins Light" w:cs="Poppins Light"/>
          <w:noProof/>
        </w:rPr>
      </w:pPr>
    </w:p>
    <w:p w14:paraId="117E27B2" w14:textId="0D049409" w:rsidR="00E227A8" w:rsidRDefault="00801799" w:rsidP="00670B8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A atividade será desenvolvida de forma individual;</w:t>
      </w:r>
    </w:p>
    <w:p w14:paraId="4F25516D" w14:textId="35FB468F" w:rsidR="00C06EEE" w:rsidRDefault="00A7438C" w:rsidP="00670B8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Acesse o questionário </w:t>
      </w:r>
      <w:r w:rsidR="00EB6005">
        <w:rPr>
          <w:rFonts w:ascii="Poppins Light" w:hAnsi="Poppins Light" w:cs="Poppins Light"/>
          <w:noProof/>
        </w:rPr>
        <w:t xml:space="preserve">de autoavaliação </w:t>
      </w:r>
      <w:r>
        <w:rPr>
          <w:rFonts w:ascii="Poppins Light" w:hAnsi="Poppins Light" w:cs="Poppins Light"/>
          <w:noProof/>
        </w:rPr>
        <w:t>que está anexo ao roteiro</w:t>
      </w:r>
      <w:r w:rsidR="00AB568B">
        <w:rPr>
          <w:rFonts w:ascii="Poppins Light" w:hAnsi="Poppins Light" w:cs="Poppins Light"/>
          <w:noProof/>
        </w:rPr>
        <w:t>;</w:t>
      </w:r>
      <w:r w:rsidR="00801799">
        <w:rPr>
          <w:rFonts w:ascii="Poppins Light" w:hAnsi="Poppins Light" w:cs="Poppins Light"/>
          <w:noProof/>
        </w:rPr>
        <w:t xml:space="preserve"> </w:t>
      </w:r>
    </w:p>
    <w:p w14:paraId="3F25FE94" w14:textId="77777777" w:rsidR="00EB6005" w:rsidRDefault="00A7438C" w:rsidP="00670B8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Analise, detalhadamente, cada </w:t>
      </w:r>
      <w:r w:rsidR="00EB6005">
        <w:rPr>
          <w:rFonts w:ascii="Poppins Light" w:hAnsi="Poppins Light" w:cs="Poppins Light"/>
          <w:noProof/>
        </w:rPr>
        <w:t>pergunta</w:t>
      </w:r>
      <w:r>
        <w:rPr>
          <w:rFonts w:ascii="Poppins Light" w:hAnsi="Poppins Light" w:cs="Poppins Light"/>
          <w:noProof/>
        </w:rPr>
        <w:t>;</w:t>
      </w:r>
    </w:p>
    <w:p w14:paraId="260E09DA" w14:textId="2C7A81D0" w:rsidR="00C06EEE" w:rsidRDefault="00EB6005" w:rsidP="00670B8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Seja sincero. Esse momento te ajudará em próximas dinâmicas;</w:t>
      </w:r>
      <w:r w:rsidR="00A7438C">
        <w:rPr>
          <w:rFonts w:ascii="Poppins Light" w:hAnsi="Poppins Light" w:cs="Poppins Light"/>
          <w:noProof/>
        </w:rPr>
        <w:t xml:space="preserve"> </w:t>
      </w:r>
    </w:p>
    <w:p w14:paraId="0DE2F683" w14:textId="42068EDB" w:rsidR="00A7438C" w:rsidRDefault="00A7438C" w:rsidP="00670B8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Marque certo ou errado de acordo com sua vivência;</w:t>
      </w:r>
    </w:p>
    <w:p w14:paraId="10A3350A" w14:textId="3549C7E2" w:rsidR="00A7438C" w:rsidRDefault="00A7438C" w:rsidP="00670B8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Ao final, </w:t>
      </w:r>
      <w:r w:rsidR="00EB6005">
        <w:rPr>
          <w:rFonts w:ascii="Poppins Light" w:hAnsi="Poppins Light" w:cs="Poppins Light"/>
          <w:noProof/>
        </w:rPr>
        <w:t>releia todo o seu questionário para ter uma visão global de "quem você foi" na participação das dinâmicas;</w:t>
      </w:r>
      <w:r>
        <w:rPr>
          <w:rFonts w:ascii="Poppins Light" w:hAnsi="Poppins Light" w:cs="Poppins Light"/>
          <w:noProof/>
        </w:rPr>
        <w:t xml:space="preserve"> </w:t>
      </w:r>
    </w:p>
    <w:p w14:paraId="3E354DF9" w14:textId="4A3D8A9B" w:rsidR="00A7438C" w:rsidRDefault="00EB6005" w:rsidP="00670B8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Envie o questionário </w:t>
      </w:r>
      <w:r w:rsidR="00ED1600">
        <w:rPr>
          <w:rFonts w:ascii="Poppins Light" w:hAnsi="Poppins Light" w:cs="Poppins Light"/>
          <w:noProof/>
        </w:rPr>
        <w:t>a</w:t>
      </w:r>
      <w:r>
        <w:rPr>
          <w:rFonts w:ascii="Poppins Light" w:hAnsi="Poppins Light" w:cs="Poppins Light"/>
          <w:noProof/>
        </w:rPr>
        <w:t xml:space="preserve">o AVA ou </w:t>
      </w:r>
      <w:r w:rsidR="00ED1600">
        <w:rPr>
          <w:rFonts w:ascii="Poppins Light" w:hAnsi="Poppins Light" w:cs="Poppins Light"/>
          <w:noProof/>
        </w:rPr>
        <w:t>a</w:t>
      </w:r>
      <w:r>
        <w:rPr>
          <w:rFonts w:ascii="Poppins Light" w:hAnsi="Poppins Light" w:cs="Poppins Light"/>
          <w:noProof/>
        </w:rPr>
        <w:t xml:space="preserve"> local indicado pelo professor.</w:t>
      </w:r>
    </w:p>
    <w:bookmarkEnd w:id="0"/>
    <w:p w14:paraId="06E20582" w14:textId="27FA0DB7" w:rsidR="005D4484" w:rsidRPr="00A7438C" w:rsidRDefault="005D4484" w:rsidP="00A7438C">
      <w:pPr>
        <w:spacing w:line="276" w:lineRule="auto"/>
        <w:ind w:left="360"/>
        <w:jc w:val="both"/>
        <w:rPr>
          <w:rFonts w:ascii="Poppins Light" w:hAnsi="Poppins Light" w:cs="Poppins Light"/>
          <w:noProof/>
        </w:rPr>
      </w:pPr>
    </w:p>
    <w:p w14:paraId="375367D1" w14:textId="77777777" w:rsidR="00EB6005" w:rsidRDefault="00EB6005" w:rsidP="00A7438C">
      <w:pPr>
        <w:pStyle w:val="PargrafodaLista"/>
        <w:spacing w:line="276" w:lineRule="auto"/>
        <w:ind w:left="567" w:firstLine="153"/>
        <w:jc w:val="center"/>
        <w:rPr>
          <w:rFonts w:ascii="Poppins Light" w:hAnsi="Poppins Light" w:cs="Poppins Light"/>
          <w:b/>
          <w:bCs/>
          <w:noProof/>
        </w:rPr>
      </w:pPr>
    </w:p>
    <w:p w14:paraId="649D54B1" w14:textId="77777777" w:rsidR="00EB6005" w:rsidRDefault="00EB6005" w:rsidP="00A7438C">
      <w:pPr>
        <w:pStyle w:val="PargrafodaLista"/>
        <w:spacing w:line="276" w:lineRule="auto"/>
        <w:ind w:left="567" w:firstLine="153"/>
        <w:jc w:val="center"/>
        <w:rPr>
          <w:rFonts w:ascii="Poppins Light" w:hAnsi="Poppins Light" w:cs="Poppins Light"/>
          <w:b/>
          <w:bCs/>
          <w:noProof/>
        </w:rPr>
      </w:pPr>
    </w:p>
    <w:p w14:paraId="27E5344E" w14:textId="77777777" w:rsidR="00EB6005" w:rsidRDefault="00EB6005" w:rsidP="00A7438C">
      <w:pPr>
        <w:pStyle w:val="PargrafodaLista"/>
        <w:spacing w:line="276" w:lineRule="auto"/>
        <w:ind w:left="567" w:firstLine="153"/>
        <w:jc w:val="center"/>
        <w:rPr>
          <w:rFonts w:ascii="Poppins Light" w:hAnsi="Poppins Light" w:cs="Poppins Light"/>
          <w:b/>
          <w:bCs/>
          <w:noProof/>
        </w:rPr>
      </w:pPr>
    </w:p>
    <w:p w14:paraId="26EC8DC4" w14:textId="77777777" w:rsidR="005957B5" w:rsidRDefault="005957B5" w:rsidP="00A7438C">
      <w:pPr>
        <w:pStyle w:val="PargrafodaLista"/>
        <w:spacing w:line="276" w:lineRule="auto"/>
        <w:ind w:left="567" w:firstLine="153"/>
        <w:jc w:val="center"/>
        <w:rPr>
          <w:rFonts w:ascii="Poppins Light" w:hAnsi="Poppins Light" w:cs="Poppins Light"/>
          <w:b/>
          <w:bCs/>
          <w:noProof/>
        </w:rPr>
      </w:pPr>
    </w:p>
    <w:p w14:paraId="3EC20F2D" w14:textId="6A8261BD" w:rsidR="00A7438C" w:rsidRDefault="00EB6005" w:rsidP="00A7438C">
      <w:pPr>
        <w:pStyle w:val="PargrafodaLista"/>
        <w:spacing w:line="276" w:lineRule="auto"/>
        <w:ind w:left="567" w:firstLine="153"/>
        <w:jc w:val="center"/>
        <w:rPr>
          <w:rFonts w:ascii="Poppins Light" w:hAnsi="Poppins Light" w:cs="Poppins Light"/>
          <w:b/>
          <w:bCs/>
          <w:noProof/>
        </w:rPr>
      </w:pPr>
      <w:r>
        <w:rPr>
          <w:rFonts w:ascii="Poppins Light" w:hAnsi="Poppins Light" w:cs="Poppins Light"/>
          <w:b/>
          <w:bCs/>
          <w:noProof/>
        </w:rPr>
        <w:lastRenderedPageBreak/>
        <w:t>Questionário de Autoavaliação</w:t>
      </w:r>
    </w:p>
    <w:p w14:paraId="0EC89970" w14:textId="40B3270B" w:rsidR="00EB6005" w:rsidRDefault="00EB6005" w:rsidP="00A7438C">
      <w:pPr>
        <w:pStyle w:val="PargrafodaLista"/>
        <w:spacing w:line="276" w:lineRule="auto"/>
        <w:ind w:left="567" w:firstLine="153"/>
        <w:jc w:val="center"/>
        <w:rPr>
          <w:rFonts w:ascii="Poppins Light" w:hAnsi="Poppins Light" w:cs="Poppins Light"/>
          <w:b/>
          <w:bCs/>
          <w:noProof/>
        </w:rPr>
      </w:pPr>
    </w:p>
    <w:p w14:paraId="33EDA42B" w14:textId="3D79E96A" w:rsidR="00EB6005" w:rsidRDefault="00EB6005" w:rsidP="00EB6005">
      <w:pPr>
        <w:pStyle w:val="PargrafodaLista"/>
        <w:spacing w:line="276" w:lineRule="auto"/>
        <w:ind w:left="567" w:firstLine="153"/>
        <w:jc w:val="both"/>
        <w:rPr>
          <w:rFonts w:ascii="Poppins Light" w:hAnsi="Poppins Light" w:cs="Poppins Light"/>
          <w:b/>
          <w:bCs/>
          <w:noProof/>
        </w:rPr>
      </w:pPr>
      <w:r>
        <w:rPr>
          <w:rFonts w:ascii="Poppins Light" w:hAnsi="Poppins Light" w:cs="Poppins Light"/>
          <w:b/>
          <w:bCs/>
          <w:noProof/>
        </w:rPr>
        <w:t xml:space="preserve">Nome: </w:t>
      </w:r>
    </w:p>
    <w:p w14:paraId="51CC7A88" w14:textId="6F4E9BBC" w:rsidR="00EB6005" w:rsidRDefault="00EB6005" w:rsidP="00EB6005">
      <w:pPr>
        <w:pStyle w:val="PargrafodaLista"/>
        <w:spacing w:line="276" w:lineRule="auto"/>
        <w:ind w:left="567" w:firstLine="153"/>
        <w:jc w:val="both"/>
        <w:rPr>
          <w:rFonts w:ascii="Poppins Light" w:hAnsi="Poppins Light" w:cs="Poppins Light"/>
          <w:b/>
          <w:bCs/>
          <w:noProof/>
        </w:rPr>
      </w:pPr>
      <w:r>
        <w:rPr>
          <w:rFonts w:ascii="Poppins Light" w:hAnsi="Poppins Light" w:cs="Poppins Light"/>
          <w:b/>
          <w:bCs/>
          <w:noProof/>
        </w:rPr>
        <w:t>Orientações iniciais:</w:t>
      </w:r>
    </w:p>
    <w:p w14:paraId="35B9726F" w14:textId="4A8447E0" w:rsidR="00EB6005" w:rsidRPr="00EB6005" w:rsidRDefault="00EB6005" w:rsidP="00EB6005">
      <w:pPr>
        <w:pStyle w:val="PargrafodaLista"/>
        <w:spacing w:line="276" w:lineRule="auto"/>
        <w:ind w:left="567" w:firstLine="153"/>
        <w:jc w:val="both"/>
        <w:rPr>
          <w:rFonts w:ascii="Poppins Light" w:hAnsi="Poppins Light" w:cs="Poppins Light"/>
          <w:noProof/>
        </w:rPr>
      </w:pPr>
      <w:r w:rsidRPr="00EB6005">
        <w:rPr>
          <w:rFonts w:ascii="Poppins Light" w:hAnsi="Poppins Light" w:cs="Poppins Light"/>
          <w:noProof/>
        </w:rPr>
        <w:t xml:space="preserve">- Responda </w:t>
      </w:r>
      <w:r w:rsidR="008B3289">
        <w:rPr>
          <w:rFonts w:ascii="Poppins Light" w:hAnsi="Poppins Light" w:cs="Poppins Light"/>
          <w:noProof/>
        </w:rPr>
        <w:t xml:space="preserve">a </w:t>
      </w:r>
      <w:r w:rsidRPr="00EB6005">
        <w:rPr>
          <w:rFonts w:ascii="Poppins Light" w:hAnsi="Poppins Light" w:cs="Poppins Light"/>
          <w:noProof/>
        </w:rPr>
        <w:t>cada pergunta de forma sincera;</w:t>
      </w:r>
    </w:p>
    <w:p w14:paraId="195DC5D1" w14:textId="0A67A65D" w:rsidR="00EB6005" w:rsidRPr="00EB6005" w:rsidRDefault="00EB6005" w:rsidP="00EB6005">
      <w:pPr>
        <w:pStyle w:val="PargrafodaLista"/>
        <w:spacing w:line="276" w:lineRule="auto"/>
        <w:ind w:left="567" w:firstLine="153"/>
        <w:jc w:val="both"/>
        <w:rPr>
          <w:rFonts w:ascii="Poppins Light" w:hAnsi="Poppins Light" w:cs="Poppins Light"/>
          <w:noProof/>
        </w:rPr>
      </w:pPr>
      <w:r w:rsidRPr="00EB6005">
        <w:rPr>
          <w:rFonts w:ascii="Poppins Light" w:hAnsi="Poppins Light" w:cs="Poppins Light"/>
          <w:noProof/>
        </w:rPr>
        <w:t>- Reflita sobre cada uma delas;</w:t>
      </w:r>
    </w:p>
    <w:p w14:paraId="4565E366" w14:textId="043CFD47" w:rsidR="00EB6005" w:rsidRPr="00EB6005" w:rsidRDefault="00EB6005" w:rsidP="00EB6005">
      <w:pPr>
        <w:pStyle w:val="PargrafodaLista"/>
        <w:spacing w:line="276" w:lineRule="auto"/>
        <w:ind w:left="567" w:firstLine="153"/>
        <w:jc w:val="both"/>
        <w:rPr>
          <w:rFonts w:ascii="Poppins Light" w:hAnsi="Poppins Light" w:cs="Poppins Light"/>
          <w:noProof/>
        </w:rPr>
      </w:pPr>
      <w:r w:rsidRPr="00EB6005">
        <w:rPr>
          <w:rFonts w:ascii="Poppins Light" w:hAnsi="Poppins Light" w:cs="Poppins Light"/>
          <w:noProof/>
        </w:rPr>
        <w:t>- Relacione sempre com as dinâmicas</w:t>
      </w:r>
      <w:r w:rsidR="008B3289">
        <w:rPr>
          <w:rFonts w:ascii="Poppins Light" w:hAnsi="Poppins Light" w:cs="Poppins Light"/>
          <w:noProof/>
        </w:rPr>
        <w:t xml:space="preserve"> de</w:t>
      </w:r>
      <w:r w:rsidRPr="00EB6005">
        <w:rPr>
          <w:rFonts w:ascii="Poppins Light" w:hAnsi="Poppins Light" w:cs="Poppins Light"/>
          <w:noProof/>
        </w:rPr>
        <w:t xml:space="preserve"> que participou anteriormente.</w:t>
      </w:r>
    </w:p>
    <w:p w14:paraId="5D273120" w14:textId="2555BEB2" w:rsidR="00EB6005" w:rsidRPr="00B55666" w:rsidRDefault="00EB6005" w:rsidP="00EB6005">
      <w:pPr>
        <w:pStyle w:val="PargrafodaLista"/>
        <w:spacing w:line="276" w:lineRule="auto"/>
        <w:ind w:left="567" w:firstLine="153"/>
        <w:jc w:val="both"/>
        <w:rPr>
          <w:rFonts w:ascii="Poppins Light" w:hAnsi="Poppins Light" w:cs="Poppins Light"/>
          <w:noProof/>
        </w:rPr>
      </w:pPr>
    </w:p>
    <w:p w14:paraId="6CDE3037" w14:textId="6C6F91F2" w:rsidR="00EB6005" w:rsidRPr="00B55666" w:rsidRDefault="00EB6005" w:rsidP="00EB6005">
      <w:pPr>
        <w:ind w:firstLine="567"/>
        <w:rPr>
          <w:rFonts w:ascii="Poppins Light" w:hAnsi="Poppins Light" w:cs="Poppins Light"/>
        </w:rPr>
      </w:pPr>
      <w:r w:rsidRPr="00B55666">
        <w:rPr>
          <w:rFonts w:ascii="Poppins Light" w:hAnsi="Poppins Light" w:cs="Poppins Light"/>
          <w:b/>
          <w:bCs/>
        </w:rPr>
        <w:t>1)</w:t>
      </w:r>
      <w:r w:rsidRPr="00B55666">
        <w:rPr>
          <w:rFonts w:ascii="Poppins Light" w:hAnsi="Poppins Light" w:cs="Poppins Light"/>
        </w:rPr>
        <w:t xml:space="preserve"> Você acredita que foi proativo nas duas dinâmicas? </w:t>
      </w:r>
    </w:p>
    <w:p w14:paraId="22EC9203" w14:textId="551746C9" w:rsidR="00EB6005" w:rsidRPr="00B55666" w:rsidRDefault="00EB6005" w:rsidP="00EB6005">
      <w:pPr>
        <w:rPr>
          <w:rFonts w:ascii="Poppins Light" w:hAnsi="Poppins Light" w:cs="Poppins Light"/>
        </w:rPr>
      </w:pPr>
    </w:p>
    <w:p w14:paraId="790368BB" w14:textId="77777777" w:rsidR="00EB6005" w:rsidRPr="00B55666" w:rsidRDefault="00EB6005" w:rsidP="00EB6005">
      <w:pPr>
        <w:rPr>
          <w:rFonts w:ascii="Poppins Light" w:hAnsi="Poppins Light" w:cs="Poppins Light"/>
        </w:rPr>
      </w:pPr>
    </w:p>
    <w:p w14:paraId="68AA4372" w14:textId="55E3EF02" w:rsidR="00EB6005" w:rsidRPr="00B55666" w:rsidRDefault="00EB6005" w:rsidP="00EB6005">
      <w:pPr>
        <w:ind w:firstLine="567"/>
        <w:rPr>
          <w:rFonts w:ascii="Poppins Light" w:hAnsi="Poppins Light" w:cs="Poppins Light"/>
        </w:rPr>
      </w:pPr>
      <w:r w:rsidRPr="00B55666">
        <w:rPr>
          <w:rFonts w:ascii="Poppins Light" w:hAnsi="Poppins Light" w:cs="Poppins Light"/>
          <w:b/>
          <w:bCs/>
        </w:rPr>
        <w:t>2)</w:t>
      </w:r>
      <w:r w:rsidRPr="00B55666">
        <w:rPr>
          <w:rFonts w:ascii="Poppins Light" w:hAnsi="Poppins Light" w:cs="Poppins Light"/>
        </w:rPr>
        <w:t xml:space="preserve"> Você cumpriu os prazos estabelecidos pela dinâmica? </w:t>
      </w:r>
    </w:p>
    <w:p w14:paraId="66EA5BC1" w14:textId="12D5B45D" w:rsidR="00EB6005" w:rsidRPr="00B55666" w:rsidRDefault="00EB6005" w:rsidP="00EB6005">
      <w:pPr>
        <w:rPr>
          <w:rFonts w:ascii="Poppins Light" w:hAnsi="Poppins Light" w:cs="Poppins Light"/>
        </w:rPr>
      </w:pPr>
    </w:p>
    <w:p w14:paraId="2B7512F4" w14:textId="77777777" w:rsidR="00EB6005" w:rsidRPr="00B55666" w:rsidRDefault="00EB6005" w:rsidP="00EB6005">
      <w:pPr>
        <w:rPr>
          <w:rFonts w:ascii="Poppins Light" w:hAnsi="Poppins Light" w:cs="Poppins Light"/>
        </w:rPr>
      </w:pPr>
    </w:p>
    <w:p w14:paraId="47CEF82B" w14:textId="36E04248" w:rsidR="00EB6005" w:rsidRPr="00B55666" w:rsidRDefault="00EB6005" w:rsidP="00EB6005">
      <w:pPr>
        <w:ind w:firstLine="567"/>
        <w:rPr>
          <w:rFonts w:ascii="Poppins Light" w:hAnsi="Poppins Light" w:cs="Poppins Light"/>
        </w:rPr>
      </w:pPr>
      <w:r w:rsidRPr="00B55666">
        <w:rPr>
          <w:rFonts w:ascii="Poppins Light" w:hAnsi="Poppins Light" w:cs="Poppins Light"/>
          <w:b/>
          <w:bCs/>
        </w:rPr>
        <w:t>3)</w:t>
      </w:r>
      <w:r w:rsidRPr="00B55666">
        <w:rPr>
          <w:rFonts w:ascii="Poppins Light" w:hAnsi="Poppins Light" w:cs="Poppins Light"/>
        </w:rPr>
        <w:t xml:space="preserve"> O resultado alcançado do grupo era o que você estava esperando? </w:t>
      </w:r>
    </w:p>
    <w:p w14:paraId="6A136987" w14:textId="4564D2D6" w:rsidR="00EB6005" w:rsidRPr="00B55666" w:rsidRDefault="00EB6005" w:rsidP="00EB6005">
      <w:pPr>
        <w:rPr>
          <w:rFonts w:ascii="Poppins Light" w:hAnsi="Poppins Light" w:cs="Poppins Light"/>
        </w:rPr>
      </w:pPr>
    </w:p>
    <w:p w14:paraId="47F93E6C" w14:textId="77777777" w:rsidR="00EB6005" w:rsidRPr="00B55666" w:rsidRDefault="00EB6005" w:rsidP="00EB6005">
      <w:pPr>
        <w:rPr>
          <w:rFonts w:ascii="Poppins Light" w:hAnsi="Poppins Light" w:cs="Poppins Light"/>
        </w:rPr>
      </w:pPr>
    </w:p>
    <w:p w14:paraId="05C44D11" w14:textId="475313D8" w:rsidR="00EB6005" w:rsidRPr="00B55666" w:rsidRDefault="00EB6005" w:rsidP="00EB6005">
      <w:pPr>
        <w:ind w:firstLine="567"/>
        <w:rPr>
          <w:rFonts w:ascii="Poppins Light" w:hAnsi="Poppins Light" w:cs="Poppins Light"/>
        </w:rPr>
      </w:pPr>
      <w:r w:rsidRPr="00B55666">
        <w:rPr>
          <w:rFonts w:ascii="Poppins Light" w:hAnsi="Poppins Light" w:cs="Poppins Light"/>
          <w:b/>
          <w:bCs/>
        </w:rPr>
        <w:t>4)</w:t>
      </w:r>
      <w:r w:rsidRPr="00B55666">
        <w:rPr>
          <w:rFonts w:ascii="Poppins Light" w:hAnsi="Poppins Light" w:cs="Poppins Light"/>
        </w:rPr>
        <w:t xml:space="preserve"> Esteve disposto a colaborar durante a dinâmica? </w:t>
      </w:r>
    </w:p>
    <w:p w14:paraId="56CD43AA" w14:textId="3FDC978A" w:rsidR="00EB6005" w:rsidRPr="00B55666" w:rsidRDefault="00EB6005" w:rsidP="00EB6005">
      <w:pPr>
        <w:rPr>
          <w:rFonts w:ascii="Poppins Light" w:hAnsi="Poppins Light" w:cs="Poppins Light"/>
        </w:rPr>
      </w:pPr>
    </w:p>
    <w:p w14:paraId="0CAE6EF7" w14:textId="77777777" w:rsidR="00EB6005" w:rsidRPr="00B55666" w:rsidRDefault="00EB6005" w:rsidP="00EB6005">
      <w:pPr>
        <w:rPr>
          <w:rFonts w:ascii="Poppins Light" w:hAnsi="Poppins Light" w:cs="Poppins Light"/>
        </w:rPr>
      </w:pPr>
    </w:p>
    <w:p w14:paraId="1BA9BD55" w14:textId="7F77C1AE" w:rsidR="00EB6005" w:rsidRPr="00B55666" w:rsidRDefault="00EB6005" w:rsidP="00EB6005">
      <w:pPr>
        <w:ind w:firstLine="567"/>
        <w:rPr>
          <w:rFonts w:ascii="Poppins Light" w:hAnsi="Poppins Light" w:cs="Poppins Light"/>
        </w:rPr>
      </w:pPr>
      <w:r w:rsidRPr="00B55666">
        <w:rPr>
          <w:rFonts w:ascii="Poppins Light" w:hAnsi="Poppins Light" w:cs="Poppins Light"/>
          <w:b/>
          <w:bCs/>
        </w:rPr>
        <w:t>5)</w:t>
      </w:r>
      <w:r w:rsidRPr="00B55666">
        <w:rPr>
          <w:rFonts w:ascii="Poppins Light" w:hAnsi="Poppins Light" w:cs="Poppins Light"/>
        </w:rPr>
        <w:t xml:space="preserve"> Conseguiu se comunicar de forma clara e coesa? </w:t>
      </w:r>
    </w:p>
    <w:p w14:paraId="59D120EC" w14:textId="1AE3A770" w:rsidR="00EB6005" w:rsidRPr="00B55666" w:rsidRDefault="00EB6005" w:rsidP="00EB6005">
      <w:pPr>
        <w:rPr>
          <w:rFonts w:ascii="Poppins Light" w:hAnsi="Poppins Light" w:cs="Poppins Light"/>
        </w:rPr>
      </w:pPr>
    </w:p>
    <w:p w14:paraId="2A9B45E3" w14:textId="77777777" w:rsidR="00EB6005" w:rsidRPr="00B55666" w:rsidRDefault="00EB6005" w:rsidP="00EB6005">
      <w:pPr>
        <w:rPr>
          <w:rFonts w:ascii="Poppins Light" w:hAnsi="Poppins Light" w:cs="Poppins Light"/>
        </w:rPr>
      </w:pPr>
    </w:p>
    <w:p w14:paraId="46E8DCAB" w14:textId="1034F4B6" w:rsidR="00EB6005" w:rsidRPr="00B55666" w:rsidRDefault="00EB6005" w:rsidP="00EB6005">
      <w:pPr>
        <w:ind w:firstLine="567"/>
        <w:rPr>
          <w:rFonts w:ascii="Poppins Light" w:hAnsi="Poppins Light" w:cs="Poppins Light"/>
        </w:rPr>
      </w:pPr>
      <w:r w:rsidRPr="00B55666">
        <w:rPr>
          <w:rFonts w:ascii="Poppins Light" w:hAnsi="Poppins Light" w:cs="Poppins Light"/>
          <w:b/>
          <w:bCs/>
        </w:rPr>
        <w:t>6)</w:t>
      </w:r>
      <w:r w:rsidRPr="00B55666">
        <w:rPr>
          <w:rFonts w:ascii="Poppins Light" w:hAnsi="Poppins Light" w:cs="Poppins Light"/>
        </w:rPr>
        <w:t xml:space="preserve"> Soube respeitar a opinião dos outros participantes? </w:t>
      </w:r>
    </w:p>
    <w:p w14:paraId="6E666B47" w14:textId="77777777" w:rsidR="00EB6005" w:rsidRPr="00B55666" w:rsidRDefault="00EB6005" w:rsidP="00EB6005">
      <w:pPr>
        <w:rPr>
          <w:rFonts w:ascii="Poppins Light" w:hAnsi="Poppins Light" w:cs="Poppins Light"/>
        </w:rPr>
      </w:pPr>
    </w:p>
    <w:p w14:paraId="6A2E76DB" w14:textId="5E820A80" w:rsidR="00EB6005" w:rsidRPr="00B55666" w:rsidRDefault="00EB6005" w:rsidP="00EB6005">
      <w:pPr>
        <w:ind w:left="567"/>
        <w:rPr>
          <w:rFonts w:ascii="Poppins Light" w:hAnsi="Poppins Light" w:cs="Poppins Light"/>
        </w:rPr>
      </w:pPr>
      <w:r w:rsidRPr="00B55666">
        <w:rPr>
          <w:rFonts w:ascii="Poppins Light" w:hAnsi="Poppins Light" w:cs="Poppins Light"/>
          <w:b/>
          <w:bCs/>
        </w:rPr>
        <w:t>7)</w:t>
      </w:r>
      <w:r w:rsidRPr="00B55666">
        <w:rPr>
          <w:rFonts w:ascii="Poppins Light" w:hAnsi="Poppins Light" w:cs="Poppins Light"/>
        </w:rPr>
        <w:t xml:space="preserve"> A proposta apresentada pelo grupo na dinâmica do estudo de casa foi a escolhida por você? </w:t>
      </w:r>
    </w:p>
    <w:p w14:paraId="7CABE605" w14:textId="77777777" w:rsidR="00EB6005" w:rsidRPr="00B55666" w:rsidRDefault="00EB6005" w:rsidP="00EB6005">
      <w:pPr>
        <w:rPr>
          <w:rFonts w:ascii="Poppins Light" w:hAnsi="Poppins Light" w:cs="Poppins Light"/>
        </w:rPr>
      </w:pPr>
    </w:p>
    <w:p w14:paraId="79C487AB" w14:textId="308B178E" w:rsidR="00EB6005" w:rsidRPr="00B55666" w:rsidRDefault="00EB6005" w:rsidP="00EB6005">
      <w:pPr>
        <w:ind w:firstLine="567"/>
        <w:rPr>
          <w:rFonts w:ascii="Poppins Light" w:hAnsi="Poppins Light" w:cs="Poppins Light"/>
        </w:rPr>
      </w:pPr>
      <w:r w:rsidRPr="00B55666">
        <w:rPr>
          <w:rFonts w:ascii="Poppins Light" w:hAnsi="Poppins Light" w:cs="Poppins Light"/>
          <w:b/>
          <w:bCs/>
        </w:rPr>
        <w:t>8)</w:t>
      </w:r>
      <w:r w:rsidRPr="00B55666">
        <w:rPr>
          <w:rFonts w:ascii="Poppins Light" w:hAnsi="Poppins Light" w:cs="Poppins Light"/>
        </w:rPr>
        <w:t xml:space="preserve"> Você propôs alguma solução ou ideia para a resolução do caso? </w:t>
      </w:r>
    </w:p>
    <w:p w14:paraId="0395ABA1" w14:textId="77777777" w:rsidR="00EB6005" w:rsidRPr="00B55666" w:rsidRDefault="00EB6005" w:rsidP="00EB6005">
      <w:pPr>
        <w:rPr>
          <w:rFonts w:ascii="Poppins Light" w:hAnsi="Poppins Light" w:cs="Poppins Light"/>
        </w:rPr>
      </w:pPr>
    </w:p>
    <w:p w14:paraId="1FE5E062" w14:textId="14EA1935" w:rsidR="00EB6005" w:rsidRPr="00B55666" w:rsidRDefault="00EB6005" w:rsidP="00EB6005">
      <w:pPr>
        <w:ind w:left="567"/>
        <w:rPr>
          <w:rFonts w:ascii="Poppins Light" w:hAnsi="Poppins Light" w:cs="Poppins Light"/>
        </w:rPr>
      </w:pPr>
      <w:r w:rsidRPr="00B55666">
        <w:rPr>
          <w:rFonts w:ascii="Poppins Light" w:hAnsi="Poppins Light" w:cs="Poppins Light"/>
          <w:b/>
          <w:bCs/>
        </w:rPr>
        <w:t>9)</w:t>
      </w:r>
      <w:r w:rsidRPr="00B55666">
        <w:rPr>
          <w:rFonts w:ascii="Poppins Light" w:hAnsi="Poppins Light" w:cs="Poppins Light"/>
        </w:rPr>
        <w:t xml:space="preserve"> O que você faria de diferente caso pudesse participar novamente dessa dinâmica? </w:t>
      </w:r>
    </w:p>
    <w:p w14:paraId="50DDDF79" w14:textId="69A4428D" w:rsidR="00EB6005" w:rsidRPr="00B55666" w:rsidRDefault="00EB6005" w:rsidP="00EB6005">
      <w:pPr>
        <w:rPr>
          <w:rFonts w:ascii="Poppins Light" w:hAnsi="Poppins Light" w:cs="Poppins Light"/>
        </w:rPr>
      </w:pPr>
    </w:p>
    <w:p w14:paraId="5D9A1B6C" w14:textId="77777777" w:rsidR="00EB6005" w:rsidRPr="00B55666" w:rsidRDefault="00EB6005" w:rsidP="00EB6005">
      <w:pPr>
        <w:rPr>
          <w:rFonts w:ascii="Poppins Light" w:hAnsi="Poppins Light" w:cs="Poppins Light"/>
        </w:rPr>
      </w:pPr>
    </w:p>
    <w:p w14:paraId="22F71575" w14:textId="77777777" w:rsidR="005957B5" w:rsidRDefault="005957B5" w:rsidP="00EB6005">
      <w:pPr>
        <w:ind w:left="567"/>
        <w:rPr>
          <w:rFonts w:ascii="Poppins Light" w:hAnsi="Poppins Light" w:cs="Poppins Light"/>
          <w:b/>
          <w:bCs/>
        </w:rPr>
      </w:pPr>
    </w:p>
    <w:p w14:paraId="6AD316EC" w14:textId="5C076694" w:rsidR="00EB6005" w:rsidRPr="00B55666" w:rsidRDefault="00EB6005" w:rsidP="00EB6005">
      <w:pPr>
        <w:ind w:left="567"/>
        <w:rPr>
          <w:rFonts w:ascii="Poppins Light" w:hAnsi="Poppins Light" w:cs="Poppins Light"/>
        </w:rPr>
      </w:pPr>
      <w:r w:rsidRPr="00B55666">
        <w:rPr>
          <w:rFonts w:ascii="Poppins Light" w:hAnsi="Poppins Light" w:cs="Poppins Light"/>
          <w:b/>
          <w:bCs/>
        </w:rPr>
        <w:lastRenderedPageBreak/>
        <w:t>10)</w:t>
      </w:r>
      <w:r w:rsidRPr="00B55666">
        <w:rPr>
          <w:rFonts w:ascii="Poppins Light" w:hAnsi="Poppins Light" w:cs="Poppins Light"/>
        </w:rPr>
        <w:t xml:space="preserve"> </w:t>
      </w:r>
      <w:r w:rsidR="00914A74">
        <w:rPr>
          <w:rFonts w:ascii="Poppins Light" w:hAnsi="Poppins Light" w:cs="Poppins Light"/>
        </w:rPr>
        <w:t>E</w:t>
      </w:r>
      <w:r w:rsidRPr="00B55666">
        <w:rPr>
          <w:rFonts w:ascii="Poppins Light" w:hAnsi="Poppins Light" w:cs="Poppins Light"/>
        </w:rPr>
        <w:t>ntre as capacidades analisadas nas dinâmicas, quais delas você acredita ter sido seu ponto forte?</w:t>
      </w:r>
    </w:p>
    <w:p w14:paraId="3F234023" w14:textId="7C1AF644" w:rsidR="00EB6005" w:rsidRPr="00B55666" w:rsidRDefault="00EB6005" w:rsidP="00EB6005">
      <w:pPr>
        <w:rPr>
          <w:rFonts w:ascii="Poppins Light" w:hAnsi="Poppins Light" w:cs="Poppins Light"/>
        </w:rPr>
      </w:pPr>
    </w:p>
    <w:p w14:paraId="31668E75" w14:textId="77777777" w:rsidR="00EB6005" w:rsidRPr="00B55666" w:rsidRDefault="00EB6005" w:rsidP="00EB6005">
      <w:pPr>
        <w:rPr>
          <w:rFonts w:ascii="Poppins Light" w:hAnsi="Poppins Light" w:cs="Poppins Light"/>
        </w:rPr>
      </w:pPr>
    </w:p>
    <w:p w14:paraId="466067D7" w14:textId="2B9AE47B" w:rsidR="00EB6005" w:rsidRPr="00B55666" w:rsidRDefault="00EB6005" w:rsidP="00EB6005">
      <w:pPr>
        <w:ind w:left="567"/>
        <w:rPr>
          <w:rFonts w:ascii="Poppins Light" w:hAnsi="Poppins Light" w:cs="Poppins Light"/>
        </w:rPr>
      </w:pPr>
      <w:r w:rsidRPr="00B55666">
        <w:rPr>
          <w:rFonts w:ascii="Poppins Light" w:hAnsi="Poppins Light" w:cs="Poppins Light"/>
          <w:b/>
          <w:bCs/>
        </w:rPr>
        <w:t>11)</w:t>
      </w:r>
      <w:r w:rsidRPr="00B55666">
        <w:rPr>
          <w:rFonts w:ascii="Poppins Light" w:hAnsi="Poppins Light" w:cs="Poppins Light"/>
        </w:rPr>
        <w:t xml:space="preserve"> </w:t>
      </w:r>
      <w:r w:rsidR="00914A74">
        <w:rPr>
          <w:rFonts w:ascii="Poppins Light" w:hAnsi="Poppins Light" w:cs="Poppins Light"/>
        </w:rPr>
        <w:t>E</w:t>
      </w:r>
      <w:r w:rsidRPr="00B55666">
        <w:rPr>
          <w:rFonts w:ascii="Poppins Light" w:hAnsi="Poppins Light" w:cs="Poppins Light"/>
        </w:rPr>
        <w:t>ntre as capacidades analisadas nas dinâmicas, quais delas você acredita ter sido seu ponto de atenção e de melhoria imediata?</w:t>
      </w:r>
    </w:p>
    <w:p w14:paraId="6581720D" w14:textId="77777777" w:rsidR="00EB6005" w:rsidRPr="00B55666" w:rsidRDefault="00EB6005" w:rsidP="00EB6005">
      <w:pPr>
        <w:pStyle w:val="PargrafodaLista"/>
        <w:spacing w:line="276" w:lineRule="auto"/>
        <w:ind w:left="567" w:firstLine="153"/>
        <w:jc w:val="both"/>
        <w:rPr>
          <w:rFonts w:ascii="Poppins Light" w:hAnsi="Poppins Light" w:cs="Poppins Light"/>
          <w:noProof/>
        </w:rPr>
      </w:pPr>
    </w:p>
    <w:p w14:paraId="6320FE3C" w14:textId="00554022" w:rsidR="00A7438C" w:rsidRPr="00B55666" w:rsidRDefault="00A7438C" w:rsidP="00BC4D2D">
      <w:pPr>
        <w:spacing w:line="276" w:lineRule="auto"/>
        <w:rPr>
          <w:rFonts w:ascii="Poppins Light" w:hAnsi="Poppins Light" w:cs="Poppins Light"/>
        </w:rPr>
      </w:pPr>
    </w:p>
    <w:sectPr w:rsidR="00A7438C" w:rsidRPr="00B55666">
      <w:headerReference w:type="default" r:id="rId11"/>
      <w:footerReference w:type="even" r:id="rId12"/>
      <w:footerReference w:type="default" r:id="rId13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ADE75" w14:textId="77777777" w:rsidR="00FE702F" w:rsidRDefault="00FE702F">
      <w:r>
        <w:separator/>
      </w:r>
    </w:p>
  </w:endnote>
  <w:endnote w:type="continuationSeparator" w:id="0">
    <w:p w14:paraId="43C44B1F" w14:textId="77777777" w:rsidR="00FE702F" w:rsidRDefault="00FE702F">
      <w:r>
        <w:continuationSeparator/>
      </w:r>
    </w:p>
  </w:endnote>
  <w:endnote w:type="continuationNotice" w:id="1">
    <w:p w14:paraId="1CAD152D" w14:textId="77777777" w:rsidR="00FE702F" w:rsidRDefault="00FE7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altName w:val="Mangal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541F4C3C" w:rsidR="00160195" w:rsidRPr="00814E58" w:rsidRDefault="00160195" w:rsidP="005957B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5957B5">
              <w:rPr>
                <w:rFonts w:ascii="Poppins" w:hAnsi="Poppins" w:cs="Poppins"/>
                <w:sz w:val="20"/>
                <w:szCs w:val="20"/>
              </w:rPr>
              <w:t>CCM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5957B5">
              <w:rPr>
                <w:rFonts w:ascii="Poppins" w:hAnsi="Poppins" w:cs="Poppins"/>
                <w:sz w:val="20"/>
                <w:szCs w:val="20"/>
              </w:rPr>
              <w:t>UNIDADE 4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5957B5">
              <w:rPr>
                <w:rFonts w:ascii="Poppins" w:hAnsi="Poppins" w:cs="Poppins"/>
                <w:sz w:val="20"/>
                <w:szCs w:val="20"/>
              </w:rPr>
              <w:t>SEMANA 29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D5151" w14:textId="77777777" w:rsidR="00FE702F" w:rsidRDefault="00FE702F">
      <w:r>
        <w:separator/>
      </w:r>
    </w:p>
  </w:footnote>
  <w:footnote w:type="continuationSeparator" w:id="0">
    <w:p w14:paraId="7436F063" w14:textId="77777777" w:rsidR="00FE702F" w:rsidRDefault="00FE702F">
      <w:r>
        <w:continuationSeparator/>
      </w:r>
    </w:p>
  </w:footnote>
  <w:footnote w:type="continuationNotice" w:id="1">
    <w:p w14:paraId="70837C9D" w14:textId="77777777" w:rsidR="00FE702F" w:rsidRDefault="00FE70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36559"/>
    <w:multiLevelType w:val="hybridMultilevel"/>
    <w:tmpl w:val="3BF0B642"/>
    <w:lvl w:ilvl="0" w:tplc="7E424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5B2307"/>
    <w:multiLevelType w:val="hybridMultilevel"/>
    <w:tmpl w:val="D570A07C"/>
    <w:lvl w:ilvl="0" w:tplc="31922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0C5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EA0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EF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02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BCA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D81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20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B68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90817604">
    <w:abstractNumId w:val="0"/>
  </w:num>
  <w:num w:numId="2" w16cid:durableId="867716473">
    <w:abstractNumId w:val="1"/>
  </w:num>
  <w:num w:numId="3" w16cid:durableId="442699463">
    <w:abstractNumId w:val="5"/>
  </w:num>
  <w:num w:numId="4" w16cid:durableId="150603699">
    <w:abstractNumId w:val="3"/>
  </w:num>
  <w:num w:numId="5" w16cid:durableId="1418207322">
    <w:abstractNumId w:val="2"/>
  </w:num>
  <w:num w:numId="6" w16cid:durableId="142750693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23147"/>
    <w:rsid w:val="000278D8"/>
    <w:rsid w:val="00070333"/>
    <w:rsid w:val="000838C6"/>
    <w:rsid w:val="00093C5A"/>
    <w:rsid w:val="000A4E65"/>
    <w:rsid w:val="000C476E"/>
    <w:rsid w:val="000C6619"/>
    <w:rsid w:val="000F7DE9"/>
    <w:rsid w:val="00124756"/>
    <w:rsid w:val="0012593E"/>
    <w:rsid w:val="001452BA"/>
    <w:rsid w:val="00160195"/>
    <w:rsid w:val="001A2D86"/>
    <w:rsid w:val="001A32C9"/>
    <w:rsid w:val="001A7CD3"/>
    <w:rsid w:val="001C335A"/>
    <w:rsid w:val="001E77DF"/>
    <w:rsid w:val="001E7BC0"/>
    <w:rsid w:val="002344C7"/>
    <w:rsid w:val="002372B1"/>
    <w:rsid w:val="00252F67"/>
    <w:rsid w:val="00256D8D"/>
    <w:rsid w:val="002632D3"/>
    <w:rsid w:val="00264B6B"/>
    <w:rsid w:val="00286A0C"/>
    <w:rsid w:val="002C6EC9"/>
    <w:rsid w:val="002D1A6D"/>
    <w:rsid w:val="002D3F27"/>
    <w:rsid w:val="002D51E3"/>
    <w:rsid w:val="002D5A90"/>
    <w:rsid w:val="002E6314"/>
    <w:rsid w:val="002F4547"/>
    <w:rsid w:val="003009B4"/>
    <w:rsid w:val="003031BD"/>
    <w:rsid w:val="00305D0D"/>
    <w:rsid w:val="00320203"/>
    <w:rsid w:val="003365AE"/>
    <w:rsid w:val="00367C72"/>
    <w:rsid w:val="003C032E"/>
    <w:rsid w:val="003D71CA"/>
    <w:rsid w:val="0043519D"/>
    <w:rsid w:val="00452516"/>
    <w:rsid w:val="00454835"/>
    <w:rsid w:val="0045497A"/>
    <w:rsid w:val="00464B32"/>
    <w:rsid w:val="00491C71"/>
    <w:rsid w:val="004B66A3"/>
    <w:rsid w:val="004E713D"/>
    <w:rsid w:val="00525778"/>
    <w:rsid w:val="0054587F"/>
    <w:rsid w:val="005517B2"/>
    <w:rsid w:val="00585F34"/>
    <w:rsid w:val="00587097"/>
    <w:rsid w:val="005957B5"/>
    <w:rsid w:val="005A5A09"/>
    <w:rsid w:val="005D4484"/>
    <w:rsid w:val="005E4165"/>
    <w:rsid w:val="005F74BB"/>
    <w:rsid w:val="0060776C"/>
    <w:rsid w:val="0063273B"/>
    <w:rsid w:val="00666D67"/>
    <w:rsid w:val="00667CFE"/>
    <w:rsid w:val="00670B85"/>
    <w:rsid w:val="00676B29"/>
    <w:rsid w:val="0067777F"/>
    <w:rsid w:val="006B3AE9"/>
    <w:rsid w:val="007327BC"/>
    <w:rsid w:val="00741B89"/>
    <w:rsid w:val="00761D2B"/>
    <w:rsid w:val="007671B4"/>
    <w:rsid w:val="00773A8C"/>
    <w:rsid w:val="0078262D"/>
    <w:rsid w:val="007B6ABF"/>
    <w:rsid w:val="00801799"/>
    <w:rsid w:val="00814E58"/>
    <w:rsid w:val="0083474B"/>
    <w:rsid w:val="00841D59"/>
    <w:rsid w:val="00851368"/>
    <w:rsid w:val="008925A9"/>
    <w:rsid w:val="008B3289"/>
    <w:rsid w:val="008B4C24"/>
    <w:rsid w:val="008F775A"/>
    <w:rsid w:val="00914A74"/>
    <w:rsid w:val="0092769D"/>
    <w:rsid w:val="00966015"/>
    <w:rsid w:val="0098525A"/>
    <w:rsid w:val="00991A54"/>
    <w:rsid w:val="009B33B6"/>
    <w:rsid w:val="009E6368"/>
    <w:rsid w:val="009F2E30"/>
    <w:rsid w:val="00A16ECE"/>
    <w:rsid w:val="00A31218"/>
    <w:rsid w:val="00A63F2A"/>
    <w:rsid w:val="00A702E7"/>
    <w:rsid w:val="00A7438C"/>
    <w:rsid w:val="00A95CE2"/>
    <w:rsid w:val="00AA60A0"/>
    <w:rsid w:val="00AB568B"/>
    <w:rsid w:val="00AB5C68"/>
    <w:rsid w:val="00AD78A6"/>
    <w:rsid w:val="00B45591"/>
    <w:rsid w:val="00B55666"/>
    <w:rsid w:val="00B97125"/>
    <w:rsid w:val="00BA6A76"/>
    <w:rsid w:val="00BC4D2D"/>
    <w:rsid w:val="00BD165F"/>
    <w:rsid w:val="00BE7658"/>
    <w:rsid w:val="00BF3603"/>
    <w:rsid w:val="00C06EEE"/>
    <w:rsid w:val="00C12E4A"/>
    <w:rsid w:val="00C13C3D"/>
    <w:rsid w:val="00C37F7F"/>
    <w:rsid w:val="00C42339"/>
    <w:rsid w:val="00C4723D"/>
    <w:rsid w:val="00C6070E"/>
    <w:rsid w:val="00C62CE1"/>
    <w:rsid w:val="00C77F86"/>
    <w:rsid w:val="00C93F0D"/>
    <w:rsid w:val="00CA4523"/>
    <w:rsid w:val="00CB7727"/>
    <w:rsid w:val="00CC2A45"/>
    <w:rsid w:val="00CE1E58"/>
    <w:rsid w:val="00CF76E4"/>
    <w:rsid w:val="00D03B93"/>
    <w:rsid w:val="00D05B9C"/>
    <w:rsid w:val="00D14263"/>
    <w:rsid w:val="00D553AB"/>
    <w:rsid w:val="00D61A8F"/>
    <w:rsid w:val="00D800F1"/>
    <w:rsid w:val="00D906FB"/>
    <w:rsid w:val="00D95134"/>
    <w:rsid w:val="00DD5204"/>
    <w:rsid w:val="00DD7725"/>
    <w:rsid w:val="00DE0C0D"/>
    <w:rsid w:val="00DE3439"/>
    <w:rsid w:val="00E10D86"/>
    <w:rsid w:val="00E227A8"/>
    <w:rsid w:val="00E400A6"/>
    <w:rsid w:val="00E71901"/>
    <w:rsid w:val="00E73E76"/>
    <w:rsid w:val="00E77AF3"/>
    <w:rsid w:val="00E80E26"/>
    <w:rsid w:val="00EA3B37"/>
    <w:rsid w:val="00EB1500"/>
    <w:rsid w:val="00EB6005"/>
    <w:rsid w:val="00ED1600"/>
    <w:rsid w:val="00EE533B"/>
    <w:rsid w:val="00EF47B1"/>
    <w:rsid w:val="00EF4AFE"/>
    <w:rsid w:val="00F044D7"/>
    <w:rsid w:val="00F34387"/>
    <w:rsid w:val="00F472E5"/>
    <w:rsid w:val="00F51FEF"/>
    <w:rsid w:val="00F52AA0"/>
    <w:rsid w:val="00F57059"/>
    <w:rsid w:val="00F74E38"/>
    <w:rsid w:val="00FC3C53"/>
    <w:rsid w:val="00FD7F1E"/>
    <w:rsid w:val="00FE702F"/>
    <w:rsid w:val="00FF13BE"/>
    <w:rsid w:val="00FF3340"/>
    <w:rsid w:val="00FF3A3D"/>
    <w:rsid w:val="00FF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7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89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0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8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0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2CE5A8-78C4-416C-B8C1-DEF1167317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3</TotalTime>
  <Pages>1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Thiago Passos</cp:lastModifiedBy>
  <cp:revision>7</cp:revision>
  <cp:lastPrinted>2006-08-31T06:40:00Z</cp:lastPrinted>
  <dcterms:created xsi:type="dcterms:W3CDTF">2024-09-12T12:39:00Z</dcterms:created>
  <dcterms:modified xsi:type="dcterms:W3CDTF">2024-09-17T19:47:00Z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