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1BB3" w14:textId="79CD781A" w:rsidR="00E227A8" w:rsidRPr="00DB7011" w:rsidRDefault="66CF84DA" w:rsidP="66CF84DA">
      <w:pPr>
        <w:pStyle w:val="Ttulo9"/>
        <w:spacing w:line="288" w:lineRule="auto"/>
        <w:ind w:left="425" w:hanging="425"/>
        <w:rPr>
          <w:rFonts w:ascii="Poppins" w:hAnsi="Poppins" w:cs="Poppins"/>
          <w:sz w:val="22"/>
          <w:szCs w:val="22"/>
        </w:rPr>
      </w:pPr>
      <w:r w:rsidRPr="66CF84DA">
        <w:rPr>
          <w:rFonts w:ascii="Poppins" w:hAnsi="Poppins" w:cs="Poppins"/>
          <w:sz w:val="22"/>
          <w:szCs w:val="22"/>
        </w:rPr>
        <w:t>Roteiro de Atividade Prática</w:t>
      </w:r>
    </w:p>
    <w:p w14:paraId="4CF5E947" w14:textId="77777777" w:rsidR="00814E58" w:rsidRPr="00DB7011" w:rsidRDefault="00814E58" w:rsidP="00814E58">
      <w:pPr>
        <w:rPr>
          <w:sz w:val="22"/>
          <w:szCs w:val="22"/>
        </w:rPr>
      </w:pPr>
    </w:p>
    <w:p w14:paraId="3859BC60" w14:textId="7A01095D" w:rsidR="00E227A8" w:rsidRPr="00DB7011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2"/>
          <w:szCs w:val="22"/>
        </w:rPr>
      </w:pPr>
      <w:r w:rsidRPr="00DB7011">
        <w:rPr>
          <w:rFonts w:ascii="Poppins Light" w:hAnsi="Poppins Light" w:cs="Poppins Light"/>
          <w:b w:val="0"/>
          <w:sz w:val="22"/>
          <w:szCs w:val="22"/>
          <w:u w:val="none"/>
        </w:rPr>
        <w:t>Nome:</w:t>
      </w:r>
      <w:r w:rsidR="00814E58" w:rsidRPr="00DB7011">
        <w:rPr>
          <w:rFonts w:ascii="Poppins Light" w:hAnsi="Poppins Light" w:cs="Poppins Light"/>
          <w:b w:val="0"/>
          <w:sz w:val="22"/>
          <w:szCs w:val="22"/>
          <w:u w:val="none"/>
        </w:rPr>
        <w:t xml:space="preserve"> </w:t>
      </w:r>
      <w:r w:rsidR="004E713D" w:rsidRPr="00DB7011">
        <w:rPr>
          <w:rFonts w:ascii="Poppins Light" w:hAnsi="Poppins Light" w:cs="Poppins Light"/>
          <w:b w:val="0"/>
          <w:sz w:val="22"/>
          <w:szCs w:val="22"/>
        </w:rPr>
        <w:t xml:space="preserve">                                                                                    </w:t>
      </w:r>
      <w:r w:rsidRPr="00DB7011">
        <w:rPr>
          <w:rFonts w:ascii="Poppins Light" w:hAnsi="Poppins Light" w:cs="Poppins Light"/>
          <w:b w:val="0"/>
          <w:sz w:val="22"/>
          <w:szCs w:val="22"/>
          <w:u w:val="none"/>
        </w:rPr>
        <w:tab/>
      </w:r>
      <w:r w:rsidR="004E713D" w:rsidRPr="00DB7011">
        <w:rPr>
          <w:rFonts w:ascii="Poppins Light" w:hAnsi="Poppins Light" w:cs="Poppins Light"/>
          <w:b w:val="0"/>
          <w:sz w:val="22"/>
          <w:szCs w:val="22"/>
          <w:u w:val="none"/>
        </w:rPr>
        <w:t xml:space="preserve"> </w:t>
      </w:r>
      <w:r w:rsidRPr="00DB7011">
        <w:rPr>
          <w:rFonts w:ascii="Poppins Light" w:hAnsi="Poppins Light" w:cs="Poppins Light"/>
          <w:b w:val="0"/>
          <w:sz w:val="22"/>
          <w:szCs w:val="22"/>
          <w:u w:val="none"/>
        </w:rPr>
        <w:t>Turma</w:t>
      </w:r>
      <w:r w:rsidR="004E713D" w:rsidRPr="00DB7011">
        <w:rPr>
          <w:rFonts w:ascii="Poppins Light" w:hAnsi="Poppins Light" w:cs="Poppins Light"/>
          <w:b w:val="0"/>
          <w:sz w:val="22"/>
          <w:szCs w:val="22"/>
          <w:u w:val="none"/>
        </w:rPr>
        <w:t xml:space="preserve">: </w:t>
      </w:r>
      <w:r w:rsidR="004E713D" w:rsidRPr="00DB7011">
        <w:rPr>
          <w:rFonts w:ascii="Poppins Light" w:hAnsi="Poppins Light" w:cs="Poppins Light"/>
          <w:b w:val="0"/>
          <w:sz w:val="22"/>
          <w:szCs w:val="22"/>
        </w:rPr>
        <w:t xml:space="preserve">                            </w:t>
      </w:r>
      <w:r w:rsidRPr="00DB7011">
        <w:rPr>
          <w:rFonts w:ascii="Poppins Light" w:hAnsi="Poppins Light" w:cs="Poppins Light"/>
          <w:b w:val="0"/>
          <w:color w:val="FFFFFF" w:themeColor="background1"/>
          <w:sz w:val="22"/>
          <w:szCs w:val="22"/>
        </w:rPr>
        <w:t>.</w:t>
      </w:r>
    </w:p>
    <w:p w14:paraId="150B4459" w14:textId="77777777" w:rsidR="0060776C" w:rsidRPr="00DB7011" w:rsidRDefault="0060776C" w:rsidP="0060776C">
      <w:pPr>
        <w:spacing w:line="288" w:lineRule="auto"/>
        <w:jc w:val="both"/>
        <w:rPr>
          <w:rFonts w:ascii="Poppins Light" w:hAnsi="Poppins Light" w:cs="Poppins Light"/>
          <w:sz w:val="22"/>
          <w:szCs w:val="22"/>
          <w:u w:val="single"/>
        </w:rPr>
      </w:pPr>
    </w:p>
    <w:p w14:paraId="484FD15C" w14:textId="1B9E8513" w:rsidR="008C1AA2" w:rsidRPr="00DB7011" w:rsidRDefault="00DB7011" w:rsidP="00DB7011">
      <w:pPr>
        <w:jc w:val="center"/>
        <w:rPr>
          <w:rFonts w:ascii="Poppins" w:hAnsi="Poppins" w:cs="Poppins"/>
          <w:b/>
          <w:bCs/>
          <w:noProof/>
          <w:sz w:val="22"/>
          <w:szCs w:val="22"/>
        </w:rPr>
      </w:pPr>
      <w:r w:rsidRPr="00DB7011">
        <w:rPr>
          <w:rFonts w:ascii="Poppins" w:hAnsi="Poppins" w:cs="Poppins"/>
          <w:b/>
          <w:bCs/>
          <w:noProof/>
          <w:sz w:val="22"/>
          <w:szCs w:val="22"/>
        </w:rPr>
        <w:t>A</w:t>
      </w:r>
      <w:r w:rsidR="00E227A8" w:rsidRPr="00DB7011">
        <w:rPr>
          <w:rFonts w:ascii="Poppins" w:hAnsi="Poppins" w:cs="Poppins"/>
          <w:b/>
          <w:bCs/>
          <w:noProof/>
          <w:sz w:val="22"/>
          <w:szCs w:val="22"/>
        </w:rPr>
        <w:t>tividade</w:t>
      </w:r>
      <w:r w:rsidR="0060776C" w:rsidRPr="00DB7011">
        <w:rPr>
          <w:rFonts w:ascii="Poppins" w:hAnsi="Poppins" w:cs="Poppins"/>
          <w:b/>
          <w:bCs/>
          <w:noProof/>
          <w:sz w:val="22"/>
          <w:szCs w:val="22"/>
        </w:rPr>
        <w:t xml:space="preserve">: </w:t>
      </w:r>
      <w:r w:rsidR="008C1AA2" w:rsidRPr="00DB7011">
        <w:rPr>
          <w:rFonts w:ascii="Poppins" w:hAnsi="Poppins" w:cs="Poppins"/>
          <w:b/>
          <w:bCs/>
          <w:noProof/>
          <w:sz w:val="22"/>
          <w:szCs w:val="22"/>
        </w:rPr>
        <w:t xml:space="preserve">Construção de </w:t>
      </w:r>
      <w:r w:rsidR="001C16AA">
        <w:rPr>
          <w:rFonts w:ascii="Poppins" w:hAnsi="Poppins" w:cs="Poppins"/>
          <w:b/>
          <w:bCs/>
          <w:noProof/>
          <w:sz w:val="22"/>
          <w:szCs w:val="22"/>
        </w:rPr>
        <w:t>p</w:t>
      </w:r>
      <w:r w:rsidR="008C1AA2" w:rsidRPr="00DB7011">
        <w:rPr>
          <w:rFonts w:ascii="Poppins" w:hAnsi="Poppins" w:cs="Poppins"/>
          <w:b/>
          <w:bCs/>
          <w:noProof/>
          <w:sz w:val="22"/>
          <w:szCs w:val="22"/>
        </w:rPr>
        <w:t xml:space="preserve">esquisa para determinar o </w:t>
      </w:r>
      <w:r w:rsidR="001C16AA">
        <w:rPr>
          <w:rFonts w:ascii="Poppins" w:hAnsi="Poppins" w:cs="Poppins"/>
          <w:b/>
          <w:bCs/>
          <w:noProof/>
          <w:sz w:val="22"/>
          <w:szCs w:val="22"/>
        </w:rPr>
        <w:t>p</w:t>
      </w:r>
      <w:r w:rsidR="008C1AA2" w:rsidRPr="00DB7011">
        <w:rPr>
          <w:rFonts w:ascii="Poppins" w:hAnsi="Poppins" w:cs="Poppins"/>
          <w:b/>
          <w:bCs/>
          <w:noProof/>
          <w:sz w:val="22"/>
          <w:szCs w:val="22"/>
        </w:rPr>
        <w:t xml:space="preserve">erfil de </w:t>
      </w:r>
      <w:r w:rsidR="001C16AA">
        <w:rPr>
          <w:rFonts w:ascii="Poppins" w:hAnsi="Poppins" w:cs="Poppins"/>
          <w:b/>
          <w:bCs/>
          <w:noProof/>
          <w:sz w:val="22"/>
          <w:szCs w:val="22"/>
        </w:rPr>
        <w:t>u</w:t>
      </w:r>
      <w:r w:rsidR="008C1AA2" w:rsidRPr="00DB7011">
        <w:rPr>
          <w:rFonts w:ascii="Poppins" w:hAnsi="Poppins" w:cs="Poppins"/>
          <w:b/>
          <w:bCs/>
          <w:noProof/>
          <w:sz w:val="22"/>
          <w:szCs w:val="22"/>
        </w:rPr>
        <w:t>suário</w:t>
      </w:r>
    </w:p>
    <w:p w14:paraId="76BB1AA7" w14:textId="7F8C66C7" w:rsidR="0030410B" w:rsidRPr="00DB7011" w:rsidRDefault="0030410B" w:rsidP="0030410B">
      <w:pPr>
        <w:rPr>
          <w:rFonts w:ascii="Poppins" w:hAnsi="Poppins" w:cs="Poppins"/>
          <w:b/>
          <w:bCs/>
          <w:noProof/>
          <w:sz w:val="22"/>
          <w:szCs w:val="22"/>
        </w:rPr>
      </w:pPr>
    </w:p>
    <w:p w14:paraId="34CDAF9B" w14:textId="77777777" w:rsidR="005464B0" w:rsidRPr="00DB7011" w:rsidRDefault="005464B0" w:rsidP="00E227A8">
      <w:pPr>
        <w:rPr>
          <w:rFonts w:ascii="Poppins" w:hAnsi="Poppins" w:cs="Poppins"/>
          <w:b/>
          <w:bCs/>
          <w:noProof/>
          <w:sz w:val="22"/>
          <w:szCs w:val="22"/>
        </w:rPr>
      </w:pPr>
    </w:p>
    <w:p w14:paraId="050BB83B" w14:textId="77777777" w:rsidR="00E227A8" w:rsidRPr="00DB7011" w:rsidRDefault="00E227A8" w:rsidP="00DB7011">
      <w:pPr>
        <w:ind w:firstLine="360"/>
        <w:rPr>
          <w:rFonts w:ascii="Poppins" w:hAnsi="Poppins" w:cs="Poppins"/>
          <w:b/>
          <w:bCs/>
          <w:noProof/>
          <w:sz w:val="22"/>
          <w:szCs w:val="22"/>
        </w:rPr>
      </w:pPr>
      <w:r w:rsidRPr="00DB7011">
        <w:rPr>
          <w:rFonts w:ascii="Poppins" w:hAnsi="Poppins" w:cs="Poppins"/>
          <w:b/>
          <w:bCs/>
          <w:noProof/>
          <w:sz w:val="22"/>
          <w:szCs w:val="22"/>
        </w:rPr>
        <w:t>Lista de materiais</w:t>
      </w:r>
    </w:p>
    <w:p w14:paraId="56D178DF" w14:textId="5EF658EE" w:rsidR="003451F6" w:rsidRPr="00DB7011" w:rsidRDefault="00EB5384" w:rsidP="003451F6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  <w:sz w:val="22"/>
          <w:szCs w:val="22"/>
        </w:rPr>
      </w:pPr>
      <w:r w:rsidRPr="00EB5384">
        <w:rPr>
          <w:rFonts w:ascii="Poppins Light" w:hAnsi="Poppins Light" w:cs="Poppins Light"/>
          <w:noProof/>
          <w:sz w:val="22"/>
          <w:szCs w:val="22"/>
        </w:rPr>
        <w:t>Um computador com browser e conexão com a internet</w:t>
      </w:r>
      <w:r w:rsidR="001C16AA">
        <w:rPr>
          <w:rFonts w:ascii="Poppins Light" w:hAnsi="Poppins Light" w:cs="Poppins Light"/>
          <w:noProof/>
          <w:sz w:val="22"/>
          <w:szCs w:val="22"/>
        </w:rPr>
        <w:t>.</w:t>
      </w:r>
    </w:p>
    <w:p w14:paraId="1A62976A" w14:textId="5D981756" w:rsidR="00E227A8" w:rsidRPr="00DB7011" w:rsidRDefault="00C96A8D" w:rsidP="003451F6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  <w:sz w:val="22"/>
          <w:szCs w:val="22"/>
        </w:rPr>
      </w:pPr>
      <w:r w:rsidRPr="00DB7011">
        <w:rPr>
          <w:rFonts w:ascii="Poppins Light" w:hAnsi="Poppins Light" w:cs="Poppins Light"/>
          <w:noProof/>
          <w:sz w:val="22"/>
          <w:szCs w:val="22"/>
        </w:rPr>
        <w:t>Caderno para anotações</w:t>
      </w:r>
      <w:r w:rsidR="001C16AA">
        <w:rPr>
          <w:rFonts w:ascii="Poppins Light" w:hAnsi="Poppins Light" w:cs="Poppins Light"/>
          <w:noProof/>
          <w:sz w:val="22"/>
          <w:szCs w:val="22"/>
        </w:rPr>
        <w:t>.</w:t>
      </w:r>
    </w:p>
    <w:p w14:paraId="08004E8D" w14:textId="10633627" w:rsidR="00E227A8" w:rsidRPr="00DB7011" w:rsidRDefault="00EB5384" w:rsidP="00C96A8D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  <w:sz w:val="22"/>
          <w:szCs w:val="22"/>
        </w:rPr>
      </w:pPr>
      <w:r>
        <w:rPr>
          <w:rFonts w:ascii="Poppins Light" w:hAnsi="Poppins Light" w:cs="Poppins Light"/>
          <w:noProof/>
          <w:sz w:val="22"/>
          <w:szCs w:val="22"/>
        </w:rPr>
        <w:t>Uma</w:t>
      </w:r>
      <w:r w:rsidR="00C96A8D" w:rsidRPr="00DB7011">
        <w:rPr>
          <w:rFonts w:ascii="Poppins Light" w:hAnsi="Poppins Light" w:cs="Poppins Light"/>
          <w:noProof/>
          <w:sz w:val="22"/>
          <w:szCs w:val="22"/>
        </w:rPr>
        <w:t xml:space="preserve"> caneta</w:t>
      </w:r>
      <w:r w:rsidR="001C16AA">
        <w:rPr>
          <w:rFonts w:ascii="Poppins Light" w:hAnsi="Poppins Light" w:cs="Poppins Light"/>
          <w:noProof/>
          <w:sz w:val="22"/>
          <w:szCs w:val="22"/>
        </w:rPr>
        <w:t>.</w:t>
      </w:r>
      <w:r w:rsidR="00C96A8D" w:rsidRPr="00DB7011">
        <w:rPr>
          <w:rFonts w:ascii="Poppins Light" w:hAnsi="Poppins Light" w:cs="Poppins Light"/>
          <w:noProof/>
          <w:sz w:val="22"/>
          <w:szCs w:val="22"/>
        </w:rPr>
        <w:br/>
      </w:r>
    </w:p>
    <w:p w14:paraId="79CE8A13" w14:textId="381F561A" w:rsidR="00F572D2" w:rsidRDefault="00DB7011" w:rsidP="00CC7E15">
      <w:pPr>
        <w:ind w:firstLine="360"/>
        <w:rPr>
          <w:rFonts w:ascii="Poppins" w:hAnsi="Poppins" w:cs="Poppins"/>
          <w:b/>
          <w:noProof/>
          <w:sz w:val="22"/>
          <w:szCs w:val="22"/>
        </w:rPr>
      </w:pPr>
      <w:r>
        <w:rPr>
          <w:rFonts w:ascii="Poppins" w:hAnsi="Poppins" w:cs="Poppins"/>
          <w:b/>
          <w:noProof/>
          <w:sz w:val="22"/>
          <w:szCs w:val="22"/>
        </w:rPr>
        <w:t>Objetivo:</w:t>
      </w:r>
    </w:p>
    <w:p w14:paraId="464B8A36" w14:textId="3E89DC20" w:rsidR="00DB7011" w:rsidRPr="003C5649" w:rsidRDefault="00DB7011" w:rsidP="00F572D2">
      <w:pPr>
        <w:ind w:left="708"/>
        <w:rPr>
          <w:rFonts w:ascii="Poppins" w:hAnsi="Poppins" w:cs="Poppins"/>
          <w:bCs/>
          <w:noProof/>
        </w:rPr>
      </w:pPr>
      <w:r w:rsidRPr="00F572D2">
        <w:rPr>
          <w:rFonts w:ascii="Poppins" w:hAnsi="Poppins" w:cs="Poppins"/>
        </w:rPr>
        <w:t xml:space="preserve">Compreender como criar um prompt preciso para o ChatGPT propor uma pesquisa para </w:t>
      </w:r>
      <w:r w:rsidR="001C16AA">
        <w:rPr>
          <w:rFonts w:ascii="Poppins" w:hAnsi="Poppins" w:cs="Poppins"/>
        </w:rPr>
        <w:t xml:space="preserve">a </w:t>
      </w:r>
      <w:r w:rsidRPr="00F572D2">
        <w:rPr>
          <w:rFonts w:ascii="Poppins" w:hAnsi="Poppins" w:cs="Poppins"/>
        </w:rPr>
        <w:t>criação</w:t>
      </w:r>
      <w:r w:rsidRPr="00F572D2">
        <w:rPr>
          <w:rFonts w:ascii="Poppins" w:hAnsi="Poppins" w:cs="Poppins"/>
          <w:bCs/>
          <w:noProof/>
          <w:sz w:val="22"/>
          <w:szCs w:val="22"/>
        </w:rPr>
        <w:t xml:space="preserve"> </w:t>
      </w:r>
      <w:r w:rsidRPr="003C5649">
        <w:rPr>
          <w:rFonts w:ascii="Poppins" w:hAnsi="Poppins" w:cs="Poppins"/>
          <w:bCs/>
          <w:noProof/>
        </w:rPr>
        <w:t>de perfis de usuário de uma plataforma de busca de livros.</w:t>
      </w:r>
    </w:p>
    <w:p w14:paraId="7B99EB30" w14:textId="77777777" w:rsidR="00DB7011" w:rsidRPr="00DB7011" w:rsidRDefault="00DB7011" w:rsidP="00F572D2">
      <w:pPr>
        <w:ind w:left="360" w:firstLine="360"/>
        <w:rPr>
          <w:rFonts w:ascii="Poppins" w:hAnsi="Poppins" w:cs="Poppins"/>
          <w:bCs/>
          <w:noProof/>
          <w:sz w:val="22"/>
          <w:szCs w:val="22"/>
        </w:rPr>
      </w:pPr>
    </w:p>
    <w:p w14:paraId="07E82F6E" w14:textId="2536FC16" w:rsidR="00F572D2" w:rsidRPr="00DB7011" w:rsidRDefault="00DB7011" w:rsidP="00CC7E15">
      <w:pPr>
        <w:ind w:firstLine="360"/>
        <w:rPr>
          <w:rFonts w:ascii="Poppins" w:hAnsi="Poppins" w:cs="Poppins"/>
          <w:b/>
          <w:noProof/>
          <w:sz w:val="22"/>
          <w:szCs w:val="22"/>
        </w:rPr>
      </w:pPr>
      <w:r w:rsidRPr="00DB7011">
        <w:rPr>
          <w:rFonts w:ascii="Poppins" w:hAnsi="Poppins" w:cs="Poppins"/>
          <w:b/>
          <w:noProof/>
          <w:sz w:val="22"/>
          <w:szCs w:val="22"/>
        </w:rPr>
        <w:t>Contexto:</w:t>
      </w:r>
    </w:p>
    <w:p w14:paraId="4E79D70F" w14:textId="2B63DF1A" w:rsidR="00F572D2" w:rsidRDefault="402CE1AB" w:rsidP="66CF84DA">
      <w:pPr>
        <w:pStyle w:val="PargrafodaLista"/>
        <w:spacing w:line="276" w:lineRule="auto"/>
        <w:ind w:left="708"/>
        <w:rPr>
          <w:rFonts w:ascii="Poppins" w:hAnsi="Poppins" w:cs="Poppins"/>
          <w:noProof/>
          <w:sz w:val="22"/>
          <w:szCs w:val="22"/>
        </w:rPr>
      </w:pPr>
      <w:r w:rsidRPr="402CE1AB">
        <w:rPr>
          <w:rFonts w:ascii="Poppins" w:hAnsi="Poppins" w:cs="Poppins"/>
          <w:noProof/>
          <w:sz w:val="22"/>
          <w:szCs w:val="22"/>
        </w:rPr>
        <w:t xml:space="preserve">Você está contratado para realizar a criação de perfis de usuário com base nas informações fornecidas pela pesquisa sobre hábitos de leitura e preferências de usuários de uma plataforma de busca de livros, visando </w:t>
      </w:r>
      <w:r w:rsidR="001C16AA">
        <w:rPr>
          <w:rFonts w:ascii="Poppins" w:hAnsi="Poppins" w:cs="Poppins"/>
          <w:noProof/>
          <w:sz w:val="22"/>
          <w:szCs w:val="22"/>
        </w:rPr>
        <w:t>à</w:t>
      </w:r>
      <w:r w:rsidRPr="402CE1AB">
        <w:rPr>
          <w:rFonts w:ascii="Poppins" w:hAnsi="Poppins" w:cs="Poppins"/>
          <w:noProof/>
          <w:sz w:val="22"/>
          <w:szCs w:val="22"/>
        </w:rPr>
        <w:t xml:space="preserve"> personalização de serviços e conteúdos.</w:t>
      </w:r>
    </w:p>
    <w:p w14:paraId="5EDF3549" w14:textId="77777777" w:rsidR="00691C1C" w:rsidRPr="00691C1C" w:rsidRDefault="00691C1C" w:rsidP="00691C1C">
      <w:pPr>
        <w:pStyle w:val="PargrafodaLista"/>
        <w:spacing w:line="276" w:lineRule="auto"/>
        <w:ind w:left="360"/>
        <w:jc w:val="right"/>
        <w:rPr>
          <w:rFonts w:ascii="Poppins" w:hAnsi="Poppins" w:cs="Poppins"/>
          <w:bCs/>
          <w:noProof/>
          <w:sz w:val="20"/>
          <w:szCs w:val="20"/>
        </w:rPr>
      </w:pPr>
      <w:r w:rsidRPr="00691C1C">
        <w:rPr>
          <w:rFonts w:ascii="Poppins" w:hAnsi="Poppins" w:cs="Poppins"/>
          <w:bCs/>
          <w:noProof/>
          <w:sz w:val="20"/>
          <w:szCs w:val="20"/>
        </w:rPr>
        <w:t xml:space="preserve">Situação fictícia elaborada especialmente para o curso. </w:t>
      </w:r>
    </w:p>
    <w:p w14:paraId="116BD501" w14:textId="77777777" w:rsidR="00F572D2" w:rsidRDefault="00F572D2" w:rsidP="00F572D2">
      <w:pPr>
        <w:pStyle w:val="PargrafodaLista"/>
        <w:spacing w:line="276" w:lineRule="auto"/>
        <w:ind w:left="360"/>
        <w:rPr>
          <w:rFonts w:ascii="Poppins" w:hAnsi="Poppins" w:cs="Poppins"/>
          <w:bCs/>
          <w:noProof/>
          <w:sz w:val="22"/>
          <w:szCs w:val="22"/>
        </w:rPr>
      </w:pPr>
    </w:p>
    <w:p w14:paraId="46BC402E" w14:textId="091F3DEF" w:rsidR="00DB7011" w:rsidRPr="00CC7E15" w:rsidRDefault="00DB7011" w:rsidP="00CC7E15">
      <w:pPr>
        <w:pStyle w:val="PargrafodaLista"/>
        <w:spacing w:line="276" w:lineRule="auto"/>
        <w:ind w:left="360"/>
        <w:rPr>
          <w:rFonts w:ascii="Poppins" w:hAnsi="Poppins" w:cs="Poppins"/>
          <w:bCs/>
          <w:noProof/>
          <w:sz w:val="22"/>
          <w:szCs w:val="22"/>
        </w:rPr>
      </w:pPr>
      <w:r w:rsidRPr="00DB7011">
        <w:rPr>
          <w:rFonts w:ascii="Poppins" w:hAnsi="Poppins" w:cs="Poppins"/>
          <w:b/>
          <w:bCs/>
          <w:noProof/>
          <w:sz w:val="22"/>
          <w:szCs w:val="22"/>
        </w:rPr>
        <w:t>Procedimento experimental</w:t>
      </w:r>
    </w:p>
    <w:p w14:paraId="63FC30A5" w14:textId="5D9E9E1D" w:rsidR="008C1AA2" w:rsidRDefault="008C1AA2" w:rsidP="00DB7011">
      <w:pPr>
        <w:pStyle w:val="PargrafodaLista"/>
        <w:numPr>
          <w:ilvl w:val="0"/>
          <w:numId w:val="8"/>
        </w:numPr>
        <w:spacing w:line="276" w:lineRule="auto"/>
        <w:rPr>
          <w:rFonts w:ascii="Poppins" w:hAnsi="Poppins" w:cs="Poppins"/>
          <w:bCs/>
          <w:noProof/>
          <w:sz w:val="22"/>
          <w:szCs w:val="22"/>
        </w:rPr>
      </w:pPr>
      <w:r w:rsidRPr="00DB7011">
        <w:rPr>
          <w:rFonts w:ascii="Poppins" w:hAnsi="Poppins" w:cs="Poppins"/>
          <w:bCs/>
          <w:noProof/>
          <w:sz w:val="22"/>
          <w:szCs w:val="22"/>
        </w:rPr>
        <w:t>Que perguntas poderia realizar nessa pesquisa (</w:t>
      </w:r>
      <w:r w:rsidR="00691C1C">
        <w:rPr>
          <w:rFonts w:ascii="Poppins" w:hAnsi="Poppins" w:cs="Poppins"/>
          <w:bCs/>
          <w:noProof/>
          <w:sz w:val="22"/>
          <w:szCs w:val="22"/>
        </w:rPr>
        <w:t>S</w:t>
      </w:r>
      <w:r w:rsidRPr="00DB7011">
        <w:rPr>
          <w:rFonts w:ascii="Poppins" w:hAnsi="Poppins" w:cs="Poppins"/>
          <w:bCs/>
          <w:noProof/>
          <w:sz w:val="22"/>
          <w:szCs w:val="22"/>
        </w:rPr>
        <w:t>urvey)?</w:t>
      </w:r>
    </w:p>
    <w:p w14:paraId="18B36984" w14:textId="5CBF6FA6" w:rsidR="00DB7011" w:rsidRPr="00DB7011" w:rsidRDefault="66CF84DA" w:rsidP="66CF84DA">
      <w:pPr>
        <w:pStyle w:val="PargrafodaLista"/>
        <w:numPr>
          <w:ilvl w:val="0"/>
          <w:numId w:val="8"/>
        </w:numPr>
        <w:spacing w:line="276" w:lineRule="auto"/>
        <w:rPr>
          <w:rFonts w:ascii="Poppins" w:hAnsi="Poppins" w:cs="Poppins"/>
          <w:noProof/>
          <w:sz w:val="22"/>
          <w:szCs w:val="22"/>
        </w:rPr>
      </w:pPr>
      <w:r w:rsidRPr="66CF84DA">
        <w:rPr>
          <w:rFonts w:ascii="Poppins" w:hAnsi="Poppins" w:cs="Poppins"/>
          <w:noProof/>
          <w:sz w:val="22"/>
          <w:szCs w:val="22"/>
        </w:rPr>
        <w:t xml:space="preserve">Após concluir a atividade, registre suas perguntas no AVA. </w:t>
      </w:r>
    </w:p>
    <w:p w14:paraId="5D65493F" w14:textId="77777777" w:rsidR="00E71901" w:rsidRPr="00DB7011" w:rsidRDefault="00E71901" w:rsidP="007B6ABF">
      <w:pPr>
        <w:pStyle w:val="PargrafodaLista"/>
        <w:spacing w:line="276" w:lineRule="auto"/>
        <w:rPr>
          <w:rFonts w:ascii="Poppins Light" w:eastAsia="Arial Unicode MS" w:hAnsi="Poppins Light" w:cs="Poppins Light"/>
          <w:sz w:val="22"/>
          <w:szCs w:val="22"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DB7011" w14:paraId="039A9430" w14:textId="77777777" w:rsidTr="003D42F0">
        <w:tc>
          <w:tcPr>
            <w:tcW w:w="8919" w:type="dxa"/>
          </w:tcPr>
          <w:p w14:paraId="31E39A13" w14:textId="77777777" w:rsidR="00EE1444" w:rsidRPr="00DB7011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  <w:sz w:val="22"/>
                <w:szCs w:val="22"/>
              </w:rPr>
            </w:pPr>
          </w:p>
        </w:tc>
      </w:tr>
    </w:tbl>
    <w:p w14:paraId="5C339B46" w14:textId="77777777" w:rsidR="00EE1444" w:rsidRPr="00DB7011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  <w:sz w:val="22"/>
          <w:szCs w:val="22"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DB7011" w14:paraId="109FA681" w14:textId="77777777" w:rsidTr="003D42F0">
        <w:tc>
          <w:tcPr>
            <w:tcW w:w="8919" w:type="dxa"/>
          </w:tcPr>
          <w:p w14:paraId="42D8C238" w14:textId="77777777" w:rsidR="00EE1444" w:rsidRPr="00DB7011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  <w:sz w:val="22"/>
                <w:szCs w:val="22"/>
              </w:rPr>
            </w:pPr>
          </w:p>
        </w:tc>
      </w:tr>
    </w:tbl>
    <w:p w14:paraId="57C35344" w14:textId="77777777" w:rsidR="00EE1444" w:rsidRPr="00DB7011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  <w:sz w:val="22"/>
          <w:szCs w:val="22"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DB7011" w14:paraId="69939CAA" w14:textId="77777777" w:rsidTr="003D42F0">
        <w:tc>
          <w:tcPr>
            <w:tcW w:w="8919" w:type="dxa"/>
          </w:tcPr>
          <w:p w14:paraId="7B5E3E94" w14:textId="77777777" w:rsidR="00EE1444" w:rsidRPr="00DB7011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  <w:sz w:val="22"/>
                <w:szCs w:val="22"/>
              </w:rPr>
            </w:pPr>
          </w:p>
        </w:tc>
      </w:tr>
    </w:tbl>
    <w:p w14:paraId="5EEE0AFC" w14:textId="77777777" w:rsidR="00EE1444" w:rsidRPr="00DB7011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  <w:sz w:val="22"/>
          <w:szCs w:val="22"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DB7011" w14:paraId="3E5C1062" w14:textId="77777777" w:rsidTr="003D42F0">
        <w:tc>
          <w:tcPr>
            <w:tcW w:w="8919" w:type="dxa"/>
          </w:tcPr>
          <w:p w14:paraId="6D284E98" w14:textId="77777777" w:rsidR="00EE1444" w:rsidRPr="00DB7011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  <w:sz w:val="22"/>
                <w:szCs w:val="22"/>
              </w:rPr>
            </w:pPr>
          </w:p>
        </w:tc>
      </w:tr>
    </w:tbl>
    <w:p w14:paraId="6CED607B" w14:textId="77777777" w:rsidR="00EE1444" w:rsidRPr="00DB7011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  <w:sz w:val="22"/>
          <w:szCs w:val="22"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DB7011" w14:paraId="05621553" w14:textId="77777777" w:rsidTr="003D42F0">
        <w:tc>
          <w:tcPr>
            <w:tcW w:w="8919" w:type="dxa"/>
          </w:tcPr>
          <w:p w14:paraId="699B4990" w14:textId="77777777" w:rsidR="00EE1444" w:rsidRPr="00DB7011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  <w:sz w:val="22"/>
                <w:szCs w:val="22"/>
              </w:rPr>
            </w:pPr>
          </w:p>
        </w:tc>
      </w:tr>
    </w:tbl>
    <w:p w14:paraId="1ED8B5DF" w14:textId="77777777" w:rsidR="00EE1444" w:rsidRPr="00DB7011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  <w:sz w:val="22"/>
          <w:szCs w:val="22"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DB7011" w14:paraId="14214FD4" w14:textId="77777777" w:rsidTr="003D42F0">
        <w:tc>
          <w:tcPr>
            <w:tcW w:w="8919" w:type="dxa"/>
          </w:tcPr>
          <w:p w14:paraId="7AC5DFA2" w14:textId="77777777" w:rsidR="00EE1444" w:rsidRPr="00DB7011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  <w:sz w:val="22"/>
                <w:szCs w:val="22"/>
              </w:rPr>
            </w:pPr>
          </w:p>
        </w:tc>
      </w:tr>
    </w:tbl>
    <w:p w14:paraId="5D0022CC" w14:textId="77777777" w:rsidR="00EE1444" w:rsidRPr="00DB7011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  <w:sz w:val="22"/>
          <w:szCs w:val="22"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DB7011" w14:paraId="6C2CBD7C" w14:textId="77777777" w:rsidTr="003D42F0">
        <w:tc>
          <w:tcPr>
            <w:tcW w:w="8919" w:type="dxa"/>
          </w:tcPr>
          <w:p w14:paraId="6943E172" w14:textId="77777777" w:rsidR="00EE1444" w:rsidRPr="00DB7011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  <w:sz w:val="22"/>
                <w:szCs w:val="22"/>
              </w:rPr>
            </w:pPr>
          </w:p>
        </w:tc>
      </w:tr>
    </w:tbl>
    <w:p w14:paraId="0B6E2D8B" w14:textId="77777777" w:rsidR="00EE1444" w:rsidRPr="00DB7011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  <w:sz w:val="22"/>
          <w:szCs w:val="22"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DB7011" w14:paraId="55C26F81" w14:textId="77777777" w:rsidTr="003D42F0">
        <w:tc>
          <w:tcPr>
            <w:tcW w:w="8919" w:type="dxa"/>
          </w:tcPr>
          <w:p w14:paraId="1CD5EBC4" w14:textId="77777777" w:rsidR="00EE1444" w:rsidRPr="00DB7011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  <w:sz w:val="22"/>
                <w:szCs w:val="22"/>
              </w:rPr>
            </w:pPr>
          </w:p>
        </w:tc>
      </w:tr>
    </w:tbl>
    <w:p w14:paraId="1F3C95A3" w14:textId="77777777" w:rsidR="00EE1444" w:rsidRPr="00DB7011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  <w:sz w:val="22"/>
          <w:szCs w:val="22"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DB7011" w14:paraId="668E4E1E" w14:textId="77777777" w:rsidTr="003D42F0">
        <w:tc>
          <w:tcPr>
            <w:tcW w:w="8919" w:type="dxa"/>
          </w:tcPr>
          <w:p w14:paraId="724545A9" w14:textId="77777777" w:rsidR="00EE1444" w:rsidRPr="00DB7011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  <w:sz w:val="22"/>
                <w:szCs w:val="22"/>
              </w:rPr>
            </w:pPr>
          </w:p>
        </w:tc>
      </w:tr>
    </w:tbl>
    <w:p w14:paraId="7C57BA20" w14:textId="77777777" w:rsidR="00EE1444" w:rsidRPr="00DB7011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  <w:sz w:val="22"/>
          <w:szCs w:val="22"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DB7011" w14:paraId="3C8027CD" w14:textId="77777777" w:rsidTr="003D42F0">
        <w:tc>
          <w:tcPr>
            <w:tcW w:w="8919" w:type="dxa"/>
          </w:tcPr>
          <w:p w14:paraId="4C8C46AD" w14:textId="77777777" w:rsidR="00EE1444" w:rsidRPr="00DB7011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  <w:sz w:val="22"/>
                <w:szCs w:val="22"/>
              </w:rPr>
            </w:pPr>
          </w:p>
        </w:tc>
      </w:tr>
    </w:tbl>
    <w:p w14:paraId="1B83ABDB" w14:textId="77777777" w:rsidR="00EE1444" w:rsidRPr="00DB7011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  <w:sz w:val="22"/>
          <w:szCs w:val="22"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DB7011" w14:paraId="23A1E02A" w14:textId="77777777" w:rsidTr="003D42F0">
        <w:tc>
          <w:tcPr>
            <w:tcW w:w="8919" w:type="dxa"/>
          </w:tcPr>
          <w:p w14:paraId="2564B5DF" w14:textId="77777777" w:rsidR="00EE1444" w:rsidRPr="00DB7011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  <w:sz w:val="22"/>
                <w:szCs w:val="22"/>
              </w:rPr>
            </w:pPr>
          </w:p>
        </w:tc>
      </w:tr>
    </w:tbl>
    <w:p w14:paraId="14216EEC" w14:textId="77777777" w:rsidR="00EE1444" w:rsidRPr="00DB7011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  <w:sz w:val="22"/>
          <w:szCs w:val="22"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DB7011" w14:paraId="2CA612DE" w14:textId="77777777" w:rsidTr="003D42F0">
        <w:tc>
          <w:tcPr>
            <w:tcW w:w="8919" w:type="dxa"/>
          </w:tcPr>
          <w:p w14:paraId="61A90808" w14:textId="77777777" w:rsidR="00EE1444" w:rsidRPr="00DB7011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  <w:sz w:val="22"/>
                <w:szCs w:val="22"/>
              </w:rPr>
            </w:pPr>
          </w:p>
        </w:tc>
      </w:tr>
    </w:tbl>
    <w:p w14:paraId="7A2EA111" w14:textId="77777777" w:rsidR="00EE1444" w:rsidRPr="00DB7011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  <w:sz w:val="22"/>
          <w:szCs w:val="22"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DB7011" w14:paraId="37E32CEB" w14:textId="77777777" w:rsidTr="003D42F0">
        <w:tc>
          <w:tcPr>
            <w:tcW w:w="8919" w:type="dxa"/>
          </w:tcPr>
          <w:p w14:paraId="69E601E2" w14:textId="77777777" w:rsidR="00EE1444" w:rsidRPr="00DB7011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  <w:sz w:val="22"/>
                <w:szCs w:val="22"/>
              </w:rPr>
            </w:pPr>
          </w:p>
        </w:tc>
      </w:tr>
    </w:tbl>
    <w:p w14:paraId="213F09D7" w14:textId="77777777" w:rsidR="00EE1444" w:rsidRPr="00DB7011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  <w:sz w:val="22"/>
          <w:szCs w:val="22"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DB7011" w14:paraId="04002D32" w14:textId="77777777" w:rsidTr="003D42F0">
        <w:tc>
          <w:tcPr>
            <w:tcW w:w="8919" w:type="dxa"/>
          </w:tcPr>
          <w:p w14:paraId="0A69481D" w14:textId="77777777" w:rsidR="00EE1444" w:rsidRPr="00DB7011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  <w:sz w:val="22"/>
                <w:szCs w:val="22"/>
              </w:rPr>
            </w:pPr>
          </w:p>
        </w:tc>
      </w:tr>
    </w:tbl>
    <w:p w14:paraId="15D29489" w14:textId="77777777" w:rsidR="00EE1444" w:rsidRPr="00DB7011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  <w:sz w:val="22"/>
          <w:szCs w:val="22"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DB7011" w14:paraId="69291534" w14:textId="77777777" w:rsidTr="003D42F0">
        <w:tc>
          <w:tcPr>
            <w:tcW w:w="8919" w:type="dxa"/>
          </w:tcPr>
          <w:p w14:paraId="4A98F62E" w14:textId="77777777" w:rsidR="00EE1444" w:rsidRPr="00DB7011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  <w:sz w:val="22"/>
                <w:szCs w:val="22"/>
              </w:rPr>
            </w:pPr>
          </w:p>
        </w:tc>
      </w:tr>
    </w:tbl>
    <w:p w14:paraId="681F6B91" w14:textId="77777777" w:rsidR="00EE1444" w:rsidRPr="00DB7011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  <w:sz w:val="22"/>
          <w:szCs w:val="22"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DB7011" w14:paraId="63493E7B" w14:textId="77777777" w:rsidTr="003D42F0">
        <w:tc>
          <w:tcPr>
            <w:tcW w:w="8919" w:type="dxa"/>
          </w:tcPr>
          <w:p w14:paraId="186E874C" w14:textId="77777777" w:rsidR="00EE1444" w:rsidRPr="00DB7011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  <w:sz w:val="22"/>
                <w:szCs w:val="22"/>
              </w:rPr>
            </w:pPr>
          </w:p>
        </w:tc>
      </w:tr>
    </w:tbl>
    <w:p w14:paraId="0BEEE6A7" w14:textId="77777777" w:rsidR="00EE1444" w:rsidRPr="00DB7011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  <w:sz w:val="22"/>
          <w:szCs w:val="22"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DB7011" w14:paraId="6B58D2E0" w14:textId="77777777" w:rsidTr="003D42F0">
        <w:tc>
          <w:tcPr>
            <w:tcW w:w="8919" w:type="dxa"/>
          </w:tcPr>
          <w:p w14:paraId="671352B5" w14:textId="77777777" w:rsidR="00EE1444" w:rsidRPr="00DB7011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  <w:sz w:val="22"/>
                <w:szCs w:val="22"/>
              </w:rPr>
            </w:pPr>
          </w:p>
        </w:tc>
      </w:tr>
    </w:tbl>
    <w:p w14:paraId="499ED582" w14:textId="77777777" w:rsidR="00EE1444" w:rsidRPr="00DB7011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  <w:sz w:val="22"/>
          <w:szCs w:val="22"/>
        </w:rPr>
      </w:pPr>
    </w:p>
    <w:p w14:paraId="45DC5CDE" w14:textId="77777777" w:rsidR="00EE1444" w:rsidRPr="00DB7011" w:rsidRDefault="00EE1444" w:rsidP="007B6ABF">
      <w:pPr>
        <w:pStyle w:val="PargrafodaLista"/>
        <w:spacing w:line="276" w:lineRule="auto"/>
        <w:rPr>
          <w:rFonts w:ascii="Poppins Light" w:eastAsia="Arial Unicode MS" w:hAnsi="Poppins Light" w:cs="Poppins Light"/>
          <w:sz w:val="22"/>
          <w:szCs w:val="22"/>
        </w:rPr>
      </w:pPr>
    </w:p>
    <w:p w14:paraId="6359768C" w14:textId="074C3FF5" w:rsidR="005A5A09" w:rsidRPr="00DB7011" w:rsidRDefault="005A5A09" w:rsidP="005A5A09">
      <w:pPr>
        <w:spacing w:line="360" w:lineRule="auto"/>
        <w:ind w:left="720"/>
        <w:rPr>
          <w:rFonts w:ascii="Poppins Light" w:eastAsia="Arial Unicode MS" w:hAnsi="Poppins Light" w:cs="Poppins Light"/>
          <w:sz w:val="22"/>
          <w:szCs w:val="22"/>
        </w:rPr>
      </w:pPr>
    </w:p>
    <w:p w14:paraId="11AEEA30" w14:textId="77777777" w:rsidR="005A5A09" w:rsidRPr="00DB7011" w:rsidRDefault="005A5A09" w:rsidP="005A5A09">
      <w:pPr>
        <w:spacing w:line="360" w:lineRule="auto"/>
        <w:ind w:left="720"/>
        <w:rPr>
          <w:rFonts w:ascii="Poppins Light" w:eastAsia="Arial Unicode MS" w:hAnsi="Poppins Light" w:cs="Poppins Light"/>
          <w:sz w:val="22"/>
          <w:szCs w:val="22"/>
        </w:rPr>
      </w:pPr>
    </w:p>
    <w:sectPr w:rsidR="005A5A09" w:rsidRPr="00DB7011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9C9C07" w14:textId="77777777" w:rsidR="00055A46" w:rsidRDefault="00055A46">
      <w:r>
        <w:separator/>
      </w:r>
    </w:p>
  </w:endnote>
  <w:endnote w:type="continuationSeparator" w:id="0">
    <w:p w14:paraId="191B860C" w14:textId="77777777" w:rsidR="00055A46" w:rsidRDefault="00055A46">
      <w:r>
        <w:continuationSeparator/>
      </w:r>
    </w:p>
  </w:endnote>
  <w:endnote w:type="continuationNotice" w:id="1">
    <w:p w14:paraId="1A1FCD8B" w14:textId="77777777" w:rsidR="00055A46" w:rsidRDefault="00055A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7BC49A73" w:rsidR="00160195" w:rsidRPr="00814E58" w:rsidRDefault="00160195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SIS</w:t>
            </w:r>
            <w:r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Pr="00814E58">
              <w:rPr>
                <w:rFonts w:ascii="Poppins" w:hAnsi="Poppins" w:cs="Poppins"/>
                <w:sz w:val="20"/>
                <w:szCs w:val="20"/>
              </w:rPr>
              <w:tab/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U2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ab/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A2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8C1AA2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8C1AA2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3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B964DD" w14:textId="77777777" w:rsidR="00055A46" w:rsidRDefault="00055A46">
      <w:r>
        <w:separator/>
      </w:r>
    </w:p>
  </w:footnote>
  <w:footnote w:type="continuationSeparator" w:id="0">
    <w:p w14:paraId="053F3C98" w14:textId="77777777" w:rsidR="00055A46" w:rsidRDefault="00055A46">
      <w:r>
        <w:continuationSeparator/>
      </w:r>
    </w:p>
  </w:footnote>
  <w:footnote w:type="continuationNotice" w:id="1">
    <w:p w14:paraId="4B44616A" w14:textId="77777777" w:rsidR="00055A46" w:rsidRDefault="00055A4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A7102"/>
    <w:multiLevelType w:val="hybridMultilevel"/>
    <w:tmpl w:val="626C203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13FB1"/>
    <w:multiLevelType w:val="hybridMultilevel"/>
    <w:tmpl w:val="3ED4D5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946F2B"/>
    <w:multiLevelType w:val="multilevel"/>
    <w:tmpl w:val="440E1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8A0495"/>
    <w:multiLevelType w:val="hybridMultilevel"/>
    <w:tmpl w:val="94CCE4A0"/>
    <w:lvl w:ilvl="0" w:tplc="8C36766E">
      <w:start w:val="1"/>
      <w:numFmt w:val="decimal"/>
      <w:lvlText w:val="%1."/>
      <w:lvlJc w:val="left"/>
      <w:pPr>
        <w:ind w:left="928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61388805">
    <w:abstractNumId w:val="1"/>
  </w:num>
  <w:num w:numId="2" w16cid:durableId="1872184493">
    <w:abstractNumId w:val="2"/>
  </w:num>
  <w:num w:numId="3" w16cid:durableId="598147641">
    <w:abstractNumId w:val="7"/>
  </w:num>
  <w:num w:numId="4" w16cid:durableId="2029721910">
    <w:abstractNumId w:val="4"/>
  </w:num>
  <w:num w:numId="5" w16cid:durableId="2142188397">
    <w:abstractNumId w:val="6"/>
  </w:num>
  <w:num w:numId="6" w16cid:durableId="979380836">
    <w:abstractNumId w:val="5"/>
  </w:num>
  <w:num w:numId="7" w16cid:durableId="1002204359">
    <w:abstractNumId w:val="3"/>
  </w:num>
  <w:num w:numId="8" w16cid:durableId="475757499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7A8"/>
    <w:rsid w:val="00013149"/>
    <w:rsid w:val="000278D8"/>
    <w:rsid w:val="00047DDC"/>
    <w:rsid w:val="00055A46"/>
    <w:rsid w:val="00085406"/>
    <w:rsid w:val="00087664"/>
    <w:rsid w:val="00093C5A"/>
    <w:rsid w:val="0009492E"/>
    <w:rsid w:val="000A4E65"/>
    <w:rsid w:val="000C6619"/>
    <w:rsid w:val="000D1752"/>
    <w:rsid w:val="000F7DE9"/>
    <w:rsid w:val="00124756"/>
    <w:rsid w:val="00160195"/>
    <w:rsid w:val="00165A1E"/>
    <w:rsid w:val="001856E2"/>
    <w:rsid w:val="001904F2"/>
    <w:rsid w:val="001A2D86"/>
    <w:rsid w:val="001A32C9"/>
    <w:rsid w:val="001C16AA"/>
    <w:rsid w:val="001C335A"/>
    <w:rsid w:val="001E0C1D"/>
    <w:rsid w:val="001E7BC0"/>
    <w:rsid w:val="002344C7"/>
    <w:rsid w:val="002372B1"/>
    <w:rsid w:val="00252F67"/>
    <w:rsid w:val="00256D8D"/>
    <w:rsid w:val="00257BB3"/>
    <w:rsid w:val="002632D3"/>
    <w:rsid w:val="00264B6B"/>
    <w:rsid w:val="002C6EC9"/>
    <w:rsid w:val="002D1A6D"/>
    <w:rsid w:val="002D51E3"/>
    <w:rsid w:val="002E6314"/>
    <w:rsid w:val="003009B4"/>
    <w:rsid w:val="003031BD"/>
    <w:rsid w:val="0030410B"/>
    <w:rsid w:val="0030626E"/>
    <w:rsid w:val="00330693"/>
    <w:rsid w:val="003365AE"/>
    <w:rsid w:val="003451F6"/>
    <w:rsid w:val="00355862"/>
    <w:rsid w:val="0035646C"/>
    <w:rsid w:val="00367C72"/>
    <w:rsid w:val="003B1CC9"/>
    <w:rsid w:val="003C032E"/>
    <w:rsid w:val="003C5649"/>
    <w:rsid w:val="003D71CA"/>
    <w:rsid w:val="00454835"/>
    <w:rsid w:val="00456535"/>
    <w:rsid w:val="004607AA"/>
    <w:rsid w:val="00464B32"/>
    <w:rsid w:val="00487181"/>
    <w:rsid w:val="00491C71"/>
    <w:rsid w:val="004B66A3"/>
    <w:rsid w:val="004E713D"/>
    <w:rsid w:val="00501034"/>
    <w:rsid w:val="00524BF1"/>
    <w:rsid w:val="0054587F"/>
    <w:rsid w:val="005464B0"/>
    <w:rsid w:val="005517B2"/>
    <w:rsid w:val="00573F7C"/>
    <w:rsid w:val="00576AE4"/>
    <w:rsid w:val="00582CB3"/>
    <w:rsid w:val="00585F34"/>
    <w:rsid w:val="005A5A09"/>
    <w:rsid w:val="005E4165"/>
    <w:rsid w:val="005E7CD4"/>
    <w:rsid w:val="005F74BB"/>
    <w:rsid w:val="0060776C"/>
    <w:rsid w:val="00617C40"/>
    <w:rsid w:val="0063273B"/>
    <w:rsid w:val="006463F0"/>
    <w:rsid w:val="00676B29"/>
    <w:rsid w:val="00691C1C"/>
    <w:rsid w:val="006B3AE9"/>
    <w:rsid w:val="006C20F8"/>
    <w:rsid w:val="00717B86"/>
    <w:rsid w:val="00723D5E"/>
    <w:rsid w:val="007429AB"/>
    <w:rsid w:val="00751291"/>
    <w:rsid w:val="007671B4"/>
    <w:rsid w:val="00773A8C"/>
    <w:rsid w:val="0078262D"/>
    <w:rsid w:val="00792720"/>
    <w:rsid w:val="007B6ABF"/>
    <w:rsid w:val="007E449E"/>
    <w:rsid w:val="00814E58"/>
    <w:rsid w:val="0083474B"/>
    <w:rsid w:val="00841D59"/>
    <w:rsid w:val="00851368"/>
    <w:rsid w:val="00864065"/>
    <w:rsid w:val="0088181A"/>
    <w:rsid w:val="008925A9"/>
    <w:rsid w:val="008A0B55"/>
    <w:rsid w:val="008B4C24"/>
    <w:rsid w:val="008C1AA2"/>
    <w:rsid w:val="008F775A"/>
    <w:rsid w:val="009176B9"/>
    <w:rsid w:val="0092769D"/>
    <w:rsid w:val="0094502B"/>
    <w:rsid w:val="00966015"/>
    <w:rsid w:val="009670CA"/>
    <w:rsid w:val="00976F29"/>
    <w:rsid w:val="009B33B6"/>
    <w:rsid w:val="00AA60A0"/>
    <w:rsid w:val="00AD78A6"/>
    <w:rsid w:val="00AF7BFA"/>
    <w:rsid w:val="00B45591"/>
    <w:rsid w:val="00B47550"/>
    <w:rsid w:val="00BA6A76"/>
    <w:rsid w:val="00C12E4A"/>
    <w:rsid w:val="00C37345"/>
    <w:rsid w:val="00C42339"/>
    <w:rsid w:val="00C4723D"/>
    <w:rsid w:val="00C6070E"/>
    <w:rsid w:val="00C62CE1"/>
    <w:rsid w:val="00C81338"/>
    <w:rsid w:val="00C81D4A"/>
    <w:rsid w:val="00C8293C"/>
    <w:rsid w:val="00C96A8D"/>
    <w:rsid w:val="00CA4523"/>
    <w:rsid w:val="00CC2A45"/>
    <w:rsid w:val="00CC7E15"/>
    <w:rsid w:val="00CD7E51"/>
    <w:rsid w:val="00CF76E4"/>
    <w:rsid w:val="00D03B93"/>
    <w:rsid w:val="00D05B9C"/>
    <w:rsid w:val="00D20AF5"/>
    <w:rsid w:val="00D30CB6"/>
    <w:rsid w:val="00D31C38"/>
    <w:rsid w:val="00D553AB"/>
    <w:rsid w:val="00D61A8F"/>
    <w:rsid w:val="00DB3C02"/>
    <w:rsid w:val="00DB7011"/>
    <w:rsid w:val="00DD4072"/>
    <w:rsid w:val="00DD5204"/>
    <w:rsid w:val="00DE0C0D"/>
    <w:rsid w:val="00DE0C29"/>
    <w:rsid w:val="00DF130C"/>
    <w:rsid w:val="00E10D86"/>
    <w:rsid w:val="00E227A8"/>
    <w:rsid w:val="00E2747A"/>
    <w:rsid w:val="00E400A6"/>
    <w:rsid w:val="00E46A07"/>
    <w:rsid w:val="00E71901"/>
    <w:rsid w:val="00E73E76"/>
    <w:rsid w:val="00E77AF3"/>
    <w:rsid w:val="00EA3B37"/>
    <w:rsid w:val="00EB5384"/>
    <w:rsid w:val="00EE1444"/>
    <w:rsid w:val="00EF47B1"/>
    <w:rsid w:val="00EF4AFE"/>
    <w:rsid w:val="00F044D7"/>
    <w:rsid w:val="00F31E5D"/>
    <w:rsid w:val="00F472E5"/>
    <w:rsid w:val="00F51FEF"/>
    <w:rsid w:val="00F52AA0"/>
    <w:rsid w:val="00F57059"/>
    <w:rsid w:val="00F572D2"/>
    <w:rsid w:val="00FD1F40"/>
    <w:rsid w:val="00FD7F1E"/>
    <w:rsid w:val="00FF3340"/>
    <w:rsid w:val="00FF3ECB"/>
    <w:rsid w:val="2C9E0196"/>
    <w:rsid w:val="402CE1AB"/>
    <w:rsid w:val="66CF8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20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20AF5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C37345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EE14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11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80107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50505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82430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380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5" ma:contentTypeDescription="Crie um novo documento." ma:contentTypeScope="" ma:versionID="4e46b09e2e6b67f5a202482358a70266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f0301d2f9233e70a9e2515efbb27929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2.xml><?xml version="1.0" encoding="utf-8"?>
<ds:datastoreItem xmlns:ds="http://schemas.openxmlformats.org/officeDocument/2006/customXml" ds:itemID="{59C92CD5-6EC3-480F-BC72-C817792F8F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I.dotx</Template>
  <TotalTime>2</TotalTime>
  <Pages>2</Pages>
  <Words>159</Words>
  <Characters>863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Luca Santiago</cp:lastModifiedBy>
  <cp:revision>8</cp:revision>
  <cp:lastPrinted>2006-08-31T06:40:00Z</cp:lastPrinted>
  <dcterms:created xsi:type="dcterms:W3CDTF">2024-08-14T15:08:00Z</dcterms:created>
  <dcterms:modified xsi:type="dcterms:W3CDTF">2024-08-26T19:47:00Z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