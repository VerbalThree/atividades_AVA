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7075F2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4"/>
          <w:szCs w:val="24"/>
        </w:rPr>
      </w:pPr>
      <w:r w:rsidRPr="007075F2">
        <w:rPr>
          <w:rFonts w:ascii="Poppins" w:hAnsi="Poppins" w:cs="Poppins"/>
          <w:bCs/>
          <w:sz w:val="24"/>
          <w:szCs w:val="24"/>
        </w:rPr>
        <w:t xml:space="preserve">Roteiro de </w:t>
      </w:r>
      <w:r w:rsidR="00E227A8" w:rsidRPr="007075F2">
        <w:rPr>
          <w:rFonts w:ascii="Poppins" w:hAnsi="Poppins" w:cs="Poppins"/>
          <w:bCs/>
          <w:sz w:val="24"/>
          <w:szCs w:val="24"/>
        </w:rPr>
        <w:t xml:space="preserve">Atividade </w:t>
      </w:r>
      <w:r w:rsidRPr="007075F2">
        <w:rPr>
          <w:rFonts w:ascii="Poppins" w:hAnsi="Poppins" w:cs="Poppins"/>
          <w:bCs/>
          <w:sz w:val="24"/>
          <w:szCs w:val="24"/>
        </w:rPr>
        <w:t>Prática</w:t>
      </w:r>
    </w:p>
    <w:p w14:paraId="4CF5E947" w14:textId="77777777" w:rsidR="00814E58" w:rsidRPr="007075F2" w:rsidRDefault="00814E58" w:rsidP="00814E58"/>
    <w:p w14:paraId="3859BC60" w14:textId="7A01095D" w:rsidR="00E227A8" w:rsidRPr="007075F2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007075F2">
        <w:rPr>
          <w:rFonts w:ascii="Poppins Light" w:hAnsi="Poppins Light" w:cs="Poppins Light"/>
          <w:b w:val="0"/>
          <w:sz w:val="24"/>
          <w:szCs w:val="24"/>
          <w:u w:val="none"/>
        </w:rPr>
        <w:t>Nome:</w:t>
      </w:r>
      <w:r w:rsidR="00814E58" w:rsidRPr="007075F2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="004E713D" w:rsidRPr="007075F2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 w:rsidRPr="007075F2">
        <w:rPr>
          <w:rFonts w:ascii="Poppins Light" w:hAnsi="Poppins Light" w:cs="Poppins Light"/>
          <w:b w:val="0"/>
          <w:sz w:val="24"/>
          <w:szCs w:val="24"/>
          <w:u w:val="none"/>
        </w:rPr>
        <w:tab/>
      </w:r>
      <w:r w:rsidR="004E713D" w:rsidRPr="007075F2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Pr="007075F2">
        <w:rPr>
          <w:rFonts w:ascii="Poppins Light" w:hAnsi="Poppins Light" w:cs="Poppins Light"/>
          <w:b w:val="0"/>
          <w:sz w:val="24"/>
          <w:szCs w:val="24"/>
          <w:u w:val="none"/>
        </w:rPr>
        <w:t>Turma</w:t>
      </w:r>
      <w:r w:rsidR="004E713D" w:rsidRPr="007075F2">
        <w:rPr>
          <w:rFonts w:ascii="Poppins Light" w:hAnsi="Poppins Light" w:cs="Poppins Light"/>
          <w:b w:val="0"/>
          <w:sz w:val="24"/>
          <w:szCs w:val="24"/>
          <w:u w:val="none"/>
        </w:rPr>
        <w:t xml:space="preserve">: </w:t>
      </w:r>
      <w:r w:rsidR="004E713D" w:rsidRPr="007075F2">
        <w:rPr>
          <w:rFonts w:ascii="Poppins Light" w:hAnsi="Poppins Light" w:cs="Poppins Light"/>
          <w:b w:val="0"/>
          <w:sz w:val="24"/>
          <w:szCs w:val="24"/>
        </w:rPr>
        <w:t xml:space="preserve">                            </w:t>
      </w:r>
      <w:r w:rsidRPr="007075F2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7075F2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E49DD89" w14:textId="4B81AB66" w:rsidR="008700C1" w:rsidRPr="008700C1" w:rsidRDefault="0060776C" w:rsidP="008700C1">
      <w:pPr>
        <w:rPr>
          <w:rFonts w:ascii="Poppins" w:hAnsi="Poppins" w:cs="Poppins"/>
          <w:b/>
          <w:bCs/>
          <w:noProof/>
        </w:rPr>
      </w:pPr>
      <w:r w:rsidRPr="007075F2">
        <w:rPr>
          <w:rFonts w:ascii="Poppins" w:hAnsi="Poppins" w:cs="Poppins"/>
          <w:b/>
          <w:bCs/>
          <w:noProof/>
        </w:rPr>
        <w:t>Título</w:t>
      </w:r>
      <w:r w:rsidR="00E227A8" w:rsidRPr="007075F2">
        <w:rPr>
          <w:rFonts w:ascii="Poppins" w:hAnsi="Poppins" w:cs="Poppins"/>
          <w:b/>
          <w:bCs/>
          <w:noProof/>
        </w:rPr>
        <w:t xml:space="preserve"> da atividade</w:t>
      </w:r>
      <w:r w:rsidRPr="007075F2">
        <w:rPr>
          <w:rFonts w:ascii="Poppins" w:hAnsi="Poppins" w:cs="Poppins"/>
          <w:b/>
          <w:bCs/>
          <w:noProof/>
        </w:rPr>
        <w:t xml:space="preserve">: </w:t>
      </w:r>
      <w:r w:rsidR="008700C1" w:rsidRPr="008700C1">
        <w:rPr>
          <w:rFonts w:ascii="Poppins" w:hAnsi="Poppins" w:cs="Poppins"/>
          <w:b/>
          <w:bCs/>
          <w:noProof/>
        </w:rPr>
        <w:t xml:space="preserve">Melhorando um </w:t>
      </w:r>
      <w:r w:rsidR="008700C1" w:rsidRPr="003B39DF">
        <w:rPr>
          <w:rFonts w:ascii="Poppins" w:hAnsi="Poppins" w:cs="Poppins"/>
          <w:b/>
          <w:bCs/>
          <w:i/>
          <w:iCs/>
          <w:noProof/>
        </w:rPr>
        <w:t>ChatBot</w:t>
      </w:r>
      <w:r w:rsidR="008700C1" w:rsidRPr="008700C1">
        <w:rPr>
          <w:rFonts w:ascii="Poppins" w:hAnsi="Poppins" w:cs="Poppins"/>
          <w:b/>
          <w:bCs/>
          <w:noProof/>
        </w:rPr>
        <w:t xml:space="preserve"> com refinamento de contexto</w:t>
      </w:r>
    </w:p>
    <w:p w14:paraId="76BB1AA7" w14:textId="22C4C50F" w:rsidR="0030410B" w:rsidRPr="007075F2" w:rsidRDefault="0030410B" w:rsidP="0030410B">
      <w:pPr>
        <w:rPr>
          <w:rFonts w:ascii="Poppins" w:hAnsi="Poppins" w:cs="Poppins"/>
          <w:b/>
          <w:bCs/>
          <w:noProof/>
        </w:rPr>
      </w:pPr>
    </w:p>
    <w:p w14:paraId="17874C85" w14:textId="1188DC25" w:rsidR="00257BB3" w:rsidRPr="007075F2" w:rsidRDefault="00257BB3" w:rsidP="00E227A8">
      <w:pPr>
        <w:rPr>
          <w:rFonts w:ascii="Poppins" w:hAnsi="Poppins" w:cs="Poppins"/>
          <w:b/>
          <w:bCs/>
          <w:noProof/>
        </w:rPr>
      </w:pPr>
    </w:p>
    <w:p w14:paraId="161369BA" w14:textId="3C8F564B" w:rsidR="00E227A8" w:rsidRPr="007075F2" w:rsidRDefault="00E227A8" w:rsidP="00E227A8">
      <w:pPr>
        <w:rPr>
          <w:rFonts w:ascii="Poppins" w:hAnsi="Poppins" w:cs="Poppins"/>
          <w:b/>
          <w:bCs/>
          <w:noProof/>
        </w:rPr>
      </w:pPr>
      <w:r w:rsidRPr="007075F2">
        <w:rPr>
          <w:rFonts w:ascii="Poppins" w:hAnsi="Poppins" w:cs="Poppins"/>
          <w:b/>
          <w:bCs/>
          <w:noProof/>
        </w:rPr>
        <w:t>Objetivos</w:t>
      </w:r>
    </w:p>
    <w:p w14:paraId="1EFADE37" w14:textId="5D9FB52F" w:rsidR="00133E88" w:rsidRDefault="00133E88" w:rsidP="00E227A8">
      <w:pPr>
        <w:rPr>
          <w:rFonts w:ascii="Poppins Light" w:hAnsi="Poppins Light" w:cs="Poppins Light"/>
          <w:noProof/>
        </w:rPr>
      </w:pPr>
      <w:r w:rsidRPr="00133E88">
        <w:rPr>
          <w:rFonts w:ascii="Poppins Light" w:hAnsi="Poppins Light" w:cs="Poppins Light"/>
          <w:noProof/>
        </w:rPr>
        <w:t xml:space="preserve">Compreender e aplicar os conceitos apresentados nos vídeos </w:t>
      </w:r>
      <w:r w:rsidR="00E451F2">
        <w:rPr>
          <w:rFonts w:ascii="Poppins Light" w:hAnsi="Poppins Light" w:cs="Poppins Light"/>
          <w:noProof/>
        </w:rPr>
        <w:t>para a</w:t>
      </w:r>
      <w:r w:rsidR="00E451F2" w:rsidRPr="00133E88">
        <w:rPr>
          <w:rFonts w:ascii="Poppins Light" w:hAnsi="Poppins Light" w:cs="Poppins Light"/>
          <w:noProof/>
        </w:rPr>
        <w:t xml:space="preserve"> </w:t>
      </w:r>
      <w:r w:rsidR="00EC4BD9">
        <w:rPr>
          <w:rFonts w:ascii="Poppins Light" w:hAnsi="Poppins Light" w:cs="Poppins Light"/>
          <w:noProof/>
        </w:rPr>
        <w:t>cria</w:t>
      </w:r>
      <w:r w:rsidR="00E451F2">
        <w:rPr>
          <w:rFonts w:ascii="Poppins Light" w:hAnsi="Poppins Light" w:cs="Poppins Light"/>
          <w:noProof/>
        </w:rPr>
        <w:t>ção de</w:t>
      </w:r>
      <w:r w:rsidR="00EC4BD9">
        <w:rPr>
          <w:rFonts w:ascii="Poppins Light" w:hAnsi="Poppins Light" w:cs="Poppins Light"/>
          <w:noProof/>
        </w:rPr>
        <w:t xml:space="preserve"> um contexto de </w:t>
      </w:r>
      <w:r w:rsidR="00EC4BD9" w:rsidRPr="003B39DF">
        <w:rPr>
          <w:rFonts w:ascii="Poppins Light" w:hAnsi="Poppins Light" w:cs="Poppins Light"/>
          <w:i/>
          <w:iCs/>
          <w:noProof/>
        </w:rPr>
        <w:t>e-commerce</w:t>
      </w:r>
      <w:r w:rsidR="00EC4BD9">
        <w:rPr>
          <w:rFonts w:ascii="Poppins Light" w:hAnsi="Poppins Light" w:cs="Poppins Light"/>
          <w:noProof/>
        </w:rPr>
        <w:t xml:space="preserve">, </w:t>
      </w:r>
      <w:r w:rsidRPr="00133E88">
        <w:rPr>
          <w:rFonts w:ascii="Poppins Light" w:hAnsi="Poppins Light" w:cs="Poppins Light"/>
          <w:noProof/>
        </w:rPr>
        <w:t xml:space="preserve">a divisão de documentos e a seleção de contexto para aprimorar a eficiência de um </w:t>
      </w:r>
      <w:r w:rsidRPr="003B39DF">
        <w:rPr>
          <w:rFonts w:ascii="Poppins Light" w:hAnsi="Poppins Light" w:cs="Poppins Light"/>
          <w:i/>
          <w:iCs/>
          <w:noProof/>
        </w:rPr>
        <w:t>chatbot</w:t>
      </w:r>
      <w:r w:rsidRPr="00133E88">
        <w:rPr>
          <w:rFonts w:ascii="Poppins Light" w:hAnsi="Poppins Light" w:cs="Poppins Light"/>
          <w:noProof/>
        </w:rPr>
        <w:t>.</w:t>
      </w:r>
    </w:p>
    <w:p w14:paraId="775DCD4E" w14:textId="77777777" w:rsidR="00BC08B6" w:rsidRDefault="00BC08B6" w:rsidP="00E227A8">
      <w:pPr>
        <w:rPr>
          <w:rFonts w:ascii="Poppins" w:hAnsi="Poppins" w:cs="Poppins"/>
          <w:b/>
          <w:bCs/>
          <w:noProof/>
        </w:rPr>
      </w:pPr>
    </w:p>
    <w:p w14:paraId="050BB83B" w14:textId="44EA9B8A" w:rsidR="00E227A8" w:rsidRPr="007075F2" w:rsidRDefault="00E227A8" w:rsidP="00E227A8">
      <w:pPr>
        <w:rPr>
          <w:rFonts w:ascii="Poppins" w:hAnsi="Poppins" w:cs="Poppins"/>
          <w:b/>
          <w:bCs/>
          <w:noProof/>
        </w:rPr>
      </w:pPr>
      <w:r w:rsidRPr="007075F2">
        <w:rPr>
          <w:rFonts w:ascii="Poppins" w:hAnsi="Poppins" w:cs="Poppins"/>
          <w:b/>
          <w:bCs/>
          <w:noProof/>
        </w:rPr>
        <w:t>Lista de materiais</w:t>
      </w:r>
    </w:p>
    <w:p w14:paraId="56D178DF" w14:textId="2662D552" w:rsidR="003451F6" w:rsidRPr="007075F2" w:rsidRDefault="00FD7985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3451F6" w:rsidRPr="007075F2">
        <w:rPr>
          <w:rFonts w:ascii="Poppins Light" w:hAnsi="Poppins Light" w:cs="Poppins Light"/>
          <w:noProof/>
        </w:rPr>
        <w:t xml:space="preserve">omputador com </w:t>
      </w:r>
      <w:r>
        <w:rPr>
          <w:rFonts w:ascii="Poppins Light" w:hAnsi="Poppins Light" w:cs="Poppins Light"/>
          <w:noProof/>
        </w:rPr>
        <w:t>navegador de</w:t>
      </w:r>
      <w:r w:rsidR="00DD4072" w:rsidRPr="007075F2">
        <w:rPr>
          <w:rFonts w:ascii="Poppins Light" w:hAnsi="Poppins Light" w:cs="Poppins Light"/>
          <w:noProof/>
        </w:rPr>
        <w:t xml:space="preserve"> internet</w:t>
      </w:r>
      <w:r w:rsidR="003451F6" w:rsidRPr="007075F2">
        <w:rPr>
          <w:rFonts w:ascii="Poppins Light" w:hAnsi="Poppins Light" w:cs="Poppins Light"/>
          <w:noProof/>
        </w:rPr>
        <w:t>.</w:t>
      </w:r>
    </w:p>
    <w:p w14:paraId="1A62976A" w14:textId="717F21C6" w:rsidR="00E227A8" w:rsidRPr="007075F2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7075F2">
        <w:rPr>
          <w:rFonts w:ascii="Poppins Light" w:hAnsi="Poppins Light" w:cs="Poppins Light"/>
          <w:noProof/>
        </w:rPr>
        <w:t>Caderno para anotações</w:t>
      </w:r>
      <w:r w:rsidR="00E451F2">
        <w:rPr>
          <w:rFonts w:ascii="Poppins Light" w:hAnsi="Poppins Light" w:cs="Poppins Light"/>
          <w:noProof/>
        </w:rPr>
        <w:t>.</w:t>
      </w:r>
    </w:p>
    <w:p w14:paraId="08004E8D" w14:textId="33EB81D2" w:rsidR="00E227A8" w:rsidRPr="007075F2" w:rsidRDefault="00FD7985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C96A8D" w:rsidRPr="007075F2">
        <w:rPr>
          <w:rFonts w:ascii="Poppins Light" w:hAnsi="Poppins Light" w:cs="Poppins Light"/>
          <w:noProof/>
        </w:rPr>
        <w:t>aneta</w:t>
      </w:r>
      <w:r w:rsidR="00E451F2">
        <w:rPr>
          <w:rFonts w:ascii="Poppins Light" w:hAnsi="Poppins Light" w:cs="Poppins Light"/>
          <w:noProof/>
        </w:rPr>
        <w:t>.</w:t>
      </w:r>
      <w:r w:rsidR="00C96A8D" w:rsidRPr="007075F2">
        <w:rPr>
          <w:rFonts w:ascii="Poppins Light" w:hAnsi="Poppins Light" w:cs="Poppins Light"/>
          <w:noProof/>
        </w:rPr>
        <w:br/>
      </w:r>
    </w:p>
    <w:p w14:paraId="0ED21B0B" w14:textId="2EDCFCFB" w:rsidR="00E227A8" w:rsidRPr="007075F2" w:rsidRDefault="00E227A8" w:rsidP="00E227A8">
      <w:pPr>
        <w:rPr>
          <w:rFonts w:ascii="Poppins" w:hAnsi="Poppins" w:cs="Poppins"/>
          <w:bCs/>
          <w:noProof/>
        </w:rPr>
      </w:pPr>
      <w:r w:rsidRPr="007075F2">
        <w:rPr>
          <w:rFonts w:ascii="Poppins" w:hAnsi="Poppins" w:cs="Poppins"/>
          <w:b/>
          <w:bCs/>
          <w:noProof/>
        </w:rPr>
        <w:t xml:space="preserve">Procedimento </w:t>
      </w:r>
      <w:r w:rsidR="00464B32" w:rsidRPr="007075F2">
        <w:rPr>
          <w:rFonts w:ascii="Poppins" w:hAnsi="Poppins" w:cs="Poppins"/>
          <w:b/>
          <w:bCs/>
          <w:noProof/>
        </w:rPr>
        <w:t>e</w:t>
      </w:r>
      <w:r w:rsidRPr="007075F2">
        <w:rPr>
          <w:rFonts w:ascii="Poppins" w:hAnsi="Poppins" w:cs="Poppins"/>
          <w:b/>
          <w:bCs/>
          <w:noProof/>
        </w:rPr>
        <w:t>xperimental</w:t>
      </w:r>
    </w:p>
    <w:p w14:paraId="211C5FF5" w14:textId="77777777" w:rsidR="00EC4BD9" w:rsidRDefault="000B31F1" w:rsidP="00DE7644">
      <w:pPr>
        <w:rPr>
          <w:rFonts w:ascii="Poppins" w:hAnsi="Poppins" w:cs="Poppins"/>
          <w:bCs/>
          <w:noProof/>
        </w:rPr>
      </w:pPr>
      <w:r w:rsidRPr="007075F2">
        <w:rPr>
          <w:rFonts w:ascii="Poppins" w:hAnsi="Poppins" w:cs="Poppins"/>
          <w:bCs/>
          <w:noProof/>
        </w:rPr>
        <w:tab/>
      </w:r>
    </w:p>
    <w:p w14:paraId="21238687" w14:textId="5EAECC7E" w:rsidR="00DE7644" w:rsidRDefault="00DE7644" w:rsidP="00DE7644">
      <w:pPr>
        <w:rPr>
          <w:rFonts w:ascii="Poppins" w:hAnsi="Poppins" w:cs="Poppins"/>
          <w:bCs/>
          <w:noProof/>
        </w:rPr>
      </w:pPr>
      <w:r w:rsidRPr="00DE7644">
        <w:rPr>
          <w:rFonts w:ascii="Poppins" w:hAnsi="Poppins" w:cs="Poppins"/>
          <w:bCs/>
          <w:noProof/>
        </w:rPr>
        <w:t>Observação</w:t>
      </w:r>
      <w:r w:rsidR="00C3282D">
        <w:rPr>
          <w:rFonts w:ascii="Poppins" w:hAnsi="Poppins" w:cs="Poppins"/>
          <w:bCs/>
          <w:noProof/>
        </w:rPr>
        <w:t>:</w:t>
      </w:r>
      <w:r w:rsidR="00EC4BD9">
        <w:rPr>
          <w:rFonts w:ascii="Poppins" w:hAnsi="Poppins" w:cs="Poppins"/>
          <w:bCs/>
          <w:noProof/>
        </w:rPr>
        <w:t xml:space="preserve"> </w:t>
      </w:r>
      <w:r w:rsidR="00C3282D">
        <w:rPr>
          <w:rFonts w:ascii="Poppins" w:hAnsi="Poppins" w:cs="Poppins"/>
          <w:bCs/>
          <w:noProof/>
        </w:rPr>
        <w:t>c</w:t>
      </w:r>
      <w:r w:rsidR="00EC4BD9">
        <w:rPr>
          <w:rFonts w:ascii="Poppins" w:hAnsi="Poppins" w:cs="Poppins"/>
          <w:bCs/>
          <w:noProof/>
        </w:rPr>
        <w:t>om relação ao primeiro vídeo</w:t>
      </w:r>
      <w:r w:rsidR="00C3282D">
        <w:rPr>
          <w:rFonts w:ascii="Poppins" w:hAnsi="Poppins" w:cs="Poppins"/>
          <w:bCs/>
          <w:noProof/>
        </w:rPr>
        <w:t>, p</w:t>
      </w:r>
      <w:r w:rsidRPr="00DE7644">
        <w:rPr>
          <w:rFonts w:ascii="Poppins" w:hAnsi="Poppins" w:cs="Poppins"/>
          <w:bCs/>
          <w:noProof/>
        </w:rPr>
        <w:t xml:space="preserve">ara baixar o arquivo </w:t>
      </w:r>
      <w:r w:rsidR="007A1237">
        <w:rPr>
          <w:rFonts w:ascii="Poppins" w:hAnsi="Poppins" w:cs="Poppins"/>
          <w:bCs/>
          <w:noProof/>
        </w:rPr>
        <w:t>.</w:t>
      </w:r>
      <w:r w:rsidRPr="00DE7644">
        <w:rPr>
          <w:rFonts w:ascii="Poppins" w:hAnsi="Poppins" w:cs="Poppins"/>
          <w:bCs/>
          <w:noProof/>
        </w:rPr>
        <w:t xml:space="preserve">txt da pasta dados, </w:t>
      </w:r>
      <w:r>
        <w:rPr>
          <w:rFonts w:ascii="Poppins" w:hAnsi="Poppins" w:cs="Poppins"/>
          <w:bCs/>
          <w:noProof/>
        </w:rPr>
        <w:t>acesse</w:t>
      </w:r>
      <w:r w:rsidR="00C3282D">
        <w:rPr>
          <w:rFonts w:ascii="Poppins" w:hAnsi="Poppins" w:cs="Poppins"/>
          <w:bCs/>
          <w:noProof/>
        </w:rPr>
        <w:t>:</w:t>
      </w:r>
    </w:p>
    <w:p w14:paraId="31024835" w14:textId="77777777" w:rsidR="00C3282D" w:rsidRDefault="00C3282D" w:rsidP="00DE7644">
      <w:pPr>
        <w:rPr>
          <w:rFonts w:ascii="Poppins" w:hAnsi="Poppins" w:cs="Poppins"/>
          <w:bCs/>
          <w:noProof/>
        </w:rPr>
      </w:pPr>
    </w:p>
    <w:p w14:paraId="69527FE2" w14:textId="44338180" w:rsidR="4FA1191D" w:rsidRDefault="4FA1191D" w:rsidP="4FA1191D">
      <w:pPr>
        <w:pStyle w:val="PargrafodaLista"/>
        <w:spacing w:line="276" w:lineRule="auto"/>
        <w:rPr>
          <w:rFonts w:ascii="Poppins" w:hAnsi="Poppins" w:cs="Poppins"/>
          <w:noProof/>
        </w:rPr>
      </w:pPr>
      <w:r w:rsidRPr="4FA1191D">
        <w:rPr>
          <w:rFonts w:ascii="Poppins" w:hAnsi="Poppins" w:cs="Poppins"/>
          <w:noProof/>
        </w:rPr>
        <w:t xml:space="preserve">ALURA. Python e GPT: crie seu </w:t>
      </w:r>
      <w:r w:rsidRPr="003B39DF">
        <w:rPr>
          <w:rFonts w:ascii="Poppins" w:hAnsi="Poppins" w:cs="Poppins"/>
          <w:i/>
          <w:iCs/>
          <w:noProof/>
        </w:rPr>
        <w:t>chatbot</w:t>
      </w:r>
      <w:r w:rsidRPr="4FA1191D">
        <w:rPr>
          <w:rFonts w:ascii="Poppins" w:hAnsi="Poppins" w:cs="Poppins"/>
          <w:noProof/>
        </w:rPr>
        <w:t xml:space="preserve"> com IA. 09 Criando o contexto de um </w:t>
      </w:r>
      <w:r w:rsidRPr="003B39DF">
        <w:rPr>
          <w:rFonts w:ascii="Poppins" w:hAnsi="Poppins" w:cs="Poppins"/>
          <w:i/>
          <w:iCs/>
          <w:noProof/>
        </w:rPr>
        <w:t>e-commerce</w:t>
      </w:r>
      <w:r w:rsidRPr="4FA1191D">
        <w:rPr>
          <w:rFonts w:ascii="Poppins" w:hAnsi="Poppins" w:cs="Poppins"/>
          <w:noProof/>
        </w:rPr>
        <w:t xml:space="preserve">. Disponível em: </w:t>
      </w:r>
      <w:hyperlink r:id="rId10" w:history="1">
        <w:r w:rsidRPr="00FD7985">
          <w:rPr>
            <w:rStyle w:val="Hyperlink"/>
            <w:rFonts w:ascii="Poppins" w:hAnsi="Poppins" w:cs="Poppins"/>
            <w:noProof/>
          </w:rPr>
          <w:t>https://cursos.alura.com.br/course/python-gpt-crie-chatbot-com-ia/task/147897</w:t>
        </w:r>
      </w:hyperlink>
      <w:r w:rsidRPr="4FA1191D">
        <w:rPr>
          <w:rFonts w:ascii="Poppins" w:hAnsi="Poppins" w:cs="Poppins"/>
          <w:noProof/>
        </w:rPr>
        <w:t>. Acesso em: 26 ago. 2024.</w:t>
      </w:r>
    </w:p>
    <w:p w14:paraId="7F0F6B0A" w14:textId="60888D45" w:rsidR="4FA1191D" w:rsidRDefault="4FA1191D" w:rsidP="4FA1191D">
      <w:pPr>
        <w:pStyle w:val="PargrafodaLista"/>
        <w:spacing w:line="276" w:lineRule="auto"/>
        <w:rPr>
          <w:rFonts w:ascii="Poppins" w:hAnsi="Poppins" w:cs="Poppins"/>
          <w:noProof/>
        </w:rPr>
      </w:pPr>
    </w:p>
    <w:p w14:paraId="61333582" w14:textId="77777777" w:rsidR="00DE7644" w:rsidRPr="007075F2" w:rsidRDefault="00DE7644" w:rsidP="0D1D9ED0">
      <w:pPr>
        <w:rPr>
          <w:noProof/>
        </w:rPr>
      </w:pPr>
    </w:p>
    <w:p w14:paraId="0BF48EDD" w14:textId="7A490D59" w:rsidR="00133E88" w:rsidRDefault="00133E88" w:rsidP="00133E88">
      <w:pPr>
        <w:pStyle w:val="PargrafodaLista"/>
        <w:spacing w:line="276" w:lineRule="auto"/>
        <w:rPr>
          <w:rFonts w:ascii="Poppins" w:hAnsi="Poppins" w:cs="Poppins"/>
          <w:bCs/>
          <w:noProof/>
        </w:rPr>
      </w:pPr>
      <w:r>
        <w:rPr>
          <w:rFonts w:ascii="Poppins" w:hAnsi="Poppins" w:cs="Poppins"/>
          <w:bCs/>
          <w:noProof/>
        </w:rPr>
        <w:t>I</w:t>
      </w:r>
      <w:r w:rsidRPr="00133E88">
        <w:rPr>
          <w:rFonts w:ascii="Poppins" w:hAnsi="Poppins" w:cs="Poppins"/>
          <w:bCs/>
          <w:noProof/>
        </w:rPr>
        <w:t xml:space="preserve">mplementem a divisão de documentos conforme discutido no </w:t>
      </w:r>
      <w:r w:rsidR="00DE7644">
        <w:rPr>
          <w:rFonts w:ascii="Poppins" w:hAnsi="Poppins" w:cs="Poppins"/>
          <w:bCs/>
          <w:noProof/>
        </w:rPr>
        <w:t>segundo</w:t>
      </w:r>
      <w:r w:rsidRPr="00133E88">
        <w:rPr>
          <w:rFonts w:ascii="Poppins" w:hAnsi="Poppins" w:cs="Poppins"/>
          <w:bCs/>
          <w:noProof/>
        </w:rPr>
        <w:t xml:space="preserve"> vídeo</w:t>
      </w:r>
      <w:r w:rsidR="00DE7644">
        <w:rPr>
          <w:rFonts w:ascii="Poppins" w:hAnsi="Poppins" w:cs="Poppins"/>
          <w:bCs/>
          <w:noProof/>
        </w:rPr>
        <w:t xml:space="preserve"> des</w:t>
      </w:r>
      <w:r w:rsidR="00E451F2">
        <w:rPr>
          <w:rFonts w:ascii="Poppins" w:hAnsi="Poppins" w:cs="Poppins"/>
          <w:bCs/>
          <w:noProof/>
        </w:rPr>
        <w:t>t</w:t>
      </w:r>
      <w:r w:rsidR="00DE7644">
        <w:rPr>
          <w:rFonts w:ascii="Poppins" w:hAnsi="Poppins" w:cs="Poppins"/>
          <w:bCs/>
          <w:noProof/>
        </w:rPr>
        <w:t>a aula</w:t>
      </w:r>
      <w:r w:rsidRPr="00133E88">
        <w:rPr>
          <w:rFonts w:ascii="Poppins" w:hAnsi="Poppins" w:cs="Poppins"/>
          <w:bCs/>
          <w:noProof/>
        </w:rPr>
        <w:t xml:space="preserve">, criando documentos fictícios relacionados a um tema de interesse do grupo (por exemplo, </w:t>
      </w:r>
      <w:r w:rsidR="00FD7985">
        <w:rPr>
          <w:rFonts w:ascii="Poppins" w:hAnsi="Poppins" w:cs="Poppins"/>
          <w:bCs/>
          <w:noProof/>
        </w:rPr>
        <w:t xml:space="preserve">em </w:t>
      </w:r>
      <w:r w:rsidRPr="00133E88">
        <w:rPr>
          <w:rFonts w:ascii="Poppins" w:hAnsi="Poppins" w:cs="Poppins"/>
          <w:bCs/>
          <w:noProof/>
        </w:rPr>
        <w:t xml:space="preserve">um </w:t>
      </w:r>
      <w:r w:rsidRPr="003B39DF">
        <w:rPr>
          <w:rFonts w:ascii="Poppins" w:hAnsi="Poppins" w:cs="Poppins"/>
          <w:bCs/>
          <w:i/>
          <w:iCs/>
          <w:noProof/>
        </w:rPr>
        <w:t>chatbot</w:t>
      </w:r>
      <w:r w:rsidRPr="00133E88">
        <w:rPr>
          <w:rFonts w:ascii="Poppins" w:hAnsi="Poppins" w:cs="Poppins"/>
          <w:bCs/>
          <w:noProof/>
        </w:rPr>
        <w:t xml:space="preserve"> para um site de notícias</w:t>
      </w:r>
      <w:r w:rsidR="00FD7985">
        <w:rPr>
          <w:rFonts w:ascii="Poppins" w:hAnsi="Poppins" w:cs="Poppins"/>
          <w:bCs/>
          <w:noProof/>
        </w:rPr>
        <w:t>,</w:t>
      </w:r>
      <w:r w:rsidRPr="00133E88">
        <w:rPr>
          <w:rFonts w:ascii="Poppins" w:hAnsi="Poppins" w:cs="Poppins"/>
          <w:bCs/>
          <w:noProof/>
        </w:rPr>
        <w:t xml:space="preserve"> os documentos podem incluir política de privacidade, termos de uso e categorias de notícias).</w:t>
      </w:r>
    </w:p>
    <w:p w14:paraId="6B1EA5AF" w14:textId="77777777" w:rsidR="001141BF" w:rsidRPr="00133E88" w:rsidRDefault="001141BF" w:rsidP="00133E88">
      <w:pPr>
        <w:pStyle w:val="PargrafodaLista"/>
        <w:spacing w:line="276" w:lineRule="auto"/>
        <w:rPr>
          <w:rFonts w:ascii="Poppins" w:hAnsi="Poppins" w:cs="Poppins"/>
          <w:bCs/>
          <w:noProof/>
        </w:rPr>
      </w:pPr>
    </w:p>
    <w:p w14:paraId="55185EE0" w14:textId="0F38FB82" w:rsidR="000B31F1" w:rsidRPr="00133E88" w:rsidRDefault="00133E88" w:rsidP="00133E88">
      <w:pPr>
        <w:pStyle w:val="PargrafodaLista"/>
        <w:spacing w:line="276" w:lineRule="auto"/>
        <w:rPr>
          <w:rFonts w:ascii="Poppins" w:hAnsi="Poppins" w:cs="Poppins"/>
          <w:bCs/>
          <w:noProof/>
        </w:rPr>
      </w:pPr>
      <w:r w:rsidRPr="00133E88">
        <w:rPr>
          <w:rFonts w:ascii="Poppins" w:hAnsi="Poppins" w:cs="Poppins"/>
          <w:bCs/>
          <w:noProof/>
        </w:rPr>
        <w:lastRenderedPageBreak/>
        <w:t xml:space="preserve">Utilizem o sistema de seleção de contexto e documento desenvolvido no </w:t>
      </w:r>
      <w:r w:rsidR="00DE7644">
        <w:rPr>
          <w:rFonts w:ascii="Poppins" w:hAnsi="Poppins" w:cs="Poppins"/>
          <w:bCs/>
          <w:noProof/>
        </w:rPr>
        <w:t>terceiro</w:t>
      </w:r>
      <w:r w:rsidRPr="00133E88">
        <w:rPr>
          <w:rFonts w:ascii="Poppins" w:hAnsi="Poppins" w:cs="Poppins"/>
          <w:bCs/>
          <w:noProof/>
        </w:rPr>
        <w:t xml:space="preserve"> vídeo </w:t>
      </w:r>
      <w:r w:rsidR="00DE7644">
        <w:rPr>
          <w:rFonts w:ascii="Poppins" w:hAnsi="Poppins" w:cs="Poppins"/>
          <w:bCs/>
          <w:noProof/>
        </w:rPr>
        <w:t>des</w:t>
      </w:r>
      <w:r w:rsidR="00E451F2">
        <w:rPr>
          <w:rFonts w:ascii="Poppins" w:hAnsi="Poppins" w:cs="Poppins"/>
          <w:bCs/>
          <w:noProof/>
        </w:rPr>
        <w:t>t</w:t>
      </w:r>
      <w:r w:rsidR="00DE7644">
        <w:rPr>
          <w:rFonts w:ascii="Poppins" w:hAnsi="Poppins" w:cs="Poppins"/>
          <w:bCs/>
          <w:noProof/>
        </w:rPr>
        <w:t xml:space="preserve">a aula </w:t>
      </w:r>
      <w:r w:rsidRPr="00133E88">
        <w:rPr>
          <w:rFonts w:ascii="Poppins" w:hAnsi="Poppins" w:cs="Poppins"/>
          <w:bCs/>
          <w:noProof/>
        </w:rPr>
        <w:t xml:space="preserve">para aprimorar as respostas do </w:t>
      </w:r>
      <w:r w:rsidRPr="003B39DF">
        <w:rPr>
          <w:rFonts w:ascii="Poppins" w:hAnsi="Poppins" w:cs="Poppins"/>
          <w:bCs/>
          <w:i/>
          <w:iCs/>
          <w:noProof/>
        </w:rPr>
        <w:t>chatbot</w:t>
      </w:r>
      <w:r w:rsidRPr="00133E88">
        <w:rPr>
          <w:rFonts w:ascii="Poppins" w:hAnsi="Poppins" w:cs="Poppins"/>
          <w:bCs/>
          <w:noProof/>
        </w:rPr>
        <w:t xml:space="preserve"> com base nas mensagens dos usuários.</w:t>
      </w:r>
    </w:p>
    <w:p w14:paraId="5497B09E" w14:textId="77777777" w:rsidR="00133E88" w:rsidRDefault="00133E88" w:rsidP="000B31F1">
      <w:pPr>
        <w:pStyle w:val="PargrafodaLista"/>
        <w:spacing w:line="276" w:lineRule="auto"/>
        <w:rPr>
          <w:rFonts w:ascii="Poppins" w:hAnsi="Poppins" w:cs="Poppins"/>
          <w:b/>
          <w:noProof/>
        </w:rPr>
      </w:pPr>
    </w:p>
    <w:p w14:paraId="1C1360C8" w14:textId="1705E119" w:rsidR="00133E88" w:rsidRPr="00133E88" w:rsidRDefault="00133E88" w:rsidP="00133E88">
      <w:pPr>
        <w:pStyle w:val="PargrafodaLista"/>
        <w:spacing w:line="276" w:lineRule="auto"/>
        <w:rPr>
          <w:rFonts w:ascii="Poppins" w:hAnsi="Poppins" w:cs="Poppins"/>
          <w:b/>
          <w:noProof/>
        </w:rPr>
      </w:pPr>
      <w:r w:rsidRPr="00133E88">
        <w:rPr>
          <w:rFonts w:ascii="Poppins" w:hAnsi="Poppins" w:cs="Poppins"/>
          <w:b/>
          <w:noProof/>
        </w:rPr>
        <w:t xml:space="preserve">Testes e </w:t>
      </w:r>
      <w:r w:rsidR="00FD7985" w:rsidRPr="00133E88">
        <w:rPr>
          <w:rFonts w:ascii="Poppins" w:hAnsi="Poppins" w:cs="Poppins"/>
          <w:b/>
          <w:noProof/>
        </w:rPr>
        <w:t>avaliação</w:t>
      </w:r>
      <w:r w:rsidRPr="00133E88">
        <w:rPr>
          <w:rFonts w:ascii="Poppins" w:hAnsi="Poppins" w:cs="Poppins"/>
          <w:b/>
          <w:noProof/>
        </w:rPr>
        <w:t>:</w:t>
      </w:r>
    </w:p>
    <w:p w14:paraId="2E7495B9" w14:textId="77777777" w:rsidR="00133E88" w:rsidRPr="00133E88" w:rsidRDefault="00133E88" w:rsidP="00FD0B71">
      <w:pPr>
        <w:pStyle w:val="PargrafodaLista"/>
        <w:numPr>
          <w:ilvl w:val="0"/>
          <w:numId w:val="9"/>
        </w:numPr>
        <w:spacing w:line="276" w:lineRule="auto"/>
        <w:rPr>
          <w:rFonts w:ascii="Poppins" w:hAnsi="Poppins" w:cs="Poppins"/>
          <w:bCs/>
          <w:noProof/>
        </w:rPr>
      </w:pPr>
      <w:r w:rsidRPr="00133E88">
        <w:rPr>
          <w:rFonts w:ascii="Poppins" w:hAnsi="Poppins" w:cs="Poppins"/>
          <w:bCs/>
          <w:noProof/>
        </w:rPr>
        <w:t xml:space="preserve">Realizem testes do </w:t>
      </w:r>
      <w:r w:rsidRPr="003B39DF">
        <w:rPr>
          <w:rFonts w:ascii="Poppins" w:hAnsi="Poppins" w:cs="Poppins"/>
          <w:bCs/>
          <w:i/>
          <w:iCs/>
          <w:noProof/>
        </w:rPr>
        <w:t>chatbot</w:t>
      </w:r>
      <w:r w:rsidRPr="00133E88">
        <w:rPr>
          <w:rFonts w:ascii="Poppins" w:hAnsi="Poppins" w:cs="Poppins"/>
          <w:bCs/>
          <w:noProof/>
        </w:rPr>
        <w:t xml:space="preserve"> desenvolvido, simulando diferentes interações e mensagens dos usuários.</w:t>
      </w:r>
    </w:p>
    <w:p w14:paraId="719CB18A" w14:textId="77777777" w:rsidR="00FD0B71" w:rsidRDefault="00133E88" w:rsidP="00435E8B">
      <w:pPr>
        <w:pStyle w:val="PargrafodaLista"/>
        <w:numPr>
          <w:ilvl w:val="0"/>
          <w:numId w:val="9"/>
        </w:numPr>
        <w:spacing w:line="276" w:lineRule="auto"/>
        <w:rPr>
          <w:rFonts w:ascii="Poppins" w:hAnsi="Poppins" w:cs="Poppins"/>
          <w:bCs/>
          <w:noProof/>
        </w:rPr>
      </w:pPr>
      <w:r w:rsidRPr="00FD0B71">
        <w:rPr>
          <w:rFonts w:ascii="Poppins" w:hAnsi="Poppins" w:cs="Poppins"/>
          <w:bCs/>
          <w:noProof/>
        </w:rPr>
        <w:t xml:space="preserve">Avaliem a eficácia do sistema de seleção de contexto e documento, observando se as respostas do </w:t>
      </w:r>
      <w:r w:rsidRPr="003B39DF">
        <w:rPr>
          <w:rFonts w:ascii="Poppins" w:hAnsi="Poppins" w:cs="Poppins"/>
          <w:bCs/>
          <w:i/>
          <w:iCs/>
          <w:noProof/>
        </w:rPr>
        <w:t>chatbot</w:t>
      </w:r>
      <w:r w:rsidRPr="00FD0B71">
        <w:rPr>
          <w:rFonts w:ascii="Poppins" w:hAnsi="Poppins" w:cs="Poppins"/>
          <w:bCs/>
          <w:noProof/>
        </w:rPr>
        <w:t xml:space="preserve"> são relevantes e adequadas com base no contexto identificado.</w:t>
      </w:r>
    </w:p>
    <w:p w14:paraId="0D44974B" w14:textId="4613687F" w:rsidR="0066796F" w:rsidRPr="00FD0B71" w:rsidRDefault="00133E88" w:rsidP="00435E8B">
      <w:pPr>
        <w:pStyle w:val="PargrafodaLista"/>
        <w:numPr>
          <w:ilvl w:val="0"/>
          <w:numId w:val="9"/>
        </w:numPr>
        <w:spacing w:line="276" w:lineRule="auto"/>
        <w:rPr>
          <w:rFonts w:ascii="Poppins" w:hAnsi="Poppins" w:cs="Poppins"/>
          <w:bCs/>
          <w:noProof/>
        </w:rPr>
      </w:pPr>
      <w:r w:rsidRPr="00FD0B71">
        <w:rPr>
          <w:rFonts w:ascii="Poppins" w:hAnsi="Poppins" w:cs="Poppins"/>
          <w:bCs/>
          <w:noProof/>
        </w:rPr>
        <w:t>Preparem um relatório descrevendo os resultados dos testes realizados.</w:t>
      </w:r>
    </w:p>
    <w:p w14:paraId="60CACBA1" w14:textId="77777777" w:rsidR="009A457A" w:rsidRDefault="009A457A" w:rsidP="000B31F1">
      <w:pPr>
        <w:pStyle w:val="PargrafodaLista"/>
        <w:spacing w:line="276" w:lineRule="auto"/>
        <w:rPr>
          <w:rFonts w:ascii="Poppins" w:hAnsi="Poppins" w:cs="Poppins"/>
          <w:bCs/>
          <w:noProof/>
        </w:rPr>
      </w:pPr>
    </w:p>
    <w:p w14:paraId="41F889C1" w14:textId="072B8EE5" w:rsidR="4FA1191D" w:rsidRDefault="4FA1191D" w:rsidP="4FA1191D">
      <w:pPr>
        <w:pStyle w:val="PargrafodaLista"/>
        <w:spacing w:line="276" w:lineRule="auto"/>
        <w:rPr>
          <w:rFonts w:ascii="Poppins" w:eastAsia="Poppins" w:hAnsi="Poppins" w:cs="Poppins"/>
          <w:b/>
          <w:bCs/>
          <w:noProof/>
        </w:rPr>
      </w:pPr>
      <w:r w:rsidRPr="4FA1191D">
        <w:rPr>
          <w:rFonts w:ascii="Poppins" w:hAnsi="Poppins" w:cs="Poppins"/>
          <w:b/>
          <w:bCs/>
          <w:noProof/>
        </w:rPr>
        <w:t xml:space="preserve">Assista ao vídeo “Criando o contexto de um </w:t>
      </w:r>
      <w:r w:rsidRPr="003B39DF">
        <w:rPr>
          <w:rFonts w:ascii="Poppins" w:hAnsi="Poppins" w:cs="Poppins"/>
          <w:b/>
          <w:bCs/>
          <w:i/>
          <w:iCs/>
          <w:noProof/>
        </w:rPr>
        <w:t>e-commerce</w:t>
      </w:r>
      <w:r w:rsidRPr="4FA1191D">
        <w:rPr>
          <w:rFonts w:ascii="Poppins" w:hAnsi="Poppins" w:cs="Poppins"/>
          <w:b/>
          <w:bCs/>
          <w:noProof/>
        </w:rPr>
        <w:t>” para auxili</w:t>
      </w:r>
      <w:r w:rsidR="00E451F2">
        <w:rPr>
          <w:rFonts w:ascii="Poppins" w:hAnsi="Poppins" w:cs="Poppins"/>
          <w:b/>
          <w:bCs/>
          <w:noProof/>
        </w:rPr>
        <w:t>á-lo</w:t>
      </w:r>
      <w:r w:rsidRPr="4FA1191D">
        <w:rPr>
          <w:rFonts w:ascii="Poppins" w:hAnsi="Poppins" w:cs="Poppins"/>
          <w:b/>
          <w:bCs/>
          <w:noProof/>
        </w:rPr>
        <w:t xml:space="preserve"> nesta atividade.</w:t>
      </w:r>
    </w:p>
    <w:p w14:paraId="4C75A73C" w14:textId="35F3BC47" w:rsidR="4FA1191D" w:rsidRDefault="4FA1191D" w:rsidP="4FA1191D">
      <w:pPr>
        <w:pStyle w:val="PargrafodaLista"/>
        <w:spacing w:line="276" w:lineRule="auto"/>
        <w:rPr>
          <w:rFonts w:ascii="Poppins" w:hAnsi="Poppins" w:cs="Poppins"/>
          <w:noProof/>
        </w:rPr>
      </w:pPr>
      <w:r w:rsidRPr="4FA1191D">
        <w:rPr>
          <w:rFonts w:ascii="Poppins" w:hAnsi="Poppins" w:cs="Poppins"/>
          <w:noProof/>
        </w:rPr>
        <w:t xml:space="preserve">ALURA. Python e GPT: crie seu </w:t>
      </w:r>
      <w:r w:rsidRPr="003B39DF">
        <w:rPr>
          <w:rFonts w:ascii="Poppins" w:hAnsi="Poppins" w:cs="Poppins"/>
          <w:i/>
          <w:iCs/>
          <w:noProof/>
        </w:rPr>
        <w:t>chatbot</w:t>
      </w:r>
      <w:r w:rsidRPr="4FA1191D">
        <w:rPr>
          <w:rFonts w:ascii="Poppins" w:hAnsi="Poppins" w:cs="Poppins"/>
          <w:noProof/>
        </w:rPr>
        <w:t xml:space="preserve"> com IA. 09 Criando o contexto de um </w:t>
      </w:r>
      <w:r w:rsidRPr="003B39DF">
        <w:rPr>
          <w:rFonts w:ascii="Poppins" w:hAnsi="Poppins" w:cs="Poppins"/>
          <w:i/>
          <w:iCs/>
          <w:noProof/>
        </w:rPr>
        <w:t>e-commerce</w:t>
      </w:r>
      <w:r w:rsidRPr="4FA1191D">
        <w:rPr>
          <w:rFonts w:ascii="Poppins" w:hAnsi="Poppins" w:cs="Poppins"/>
          <w:noProof/>
        </w:rPr>
        <w:t xml:space="preserve">. Disponível em: </w:t>
      </w:r>
      <w:hyperlink r:id="rId11" w:history="1">
        <w:r w:rsidRPr="00FD7985">
          <w:rPr>
            <w:rStyle w:val="Hyperlink"/>
            <w:rFonts w:ascii="Poppins" w:hAnsi="Poppins" w:cs="Poppins"/>
            <w:noProof/>
          </w:rPr>
          <w:t>https://cursos.alura.com.br/course/python-gpt-crie-chatbot-com-ia/task/147897</w:t>
        </w:r>
      </w:hyperlink>
      <w:r w:rsidRPr="4FA1191D">
        <w:rPr>
          <w:rFonts w:ascii="Poppins" w:hAnsi="Poppins" w:cs="Poppins"/>
          <w:noProof/>
        </w:rPr>
        <w:t>. Acesso em: 26 ago. 2024.</w:t>
      </w:r>
    </w:p>
    <w:p w14:paraId="0299AFDD" w14:textId="2B77FDAA" w:rsidR="4FA1191D" w:rsidRDefault="4FA1191D" w:rsidP="4FA1191D">
      <w:pPr>
        <w:shd w:val="clear" w:color="auto" w:fill="FFFFFF" w:themeFill="background1"/>
        <w:spacing w:line="276" w:lineRule="auto"/>
        <w:rPr>
          <w:rFonts w:ascii="Poppins" w:eastAsia="Poppins" w:hAnsi="Poppins" w:cs="Poppins"/>
          <w:noProof/>
          <w:color w:val="333333"/>
        </w:rPr>
      </w:pPr>
    </w:p>
    <w:p w14:paraId="3C3E79B1" w14:textId="06463D83" w:rsidR="0D1D9ED0" w:rsidRDefault="0D1D9ED0" w:rsidP="0D1D9ED0">
      <w:pPr>
        <w:shd w:val="clear" w:color="auto" w:fill="FFFFFF" w:themeFill="background1"/>
        <w:rPr>
          <w:rFonts w:ascii="Poppins" w:eastAsia="Poppins" w:hAnsi="Poppins" w:cs="Poppins"/>
          <w:noProof/>
          <w:color w:val="333333"/>
        </w:rPr>
      </w:pPr>
    </w:p>
    <w:p w14:paraId="6DEA6C9A" w14:textId="237DAD84" w:rsidR="00330839" w:rsidRDefault="005C3F65" w:rsidP="00330839">
      <w:pPr>
        <w:pStyle w:val="PargrafodaLista"/>
        <w:spacing w:line="276" w:lineRule="auto"/>
        <w:rPr>
          <w:rFonts w:ascii="Poppins" w:hAnsi="Poppins" w:cs="Poppins"/>
          <w:bCs/>
          <w:noProof/>
        </w:rPr>
      </w:pPr>
      <w:r w:rsidRPr="005C3F65">
        <w:rPr>
          <w:rFonts w:ascii="Poppins" w:hAnsi="Poppins" w:cs="Poppins"/>
          <w:bCs/>
          <w:noProof/>
        </w:rPr>
        <w:t>Você pode baixar os códigos que desenvolvemos até agora neste link.</w:t>
      </w:r>
    </w:p>
    <w:p w14:paraId="036393B0" w14:textId="628AB626" w:rsidR="005C3F65" w:rsidRDefault="00000000" w:rsidP="0D1D9ED0">
      <w:pPr>
        <w:pStyle w:val="PargrafodaLista"/>
        <w:spacing w:line="276" w:lineRule="auto"/>
        <w:rPr>
          <w:rFonts w:ascii="Poppins" w:hAnsi="Poppins" w:cs="Poppins"/>
          <w:noProof/>
        </w:rPr>
      </w:pPr>
      <w:hyperlink r:id="rId12">
        <w:r w:rsidR="0D1D9ED0" w:rsidRPr="0D1D9ED0">
          <w:rPr>
            <w:rStyle w:val="Hyperlink"/>
            <w:rFonts w:ascii="Poppins" w:hAnsi="Poppins" w:cs="Poppins"/>
            <w:noProof/>
          </w:rPr>
          <w:t>https://github.com/alura-cursos/Projeto---3573/archive/e97616ce54ed2b6c3f4f7dc5054d3d0746466c64.zip</w:t>
        </w:r>
      </w:hyperlink>
    </w:p>
    <w:p w14:paraId="604583F7" w14:textId="77777777" w:rsidR="005C3F65" w:rsidRDefault="005C3F65" w:rsidP="00330839">
      <w:pPr>
        <w:pStyle w:val="PargrafodaLista"/>
        <w:spacing w:line="276" w:lineRule="auto"/>
        <w:rPr>
          <w:rFonts w:ascii="Poppins" w:hAnsi="Poppins" w:cs="Poppins"/>
          <w:bCs/>
          <w:noProof/>
        </w:rPr>
      </w:pPr>
    </w:p>
    <w:p w14:paraId="58F617C8" w14:textId="77777777" w:rsidR="00070784" w:rsidRDefault="00070784" w:rsidP="00330839">
      <w:pPr>
        <w:pStyle w:val="PargrafodaLista"/>
        <w:spacing w:line="276" w:lineRule="auto"/>
        <w:rPr>
          <w:rFonts w:ascii="Poppins" w:hAnsi="Poppins" w:cs="Poppins"/>
          <w:bCs/>
          <w:noProof/>
        </w:rPr>
      </w:pPr>
    </w:p>
    <w:p w14:paraId="08F4DE45" w14:textId="3BCD7501" w:rsidR="4FA1191D" w:rsidRDefault="4FA1191D" w:rsidP="4FA1191D">
      <w:pPr>
        <w:pStyle w:val="PargrafodaLista"/>
        <w:rPr>
          <w:noProof/>
        </w:rPr>
      </w:pPr>
      <w:r w:rsidRPr="4FA1191D">
        <w:rPr>
          <w:rFonts w:ascii="Poppins" w:hAnsi="Poppins" w:cs="Poppins"/>
          <w:b/>
          <w:bCs/>
          <w:noProof/>
        </w:rPr>
        <w:t xml:space="preserve">Assista ao vídeo “Selecionando uma persona para o </w:t>
      </w:r>
      <w:r w:rsidRPr="003B39DF">
        <w:rPr>
          <w:rFonts w:ascii="Poppins" w:hAnsi="Poppins" w:cs="Poppins"/>
          <w:b/>
          <w:bCs/>
          <w:i/>
          <w:iCs/>
          <w:noProof/>
        </w:rPr>
        <w:t>chatbot</w:t>
      </w:r>
      <w:r w:rsidRPr="4FA1191D">
        <w:rPr>
          <w:rFonts w:ascii="Poppins" w:hAnsi="Poppins" w:cs="Poppins"/>
          <w:b/>
          <w:bCs/>
          <w:noProof/>
        </w:rPr>
        <w:t>” para auxili</w:t>
      </w:r>
      <w:r w:rsidR="00E451F2">
        <w:rPr>
          <w:rFonts w:ascii="Poppins" w:hAnsi="Poppins" w:cs="Poppins"/>
          <w:b/>
          <w:bCs/>
          <w:noProof/>
        </w:rPr>
        <w:t>á-lo</w:t>
      </w:r>
      <w:r w:rsidRPr="4FA1191D">
        <w:rPr>
          <w:rFonts w:ascii="Poppins" w:hAnsi="Poppins" w:cs="Poppins"/>
          <w:b/>
          <w:bCs/>
          <w:noProof/>
        </w:rPr>
        <w:t xml:space="preserve"> nesta atividade.</w:t>
      </w:r>
    </w:p>
    <w:p w14:paraId="6C9540B8" w14:textId="060E0B9D" w:rsidR="4FA1191D" w:rsidRDefault="4FA1191D" w:rsidP="4FA1191D">
      <w:pPr>
        <w:pStyle w:val="PargrafodaLista"/>
        <w:spacing w:line="276" w:lineRule="auto"/>
        <w:rPr>
          <w:rFonts w:ascii="Poppins" w:eastAsia="Poppins" w:hAnsi="Poppins" w:cs="Poppins"/>
          <w:noProof/>
          <w:color w:val="000000" w:themeColor="text1"/>
        </w:rPr>
      </w:pPr>
      <w:r w:rsidRPr="4FA1191D">
        <w:rPr>
          <w:rFonts w:ascii="Poppins" w:eastAsia="Poppins" w:hAnsi="Poppins" w:cs="Poppins"/>
          <w:noProof/>
          <w:color w:val="000000" w:themeColor="text1"/>
        </w:rPr>
        <w:t xml:space="preserve">ALURA. Python e GPT: crie seu </w:t>
      </w:r>
      <w:r w:rsidRPr="003B39DF">
        <w:rPr>
          <w:rFonts w:ascii="Poppins" w:eastAsia="Poppins" w:hAnsi="Poppins" w:cs="Poppins"/>
          <w:i/>
          <w:iCs/>
          <w:noProof/>
          <w:color w:val="000000" w:themeColor="text1"/>
        </w:rPr>
        <w:t>chatbot</w:t>
      </w:r>
      <w:r w:rsidRPr="4FA1191D">
        <w:rPr>
          <w:rFonts w:ascii="Poppins" w:eastAsia="Poppins" w:hAnsi="Poppins" w:cs="Poppins"/>
          <w:noProof/>
          <w:color w:val="000000" w:themeColor="text1"/>
        </w:rPr>
        <w:t xml:space="preserve"> com IA. 02 Selecionando uma persona para o </w:t>
      </w:r>
      <w:r w:rsidRPr="003B39DF">
        <w:rPr>
          <w:rFonts w:ascii="Poppins" w:eastAsia="Poppins" w:hAnsi="Poppins" w:cs="Poppins"/>
          <w:i/>
          <w:iCs/>
          <w:noProof/>
          <w:color w:val="000000" w:themeColor="text1"/>
        </w:rPr>
        <w:t>chatbot</w:t>
      </w:r>
      <w:r w:rsidRPr="4FA1191D">
        <w:rPr>
          <w:rFonts w:ascii="Poppins" w:eastAsia="Poppins" w:hAnsi="Poppins" w:cs="Poppins"/>
          <w:noProof/>
          <w:color w:val="000000" w:themeColor="text1"/>
        </w:rPr>
        <w:t xml:space="preserve">. Disponível em: </w:t>
      </w:r>
      <w:hyperlink r:id="rId13" w:history="1">
        <w:r w:rsidRPr="00FD7985">
          <w:rPr>
            <w:rStyle w:val="Hyperlink"/>
            <w:rFonts w:ascii="Poppins" w:eastAsia="Poppins" w:hAnsi="Poppins" w:cs="Poppins"/>
            <w:noProof/>
          </w:rPr>
          <w:t>https://cursos.alura.com.br/course/python-gpt-crie-chatbot-com-ia/task/147901</w:t>
        </w:r>
      </w:hyperlink>
      <w:r w:rsidRPr="4FA1191D">
        <w:rPr>
          <w:rFonts w:ascii="Poppins" w:eastAsia="Poppins" w:hAnsi="Poppins" w:cs="Poppins"/>
          <w:noProof/>
          <w:color w:val="000000" w:themeColor="text1"/>
        </w:rPr>
        <w:t>. Acesso em: 26 ago. 2024.</w:t>
      </w:r>
    </w:p>
    <w:p w14:paraId="695850DC" w14:textId="74CC1E0C" w:rsidR="4FA1191D" w:rsidRDefault="4FA1191D" w:rsidP="4FA1191D">
      <w:pPr>
        <w:rPr>
          <w:rFonts w:ascii="Poppins" w:eastAsia="Poppins" w:hAnsi="Poppins" w:cs="Poppins"/>
          <w:noProof/>
        </w:rPr>
      </w:pPr>
    </w:p>
    <w:p w14:paraId="75EC7BF7" w14:textId="77777777" w:rsidR="00250853" w:rsidRDefault="00250853" w:rsidP="00250853">
      <w:pPr>
        <w:pStyle w:val="PargrafodaLista"/>
        <w:spacing w:line="276" w:lineRule="auto"/>
        <w:rPr>
          <w:rFonts w:ascii="Poppins Light" w:eastAsia="Arial Unicode MS" w:hAnsi="Poppins Light" w:cs="Poppins Light"/>
          <w:b/>
          <w:bCs/>
        </w:rPr>
      </w:pPr>
    </w:p>
    <w:p w14:paraId="5B6BCB05" w14:textId="743E7DE8" w:rsidR="00250853" w:rsidRPr="00FD4068" w:rsidRDefault="0D1D9ED0" w:rsidP="005C255E">
      <w:pPr>
        <w:spacing w:line="276" w:lineRule="auto"/>
        <w:ind w:left="708"/>
        <w:rPr>
          <w:rFonts w:ascii="Poppins" w:hAnsi="Poppins" w:cs="Poppins"/>
          <w:b/>
          <w:noProof/>
        </w:rPr>
      </w:pPr>
      <w:r w:rsidRPr="0D1D9ED0">
        <w:rPr>
          <w:rFonts w:ascii="Poppins" w:hAnsi="Poppins" w:cs="Poppins"/>
          <w:b/>
          <w:bCs/>
          <w:noProof/>
        </w:rPr>
        <w:t>Assista ao vídeo “Selecionando documentos com base nas perguntas dos usuários” para auxili</w:t>
      </w:r>
      <w:r w:rsidR="00E451F2">
        <w:rPr>
          <w:rFonts w:ascii="Poppins" w:hAnsi="Poppins" w:cs="Poppins"/>
          <w:b/>
          <w:bCs/>
          <w:noProof/>
        </w:rPr>
        <w:t>á-lo</w:t>
      </w:r>
      <w:r w:rsidRPr="0D1D9ED0">
        <w:rPr>
          <w:rFonts w:ascii="Poppins" w:hAnsi="Poppins" w:cs="Poppins"/>
          <w:b/>
          <w:bCs/>
          <w:noProof/>
        </w:rPr>
        <w:t xml:space="preserve"> nesta atividade.</w:t>
      </w:r>
    </w:p>
    <w:p w14:paraId="579358F9" w14:textId="1A1A9ABA" w:rsidR="0D1D9ED0" w:rsidRDefault="4FA1191D" w:rsidP="4FA1191D">
      <w:pPr>
        <w:pStyle w:val="PargrafodaLista"/>
        <w:spacing w:line="276" w:lineRule="auto"/>
        <w:rPr>
          <w:rFonts w:ascii="Poppins" w:eastAsia="Poppins" w:hAnsi="Poppins" w:cs="Poppins"/>
          <w:noProof/>
          <w:color w:val="000000" w:themeColor="text1"/>
        </w:rPr>
      </w:pPr>
      <w:r w:rsidRPr="4FA1191D">
        <w:rPr>
          <w:rFonts w:ascii="Poppins" w:eastAsia="Poppins" w:hAnsi="Poppins" w:cs="Poppins"/>
          <w:noProof/>
          <w:color w:val="000000" w:themeColor="text1"/>
        </w:rPr>
        <w:t xml:space="preserve">ALURA. Python e GPT: crie seu </w:t>
      </w:r>
      <w:r w:rsidRPr="003B39DF">
        <w:rPr>
          <w:rFonts w:ascii="Poppins" w:eastAsia="Poppins" w:hAnsi="Poppins" w:cs="Poppins"/>
          <w:i/>
          <w:iCs/>
          <w:noProof/>
          <w:color w:val="000000" w:themeColor="text1"/>
        </w:rPr>
        <w:t>chatbot</w:t>
      </w:r>
      <w:r w:rsidRPr="4FA1191D">
        <w:rPr>
          <w:rFonts w:ascii="Poppins" w:eastAsia="Poppins" w:hAnsi="Poppins" w:cs="Poppins"/>
          <w:noProof/>
          <w:color w:val="000000" w:themeColor="text1"/>
        </w:rPr>
        <w:t xml:space="preserve"> com IA. 05 Selecionando documentos com base nas perguntas dos usuários. Disponível em: </w:t>
      </w:r>
      <w:hyperlink r:id="rId14" w:history="1">
        <w:r w:rsidRPr="00FD7985">
          <w:rPr>
            <w:rStyle w:val="Hyperlink"/>
            <w:rFonts w:ascii="Poppins" w:eastAsia="Poppins" w:hAnsi="Poppins" w:cs="Poppins"/>
            <w:noProof/>
          </w:rPr>
          <w:t>https://cursos.alura.com.br/course/python-gpt-crie-chatbot-com-ia/task/147902</w:t>
        </w:r>
      </w:hyperlink>
      <w:r w:rsidRPr="4FA1191D">
        <w:rPr>
          <w:rFonts w:ascii="Poppins" w:eastAsia="Poppins" w:hAnsi="Poppins" w:cs="Poppins"/>
          <w:noProof/>
          <w:color w:val="000000" w:themeColor="text1"/>
        </w:rPr>
        <w:t>. Acesso em: 26 ago. 2024.</w:t>
      </w:r>
    </w:p>
    <w:p w14:paraId="2DFEB2FF" w14:textId="671DD22B" w:rsidR="0D1D9ED0" w:rsidRDefault="0D1D9ED0" w:rsidP="4FA1191D">
      <w:pPr>
        <w:pStyle w:val="PargrafodaLista"/>
        <w:spacing w:line="276" w:lineRule="auto"/>
        <w:rPr>
          <w:rFonts w:ascii="Poppins" w:eastAsia="Poppins" w:hAnsi="Poppins" w:cs="Poppins"/>
          <w:noProof/>
          <w:color w:val="000000" w:themeColor="text1"/>
        </w:rPr>
      </w:pPr>
    </w:p>
    <w:p w14:paraId="2E5F3545" w14:textId="77777777" w:rsidR="00315183" w:rsidRDefault="00315183" w:rsidP="00250853">
      <w:pPr>
        <w:pStyle w:val="PargrafodaLista"/>
        <w:spacing w:line="276" w:lineRule="auto"/>
        <w:rPr>
          <w:rFonts w:ascii="Poppins Light" w:eastAsia="Arial Unicode MS" w:hAnsi="Poppins Light" w:cs="Poppins Light"/>
          <w:b/>
          <w:bCs/>
        </w:rPr>
      </w:pPr>
    </w:p>
    <w:sectPr w:rsidR="00315183">
      <w:headerReference w:type="default" r:id="rId15"/>
      <w:footerReference w:type="even" r:id="rId16"/>
      <w:footerReference w:type="default" r:id="rId17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F2B67" w14:textId="77777777" w:rsidR="00F24DEC" w:rsidRDefault="00F24DEC">
      <w:r>
        <w:separator/>
      </w:r>
    </w:p>
  </w:endnote>
  <w:endnote w:type="continuationSeparator" w:id="0">
    <w:p w14:paraId="3FAAA6A1" w14:textId="77777777" w:rsidR="00F24DEC" w:rsidRDefault="00F24DEC">
      <w:r>
        <w:continuationSeparator/>
      </w:r>
    </w:p>
  </w:endnote>
  <w:endnote w:type="continuationNotice" w:id="1">
    <w:p w14:paraId="476B18FB" w14:textId="77777777" w:rsidR="00F24DEC" w:rsidRDefault="00F24D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FE792" w14:textId="77777777" w:rsidR="00F24DEC" w:rsidRDefault="00F24DEC">
      <w:r>
        <w:separator/>
      </w:r>
    </w:p>
  </w:footnote>
  <w:footnote w:type="continuationSeparator" w:id="0">
    <w:p w14:paraId="0A3D0C85" w14:textId="77777777" w:rsidR="00F24DEC" w:rsidRDefault="00F24DEC">
      <w:r>
        <w:continuationSeparator/>
      </w:r>
    </w:p>
  </w:footnote>
  <w:footnote w:type="continuationNotice" w:id="1">
    <w:p w14:paraId="5DDE649B" w14:textId="77777777" w:rsidR="00F24DEC" w:rsidRDefault="00F24D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2481"/>
    <w:multiLevelType w:val="hybridMultilevel"/>
    <w:tmpl w:val="2AC2CD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E44BB"/>
    <w:multiLevelType w:val="hybridMultilevel"/>
    <w:tmpl w:val="3DCC1B3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4982625">
    <w:abstractNumId w:val="1"/>
  </w:num>
  <w:num w:numId="2" w16cid:durableId="497767430">
    <w:abstractNumId w:val="2"/>
  </w:num>
  <w:num w:numId="3" w16cid:durableId="1106389827">
    <w:abstractNumId w:val="8"/>
  </w:num>
  <w:num w:numId="4" w16cid:durableId="835650057">
    <w:abstractNumId w:val="4"/>
  </w:num>
  <w:num w:numId="5" w16cid:durableId="259069274">
    <w:abstractNumId w:val="7"/>
  </w:num>
  <w:num w:numId="6" w16cid:durableId="217671404">
    <w:abstractNumId w:val="5"/>
  </w:num>
  <w:num w:numId="7" w16cid:durableId="171454302">
    <w:abstractNumId w:val="3"/>
  </w:num>
  <w:num w:numId="8" w16cid:durableId="6369136">
    <w:abstractNumId w:val="0"/>
  </w:num>
  <w:num w:numId="9" w16cid:durableId="1392507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4D44"/>
    <w:rsid w:val="000278D8"/>
    <w:rsid w:val="00047DDC"/>
    <w:rsid w:val="00070784"/>
    <w:rsid w:val="00073B7A"/>
    <w:rsid w:val="00087664"/>
    <w:rsid w:val="00093C5A"/>
    <w:rsid w:val="0009492E"/>
    <w:rsid w:val="000A4E65"/>
    <w:rsid w:val="000B31F1"/>
    <w:rsid w:val="000C6619"/>
    <w:rsid w:val="000F7DE9"/>
    <w:rsid w:val="001141BF"/>
    <w:rsid w:val="00124756"/>
    <w:rsid w:val="00133E88"/>
    <w:rsid w:val="00160195"/>
    <w:rsid w:val="00173079"/>
    <w:rsid w:val="001856E2"/>
    <w:rsid w:val="001904F2"/>
    <w:rsid w:val="001A2D86"/>
    <w:rsid w:val="001A32C9"/>
    <w:rsid w:val="001C335A"/>
    <w:rsid w:val="001E7BC0"/>
    <w:rsid w:val="002111DC"/>
    <w:rsid w:val="002344C7"/>
    <w:rsid w:val="002372B1"/>
    <w:rsid w:val="0024614F"/>
    <w:rsid w:val="00250853"/>
    <w:rsid w:val="00252F67"/>
    <w:rsid w:val="00256D8D"/>
    <w:rsid w:val="00257BB3"/>
    <w:rsid w:val="002632D3"/>
    <w:rsid w:val="00264B6B"/>
    <w:rsid w:val="002A76F6"/>
    <w:rsid w:val="002C6EC9"/>
    <w:rsid w:val="002D1A6D"/>
    <w:rsid w:val="002D51E3"/>
    <w:rsid w:val="002E6314"/>
    <w:rsid w:val="002F6AEA"/>
    <w:rsid w:val="003009B4"/>
    <w:rsid w:val="003031BD"/>
    <w:rsid w:val="0030410B"/>
    <w:rsid w:val="00310E70"/>
    <w:rsid w:val="00315183"/>
    <w:rsid w:val="0032632E"/>
    <w:rsid w:val="00330839"/>
    <w:rsid w:val="00334A13"/>
    <w:rsid w:val="003365AE"/>
    <w:rsid w:val="00337F55"/>
    <w:rsid w:val="003451F6"/>
    <w:rsid w:val="00367C72"/>
    <w:rsid w:val="00373A50"/>
    <w:rsid w:val="003B1CC9"/>
    <w:rsid w:val="003B39DF"/>
    <w:rsid w:val="003C032E"/>
    <w:rsid w:val="003D519B"/>
    <w:rsid w:val="003D71CA"/>
    <w:rsid w:val="00454835"/>
    <w:rsid w:val="004607AA"/>
    <w:rsid w:val="00464B32"/>
    <w:rsid w:val="00491C71"/>
    <w:rsid w:val="004B66A3"/>
    <w:rsid w:val="004E713D"/>
    <w:rsid w:val="00501034"/>
    <w:rsid w:val="00507FD3"/>
    <w:rsid w:val="00534B91"/>
    <w:rsid w:val="0054587F"/>
    <w:rsid w:val="005464B0"/>
    <w:rsid w:val="005517B2"/>
    <w:rsid w:val="00582CB3"/>
    <w:rsid w:val="00585F34"/>
    <w:rsid w:val="0059023A"/>
    <w:rsid w:val="005A5A09"/>
    <w:rsid w:val="005C255E"/>
    <w:rsid w:val="005C3F65"/>
    <w:rsid w:val="005E4165"/>
    <w:rsid w:val="005F08E6"/>
    <w:rsid w:val="005F74BB"/>
    <w:rsid w:val="0060776C"/>
    <w:rsid w:val="006215AE"/>
    <w:rsid w:val="0063273B"/>
    <w:rsid w:val="0066796F"/>
    <w:rsid w:val="00676B29"/>
    <w:rsid w:val="006A437A"/>
    <w:rsid w:val="006B3AE9"/>
    <w:rsid w:val="006C20F8"/>
    <w:rsid w:val="006D0DBD"/>
    <w:rsid w:val="006E418E"/>
    <w:rsid w:val="007004B6"/>
    <w:rsid w:val="007075F2"/>
    <w:rsid w:val="00723D5E"/>
    <w:rsid w:val="00737279"/>
    <w:rsid w:val="007429AB"/>
    <w:rsid w:val="00751291"/>
    <w:rsid w:val="007671B4"/>
    <w:rsid w:val="00773A8C"/>
    <w:rsid w:val="0078262D"/>
    <w:rsid w:val="00792720"/>
    <w:rsid w:val="007A1237"/>
    <w:rsid w:val="007B6ABF"/>
    <w:rsid w:val="007D0372"/>
    <w:rsid w:val="007E449E"/>
    <w:rsid w:val="00814E58"/>
    <w:rsid w:val="0083474B"/>
    <w:rsid w:val="00841D59"/>
    <w:rsid w:val="00851368"/>
    <w:rsid w:val="00864065"/>
    <w:rsid w:val="008700C1"/>
    <w:rsid w:val="008925A9"/>
    <w:rsid w:val="008A0B55"/>
    <w:rsid w:val="008B4C24"/>
    <w:rsid w:val="008C4E2B"/>
    <w:rsid w:val="008E3B2A"/>
    <w:rsid w:val="008F775A"/>
    <w:rsid w:val="009176B9"/>
    <w:rsid w:val="0092769D"/>
    <w:rsid w:val="00935849"/>
    <w:rsid w:val="0094502B"/>
    <w:rsid w:val="00966015"/>
    <w:rsid w:val="009743A9"/>
    <w:rsid w:val="00976F29"/>
    <w:rsid w:val="00996DA6"/>
    <w:rsid w:val="009A3E42"/>
    <w:rsid w:val="009A447B"/>
    <w:rsid w:val="009A457A"/>
    <w:rsid w:val="009B33B6"/>
    <w:rsid w:val="00AA60A0"/>
    <w:rsid w:val="00AD78A6"/>
    <w:rsid w:val="00AF7BFA"/>
    <w:rsid w:val="00B42206"/>
    <w:rsid w:val="00B45591"/>
    <w:rsid w:val="00B47550"/>
    <w:rsid w:val="00B81B8A"/>
    <w:rsid w:val="00BA4635"/>
    <w:rsid w:val="00BA6A76"/>
    <w:rsid w:val="00BC08B6"/>
    <w:rsid w:val="00BF48D8"/>
    <w:rsid w:val="00C12E4A"/>
    <w:rsid w:val="00C3282D"/>
    <w:rsid w:val="00C37345"/>
    <w:rsid w:val="00C42339"/>
    <w:rsid w:val="00C4723D"/>
    <w:rsid w:val="00C5623C"/>
    <w:rsid w:val="00C6070E"/>
    <w:rsid w:val="00C62CE1"/>
    <w:rsid w:val="00C938CD"/>
    <w:rsid w:val="00C96A8D"/>
    <w:rsid w:val="00CA370B"/>
    <w:rsid w:val="00CA4523"/>
    <w:rsid w:val="00CC2A45"/>
    <w:rsid w:val="00CF76E4"/>
    <w:rsid w:val="00D03B93"/>
    <w:rsid w:val="00D05B9C"/>
    <w:rsid w:val="00D20AF5"/>
    <w:rsid w:val="00D553AB"/>
    <w:rsid w:val="00D61A8F"/>
    <w:rsid w:val="00D91E28"/>
    <w:rsid w:val="00DA06BA"/>
    <w:rsid w:val="00DD4072"/>
    <w:rsid w:val="00DD5204"/>
    <w:rsid w:val="00DE0C0D"/>
    <w:rsid w:val="00DE0C29"/>
    <w:rsid w:val="00DE7644"/>
    <w:rsid w:val="00DF0F76"/>
    <w:rsid w:val="00DF130C"/>
    <w:rsid w:val="00E10D86"/>
    <w:rsid w:val="00E227A8"/>
    <w:rsid w:val="00E2747A"/>
    <w:rsid w:val="00E400A6"/>
    <w:rsid w:val="00E451F2"/>
    <w:rsid w:val="00E46A07"/>
    <w:rsid w:val="00E510A9"/>
    <w:rsid w:val="00E71901"/>
    <w:rsid w:val="00E731F6"/>
    <w:rsid w:val="00E73E76"/>
    <w:rsid w:val="00E77AF3"/>
    <w:rsid w:val="00EA3B37"/>
    <w:rsid w:val="00EC4BD9"/>
    <w:rsid w:val="00EE1444"/>
    <w:rsid w:val="00EE7682"/>
    <w:rsid w:val="00EF47B1"/>
    <w:rsid w:val="00EF4AFE"/>
    <w:rsid w:val="00F044D7"/>
    <w:rsid w:val="00F24DEC"/>
    <w:rsid w:val="00F31E5D"/>
    <w:rsid w:val="00F472E5"/>
    <w:rsid w:val="00F517B2"/>
    <w:rsid w:val="00F51FEF"/>
    <w:rsid w:val="00F52AA0"/>
    <w:rsid w:val="00F57059"/>
    <w:rsid w:val="00FA0474"/>
    <w:rsid w:val="00FA64A8"/>
    <w:rsid w:val="00FD0B71"/>
    <w:rsid w:val="00FD4068"/>
    <w:rsid w:val="00FD6321"/>
    <w:rsid w:val="00FD7985"/>
    <w:rsid w:val="00FD7F1E"/>
    <w:rsid w:val="00FF3340"/>
    <w:rsid w:val="00FF3ECB"/>
    <w:rsid w:val="0D1D9ED0"/>
    <w:rsid w:val="4FA1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6796F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25085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250853"/>
  </w:style>
  <w:style w:type="character" w:customStyle="1" w:styleId="hljs-string">
    <w:name w:val="hljs-string"/>
    <w:basedOn w:val="Fontepargpadro"/>
    <w:rsid w:val="00250853"/>
  </w:style>
  <w:style w:type="character" w:customStyle="1" w:styleId="hljs-selector-tag">
    <w:name w:val="hljs-selector-tag"/>
    <w:basedOn w:val="Fontepargpadro"/>
    <w:rsid w:val="00250853"/>
  </w:style>
  <w:style w:type="character" w:customStyle="1" w:styleId="hljs-comment">
    <w:name w:val="hljs-comment"/>
    <w:basedOn w:val="Fontepargpadro"/>
    <w:rsid w:val="00250853"/>
  </w:style>
  <w:style w:type="character" w:customStyle="1" w:styleId="hljs-title">
    <w:name w:val="hljs-title"/>
    <w:basedOn w:val="Fontepargpadro"/>
    <w:rsid w:val="00250853"/>
  </w:style>
  <w:style w:type="character" w:customStyle="1" w:styleId="hljs-params">
    <w:name w:val="hljs-params"/>
    <w:basedOn w:val="Fontepargpadro"/>
    <w:rsid w:val="00250853"/>
  </w:style>
  <w:style w:type="character" w:customStyle="1" w:styleId="hljs-number">
    <w:name w:val="hljs-number"/>
    <w:basedOn w:val="Fontepargpadro"/>
    <w:rsid w:val="00250853"/>
  </w:style>
  <w:style w:type="character" w:customStyle="1" w:styleId="hljs-section">
    <w:name w:val="hljs-section"/>
    <w:basedOn w:val="Fontepargpadro"/>
    <w:rsid w:val="00315183"/>
  </w:style>
  <w:style w:type="character" w:customStyle="1" w:styleId="hljs-bullet">
    <w:name w:val="hljs-bullet"/>
    <w:basedOn w:val="Fontepargpadro"/>
    <w:rsid w:val="00315183"/>
  </w:style>
  <w:style w:type="character" w:customStyle="1" w:styleId="hljs-strong">
    <w:name w:val="hljs-strong"/>
    <w:basedOn w:val="Fontepargpadro"/>
    <w:rsid w:val="00315183"/>
  </w:style>
  <w:style w:type="character" w:customStyle="1" w:styleId="hljs-emphasis">
    <w:name w:val="hljs-emphasis"/>
    <w:basedOn w:val="Fontepargpadro"/>
    <w:rsid w:val="00315183"/>
  </w:style>
  <w:style w:type="character" w:customStyle="1" w:styleId="hljs-subst">
    <w:name w:val="hljs-subst"/>
    <w:basedOn w:val="Fontepargpadro"/>
    <w:rsid w:val="00315183"/>
  </w:style>
  <w:style w:type="character" w:customStyle="1" w:styleId="hljs-attr">
    <w:name w:val="hljs-attr"/>
    <w:basedOn w:val="Fontepargpadro"/>
    <w:rsid w:val="00315183"/>
  </w:style>
  <w:style w:type="character" w:customStyle="1" w:styleId="hljs-builtin">
    <w:name w:val="hljs-built_in"/>
    <w:basedOn w:val="Fontepargpadro"/>
    <w:rsid w:val="00330839"/>
  </w:style>
  <w:style w:type="character" w:customStyle="1" w:styleId="hljs-literal">
    <w:name w:val="hljs-literal"/>
    <w:basedOn w:val="Fontepargpadro"/>
    <w:rsid w:val="00330839"/>
  </w:style>
  <w:style w:type="character" w:styleId="HiperlinkVisitado">
    <w:name w:val="FollowedHyperlink"/>
    <w:basedOn w:val="Fontepargpadro"/>
    <w:uiPriority w:val="99"/>
    <w:semiHidden/>
    <w:unhideWhenUsed/>
    <w:rsid w:val="002A7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233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969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13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1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93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928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653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82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894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0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64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27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45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32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90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42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04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00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92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ursos.alura.com.br/course/python-gpt-crie-chatbot-com-ia/task/14790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lura-cursos/Projeto---3573/archive/e97616ce54ed2b6c3f4f7dc5054d3d0746466c64.zip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ursos.alura.com.br/course/python-gpt-crie-chatbot-com-ia/task/147897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cursos.alura.com.br/course/python-gpt-crie-chatbot-com-ia/task/147897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ursos.alura.com.br/course/python-gpt-crie-chatbot-com-ia/task/1479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30</TotalTime>
  <Pages>1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Augusto Almeida Passos</cp:lastModifiedBy>
  <cp:revision>65</cp:revision>
  <cp:lastPrinted>2006-08-31T06:40:00Z</cp:lastPrinted>
  <dcterms:created xsi:type="dcterms:W3CDTF">2023-12-18T09:34:00Z</dcterms:created>
  <dcterms:modified xsi:type="dcterms:W3CDTF">2024-09-24T21:16:00Z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