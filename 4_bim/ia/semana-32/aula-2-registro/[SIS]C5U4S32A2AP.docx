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52E96C3D" w:rsidR="00E227A8" w:rsidRPr="006A5569" w:rsidRDefault="41736EEB" w:rsidP="41736EEB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47EC0121">
        <w:rPr>
          <w:rFonts w:ascii="Poppins" w:hAnsi="Poppins" w:cs="Poppins"/>
          <w:sz w:val="24"/>
          <w:szCs w:val="24"/>
        </w:rPr>
        <w:t xml:space="preserve">Roteiro de </w:t>
      </w:r>
      <w:r w:rsidR="0086440B">
        <w:rPr>
          <w:rFonts w:ascii="Poppins" w:hAnsi="Poppins" w:cs="Poppins"/>
          <w:sz w:val="24"/>
          <w:szCs w:val="24"/>
        </w:rPr>
        <w:t>a</w:t>
      </w:r>
      <w:r w:rsidRPr="47EC0121">
        <w:rPr>
          <w:rFonts w:ascii="Poppins" w:hAnsi="Poppins" w:cs="Poppins"/>
          <w:sz w:val="24"/>
          <w:szCs w:val="24"/>
        </w:rPr>
        <w:t xml:space="preserve">tividade </w:t>
      </w:r>
      <w:r w:rsidR="0086440B">
        <w:rPr>
          <w:rFonts w:ascii="Poppins" w:hAnsi="Poppins" w:cs="Poppins"/>
          <w:sz w:val="24"/>
          <w:szCs w:val="24"/>
        </w:rPr>
        <w:t>p</w:t>
      </w:r>
      <w:r w:rsidRPr="47EC0121">
        <w:rPr>
          <w:rFonts w:ascii="Poppins" w:hAnsi="Poppins" w:cs="Poppins"/>
          <w:sz w:val="24"/>
          <w:szCs w:val="24"/>
        </w:rPr>
        <w:t>rática</w:t>
      </w:r>
    </w:p>
    <w:p w14:paraId="4CF5E947" w14:textId="77777777" w:rsidR="00814E58" w:rsidRPr="006A5569" w:rsidRDefault="00814E58" w:rsidP="00814E58">
      <w:pPr>
        <w:rPr>
          <w:rFonts w:ascii="Poppins" w:hAnsi="Poppins" w:cs="Poppins"/>
        </w:rPr>
      </w:pPr>
    </w:p>
    <w:p w14:paraId="3859BC60" w14:textId="7A01095D" w:rsidR="00E227A8" w:rsidRPr="006A5569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6A5569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6A5569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6A5569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6A5569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6A5569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6A5569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6A5569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6A5569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6A5569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6A5569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6BB1AA7" w14:textId="5500D9BB" w:rsidR="0030410B" w:rsidRPr="006A5569" w:rsidRDefault="0060776C" w:rsidP="0030410B">
      <w:pPr>
        <w:rPr>
          <w:rFonts w:ascii="Poppins" w:hAnsi="Poppins" w:cs="Poppins"/>
          <w:b/>
          <w:bCs/>
          <w:noProof/>
        </w:rPr>
      </w:pPr>
      <w:r w:rsidRPr="006A5569">
        <w:rPr>
          <w:rFonts w:ascii="Poppins" w:hAnsi="Poppins" w:cs="Poppins"/>
          <w:b/>
          <w:bCs/>
          <w:noProof/>
        </w:rPr>
        <w:t>Título</w:t>
      </w:r>
      <w:r w:rsidR="00E227A8" w:rsidRPr="006A5569">
        <w:rPr>
          <w:rFonts w:ascii="Poppins" w:hAnsi="Poppins" w:cs="Poppins"/>
          <w:b/>
          <w:bCs/>
          <w:noProof/>
        </w:rPr>
        <w:t xml:space="preserve"> da atividade</w:t>
      </w:r>
      <w:r w:rsidRPr="006A5569">
        <w:rPr>
          <w:rFonts w:ascii="Poppins" w:hAnsi="Poppins" w:cs="Poppins"/>
          <w:b/>
          <w:bCs/>
          <w:noProof/>
        </w:rPr>
        <w:t xml:space="preserve">: </w:t>
      </w:r>
      <w:r w:rsidR="00743EE0">
        <w:rPr>
          <w:rFonts w:ascii="Poppins" w:hAnsi="Poppins" w:cs="Poppins"/>
          <w:b/>
          <w:bCs/>
          <w:noProof/>
        </w:rPr>
        <w:t>v</w:t>
      </w:r>
      <w:r w:rsidR="00743EE0" w:rsidRPr="006A5569">
        <w:rPr>
          <w:rFonts w:ascii="Poppins" w:hAnsi="Poppins" w:cs="Poppins"/>
          <w:b/>
          <w:bCs/>
          <w:noProof/>
        </w:rPr>
        <w:t xml:space="preserve">alidação </w:t>
      </w:r>
      <w:r w:rsidR="00222220" w:rsidRPr="006A5569">
        <w:rPr>
          <w:rFonts w:ascii="Poppins" w:hAnsi="Poppins" w:cs="Poppins"/>
          <w:b/>
          <w:bCs/>
          <w:noProof/>
        </w:rPr>
        <w:t>de códigos promocionais</w:t>
      </w:r>
    </w:p>
    <w:p w14:paraId="7D729C0E" w14:textId="77777777" w:rsidR="006A5569" w:rsidRDefault="006A5569" w:rsidP="002F542C">
      <w:pPr>
        <w:rPr>
          <w:rFonts w:ascii="Poppins" w:hAnsi="Poppins" w:cs="Poppins"/>
          <w:b/>
          <w:bCs/>
          <w:noProof/>
        </w:rPr>
      </w:pPr>
      <w:bookmarkStart w:id="0" w:name="_GoBack"/>
      <w:bookmarkEnd w:id="0"/>
    </w:p>
    <w:p w14:paraId="61BBFB30" w14:textId="60EA70BC" w:rsidR="002F542C" w:rsidRPr="006A5569" w:rsidRDefault="006A5569" w:rsidP="002F542C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Tempo: </w:t>
      </w:r>
      <w:r w:rsidRPr="006A5569">
        <w:rPr>
          <w:rFonts w:ascii="Poppins" w:hAnsi="Poppins" w:cs="Poppins"/>
          <w:noProof/>
        </w:rPr>
        <w:t>30 min</w:t>
      </w:r>
      <w:r w:rsidR="00743EE0">
        <w:rPr>
          <w:rFonts w:ascii="Poppins" w:hAnsi="Poppins" w:cs="Poppins"/>
          <w:noProof/>
        </w:rPr>
        <w:t>utos</w:t>
      </w:r>
    </w:p>
    <w:p w14:paraId="2D447BB3" w14:textId="77777777" w:rsidR="006A5569" w:rsidRDefault="006A5569" w:rsidP="002F542C">
      <w:pPr>
        <w:rPr>
          <w:rFonts w:ascii="Poppins" w:hAnsi="Poppins" w:cs="Poppins"/>
          <w:b/>
          <w:bCs/>
          <w:noProof/>
        </w:rPr>
      </w:pPr>
    </w:p>
    <w:p w14:paraId="36A6C027" w14:textId="30D9C417" w:rsidR="002F542C" w:rsidRPr="006A5569" w:rsidRDefault="002F542C" w:rsidP="002F542C">
      <w:pPr>
        <w:rPr>
          <w:rFonts w:ascii="Poppins" w:hAnsi="Poppins" w:cs="Poppins"/>
          <w:b/>
          <w:bCs/>
          <w:noProof/>
        </w:rPr>
      </w:pPr>
      <w:r w:rsidRPr="006A5569">
        <w:rPr>
          <w:rFonts w:ascii="Poppins" w:hAnsi="Poppins" w:cs="Poppins"/>
          <w:b/>
          <w:bCs/>
          <w:noProof/>
        </w:rPr>
        <w:t>Lista de materiais</w:t>
      </w:r>
    </w:p>
    <w:p w14:paraId="36266618" w14:textId="4FD19808" w:rsidR="002F542C" w:rsidRPr="006A5569" w:rsidRDefault="002F542C" w:rsidP="002F542C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 xml:space="preserve">Um computador com </w:t>
      </w:r>
      <w:r w:rsidR="00743EE0">
        <w:rPr>
          <w:rFonts w:ascii="Poppins" w:hAnsi="Poppins" w:cs="Poppins"/>
          <w:noProof/>
        </w:rPr>
        <w:t>navegador de</w:t>
      </w:r>
      <w:r w:rsidR="00743EE0" w:rsidRPr="006A5569">
        <w:rPr>
          <w:rFonts w:ascii="Poppins" w:hAnsi="Poppins" w:cs="Poppins"/>
          <w:noProof/>
        </w:rPr>
        <w:t xml:space="preserve"> </w:t>
      </w:r>
      <w:r w:rsidRPr="006A5569">
        <w:rPr>
          <w:rFonts w:ascii="Poppins" w:hAnsi="Poppins" w:cs="Poppins"/>
          <w:noProof/>
        </w:rPr>
        <w:t>internet</w:t>
      </w:r>
      <w:r w:rsidR="00743EE0">
        <w:rPr>
          <w:rFonts w:ascii="Poppins" w:hAnsi="Poppins" w:cs="Poppins"/>
          <w:noProof/>
        </w:rPr>
        <w:t>;</w:t>
      </w:r>
    </w:p>
    <w:p w14:paraId="7A277CF5" w14:textId="46CE858C" w:rsidR="002F542C" w:rsidRPr="006A5569" w:rsidRDefault="002F542C" w:rsidP="002F542C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Caderno para anotações</w:t>
      </w:r>
      <w:r w:rsidR="00743EE0">
        <w:rPr>
          <w:rFonts w:ascii="Poppins" w:hAnsi="Poppins" w:cs="Poppins"/>
          <w:noProof/>
        </w:rPr>
        <w:t>;</w:t>
      </w:r>
    </w:p>
    <w:p w14:paraId="17874C85" w14:textId="772CFFFB" w:rsidR="00257BB3" w:rsidRPr="006A5569" w:rsidRDefault="008A28CF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</w:t>
      </w:r>
      <w:r w:rsidR="002F542C" w:rsidRPr="006A5569">
        <w:rPr>
          <w:rFonts w:ascii="Poppins" w:hAnsi="Poppins" w:cs="Poppins"/>
          <w:noProof/>
        </w:rPr>
        <w:t>aneta</w:t>
      </w:r>
      <w:r w:rsidR="00743EE0">
        <w:rPr>
          <w:rFonts w:ascii="Poppins" w:hAnsi="Poppins" w:cs="Poppins"/>
          <w:noProof/>
        </w:rPr>
        <w:t>.</w:t>
      </w:r>
      <w:r w:rsidR="002F542C" w:rsidRPr="006A5569">
        <w:rPr>
          <w:rFonts w:ascii="Poppins" w:hAnsi="Poppins" w:cs="Poppins"/>
          <w:noProof/>
        </w:rPr>
        <w:br/>
      </w:r>
    </w:p>
    <w:p w14:paraId="161369BA" w14:textId="3C8F564B" w:rsidR="00E227A8" w:rsidRPr="006A5569" w:rsidRDefault="00E227A8" w:rsidP="00E227A8">
      <w:pPr>
        <w:rPr>
          <w:rFonts w:ascii="Poppins" w:hAnsi="Poppins" w:cs="Poppins"/>
          <w:b/>
          <w:bCs/>
          <w:noProof/>
        </w:rPr>
      </w:pPr>
      <w:r w:rsidRPr="006A5569">
        <w:rPr>
          <w:rFonts w:ascii="Poppins" w:hAnsi="Poppins" w:cs="Poppins"/>
          <w:b/>
          <w:bCs/>
          <w:noProof/>
        </w:rPr>
        <w:t>Objetivos</w:t>
      </w:r>
    </w:p>
    <w:p w14:paraId="3EAE92FD" w14:textId="36C2463F" w:rsidR="00397A11" w:rsidRPr="006A5569" w:rsidRDefault="00397A11" w:rsidP="002F542C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Entender como adicionar novas funcionalidades a um chatbot</w:t>
      </w:r>
      <w:r w:rsidR="00743EE0">
        <w:rPr>
          <w:rFonts w:ascii="Poppins" w:hAnsi="Poppins" w:cs="Poppins"/>
          <w:noProof/>
        </w:rPr>
        <w:t>;</w:t>
      </w:r>
    </w:p>
    <w:p w14:paraId="58191F48" w14:textId="641ECFA6" w:rsidR="3A8CD23C" w:rsidRPr="006A5569" w:rsidRDefault="00397A11" w:rsidP="3A8CD23C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Implementar lógica para validar códigos promocionais</w:t>
      </w:r>
      <w:r w:rsidR="00743EE0">
        <w:rPr>
          <w:rFonts w:ascii="Poppins" w:hAnsi="Poppins" w:cs="Poppins"/>
          <w:noProof/>
        </w:rPr>
        <w:t>;</w:t>
      </w:r>
    </w:p>
    <w:p w14:paraId="18A1D3B4" w14:textId="0D110F64" w:rsidR="3A8CD23C" w:rsidRPr="006A5569" w:rsidRDefault="00397A11" w:rsidP="3A8CD23C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Integrar a nova funcionalidade ao chatbot existente</w:t>
      </w:r>
      <w:r w:rsidR="008E62F7">
        <w:rPr>
          <w:rFonts w:ascii="Poppins" w:hAnsi="Poppins" w:cs="Poppins"/>
          <w:noProof/>
        </w:rPr>
        <w:t>;</w:t>
      </w:r>
    </w:p>
    <w:p w14:paraId="17435466" w14:textId="62881B02" w:rsidR="3A8CD23C" w:rsidRPr="006A5569" w:rsidRDefault="00397A11" w:rsidP="3A8CD23C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 xml:space="preserve">Testar o chatbot para garantir que </w:t>
      </w:r>
      <w:r w:rsidR="008E62F7">
        <w:rPr>
          <w:rFonts w:ascii="Poppins" w:hAnsi="Poppins" w:cs="Poppins"/>
          <w:noProof/>
        </w:rPr>
        <w:t xml:space="preserve">ele </w:t>
      </w:r>
      <w:r w:rsidRPr="006A5569">
        <w:rPr>
          <w:rFonts w:ascii="Poppins" w:hAnsi="Poppins" w:cs="Poppins"/>
          <w:noProof/>
        </w:rPr>
        <w:t>reconheça e responda corretamente às perguntas sobre a validade dos códigos promocionais</w:t>
      </w:r>
      <w:r w:rsidR="008E62F7">
        <w:rPr>
          <w:rFonts w:ascii="Poppins" w:hAnsi="Poppins" w:cs="Poppins"/>
          <w:noProof/>
        </w:rPr>
        <w:t>;</w:t>
      </w:r>
    </w:p>
    <w:p w14:paraId="739B55B2" w14:textId="201E1A40" w:rsidR="007B3FBD" w:rsidRPr="006A5569" w:rsidRDefault="00397A11" w:rsidP="002F542C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Documentar os testes realizados e os resultados obtidos, comunicando qualquer observação relevante sobre o funcionamento do sistema.</w:t>
      </w:r>
    </w:p>
    <w:p w14:paraId="1BC0D2D3" w14:textId="77777777" w:rsidR="00397A11" w:rsidRPr="006A5569" w:rsidRDefault="00397A11" w:rsidP="00397A11">
      <w:pPr>
        <w:rPr>
          <w:rFonts w:ascii="Poppins" w:hAnsi="Poppins" w:cs="Poppins"/>
          <w:noProof/>
        </w:rPr>
      </w:pPr>
    </w:p>
    <w:p w14:paraId="4CF9122A" w14:textId="1A8117F6" w:rsidR="002F542C" w:rsidRPr="006A5569" w:rsidRDefault="00E227A8" w:rsidP="3A8CD23C">
      <w:pPr>
        <w:rPr>
          <w:rFonts w:ascii="Poppins" w:hAnsi="Poppins" w:cs="Poppins"/>
          <w:b/>
          <w:bCs/>
          <w:noProof/>
        </w:rPr>
      </w:pPr>
      <w:r w:rsidRPr="006A5569">
        <w:rPr>
          <w:rFonts w:ascii="Poppins" w:hAnsi="Poppins" w:cs="Poppins"/>
          <w:b/>
          <w:bCs/>
          <w:noProof/>
        </w:rPr>
        <w:t xml:space="preserve">Procedimento </w:t>
      </w:r>
      <w:r w:rsidR="00464B32" w:rsidRPr="006A5569">
        <w:rPr>
          <w:rFonts w:ascii="Poppins" w:hAnsi="Poppins" w:cs="Poppins"/>
          <w:b/>
          <w:bCs/>
          <w:noProof/>
        </w:rPr>
        <w:t>e</w:t>
      </w:r>
      <w:r w:rsidRPr="006A5569">
        <w:rPr>
          <w:rFonts w:ascii="Poppins" w:hAnsi="Poppins" w:cs="Poppins"/>
          <w:b/>
          <w:bCs/>
          <w:noProof/>
        </w:rPr>
        <w:t>xperimental</w:t>
      </w:r>
    </w:p>
    <w:p w14:paraId="63CE00D9" w14:textId="469896E2" w:rsidR="002F542C" w:rsidRPr="006A5569" w:rsidRDefault="002F542C" w:rsidP="002F542C">
      <w:p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Nesta atividade, você será responsável por implementar uma nova funcionalidade em um sistema de chatbot que utiliza a OpenAI para fornecer assistência aos usuários. A funcionalidade consiste em validar códigos promocionais fornecidos pelos usuários e fornecer uma resposta adequada sobre a validade desses códigos. Confira o</w:t>
      </w:r>
      <w:r w:rsidR="00B60B0D" w:rsidRPr="006A5569">
        <w:rPr>
          <w:rFonts w:ascii="Poppins" w:hAnsi="Poppins" w:cs="Poppins"/>
          <w:noProof/>
        </w:rPr>
        <w:t xml:space="preserve"> passo a passo</w:t>
      </w:r>
      <w:r w:rsidRPr="006A5569">
        <w:rPr>
          <w:rFonts w:ascii="Poppins" w:hAnsi="Poppins" w:cs="Poppins"/>
          <w:noProof/>
        </w:rPr>
        <w:t xml:space="preserve">: </w:t>
      </w:r>
    </w:p>
    <w:p w14:paraId="486F50C9" w14:textId="77777777" w:rsidR="002F542C" w:rsidRPr="006A5569" w:rsidRDefault="002F542C" w:rsidP="002F542C">
      <w:pPr>
        <w:rPr>
          <w:rFonts w:ascii="Poppins" w:hAnsi="Poppins" w:cs="Poppins"/>
          <w:noProof/>
        </w:rPr>
      </w:pPr>
    </w:p>
    <w:p w14:paraId="5EBFAF5A" w14:textId="36E21C81" w:rsidR="002F542C" w:rsidRPr="006A5569" w:rsidRDefault="002F542C" w:rsidP="002F542C">
      <w:p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1.</w:t>
      </w:r>
      <w:r w:rsidRPr="006A5569">
        <w:rPr>
          <w:rFonts w:ascii="Poppins" w:hAnsi="Poppins" w:cs="Poppins"/>
          <w:noProof/>
        </w:rPr>
        <w:tab/>
        <w:t xml:space="preserve">Implementação da </w:t>
      </w:r>
      <w:r w:rsidR="008E62F7">
        <w:rPr>
          <w:rFonts w:ascii="Poppins" w:hAnsi="Poppins" w:cs="Poppins"/>
          <w:noProof/>
        </w:rPr>
        <w:t>f</w:t>
      </w:r>
      <w:r w:rsidR="008E62F7" w:rsidRPr="006A5569">
        <w:rPr>
          <w:rFonts w:ascii="Poppins" w:hAnsi="Poppins" w:cs="Poppins"/>
          <w:noProof/>
        </w:rPr>
        <w:t xml:space="preserve">unção </w:t>
      </w:r>
      <w:r w:rsidRPr="006A5569">
        <w:rPr>
          <w:rFonts w:ascii="Poppins" w:hAnsi="Poppins" w:cs="Poppins"/>
          <w:noProof/>
        </w:rPr>
        <w:t xml:space="preserve">de </w:t>
      </w:r>
      <w:r w:rsidR="008E62F7">
        <w:rPr>
          <w:rFonts w:ascii="Poppins" w:hAnsi="Poppins" w:cs="Poppins"/>
          <w:noProof/>
        </w:rPr>
        <w:t>v</w:t>
      </w:r>
      <w:r w:rsidR="008E62F7" w:rsidRPr="006A5569">
        <w:rPr>
          <w:rFonts w:ascii="Poppins" w:hAnsi="Poppins" w:cs="Poppins"/>
          <w:noProof/>
        </w:rPr>
        <w:t>alidação</w:t>
      </w:r>
      <w:r w:rsidRPr="006A5569">
        <w:rPr>
          <w:rFonts w:ascii="Poppins" w:hAnsi="Poppins" w:cs="Poppins"/>
          <w:noProof/>
        </w:rPr>
        <w:t>:</w:t>
      </w:r>
    </w:p>
    <w:p w14:paraId="5729E091" w14:textId="1B6C4773" w:rsidR="002F542C" w:rsidRPr="006A5569" w:rsidRDefault="002F542C" w:rsidP="002F542C">
      <w:pPr>
        <w:pStyle w:val="PargrafodaLista"/>
        <w:numPr>
          <w:ilvl w:val="0"/>
          <w:numId w:val="12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Crie uma função chamada validar_codigo_promocional(argumentos) em um arquivo chamado tools_ecomart.py</w:t>
      </w:r>
      <w:r w:rsidR="008E62F7">
        <w:rPr>
          <w:rFonts w:ascii="Poppins" w:hAnsi="Poppins" w:cs="Poppins"/>
          <w:noProof/>
        </w:rPr>
        <w:t>;</w:t>
      </w:r>
    </w:p>
    <w:p w14:paraId="7F624F3E" w14:textId="587A5A4D" w:rsidR="002F542C" w:rsidRPr="006A5569" w:rsidRDefault="008E62F7" w:rsidP="002F542C">
      <w:pPr>
        <w:pStyle w:val="PargrafodaLista"/>
        <w:numPr>
          <w:ilvl w:val="0"/>
          <w:numId w:val="12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Es</w:t>
      </w:r>
      <w:r>
        <w:rPr>
          <w:rFonts w:ascii="Poppins" w:hAnsi="Poppins" w:cs="Poppins"/>
          <w:noProof/>
        </w:rPr>
        <w:t>s</w:t>
      </w:r>
      <w:r w:rsidRPr="006A5569">
        <w:rPr>
          <w:rFonts w:ascii="Poppins" w:hAnsi="Poppins" w:cs="Poppins"/>
          <w:noProof/>
        </w:rPr>
        <w:t xml:space="preserve">a </w:t>
      </w:r>
      <w:r w:rsidR="002F542C" w:rsidRPr="006A5569">
        <w:rPr>
          <w:rFonts w:ascii="Poppins" w:hAnsi="Poppins" w:cs="Poppins"/>
          <w:noProof/>
        </w:rPr>
        <w:t>função deve receber como parâmetro um dicionário chamado argumentos, contendo as informações necessárias para validar o código promocional (como o código em si e a validade)</w:t>
      </w:r>
      <w:r>
        <w:rPr>
          <w:rFonts w:ascii="Poppins" w:hAnsi="Poppins" w:cs="Poppins"/>
          <w:noProof/>
        </w:rPr>
        <w:t>;</w:t>
      </w:r>
    </w:p>
    <w:p w14:paraId="7986F76E" w14:textId="68E71D01" w:rsidR="002F542C" w:rsidRPr="006A5569" w:rsidRDefault="002F542C" w:rsidP="002F542C">
      <w:pPr>
        <w:pStyle w:val="PargrafodaLista"/>
        <w:numPr>
          <w:ilvl w:val="0"/>
          <w:numId w:val="12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lastRenderedPageBreak/>
        <w:t>Implemente a lógica necessária para validar o código promocional com base nos argumentos fornecidos</w:t>
      </w:r>
      <w:r w:rsidR="008E62F7">
        <w:rPr>
          <w:rFonts w:ascii="Poppins" w:hAnsi="Poppins" w:cs="Poppins"/>
          <w:noProof/>
        </w:rPr>
        <w:t>;</w:t>
      </w:r>
    </w:p>
    <w:p w14:paraId="49CF252E" w14:textId="741C99D1" w:rsidR="002F542C" w:rsidRPr="006A5569" w:rsidRDefault="002F542C" w:rsidP="002F542C">
      <w:pPr>
        <w:pStyle w:val="PargrafodaLista"/>
        <w:numPr>
          <w:ilvl w:val="0"/>
          <w:numId w:val="12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A função deve retornar uma mensagem formatada indicando se o código é válido ou não, juntamente com detalhes adicionais, se necessário.</w:t>
      </w:r>
    </w:p>
    <w:p w14:paraId="793FD715" w14:textId="77777777" w:rsidR="002F542C" w:rsidRPr="006A5569" w:rsidRDefault="002F542C" w:rsidP="002F542C">
      <w:pPr>
        <w:rPr>
          <w:rFonts w:ascii="Poppins" w:hAnsi="Poppins" w:cs="Poppins"/>
          <w:noProof/>
        </w:rPr>
      </w:pPr>
    </w:p>
    <w:p w14:paraId="65260716" w14:textId="7EF6F2B0" w:rsidR="002F542C" w:rsidRPr="006A5569" w:rsidRDefault="002F542C" w:rsidP="002F542C">
      <w:p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2.</w:t>
      </w:r>
      <w:r w:rsidRPr="006A5569">
        <w:rPr>
          <w:rFonts w:ascii="Poppins" w:hAnsi="Poppins" w:cs="Poppins"/>
          <w:noProof/>
        </w:rPr>
        <w:tab/>
        <w:t xml:space="preserve">Integração com o </w:t>
      </w:r>
      <w:r w:rsidR="008E62F7">
        <w:rPr>
          <w:rFonts w:ascii="Poppins" w:hAnsi="Poppins" w:cs="Poppins"/>
          <w:noProof/>
        </w:rPr>
        <w:t>c</w:t>
      </w:r>
      <w:r w:rsidR="008E62F7" w:rsidRPr="006A5569">
        <w:rPr>
          <w:rFonts w:ascii="Poppins" w:hAnsi="Poppins" w:cs="Poppins"/>
          <w:noProof/>
        </w:rPr>
        <w:t>hatbot</w:t>
      </w:r>
      <w:r w:rsidRPr="006A5569">
        <w:rPr>
          <w:rFonts w:ascii="Poppins" w:hAnsi="Poppins" w:cs="Poppins"/>
          <w:noProof/>
        </w:rPr>
        <w:t>:</w:t>
      </w:r>
    </w:p>
    <w:p w14:paraId="5D9678F6" w14:textId="62C93C20" w:rsidR="002F542C" w:rsidRPr="006A5569" w:rsidRDefault="002F542C" w:rsidP="002F542C">
      <w:pPr>
        <w:pStyle w:val="PargrafodaLista"/>
        <w:numPr>
          <w:ilvl w:val="0"/>
          <w:numId w:val="13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No arquivo app.py, implemente o código necessário para lidar com a chamada da função validar_codigo_promocional pelo chatbot</w:t>
      </w:r>
      <w:r w:rsidR="008E62F7">
        <w:rPr>
          <w:rFonts w:ascii="Poppins" w:hAnsi="Poppins" w:cs="Poppins"/>
          <w:noProof/>
        </w:rPr>
        <w:t>;</w:t>
      </w:r>
    </w:p>
    <w:p w14:paraId="70AB58A5" w14:textId="101B0430" w:rsidR="002F542C" w:rsidRPr="006A5569" w:rsidRDefault="002F542C" w:rsidP="002F542C">
      <w:pPr>
        <w:pStyle w:val="PargrafodaLista"/>
        <w:numPr>
          <w:ilvl w:val="0"/>
          <w:numId w:val="13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Garanta que o chatbot seja capaz de processar e responder adequadamente quando essa função for acionada pelos usuários.</w:t>
      </w:r>
    </w:p>
    <w:p w14:paraId="78B0D793" w14:textId="77777777" w:rsidR="002F542C" w:rsidRPr="006A5569" w:rsidRDefault="002F542C" w:rsidP="002F542C">
      <w:pPr>
        <w:rPr>
          <w:rFonts w:ascii="Poppins" w:hAnsi="Poppins" w:cs="Poppins"/>
          <w:noProof/>
        </w:rPr>
      </w:pPr>
    </w:p>
    <w:p w14:paraId="7874A5A1" w14:textId="5D1490EF" w:rsidR="002F542C" w:rsidRPr="006A5569" w:rsidRDefault="002F542C" w:rsidP="002F542C">
      <w:p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3.</w:t>
      </w:r>
      <w:r w:rsidRPr="006A5569">
        <w:rPr>
          <w:rFonts w:ascii="Poppins" w:hAnsi="Poppins" w:cs="Poppins"/>
          <w:noProof/>
        </w:rPr>
        <w:tab/>
        <w:t xml:space="preserve">Teste do </w:t>
      </w:r>
      <w:r w:rsidR="008E62F7">
        <w:rPr>
          <w:rFonts w:ascii="Poppins" w:hAnsi="Poppins" w:cs="Poppins"/>
          <w:noProof/>
        </w:rPr>
        <w:t>p</w:t>
      </w:r>
      <w:r w:rsidR="008E62F7" w:rsidRPr="006A5569">
        <w:rPr>
          <w:rFonts w:ascii="Poppins" w:hAnsi="Poppins" w:cs="Poppins"/>
          <w:noProof/>
        </w:rPr>
        <w:t>rojeto</w:t>
      </w:r>
      <w:r w:rsidRPr="006A5569">
        <w:rPr>
          <w:rFonts w:ascii="Poppins" w:hAnsi="Poppins" w:cs="Poppins"/>
          <w:noProof/>
        </w:rPr>
        <w:t>:</w:t>
      </w:r>
    </w:p>
    <w:p w14:paraId="2E02FCB6" w14:textId="7908FD95" w:rsidR="002F542C" w:rsidRPr="006A5569" w:rsidRDefault="002F542C" w:rsidP="002F542C">
      <w:pPr>
        <w:pStyle w:val="PargrafodaLista"/>
        <w:numPr>
          <w:ilvl w:val="0"/>
          <w:numId w:val="14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Realize testes para verificar se o chatbot é capaz de reconhecer e responder corretamente a perguntas sobre a validade de códigos promocionais</w:t>
      </w:r>
      <w:r w:rsidR="008E62F7">
        <w:rPr>
          <w:rFonts w:ascii="Poppins" w:hAnsi="Poppins" w:cs="Poppins"/>
          <w:noProof/>
        </w:rPr>
        <w:t>;</w:t>
      </w:r>
    </w:p>
    <w:p w14:paraId="43A5A942" w14:textId="118A4497" w:rsidR="002F542C" w:rsidRPr="006A5569" w:rsidRDefault="002F542C" w:rsidP="002F542C">
      <w:pPr>
        <w:pStyle w:val="PargrafodaLista"/>
        <w:numPr>
          <w:ilvl w:val="0"/>
          <w:numId w:val="14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Certifique-se de que as respostas fornecidas pelo chatbot estejam formatadas de acordo com as especificações.</w:t>
      </w:r>
    </w:p>
    <w:p w14:paraId="5FFA01CB" w14:textId="77777777" w:rsidR="002F542C" w:rsidRPr="006A5569" w:rsidRDefault="002F542C" w:rsidP="3A8CD23C">
      <w:pPr>
        <w:rPr>
          <w:rFonts w:ascii="Poppins" w:hAnsi="Poppins" w:cs="Poppins"/>
          <w:noProof/>
        </w:rPr>
      </w:pPr>
    </w:p>
    <w:p w14:paraId="7CDF5E34" w14:textId="1EA2DE4A" w:rsidR="002F542C" w:rsidRPr="006A5569" w:rsidRDefault="002F542C" w:rsidP="3A8CD23C">
      <w:p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b/>
          <w:bCs/>
          <w:noProof/>
        </w:rPr>
        <w:t>Entrega</w:t>
      </w:r>
    </w:p>
    <w:p w14:paraId="1E7BD0EE" w14:textId="2281002A" w:rsidR="002F542C" w:rsidRPr="006A5569" w:rsidRDefault="002F542C" w:rsidP="002F542C">
      <w:pPr>
        <w:pStyle w:val="PargrafodaLista"/>
        <w:numPr>
          <w:ilvl w:val="0"/>
          <w:numId w:val="15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Envie os seguintes arquivos através do AVA: tools_ecomart.py e app.py, contendo as implementações da função e do chatbot, respectivamente</w:t>
      </w:r>
      <w:r w:rsidR="008E62F7">
        <w:rPr>
          <w:rFonts w:ascii="Poppins" w:hAnsi="Poppins" w:cs="Poppins"/>
          <w:noProof/>
        </w:rPr>
        <w:t>;</w:t>
      </w:r>
    </w:p>
    <w:p w14:paraId="1DE2F354" w14:textId="2FF4EA4E" w:rsidR="002F542C" w:rsidRPr="006A5569" w:rsidRDefault="002F542C" w:rsidP="002F542C">
      <w:pPr>
        <w:pStyle w:val="PargrafodaLista"/>
        <w:numPr>
          <w:ilvl w:val="0"/>
          <w:numId w:val="15"/>
        </w:numPr>
        <w:rPr>
          <w:rFonts w:ascii="Poppins" w:hAnsi="Poppins" w:cs="Poppins"/>
          <w:noProof/>
        </w:rPr>
      </w:pPr>
      <w:r w:rsidRPr="006A5569">
        <w:rPr>
          <w:rFonts w:ascii="Poppins" w:hAnsi="Poppins" w:cs="Poppins"/>
          <w:noProof/>
        </w:rPr>
        <w:t>Inclua também um relatório descrevendo os testes realizados e os resultados obtidos, juntamente com quaisquer observações relevantes sobre o funcionamento do sistema.</w:t>
      </w:r>
    </w:p>
    <w:sectPr w:rsidR="002F542C" w:rsidRPr="006A556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14FEA" w14:textId="77777777" w:rsidR="008F1DAC" w:rsidRDefault="008F1DAC">
      <w:r>
        <w:separator/>
      </w:r>
    </w:p>
  </w:endnote>
  <w:endnote w:type="continuationSeparator" w:id="0">
    <w:p w14:paraId="40CE0363" w14:textId="77777777" w:rsidR="008F1DAC" w:rsidRDefault="008F1DAC">
      <w:r>
        <w:continuationSeparator/>
      </w:r>
    </w:p>
  </w:endnote>
  <w:endnote w:type="continuationNotice" w:id="1">
    <w:p w14:paraId="45BE8EEF" w14:textId="77777777" w:rsidR="008F1DAC" w:rsidRDefault="008F1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58A7E8B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D139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D139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F3F81" w14:textId="77777777" w:rsidR="008F1DAC" w:rsidRDefault="008F1DAC">
      <w:r>
        <w:separator/>
      </w:r>
    </w:p>
  </w:footnote>
  <w:footnote w:type="continuationSeparator" w:id="0">
    <w:p w14:paraId="0EA0BEF0" w14:textId="77777777" w:rsidR="008F1DAC" w:rsidRDefault="008F1DAC">
      <w:r>
        <w:continuationSeparator/>
      </w:r>
    </w:p>
  </w:footnote>
  <w:footnote w:type="continuationNotice" w:id="1">
    <w:p w14:paraId="1EB68501" w14:textId="77777777" w:rsidR="008F1DAC" w:rsidRDefault="008F1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9D7D1" w14:textId="1403A5BB" w:rsidR="00FD1396" w:rsidRDefault="00FD1396" w:rsidP="00FD1396">
    <w:pPr>
      <w:pStyle w:val="Cabealho"/>
      <w:jc w:val="right"/>
    </w:pPr>
    <w:r>
      <w:rPr>
        <w:noProof/>
      </w:rPr>
      <w:drawing>
        <wp:inline distT="0" distB="0" distL="0" distR="0" wp14:anchorId="248B5EF1" wp14:editId="11C60C89">
          <wp:extent cx="2247900" cy="387350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7900" cy="387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3C5F4B55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53"/>
    <w:multiLevelType w:val="hybridMultilevel"/>
    <w:tmpl w:val="BCA81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70C2"/>
    <w:multiLevelType w:val="multilevel"/>
    <w:tmpl w:val="4452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2EB0"/>
    <w:multiLevelType w:val="hybridMultilevel"/>
    <w:tmpl w:val="93F49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98F"/>
    <w:multiLevelType w:val="hybridMultilevel"/>
    <w:tmpl w:val="BC00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541D2"/>
    <w:multiLevelType w:val="hybridMultilevel"/>
    <w:tmpl w:val="AA786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DD4E69"/>
    <w:multiLevelType w:val="multilevel"/>
    <w:tmpl w:val="C0F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17353"/>
    <w:multiLevelType w:val="hybridMultilevel"/>
    <w:tmpl w:val="15E0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E0EF1"/>
    <w:multiLevelType w:val="hybridMultilevel"/>
    <w:tmpl w:val="E9D4F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8"/>
  </w:num>
  <w:num w:numId="5">
    <w:abstractNumId w:val="13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12"/>
  </w:num>
  <w:num w:numId="14">
    <w:abstractNumId w:val="11"/>
  </w:num>
  <w:num w:numId="1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B31F1"/>
    <w:rsid w:val="000C6619"/>
    <w:rsid w:val="000F7DE9"/>
    <w:rsid w:val="0010625B"/>
    <w:rsid w:val="00124756"/>
    <w:rsid w:val="00160195"/>
    <w:rsid w:val="001856E2"/>
    <w:rsid w:val="001904F2"/>
    <w:rsid w:val="001A2D86"/>
    <w:rsid w:val="001A32C9"/>
    <w:rsid w:val="001C335A"/>
    <w:rsid w:val="001E7BC0"/>
    <w:rsid w:val="00222220"/>
    <w:rsid w:val="002344C7"/>
    <w:rsid w:val="002372B1"/>
    <w:rsid w:val="00252F67"/>
    <w:rsid w:val="00256D8D"/>
    <w:rsid w:val="00257BB3"/>
    <w:rsid w:val="002632D3"/>
    <w:rsid w:val="00264B6B"/>
    <w:rsid w:val="002B6BCE"/>
    <w:rsid w:val="002C66A1"/>
    <w:rsid w:val="002C6EC9"/>
    <w:rsid w:val="002D1A6D"/>
    <w:rsid w:val="002D51E3"/>
    <w:rsid w:val="002E6314"/>
    <w:rsid w:val="002F542C"/>
    <w:rsid w:val="003009B4"/>
    <w:rsid w:val="003031BD"/>
    <w:rsid w:val="0030410B"/>
    <w:rsid w:val="0032632E"/>
    <w:rsid w:val="003365AE"/>
    <w:rsid w:val="003451F6"/>
    <w:rsid w:val="00367C72"/>
    <w:rsid w:val="00397A11"/>
    <w:rsid w:val="003B1CC9"/>
    <w:rsid w:val="003C032E"/>
    <w:rsid w:val="003D71CA"/>
    <w:rsid w:val="00454835"/>
    <w:rsid w:val="004607AA"/>
    <w:rsid w:val="00464B32"/>
    <w:rsid w:val="0049022A"/>
    <w:rsid w:val="00490BF9"/>
    <w:rsid w:val="00491C71"/>
    <w:rsid w:val="004B66A3"/>
    <w:rsid w:val="004E713D"/>
    <w:rsid w:val="00501034"/>
    <w:rsid w:val="00527A49"/>
    <w:rsid w:val="005402C4"/>
    <w:rsid w:val="0054587F"/>
    <w:rsid w:val="005464B0"/>
    <w:rsid w:val="00551692"/>
    <w:rsid w:val="005517B2"/>
    <w:rsid w:val="0056597A"/>
    <w:rsid w:val="00582CB3"/>
    <w:rsid w:val="00585F34"/>
    <w:rsid w:val="005A5A09"/>
    <w:rsid w:val="005E4165"/>
    <w:rsid w:val="005F74BB"/>
    <w:rsid w:val="0060776C"/>
    <w:rsid w:val="0063273B"/>
    <w:rsid w:val="0066796F"/>
    <w:rsid w:val="00676B29"/>
    <w:rsid w:val="006A5569"/>
    <w:rsid w:val="006B3AE9"/>
    <w:rsid w:val="006C20F8"/>
    <w:rsid w:val="006E120B"/>
    <w:rsid w:val="007075F2"/>
    <w:rsid w:val="00723D5E"/>
    <w:rsid w:val="007429AB"/>
    <w:rsid w:val="00743EE0"/>
    <w:rsid w:val="00751291"/>
    <w:rsid w:val="007671B4"/>
    <w:rsid w:val="00773A8C"/>
    <w:rsid w:val="0078262D"/>
    <w:rsid w:val="00792720"/>
    <w:rsid w:val="007B3FBD"/>
    <w:rsid w:val="007B6ABF"/>
    <w:rsid w:val="007E449E"/>
    <w:rsid w:val="007F391B"/>
    <w:rsid w:val="00814E58"/>
    <w:rsid w:val="0083474B"/>
    <w:rsid w:val="00841D59"/>
    <w:rsid w:val="00851368"/>
    <w:rsid w:val="00864065"/>
    <w:rsid w:val="0086440B"/>
    <w:rsid w:val="008925A9"/>
    <w:rsid w:val="008A0B55"/>
    <w:rsid w:val="008A28CF"/>
    <w:rsid w:val="008B4C24"/>
    <w:rsid w:val="008C40DD"/>
    <w:rsid w:val="008E62F7"/>
    <w:rsid w:val="008F1DAC"/>
    <w:rsid w:val="008F775A"/>
    <w:rsid w:val="009176B9"/>
    <w:rsid w:val="0092769D"/>
    <w:rsid w:val="0094502B"/>
    <w:rsid w:val="00966015"/>
    <w:rsid w:val="00976F29"/>
    <w:rsid w:val="009804B1"/>
    <w:rsid w:val="009A3E42"/>
    <w:rsid w:val="009A447B"/>
    <w:rsid w:val="009B33B6"/>
    <w:rsid w:val="00A72B2F"/>
    <w:rsid w:val="00AA60A0"/>
    <w:rsid w:val="00AD78A6"/>
    <w:rsid w:val="00AE774B"/>
    <w:rsid w:val="00AF7BFA"/>
    <w:rsid w:val="00B45591"/>
    <w:rsid w:val="00B47550"/>
    <w:rsid w:val="00B60B0D"/>
    <w:rsid w:val="00B6416D"/>
    <w:rsid w:val="00BA4635"/>
    <w:rsid w:val="00BA6A76"/>
    <w:rsid w:val="00C12E4A"/>
    <w:rsid w:val="00C37345"/>
    <w:rsid w:val="00C42339"/>
    <w:rsid w:val="00C4723D"/>
    <w:rsid w:val="00C5623C"/>
    <w:rsid w:val="00C6070E"/>
    <w:rsid w:val="00C62CE1"/>
    <w:rsid w:val="00C96A8D"/>
    <w:rsid w:val="00CA4523"/>
    <w:rsid w:val="00CC2A45"/>
    <w:rsid w:val="00CD4F1A"/>
    <w:rsid w:val="00CF76E4"/>
    <w:rsid w:val="00D03B93"/>
    <w:rsid w:val="00D05B9C"/>
    <w:rsid w:val="00D20AF5"/>
    <w:rsid w:val="00D370C4"/>
    <w:rsid w:val="00D553AB"/>
    <w:rsid w:val="00D61A8F"/>
    <w:rsid w:val="00DC1994"/>
    <w:rsid w:val="00DD4072"/>
    <w:rsid w:val="00DD5204"/>
    <w:rsid w:val="00DE0C0D"/>
    <w:rsid w:val="00DE0C29"/>
    <w:rsid w:val="00DF130C"/>
    <w:rsid w:val="00E10D86"/>
    <w:rsid w:val="00E13CB7"/>
    <w:rsid w:val="00E227A8"/>
    <w:rsid w:val="00E2747A"/>
    <w:rsid w:val="00E400A6"/>
    <w:rsid w:val="00E46A07"/>
    <w:rsid w:val="00E510A9"/>
    <w:rsid w:val="00E637D2"/>
    <w:rsid w:val="00E652C9"/>
    <w:rsid w:val="00E71901"/>
    <w:rsid w:val="00E73E76"/>
    <w:rsid w:val="00E77AF3"/>
    <w:rsid w:val="00EA3B37"/>
    <w:rsid w:val="00EE1444"/>
    <w:rsid w:val="00EF47B1"/>
    <w:rsid w:val="00EF4AFE"/>
    <w:rsid w:val="00F02E13"/>
    <w:rsid w:val="00F044D7"/>
    <w:rsid w:val="00F31E5D"/>
    <w:rsid w:val="00F472E5"/>
    <w:rsid w:val="00F51FEF"/>
    <w:rsid w:val="00F52927"/>
    <w:rsid w:val="00F52AA0"/>
    <w:rsid w:val="00F57059"/>
    <w:rsid w:val="00FA0474"/>
    <w:rsid w:val="00FC6274"/>
    <w:rsid w:val="00FD1396"/>
    <w:rsid w:val="00FD7F1E"/>
    <w:rsid w:val="00FF3340"/>
    <w:rsid w:val="00FF3ECB"/>
    <w:rsid w:val="0985C91A"/>
    <w:rsid w:val="32269D4E"/>
    <w:rsid w:val="370FCEDB"/>
    <w:rsid w:val="3A8CD23C"/>
    <w:rsid w:val="41736EEB"/>
    <w:rsid w:val="47EC0121"/>
    <w:rsid w:val="535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6796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B3FB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7B3FBD"/>
  </w:style>
  <w:style w:type="character" w:customStyle="1" w:styleId="hljs-keyword">
    <w:name w:val="hljs-keyword"/>
    <w:basedOn w:val="Fontepargpadro"/>
    <w:rsid w:val="007B3FBD"/>
  </w:style>
  <w:style w:type="character" w:customStyle="1" w:styleId="hljs-title">
    <w:name w:val="hljs-title"/>
    <w:basedOn w:val="Fontepargpadro"/>
    <w:rsid w:val="007B3FBD"/>
  </w:style>
  <w:style w:type="character" w:customStyle="1" w:styleId="hljs-builtin">
    <w:name w:val="hljs-built_in"/>
    <w:basedOn w:val="Fontepargpadro"/>
    <w:rsid w:val="007B3FBD"/>
  </w:style>
  <w:style w:type="character" w:customStyle="1" w:styleId="hljs-punctuation">
    <w:name w:val="hljs-punctuation"/>
    <w:basedOn w:val="Fontepargpadro"/>
    <w:rsid w:val="007B3FBD"/>
  </w:style>
  <w:style w:type="character" w:customStyle="1" w:styleId="hljs-attr">
    <w:name w:val="hljs-attr"/>
    <w:basedOn w:val="Fontepargpadro"/>
    <w:rsid w:val="007B3FBD"/>
  </w:style>
  <w:style w:type="character" w:customStyle="1" w:styleId="hljs-comment">
    <w:name w:val="hljs-comment"/>
    <w:basedOn w:val="Fontepargpadro"/>
    <w:rsid w:val="007B3FBD"/>
  </w:style>
  <w:style w:type="character" w:customStyle="1" w:styleId="hljs-literal">
    <w:name w:val="hljs-literal"/>
    <w:basedOn w:val="Fontepargpadro"/>
    <w:rsid w:val="007B3FBD"/>
  </w:style>
  <w:style w:type="character" w:customStyle="1" w:styleId="hljs-number">
    <w:name w:val="hljs-number"/>
    <w:basedOn w:val="Fontepargpadro"/>
    <w:rsid w:val="007B3FBD"/>
  </w:style>
  <w:style w:type="character" w:customStyle="1" w:styleId="hljs-params">
    <w:name w:val="hljs-params"/>
    <w:basedOn w:val="Fontepargpadro"/>
    <w:rsid w:val="007B3FBD"/>
  </w:style>
  <w:style w:type="character" w:customStyle="1" w:styleId="hljs-subst">
    <w:name w:val="hljs-subst"/>
    <w:basedOn w:val="Fontepargpadro"/>
    <w:rsid w:val="007B3FBD"/>
  </w:style>
  <w:style w:type="character" w:customStyle="1" w:styleId="CabealhoChar">
    <w:name w:val="Cabeçalho Char"/>
    <w:basedOn w:val="Fontepargpadro"/>
    <w:link w:val="Cabealho"/>
    <w:uiPriority w:val="99"/>
    <w:rsid w:val="00FD13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19"/>
    <w:rsid w:val="007D1664"/>
    <w:rsid w:val="00E6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249146759F4B57BBFB04E40376140D">
    <w:name w:val="17249146759F4B57BBFB04E40376140D"/>
    <w:rsid w:val="00E67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10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</cp:revision>
  <cp:lastPrinted>2006-08-31T06:40:00Z</cp:lastPrinted>
  <dcterms:created xsi:type="dcterms:W3CDTF">2024-10-08T20:31:00Z</dcterms:created>
  <dcterms:modified xsi:type="dcterms:W3CDTF">2024-10-14T13:50:00Z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