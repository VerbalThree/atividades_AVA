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4F356CC1" w:rsidP="4F356CC1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4F356CC1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0116657D" w:rsidR="00CE4322" w:rsidRPr="00E05EC3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E05EC3" w:rsidRPr="00E05EC3">
        <w:rPr>
          <w:rFonts w:ascii="Poppins" w:hAnsi="Poppins" w:cs="Poppins"/>
          <w:b/>
          <w:bCs/>
          <w:noProof/>
          <w:sz w:val="32"/>
          <w:szCs w:val="32"/>
        </w:rPr>
        <w:t xml:space="preserve">Alteração de </w:t>
      </w:r>
      <w:r w:rsidR="00621CA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E05EC3" w:rsidRPr="00E05EC3">
        <w:rPr>
          <w:rFonts w:ascii="Poppins" w:hAnsi="Poppins" w:cs="Poppins"/>
          <w:b/>
          <w:bCs/>
          <w:noProof/>
          <w:sz w:val="32"/>
          <w:szCs w:val="32"/>
        </w:rPr>
        <w:t xml:space="preserve">ados </w:t>
      </w:r>
      <w:r w:rsidR="00621CA5">
        <w:rPr>
          <w:rFonts w:ascii="Poppins" w:hAnsi="Poppins" w:cs="Poppins"/>
          <w:b/>
          <w:bCs/>
          <w:noProof/>
          <w:sz w:val="32"/>
          <w:szCs w:val="32"/>
        </w:rPr>
        <w:t>t</w:t>
      </w:r>
      <w:r w:rsidR="00E05EC3" w:rsidRPr="00E05EC3">
        <w:rPr>
          <w:rFonts w:ascii="Poppins" w:hAnsi="Poppins" w:cs="Poppins"/>
          <w:b/>
          <w:bCs/>
          <w:noProof/>
          <w:sz w:val="32"/>
          <w:szCs w:val="32"/>
        </w:rPr>
        <w:t>abulares</w:t>
      </w:r>
    </w:p>
    <w:p w14:paraId="6C72E550" w14:textId="77777777" w:rsidR="00751B39" w:rsidRDefault="00751B39" w:rsidP="00751B39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41AF0" w14:textId="16284696" w:rsidR="00751B39" w:rsidRPr="00751B39" w:rsidRDefault="00751B39" w:rsidP="00751B39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00751B39">
        <w:rPr>
          <w:rFonts w:ascii="Poppins" w:hAnsi="Poppins" w:cs="Poppins"/>
          <w:b/>
          <w:bCs/>
          <w:noProof/>
        </w:rPr>
        <w:t>Lista de materiais</w:t>
      </w:r>
      <w:r>
        <w:rPr>
          <w:rFonts w:ascii="Poppins" w:hAnsi="Poppins" w:cs="Poppins"/>
          <w:b/>
          <w:bCs/>
          <w:noProof/>
        </w:rPr>
        <w:br/>
      </w:r>
    </w:p>
    <w:p w14:paraId="7A1A19D0" w14:textId="0DFA543B" w:rsidR="00751B39" w:rsidRPr="00814E58" w:rsidRDefault="00751B39" w:rsidP="00751B39">
      <w:pPr>
        <w:pStyle w:val="PargrafodaLista"/>
        <w:numPr>
          <w:ilvl w:val="0"/>
          <w:numId w:val="1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 Internet</w:t>
      </w:r>
      <w:r w:rsidR="00621CA5">
        <w:rPr>
          <w:rFonts w:ascii="Poppins Light" w:hAnsi="Poppins Light" w:cs="Poppins Light"/>
          <w:noProof/>
        </w:rPr>
        <w:t>.</w:t>
      </w:r>
    </w:p>
    <w:p w14:paraId="49828DA3" w14:textId="2230D46A" w:rsidR="00751B39" w:rsidRDefault="00751B39" w:rsidP="00751B39">
      <w:pPr>
        <w:pStyle w:val="PargrafodaLista"/>
        <w:numPr>
          <w:ilvl w:val="0"/>
          <w:numId w:val="1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621CA5">
        <w:rPr>
          <w:rFonts w:ascii="Poppins Light" w:hAnsi="Poppins Light" w:cs="Poppins Light"/>
          <w:noProof/>
        </w:rPr>
        <w:t>.</w:t>
      </w:r>
    </w:p>
    <w:p w14:paraId="5334F644" w14:textId="7C46D37F" w:rsidR="00751B39" w:rsidRDefault="00751B39" w:rsidP="00751B39">
      <w:pPr>
        <w:pStyle w:val="PargrafodaLista"/>
        <w:numPr>
          <w:ilvl w:val="0"/>
          <w:numId w:val="15"/>
        </w:numPr>
        <w:spacing w:line="276" w:lineRule="auto"/>
        <w:rPr>
          <w:rFonts w:ascii="Poppins Light" w:hAnsi="Poppins Light" w:cs="Poppins Light"/>
          <w:noProof/>
        </w:rPr>
      </w:pPr>
      <w:r w:rsidRPr="00751B39">
        <w:rPr>
          <w:rFonts w:ascii="Poppins Light" w:hAnsi="Poppins Light" w:cs="Poppins Light"/>
          <w:noProof/>
        </w:rPr>
        <w:t>1 caneta</w:t>
      </w:r>
      <w:r w:rsidR="00621CA5">
        <w:rPr>
          <w:rFonts w:ascii="Poppins Light" w:hAnsi="Poppins Light" w:cs="Poppins Light"/>
          <w:noProof/>
        </w:rPr>
        <w:t>.</w:t>
      </w:r>
    </w:p>
    <w:p w14:paraId="7433EC71" w14:textId="77777777" w:rsidR="00751B39" w:rsidRDefault="00751B39" w:rsidP="00751B39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6E782D7A" w14:textId="534017FA" w:rsidR="00751B39" w:rsidRPr="00751B39" w:rsidRDefault="00751B39" w:rsidP="00751B3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51B39">
        <w:rPr>
          <w:rFonts w:ascii="Poppins" w:hAnsi="Poppins" w:cs="Poppins"/>
          <w:b/>
          <w:bCs/>
          <w:noProof/>
        </w:rPr>
        <w:t xml:space="preserve">Tempo </w:t>
      </w:r>
      <w:r w:rsidR="00621CA5">
        <w:rPr>
          <w:rFonts w:ascii="Poppins" w:hAnsi="Poppins" w:cs="Poppins"/>
          <w:b/>
          <w:bCs/>
          <w:noProof/>
        </w:rPr>
        <w:t>e</w:t>
      </w:r>
      <w:r w:rsidRPr="00751B39">
        <w:rPr>
          <w:rFonts w:ascii="Poppins" w:hAnsi="Poppins" w:cs="Poppins"/>
          <w:b/>
          <w:bCs/>
          <w:noProof/>
        </w:rPr>
        <w:t>stimado:</w:t>
      </w:r>
      <w:r w:rsidRPr="00751B39">
        <w:rPr>
          <w:rFonts w:ascii="Poppins" w:hAnsi="Poppins" w:cs="Poppins"/>
          <w:noProof/>
        </w:rPr>
        <w:t xml:space="preserve"> </w:t>
      </w:r>
      <w:r w:rsidRPr="00751B39">
        <w:rPr>
          <w:rFonts w:ascii="Poppins Light" w:hAnsi="Poppins Light" w:cs="Poppins Light"/>
          <w:noProof/>
        </w:rPr>
        <w:t>30 minutos.</w:t>
      </w:r>
    </w:p>
    <w:p w14:paraId="51E0D881" w14:textId="13759BE8" w:rsidR="00751B39" w:rsidRPr="00F17254" w:rsidRDefault="00751B39" w:rsidP="00751B39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46D2658" w14:textId="5CE4A8CA" w:rsidR="00F17254" w:rsidRPr="00751B39" w:rsidRDefault="00F17254" w:rsidP="00751B39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00751B39">
        <w:rPr>
          <w:rFonts w:ascii="Poppins" w:hAnsi="Poppins" w:cs="Poppins"/>
          <w:b/>
          <w:bCs/>
          <w:noProof/>
        </w:rPr>
        <w:t xml:space="preserve">Detalhes do </w:t>
      </w:r>
      <w:r w:rsidR="00621CA5">
        <w:rPr>
          <w:rFonts w:ascii="Poppins" w:hAnsi="Poppins" w:cs="Poppins"/>
          <w:b/>
          <w:bCs/>
          <w:noProof/>
        </w:rPr>
        <w:t>e</w:t>
      </w:r>
      <w:r w:rsidRPr="00751B39">
        <w:rPr>
          <w:rFonts w:ascii="Poppins" w:hAnsi="Poppins" w:cs="Poppins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15F8AC23" w14:textId="77777777" w:rsidR="0059553C" w:rsidRPr="003C2B62" w:rsidRDefault="0059553C" w:rsidP="003C2B62">
      <w:pPr>
        <w:pStyle w:val="PargrafodaLista"/>
        <w:numPr>
          <w:ilvl w:val="0"/>
          <w:numId w:val="17"/>
        </w:numPr>
        <w:rPr>
          <w:rFonts w:ascii="Poppins Light" w:hAnsi="Poppins Light" w:cs="Poppins Light"/>
          <w:b/>
          <w:bCs/>
          <w:noProof/>
        </w:rPr>
      </w:pPr>
      <w:r w:rsidRPr="003C2B62">
        <w:rPr>
          <w:rFonts w:ascii="Poppins Light" w:hAnsi="Poppins Light" w:cs="Poppins Light"/>
          <w:b/>
          <w:bCs/>
          <w:noProof/>
        </w:rPr>
        <w:t>Contexto:</w:t>
      </w:r>
    </w:p>
    <w:p w14:paraId="431A9AC0" w14:textId="77777777" w:rsidR="0059553C" w:rsidRDefault="0059553C" w:rsidP="0059553C">
      <w:pPr>
        <w:rPr>
          <w:rFonts w:ascii="Poppins Light" w:hAnsi="Poppins Light" w:cs="Poppins Light"/>
          <w:noProof/>
        </w:rPr>
      </w:pPr>
    </w:p>
    <w:p w14:paraId="7FE843AE" w14:textId="77777777" w:rsidR="00E05EC3" w:rsidRPr="003C2B62" w:rsidRDefault="00E05EC3" w:rsidP="003C2B62">
      <w:pPr>
        <w:pStyle w:val="PargrafodaLista"/>
        <w:rPr>
          <w:rFonts w:ascii="Poppins Light" w:hAnsi="Poppins Light" w:cs="Poppins Light"/>
          <w:noProof/>
        </w:rPr>
      </w:pPr>
      <w:r w:rsidRPr="003C2B62">
        <w:rPr>
          <w:rFonts w:ascii="Poppins Light" w:hAnsi="Poppins Light" w:cs="Poppins Light"/>
          <w:noProof/>
        </w:rPr>
        <w:t>Suponha que você está trabalhando com dados climáticos coletados em diferentes cidades. Os dados estão organizados em uma matriz onde cada linha representa uma cidade e cada coluna um mês do ano. Você precisa transpor a matriz para reorganizar os dados, de modo que as linhas representem os meses e as colunas as cidades.</w:t>
      </w:r>
    </w:p>
    <w:p w14:paraId="3778522C" w14:textId="77777777" w:rsidR="00E05EC3" w:rsidRDefault="00E05EC3" w:rsidP="00E05EC3">
      <w:pPr>
        <w:rPr>
          <w:rFonts w:ascii="Poppins Light" w:hAnsi="Poppins Light" w:cs="Poppins Light"/>
          <w:b/>
          <w:bCs/>
          <w:noProof/>
        </w:rPr>
      </w:pPr>
    </w:p>
    <w:p w14:paraId="2C1921FE" w14:textId="77777777" w:rsidR="00847BEC" w:rsidRPr="003C2B62" w:rsidRDefault="00E05EC3" w:rsidP="003C2B62">
      <w:pPr>
        <w:pStyle w:val="PargrafodaLista"/>
        <w:numPr>
          <w:ilvl w:val="0"/>
          <w:numId w:val="17"/>
        </w:numPr>
        <w:rPr>
          <w:rFonts w:ascii="Poppins Light" w:hAnsi="Poppins Light" w:cs="Poppins Light"/>
          <w:b/>
          <w:bCs/>
          <w:noProof/>
        </w:rPr>
      </w:pPr>
      <w:r w:rsidRPr="003C2B62">
        <w:rPr>
          <w:rFonts w:ascii="Poppins Light" w:hAnsi="Poppins Light" w:cs="Poppins Light"/>
          <w:b/>
          <w:bCs/>
          <w:noProof/>
        </w:rPr>
        <w:t xml:space="preserve">Dados: </w:t>
      </w:r>
    </w:p>
    <w:p w14:paraId="5298AC6E" w14:textId="77777777" w:rsidR="00847BEC" w:rsidRDefault="00847BEC" w:rsidP="00E05EC3">
      <w:pPr>
        <w:rPr>
          <w:rFonts w:ascii="Poppins Light" w:hAnsi="Poppins Light" w:cs="Poppins Light"/>
          <w:b/>
          <w:bCs/>
          <w:noProof/>
        </w:rPr>
      </w:pPr>
    </w:p>
    <w:p w14:paraId="45474420" w14:textId="7CCAE150" w:rsidR="00E05EC3" w:rsidRDefault="00E05EC3" w:rsidP="41B64591">
      <w:pPr>
        <w:pStyle w:val="PargrafodaLista"/>
        <w:rPr>
          <w:rFonts w:ascii="Poppins Light" w:hAnsi="Poppins Light" w:cs="Poppins Light"/>
          <w:noProof/>
        </w:rPr>
      </w:pPr>
      <w:r w:rsidRPr="41B64591">
        <w:rPr>
          <w:rFonts w:ascii="Poppins Light" w:hAnsi="Poppins Light" w:cs="Poppins Light"/>
          <w:noProof/>
        </w:rPr>
        <w:t>Matriz de temperatura para 3 cidades ao longo de 4 meses:</w:t>
      </w:r>
    </w:p>
    <w:p w14:paraId="4D891593" w14:textId="1C6D3361" w:rsidR="41B64591" w:rsidRDefault="41B645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47BEC" w14:paraId="7F7CE76F" w14:textId="77777777" w:rsidTr="41B64591">
        <w:tc>
          <w:tcPr>
            <w:tcW w:w="9629" w:type="dxa"/>
            <w:shd w:val="clear" w:color="auto" w:fill="000000" w:themeFill="text1"/>
          </w:tcPr>
          <w:p w14:paraId="709F748E" w14:textId="71F19E04" w:rsidR="41B64591" w:rsidRDefault="41B64591" w:rsidP="41B64591">
            <w:pPr>
              <w:rPr>
                <w:rFonts w:ascii="Poppins Light" w:hAnsi="Poppins Light" w:cs="Poppins Light"/>
                <w:noProof/>
              </w:rPr>
            </w:pPr>
          </w:p>
          <w:p w14:paraId="4C6095A2" w14:textId="6C6D92A0" w:rsidR="1C18A442" w:rsidRDefault="1C18A442" w:rsidP="41B64591">
            <w:pPr>
              <w:rPr>
                <w:rFonts w:ascii="Poppins Light" w:hAnsi="Poppins Light" w:cs="Poppins Light"/>
                <w:noProof/>
              </w:rPr>
            </w:pPr>
            <w:r w:rsidRPr="41B64591">
              <w:rPr>
                <w:rFonts w:ascii="Poppins Light" w:hAnsi="Poppins Light" w:cs="Poppins Light"/>
                <w:noProof/>
              </w:rPr>
              <w:t>[</w:t>
            </w:r>
          </w:p>
          <w:p w14:paraId="7903CF06" w14:textId="77777777" w:rsidR="00847BEC" w:rsidRPr="00E05EC3" w:rsidRDefault="00847BEC" w:rsidP="00847BEC">
            <w:pPr>
              <w:rPr>
                <w:rFonts w:ascii="Poppins Light" w:hAnsi="Poppins Light" w:cs="Poppins Light"/>
                <w:noProof/>
              </w:rPr>
            </w:pPr>
            <w:r w:rsidRPr="00E05EC3">
              <w:rPr>
                <w:rFonts w:ascii="Poppins Light" w:hAnsi="Poppins Light" w:cs="Poppins Light"/>
                <w:noProof/>
              </w:rPr>
              <w:t xml:space="preserve"> [22, 25, 28, 32],</w:t>
            </w:r>
          </w:p>
          <w:p w14:paraId="222A169D" w14:textId="77777777" w:rsidR="00847BEC" w:rsidRPr="00E05EC3" w:rsidRDefault="00847BEC" w:rsidP="00847BEC">
            <w:pPr>
              <w:rPr>
                <w:rFonts w:ascii="Poppins Light" w:hAnsi="Poppins Light" w:cs="Poppins Light"/>
                <w:noProof/>
              </w:rPr>
            </w:pPr>
            <w:r w:rsidRPr="00E05EC3">
              <w:rPr>
                <w:rFonts w:ascii="Poppins Light" w:hAnsi="Poppins Light" w:cs="Poppins Light"/>
                <w:noProof/>
              </w:rPr>
              <w:t xml:space="preserve"> [20, 23, 26, 30],</w:t>
            </w:r>
          </w:p>
          <w:p w14:paraId="43B23B35" w14:textId="77777777" w:rsidR="00847BEC" w:rsidRPr="00E05EC3" w:rsidRDefault="00847BEC" w:rsidP="00847BEC">
            <w:pPr>
              <w:rPr>
                <w:rFonts w:ascii="Poppins Light" w:hAnsi="Poppins Light" w:cs="Poppins Light"/>
                <w:noProof/>
              </w:rPr>
            </w:pPr>
            <w:r w:rsidRPr="00E05EC3">
              <w:rPr>
                <w:rFonts w:ascii="Poppins Light" w:hAnsi="Poppins Light" w:cs="Poppins Light"/>
                <w:noProof/>
              </w:rPr>
              <w:t xml:space="preserve"> [18, 22, 25, 29]</w:t>
            </w:r>
          </w:p>
          <w:p w14:paraId="549A86F9" w14:textId="556D752E" w:rsidR="00847BEC" w:rsidRPr="003C2B62" w:rsidRDefault="00847BEC" w:rsidP="41B64591">
            <w:pPr>
              <w:rPr>
                <w:rFonts w:ascii="Poppins Light" w:hAnsi="Poppins Light" w:cs="Poppins Light"/>
                <w:noProof/>
              </w:rPr>
            </w:pPr>
            <w:r w:rsidRPr="41B64591">
              <w:rPr>
                <w:rFonts w:ascii="Poppins Light" w:hAnsi="Poppins Light" w:cs="Poppins Light"/>
                <w:noProof/>
              </w:rPr>
              <w:t>]</w:t>
            </w:r>
          </w:p>
          <w:p w14:paraId="0F9919BB" w14:textId="16CC49AA" w:rsidR="00847BEC" w:rsidRPr="003C2B62" w:rsidRDefault="00847BEC" w:rsidP="00E05EC3">
            <w:pPr>
              <w:rPr>
                <w:rFonts w:ascii="Poppins Light" w:hAnsi="Poppins Light" w:cs="Poppins Light"/>
                <w:noProof/>
              </w:rPr>
            </w:pPr>
          </w:p>
        </w:tc>
      </w:tr>
    </w:tbl>
    <w:p w14:paraId="32ADD4DB" w14:textId="77777777" w:rsidR="00847BEC" w:rsidRPr="00E05EC3" w:rsidRDefault="00847BEC" w:rsidP="00E05EC3">
      <w:pPr>
        <w:rPr>
          <w:rFonts w:ascii="Poppins Light" w:hAnsi="Poppins Light" w:cs="Poppins Light"/>
          <w:b/>
          <w:bCs/>
          <w:noProof/>
        </w:rPr>
      </w:pPr>
    </w:p>
    <w:p w14:paraId="0ED21B0B" w14:textId="79D01C2E" w:rsidR="00E227A8" w:rsidRPr="00751B39" w:rsidRDefault="00E227A8" w:rsidP="00751B39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41B64591">
        <w:rPr>
          <w:rFonts w:ascii="Poppins" w:hAnsi="Poppins" w:cs="Poppins"/>
          <w:b/>
          <w:bCs/>
          <w:noProof/>
        </w:rPr>
        <w:t xml:space="preserve">Procedimento </w:t>
      </w:r>
      <w:r w:rsidR="00464B32" w:rsidRPr="41B64591">
        <w:rPr>
          <w:rFonts w:ascii="Poppins" w:hAnsi="Poppins" w:cs="Poppins"/>
          <w:b/>
          <w:bCs/>
          <w:noProof/>
        </w:rPr>
        <w:t>e</w:t>
      </w:r>
      <w:r w:rsidRPr="41B64591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4C739924" w14:textId="77777777" w:rsidR="003C2B62" w:rsidRPr="00847BEC" w:rsidRDefault="003C2B62" w:rsidP="00436F7C">
      <w:pPr>
        <w:pStyle w:val="PargrafodaLista"/>
        <w:numPr>
          <w:ilvl w:val="0"/>
          <w:numId w:val="16"/>
        </w:numPr>
        <w:spacing w:line="276" w:lineRule="auto"/>
        <w:rPr>
          <w:rFonts w:ascii="Poppins Light" w:hAnsi="Poppins Light" w:cs="Poppins Light"/>
          <w:noProof/>
        </w:rPr>
      </w:pPr>
      <w:r w:rsidRPr="00847BEC">
        <w:rPr>
          <w:rFonts w:ascii="Poppins Light" w:hAnsi="Poppins Light" w:cs="Poppins Light"/>
          <w:noProof/>
        </w:rPr>
        <w:t>Transpor a matriz de temperatura.</w:t>
      </w:r>
    </w:p>
    <w:p w14:paraId="09C6E993" w14:textId="77777777" w:rsidR="003C2B62" w:rsidRPr="00847BEC" w:rsidRDefault="003C2B62" w:rsidP="00436F7C">
      <w:pPr>
        <w:pStyle w:val="PargrafodaLista"/>
        <w:numPr>
          <w:ilvl w:val="0"/>
          <w:numId w:val="16"/>
        </w:numPr>
        <w:spacing w:line="276" w:lineRule="auto"/>
        <w:rPr>
          <w:rFonts w:ascii="Poppins Light" w:hAnsi="Poppins Light" w:cs="Poppins Light"/>
          <w:noProof/>
        </w:rPr>
      </w:pPr>
      <w:r w:rsidRPr="00847BEC">
        <w:rPr>
          <w:rFonts w:ascii="Poppins Light" w:hAnsi="Poppins Light" w:cs="Poppins Light"/>
          <w:noProof/>
        </w:rPr>
        <w:t>Exibir a matriz transposta.</w:t>
      </w:r>
    </w:p>
    <w:p w14:paraId="2EFB6AAB" w14:textId="77777777" w:rsidR="003C2B62" w:rsidRPr="00847BEC" w:rsidRDefault="003C2B62" w:rsidP="00436F7C">
      <w:pPr>
        <w:pStyle w:val="PargrafodaLista"/>
        <w:numPr>
          <w:ilvl w:val="0"/>
          <w:numId w:val="16"/>
        </w:numPr>
        <w:spacing w:line="276" w:lineRule="auto"/>
        <w:rPr>
          <w:rFonts w:ascii="Poppins Light" w:hAnsi="Poppins Light" w:cs="Poppins Light"/>
          <w:noProof/>
        </w:rPr>
      </w:pPr>
      <w:r w:rsidRPr="00847BEC">
        <w:rPr>
          <w:rFonts w:ascii="Poppins Light" w:hAnsi="Poppins Light" w:cs="Poppins Light"/>
          <w:noProof/>
        </w:rPr>
        <w:t>Desenvolva o código para resolver o problema mencionado.</w:t>
      </w:r>
    </w:p>
    <w:p w14:paraId="7E37F9C9" w14:textId="6DB5CF2D" w:rsidR="003C2B62" w:rsidRPr="00800056" w:rsidRDefault="003C2B62" w:rsidP="00800056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847BEC">
        <w:rPr>
          <w:rFonts w:ascii="Poppins Light" w:hAnsi="Poppins Light" w:cs="Poppins Light"/>
          <w:noProof/>
        </w:rPr>
        <w:t>Descreva em papel a estrutura lógica que seu grupo pensou para solucionar a atividade</w:t>
      </w:r>
      <w:r w:rsidR="00800056">
        <w:rPr>
          <w:rFonts w:ascii="Poppins Light" w:hAnsi="Poppins Light" w:cs="Poppins Light"/>
          <w:noProof/>
        </w:rPr>
        <w:t xml:space="preserve"> e envie através do AVA</w:t>
      </w:r>
      <w:r w:rsidR="00FB0C68">
        <w:rPr>
          <w:rFonts w:ascii="Poppins Light" w:hAnsi="Poppins Light" w:cs="Poppins Light"/>
          <w:noProof/>
        </w:rPr>
        <w:t>.</w:t>
      </w:r>
      <w:r w:rsidRPr="00800056">
        <w:rPr>
          <w:rFonts w:ascii="Poppins Light" w:hAnsi="Poppins Light" w:cs="Poppins Light"/>
          <w:noProof/>
        </w:rPr>
        <w:br/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Default="000D596E" w:rsidP="003C2B62">
      <w:pPr>
        <w:spacing w:line="276" w:lineRule="auto"/>
        <w:rPr>
          <w:rFonts w:ascii="Poppins Light" w:hAnsi="Poppins Light" w:cs="Poppins Light"/>
          <w:noProof/>
        </w:rPr>
      </w:pPr>
    </w:p>
    <w:sectPr w:rsidR="000D596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37C1F" w14:textId="77777777" w:rsidR="00290ABF" w:rsidRDefault="00290ABF">
      <w:r>
        <w:separator/>
      </w:r>
    </w:p>
  </w:endnote>
  <w:endnote w:type="continuationSeparator" w:id="0">
    <w:p w14:paraId="30FFED78" w14:textId="77777777" w:rsidR="00290ABF" w:rsidRDefault="00290ABF">
      <w:r>
        <w:continuationSeparator/>
      </w:r>
    </w:p>
  </w:endnote>
  <w:endnote w:type="continuationNotice" w:id="1">
    <w:p w14:paraId="46A52C53" w14:textId="77777777" w:rsidR="00290ABF" w:rsidRDefault="00290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25EA678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</w:t>
            </w:r>
            <w:r w:rsidR="003C2B62">
              <w:rPr>
                <w:rFonts w:ascii="Poppins" w:hAnsi="Poppins" w:cs="Poppins"/>
                <w:sz w:val="20"/>
                <w:szCs w:val="20"/>
              </w:rPr>
              <w:t>4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C03A4" w14:textId="77777777" w:rsidR="00290ABF" w:rsidRDefault="00290ABF">
      <w:r>
        <w:separator/>
      </w:r>
    </w:p>
  </w:footnote>
  <w:footnote w:type="continuationSeparator" w:id="0">
    <w:p w14:paraId="1E23DC0D" w14:textId="77777777" w:rsidR="00290ABF" w:rsidRDefault="00290ABF">
      <w:r>
        <w:continuationSeparator/>
      </w:r>
    </w:p>
  </w:footnote>
  <w:footnote w:type="continuationNotice" w:id="1">
    <w:p w14:paraId="67394DB0" w14:textId="77777777" w:rsidR="00290ABF" w:rsidRDefault="00290A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E9C"/>
    <w:multiLevelType w:val="multilevel"/>
    <w:tmpl w:val="D76A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C1EEA"/>
    <w:multiLevelType w:val="multilevel"/>
    <w:tmpl w:val="62E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D25CCAEC"/>
    <w:lvl w:ilvl="0" w:tplc="6BF02F7A">
      <w:start w:val="1"/>
      <w:numFmt w:val="decimal"/>
      <w:lvlText w:val="%1."/>
      <w:lvlJc w:val="left"/>
      <w:pPr>
        <w:ind w:left="360" w:hanging="360"/>
      </w:pPr>
      <w:rPr>
        <w:rFonts w:ascii="Poppins" w:eastAsia="Times New Roman" w:hAnsi="Poppins" w:cs="Poppins"/>
        <w:b/>
        <w:bCs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5E429F78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66F075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118E"/>
    <w:multiLevelType w:val="hybridMultilevel"/>
    <w:tmpl w:val="2A9E3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57AA3"/>
    <w:multiLevelType w:val="hybridMultilevel"/>
    <w:tmpl w:val="285E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5372A"/>
    <w:multiLevelType w:val="hybridMultilevel"/>
    <w:tmpl w:val="F9E46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6D42CA"/>
    <w:multiLevelType w:val="hybridMultilevel"/>
    <w:tmpl w:val="0AFCA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6"/>
  </w:num>
  <w:num w:numId="4" w16cid:durableId="1682665340">
    <w:abstractNumId w:val="11"/>
  </w:num>
  <w:num w:numId="5" w16cid:durableId="1499492561">
    <w:abstractNumId w:val="6"/>
  </w:num>
  <w:num w:numId="6" w16cid:durableId="1534533007">
    <w:abstractNumId w:val="4"/>
  </w:num>
  <w:num w:numId="7" w16cid:durableId="2039425142">
    <w:abstractNumId w:val="13"/>
  </w:num>
  <w:num w:numId="8" w16cid:durableId="744840734">
    <w:abstractNumId w:val="2"/>
  </w:num>
  <w:num w:numId="9" w16cid:durableId="618494016">
    <w:abstractNumId w:val="15"/>
  </w:num>
  <w:num w:numId="10" w16cid:durableId="1262956054">
    <w:abstractNumId w:val="1"/>
  </w:num>
  <w:num w:numId="11" w16cid:durableId="1991445493">
    <w:abstractNumId w:val="5"/>
  </w:num>
  <w:num w:numId="12" w16cid:durableId="516701412">
    <w:abstractNumId w:val="14"/>
  </w:num>
  <w:num w:numId="13" w16cid:durableId="1384060826">
    <w:abstractNumId w:val="0"/>
  </w:num>
  <w:num w:numId="14" w16cid:durableId="1776243032">
    <w:abstractNumId w:val="3"/>
  </w:num>
  <w:num w:numId="15" w16cid:durableId="707797257">
    <w:abstractNumId w:val="9"/>
  </w:num>
  <w:num w:numId="16" w16cid:durableId="467821590">
    <w:abstractNumId w:val="17"/>
  </w:num>
  <w:num w:numId="17" w16cid:durableId="1017538427">
    <w:abstractNumId w:val="10"/>
  </w:num>
  <w:num w:numId="18" w16cid:durableId="13796235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34BBE"/>
    <w:rsid w:val="00093C5A"/>
    <w:rsid w:val="000A4E65"/>
    <w:rsid w:val="000A785C"/>
    <w:rsid w:val="000C6619"/>
    <w:rsid w:val="000D596E"/>
    <w:rsid w:val="000F7DE9"/>
    <w:rsid w:val="00124756"/>
    <w:rsid w:val="00160195"/>
    <w:rsid w:val="001735F0"/>
    <w:rsid w:val="001904F2"/>
    <w:rsid w:val="001A2D86"/>
    <w:rsid w:val="001A32C9"/>
    <w:rsid w:val="001B0B18"/>
    <w:rsid w:val="001C335A"/>
    <w:rsid w:val="001E0994"/>
    <w:rsid w:val="001E6B83"/>
    <w:rsid w:val="001E7BC0"/>
    <w:rsid w:val="00232641"/>
    <w:rsid w:val="002344C7"/>
    <w:rsid w:val="0023450C"/>
    <w:rsid w:val="002372B1"/>
    <w:rsid w:val="00252F67"/>
    <w:rsid w:val="00256D8D"/>
    <w:rsid w:val="002632D3"/>
    <w:rsid w:val="00264B6B"/>
    <w:rsid w:val="00290ABF"/>
    <w:rsid w:val="002C6EC9"/>
    <w:rsid w:val="002D0825"/>
    <w:rsid w:val="002D1A6D"/>
    <w:rsid w:val="002D51E3"/>
    <w:rsid w:val="002E6314"/>
    <w:rsid w:val="003009B4"/>
    <w:rsid w:val="003031BD"/>
    <w:rsid w:val="003345FA"/>
    <w:rsid w:val="003365AE"/>
    <w:rsid w:val="00367C72"/>
    <w:rsid w:val="003748DE"/>
    <w:rsid w:val="003C032E"/>
    <w:rsid w:val="003C2B62"/>
    <w:rsid w:val="003D71CA"/>
    <w:rsid w:val="00454835"/>
    <w:rsid w:val="0045492B"/>
    <w:rsid w:val="00464B32"/>
    <w:rsid w:val="004862C2"/>
    <w:rsid w:val="00491C71"/>
    <w:rsid w:val="00493B10"/>
    <w:rsid w:val="004B66A3"/>
    <w:rsid w:val="004C6A75"/>
    <w:rsid w:val="004E713D"/>
    <w:rsid w:val="0054587F"/>
    <w:rsid w:val="005517B2"/>
    <w:rsid w:val="00585F34"/>
    <w:rsid w:val="00592772"/>
    <w:rsid w:val="0059553C"/>
    <w:rsid w:val="005A5A09"/>
    <w:rsid w:val="005E4165"/>
    <w:rsid w:val="005F74BB"/>
    <w:rsid w:val="0060776C"/>
    <w:rsid w:val="00621CA5"/>
    <w:rsid w:val="0063273B"/>
    <w:rsid w:val="006653E9"/>
    <w:rsid w:val="006761D5"/>
    <w:rsid w:val="00676B29"/>
    <w:rsid w:val="006829DE"/>
    <w:rsid w:val="00683352"/>
    <w:rsid w:val="00694BE7"/>
    <w:rsid w:val="006B3AE9"/>
    <w:rsid w:val="006D0363"/>
    <w:rsid w:val="007124C7"/>
    <w:rsid w:val="00715E5C"/>
    <w:rsid w:val="00723D5E"/>
    <w:rsid w:val="00732242"/>
    <w:rsid w:val="00744E5D"/>
    <w:rsid w:val="00751B39"/>
    <w:rsid w:val="0076043F"/>
    <w:rsid w:val="007671B4"/>
    <w:rsid w:val="00773A8C"/>
    <w:rsid w:val="00776559"/>
    <w:rsid w:val="0078262D"/>
    <w:rsid w:val="007B6ABF"/>
    <w:rsid w:val="00800056"/>
    <w:rsid w:val="00814E58"/>
    <w:rsid w:val="008203A7"/>
    <w:rsid w:val="00823EAC"/>
    <w:rsid w:val="0083474B"/>
    <w:rsid w:val="00841D59"/>
    <w:rsid w:val="00847BEC"/>
    <w:rsid w:val="00851368"/>
    <w:rsid w:val="00875DD6"/>
    <w:rsid w:val="008925A9"/>
    <w:rsid w:val="00892B6F"/>
    <w:rsid w:val="00893107"/>
    <w:rsid w:val="00894E2A"/>
    <w:rsid w:val="00896814"/>
    <w:rsid w:val="008B4C24"/>
    <w:rsid w:val="008D4B42"/>
    <w:rsid w:val="008E7DA3"/>
    <w:rsid w:val="008F775A"/>
    <w:rsid w:val="0092769D"/>
    <w:rsid w:val="0093291B"/>
    <w:rsid w:val="00957C5C"/>
    <w:rsid w:val="00966015"/>
    <w:rsid w:val="00967954"/>
    <w:rsid w:val="009A16FA"/>
    <w:rsid w:val="009B33B6"/>
    <w:rsid w:val="00A05E38"/>
    <w:rsid w:val="00AA60A0"/>
    <w:rsid w:val="00AD0C40"/>
    <w:rsid w:val="00AD78A6"/>
    <w:rsid w:val="00AF689A"/>
    <w:rsid w:val="00B40ED7"/>
    <w:rsid w:val="00B45591"/>
    <w:rsid w:val="00B56568"/>
    <w:rsid w:val="00B74F66"/>
    <w:rsid w:val="00BA6A76"/>
    <w:rsid w:val="00BB24B8"/>
    <w:rsid w:val="00C12E4A"/>
    <w:rsid w:val="00C42339"/>
    <w:rsid w:val="00C4723D"/>
    <w:rsid w:val="00C6070E"/>
    <w:rsid w:val="00C62CE1"/>
    <w:rsid w:val="00C65D2C"/>
    <w:rsid w:val="00C84F90"/>
    <w:rsid w:val="00C96A8D"/>
    <w:rsid w:val="00CA4523"/>
    <w:rsid w:val="00CB294B"/>
    <w:rsid w:val="00CC2A45"/>
    <w:rsid w:val="00CD58B8"/>
    <w:rsid w:val="00CD62DD"/>
    <w:rsid w:val="00CE4322"/>
    <w:rsid w:val="00CF76E4"/>
    <w:rsid w:val="00D03B93"/>
    <w:rsid w:val="00D05B9C"/>
    <w:rsid w:val="00D23FD1"/>
    <w:rsid w:val="00D553AB"/>
    <w:rsid w:val="00D61A8F"/>
    <w:rsid w:val="00DD5204"/>
    <w:rsid w:val="00DE0C0D"/>
    <w:rsid w:val="00E05EC3"/>
    <w:rsid w:val="00E10D86"/>
    <w:rsid w:val="00E227A8"/>
    <w:rsid w:val="00E22EAF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8524E"/>
    <w:rsid w:val="00FB0C68"/>
    <w:rsid w:val="00FB51AC"/>
    <w:rsid w:val="00FD2F25"/>
    <w:rsid w:val="00FD3E9E"/>
    <w:rsid w:val="00FD7F1E"/>
    <w:rsid w:val="00FF3340"/>
    <w:rsid w:val="00FF3ECB"/>
    <w:rsid w:val="0B22DA99"/>
    <w:rsid w:val="1C18A442"/>
    <w:rsid w:val="41B64591"/>
    <w:rsid w:val="4F3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D6BAA750-A4AB-4543-ACFB-AFD6B477C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2024-08-13T17:55:00Z</dcterms:created>
  <dcterms:modified xsi:type="dcterms:W3CDTF">2024-08-13T17:55:00Z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