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0A5E042A" w:rsidR="00E227A8" w:rsidRPr="00B104E7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B104E7">
        <w:rPr>
          <w:rFonts w:ascii="Poppins" w:hAnsi="Poppins" w:cs="Poppins"/>
          <w:bCs/>
          <w:szCs w:val="32"/>
        </w:rPr>
        <w:t xml:space="preserve">Roteiro de </w:t>
      </w:r>
      <w:r w:rsidR="00D753C6">
        <w:rPr>
          <w:rFonts w:ascii="Poppins" w:hAnsi="Poppins" w:cs="Poppins"/>
          <w:bCs/>
          <w:szCs w:val="32"/>
        </w:rPr>
        <w:t>A</w:t>
      </w:r>
      <w:r w:rsidR="00E227A8" w:rsidRPr="00B104E7">
        <w:rPr>
          <w:rFonts w:ascii="Poppins" w:hAnsi="Poppins" w:cs="Poppins"/>
          <w:bCs/>
          <w:szCs w:val="32"/>
        </w:rPr>
        <w:t xml:space="preserve">tividade </w:t>
      </w:r>
      <w:r w:rsidR="00D753C6">
        <w:rPr>
          <w:rFonts w:ascii="Poppins" w:hAnsi="Poppins" w:cs="Poppins"/>
          <w:bCs/>
          <w:szCs w:val="32"/>
        </w:rPr>
        <w:t>P</w:t>
      </w:r>
      <w:r w:rsidRPr="00B104E7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BE909FD" w14:textId="21951C71" w:rsidR="00F41EE9" w:rsidRPr="00B104E7" w:rsidRDefault="7D1689AA" w:rsidP="7D1689AA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104E7">
        <w:rPr>
          <w:rFonts w:ascii="Poppins" w:hAnsi="Poppins" w:cs="Poppins"/>
          <w:b/>
          <w:bCs/>
          <w:noProof/>
          <w:sz w:val="32"/>
          <w:szCs w:val="32"/>
        </w:rPr>
        <w:t xml:space="preserve">Atividade 1: Beecrowd – Linha na </w:t>
      </w:r>
      <w:r w:rsidR="000B0C43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Pr="00B104E7">
        <w:rPr>
          <w:rFonts w:ascii="Poppins" w:hAnsi="Poppins" w:cs="Poppins"/>
          <w:b/>
          <w:bCs/>
          <w:noProof/>
          <w:sz w:val="32"/>
          <w:szCs w:val="32"/>
        </w:rPr>
        <w:t xml:space="preserve">atriz </w:t>
      </w:r>
    </w:p>
    <w:p w14:paraId="57560B92" w14:textId="7154296C" w:rsidR="7D1689AA" w:rsidRPr="00B104E7" w:rsidRDefault="7D1689AA" w:rsidP="7D1689AA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46D2658" w14:textId="7C9470B8" w:rsidR="00F17254" w:rsidRPr="00B104E7" w:rsidRDefault="00F17254" w:rsidP="00F17254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t xml:space="preserve">Detalhes do </w:t>
      </w:r>
      <w:r w:rsidR="000B0C43">
        <w:rPr>
          <w:rFonts w:ascii="Poppins Medium" w:hAnsi="Poppins Medium" w:cs="Poppins Light"/>
          <w:b/>
          <w:bCs/>
          <w:noProof/>
        </w:rPr>
        <w:t>e</w:t>
      </w:r>
      <w:r w:rsidRPr="00B104E7">
        <w:rPr>
          <w:rFonts w:ascii="Poppins Medium" w:hAnsi="Poppins Medium" w:cs="Poppins Light"/>
          <w:b/>
          <w:bCs/>
          <w:noProof/>
        </w:rPr>
        <w:t>xercício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B104E7" w:rsidRDefault="0059553C" w:rsidP="0059553C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t>Contexto: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1B491ADE" w14:textId="4D9B3726" w:rsidR="00950224" w:rsidRPr="005D47EA" w:rsidRDefault="005D47EA" w:rsidP="00F17254">
      <w:pPr>
        <w:rPr>
          <w:rFonts w:ascii="Poppins Light" w:hAnsi="Poppins Light" w:cs="Poppins Light"/>
          <w:noProof/>
        </w:rPr>
      </w:pPr>
      <w:r w:rsidRPr="005D47EA">
        <w:rPr>
          <w:rFonts w:ascii="Poppins Light" w:hAnsi="Poppins Light" w:cs="Poppins Light"/>
          <w:noProof/>
        </w:rPr>
        <w:t>Nes</w:t>
      </w:r>
      <w:r w:rsidR="00BC1C7A">
        <w:rPr>
          <w:rFonts w:ascii="Poppins Light" w:hAnsi="Poppins Light" w:cs="Poppins Light"/>
          <w:noProof/>
        </w:rPr>
        <w:t>s</w:t>
      </w:r>
      <w:r w:rsidRPr="005D47EA">
        <w:rPr>
          <w:rFonts w:ascii="Poppins Light" w:hAnsi="Poppins Light" w:cs="Poppins Light"/>
          <w:noProof/>
        </w:rPr>
        <w:t>e problema você deve ler um número, indicando uma linha da matriz na qual uma operação deve ser realizada, um caractere maiúsculo, indicando a operação que será realizada, e todos os elementos de uma matriz M[12][12]. Em seguida, calcule e mostre a soma ou a média dos elementos que estão na área verde da matriz, conforme for o caso. A imagem abaixo ilustra o caso da entrada do valor 2 para a linha da matriz, demonstrando os elementos que deverão ser considerados na operação.</w:t>
      </w:r>
    </w:p>
    <w:p w14:paraId="3104E33B" w14:textId="77777777" w:rsidR="005D47EA" w:rsidRPr="00B104E7" w:rsidRDefault="005D47EA" w:rsidP="00F17254">
      <w:pPr>
        <w:rPr>
          <w:rFonts w:ascii="Poppins Medium" w:hAnsi="Poppins Medium" w:cs="Poppins Light"/>
          <w:b/>
          <w:bCs/>
          <w:noProof/>
        </w:rPr>
      </w:pPr>
    </w:p>
    <w:p w14:paraId="1D2DB3D0" w14:textId="1633E155" w:rsidR="005D47EA" w:rsidRPr="00B104E7" w:rsidRDefault="005D47EA" w:rsidP="00F17254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drawing>
          <wp:inline distT="0" distB="0" distL="0" distR="0" wp14:anchorId="5F583D50" wp14:editId="56442496">
            <wp:extent cx="2019300" cy="1701800"/>
            <wp:effectExtent l="0" t="0" r="0" b="0"/>
            <wp:docPr id="1641655905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5905" name="Picture 1" descr="A graph with a green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F190" w14:textId="7910E58B" w:rsidR="005D47EA" w:rsidRPr="005D47EA" w:rsidRDefault="7D1689AA" w:rsidP="3E43AEFB">
      <w:pPr>
        <w:rPr>
          <w:rFonts w:ascii="Poppins Light" w:eastAsia="Poppins Light" w:hAnsi="Poppins Light" w:cs="Poppins Light"/>
          <w:noProof/>
          <w:sz w:val="21"/>
          <w:szCs w:val="21"/>
        </w:rPr>
      </w:pPr>
      <w:r w:rsidRPr="7D1689AA">
        <w:rPr>
          <w:rFonts w:ascii="Poppins Light" w:eastAsia="Poppins Light" w:hAnsi="Poppins Light" w:cs="Poppins Light"/>
          <w:noProof/>
          <w:color w:val="000000" w:themeColor="text1"/>
          <w:sz w:val="20"/>
          <w:szCs w:val="20"/>
        </w:rPr>
        <w:t>Reprodução – TONIN, [s.d.].</w:t>
      </w:r>
    </w:p>
    <w:p w14:paraId="5090123E" w14:textId="77777777" w:rsidR="005D47EA" w:rsidRPr="00B104E7" w:rsidRDefault="005D47EA" w:rsidP="005D47EA">
      <w:pPr>
        <w:rPr>
          <w:rFonts w:ascii="Poppins Medium" w:hAnsi="Poppins Medium" w:cs="Poppins Light"/>
          <w:b/>
          <w:bCs/>
          <w:noProof/>
        </w:rPr>
      </w:pPr>
    </w:p>
    <w:p w14:paraId="7DE15C37" w14:textId="7B6721D4" w:rsidR="005D47EA" w:rsidRPr="00B104E7" w:rsidRDefault="005D47EA" w:rsidP="005D47EA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t>Entrada</w:t>
      </w:r>
      <w:r w:rsidR="00C84FC6" w:rsidRPr="00B104E7">
        <w:rPr>
          <w:rFonts w:ascii="Poppins Medium" w:hAnsi="Poppins Medium" w:cs="Poppins Light"/>
          <w:b/>
          <w:bCs/>
          <w:noProof/>
        </w:rPr>
        <w:t>:</w:t>
      </w:r>
    </w:p>
    <w:p w14:paraId="499B97D3" w14:textId="07CFD36D" w:rsidR="005D47EA" w:rsidRPr="005D47EA" w:rsidRDefault="7D1689AA" w:rsidP="005D47EA">
      <w:pPr>
        <w:rPr>
          <w:rFonts w:ascii="Poppins Light" w:hAnsi="Poppins Light" w:cs="Poppins Light"/>
          <w:noProof/>
        </w:rPr>
      </w:pPr>
      <w:r w:rsidRPr="7D1689AA">
        <w:rPr>
          <w:rFonts w:ascii="Poppins Light" w:hAnsi="Poppins Light" w:cs="Poppins Light"/>
          <w:noProof/>
        </w:rPr>
        <w:t>A primeira linha de entrada cont</w:t>
      </w:r>
      <w:r w:rsidR="000B0C43">
        <w:rPr>
          <w:rFonts w:ascii="Poppins Light" w:hAnsi="Poppins Light" w:cs="Poppins Light"/>
          <w:noProof/>
        </w:rPr>
        <w:t>é</w:t>
      </w:r>
      <w:r w:rsidRPr="7D1689AA">
        <w:rPr>
          <w:rFonts w:ascii="Poppins Light" w:hAnsi="Poppins Light" w:cs="Poppins Light"/>
          <w:noProof/>
        </w:rPr>
        <w:t>m um número L (0 ≤ L ≤ 11)</w:t>
      </w:r>
      <w:r w:rsidR="00D24229">
        <w:rPr>
          <w:rFonts w:ascii="Poppins Light" w:hAnsi="Poppins Light" w:cs="Poppins Light"/>
          <w:noProof/>
        </w:rPr>
        <w:t>,</w:t>
      </w:r>
      <w:r w:rsidRPr="7D1689AA">
        <w:rPr>
          <w:rFonts w:ascii="Poppins Light" w:hAnsi="Poppins Light" w:cs="Poppins Light"/>
          <w:noProof/>
        </w:rPr>
        <w:t xml:space="preserve"> indicando a linha que será considerada para operação. A segunda linha de entrada contém um único caractere </w:t>
      </w:r>
      <w:r w:rsidR="000B0C43">
        <w:rPr>
          <w:rFonts w:ascii="Poppins Light" w:hAnsi="Poppins Light" w:cs="Poppins Light"/>
          <w:noProof/>
        </w:rPr>
        <w:t>m</w:t>
      </w:r>
      <w:r w:rsidRPr="7D1689AA">
        <w:rPr>
          <w:rFonts w:ascii="Poppins Light" w:hAnsi="Poppins Light" w:cs="Poppins Light"/>
          <w:noProof/>
        </w:rPr>
        <w:t>aiúsculo T ('S' ou 'M'), indicando a operação (</w:t>
      </w:r>
      <w:r w:rsidR="000B0C43">
        <w:rPr>
          <w:rFonts w:ascii="Poppins Light" w:hAnsi="Poppins Light" w:cs="Poppins Light"/>
          <w:noProof/>
        </w:rPr>
        <w:t>s</w:t>
      </w:r>
      <w:r w:rsidRPr="7D1689AA">
        <w:rPr>
          <w:rFonts w:ascii="Poppins Light" w:hAnsi="Poppins Light" w:cs="Poppins Light"/>
          <w:noProof/>
        </w:rPr>
        <w:t xml:space="preserve">oma ou </w:t>
      </w:r>
      <w:r w:rsidR="000B0C43">
        <w:rPr>
          <w:rFonts w:ascii="Poppins Light" w:hAnsi="Poppins Light" w:cs="Poppins Light"/>
          <w:noProof/>
        </w:rPr>
        <w:t>m</w:t>
      </w:r>
      <w:r w:rsidRPr="7D1689AA">
        <w:rPr>
          <w:rFonts w:ascii="Poppins Light" w:hAnsi="Poppins Light" w:cs="Poppins Light"/>
          <w:noProof/>
        </w:rPr>
        <w:t xml:space="preserve">édia) que deverá ser realizada com os elementos da matriz. Seguem os 144 valores de ponto flutuante que compõem a matriz, sendo que </w:t>
      </w:r>
      <w:r w:rsidR="0084390C">
        <w:rPr>
          <w:rFonts w:ascii="Poppins Light" w:hAnsi="Poppins Light" w:cs="Poppins Light"/>
          <w:noProof/>
        </w:rPr>
        <w:t>ela</w:t>
      </w:r>
      <w:r w:rsidRPr="7D1689AA">
        <w:rPr>
          <w:rFonts w:ascii="Poppins Light" w:hAnsi="Poppins Light" w:cs="Poppins Light"/>
          <w:noProof/>
        </w:rPr>
        <w:t xml:space="preserve"> é preenchida linha por linha, da linha 0 até a linha 11, sempre da esquerda para a direita.</w:t>
      </w:r>
    </w:p>
    <w:p w14:paraId="250E0E91" w14:textId="29FC1121" w:rsidR="7D1689AA" w:rsidRDefault="7D1689AA" w:rsidP="7D1689AA">
      <w:pPr>
        <w:rPr>
          <w:rFonts w:ascii="Poppins Light" w:hAnsi="Poppins Light" w:cs="Poppins Light"/>
          <w:noProof/>
        </w:rPr>
      </w:pPr>
    </w:p>
    <w:p w14:paraId="685F8790" w14:textId="3E89AD3D" w:rsidR="005D47EA" w:rsidRPr="00B104E7" w:rsidRDefault="005D47EA" w:rsidP="005D47EA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lastRenderedPageBreak/>
        <w:t>Saída</w:t>
      </w:r>
      <w:r w:rsidR="00C84FC6" w:rsidRPr="00B104E7">
        <w:rPr>
          <w:rFonts w:ascii="Poppins Medium" w:hAnsi="Poppins Medium" w:cs="Poppins Light"/>
          <w:b/>
          <w:bCs/>
          <w:noProof/>
        </w:rPr>
        <w:t>:</w:t>
      </w:r>
    </w:p>
    <w:p w14:paraId="1CD44709" w14:textId="361EEC2E" w:rsidR="005D47EA" w:rsidRPr="005D47EA" w:rsidRDefault="005D47EA" w:rsidP="005D47EA">
      <w:pPr>
        <w:rPr>
          <w:rFonts w:ascii="Poppins Light" w:hAnsi="Poppins Light" w:cs="Poppins Light"/>
          <w:noProof/>
        </w:rPr>
      </w:pPr>
      <w:r w:rsidRPr="005D47EA">
        <w:rPr>
          <w:rFonts w:ascii="Poppins Light" w:hAnsi="Poppins Light" w:cs="Poppins Light"/>
          <w:noProof/>
        </w:rPr>
        <w:t xml:space="preserve">Imprima o resultado solicitado (a soma ou média) com </w:t>
      </w:r>
      <w:r w:rsidR="0084390C">
        <w:rPr>
          <w:rFonts w:ascii="Poppins Light" w:hAnsi="Poppins Light" w:cs="Poppins Light"/>
          <w:noProof/>
        </w:rPr>
        <w:t xml:space="preserve">uma </w:t>
      </w:r>
      <w:r w:rsidRPr="005D47EA">
        <w:rPr>
          <w:rFonts w:ascii="Poppins Light" w:hAnsi="Poppins Light" w:cs="Poppins Light"/>
          <w:noProof/>
        </w:rPr>
        <w:t>casa após o ponto decimal.</w:t>
      </w:r>
    </w:p>
    <w:p w14:paraId="46A52BD4" w14:textId="77777777" w:rsidR="005D47EA" w:rsidRPr="00B104E7" w:rsidRDefault="005D47EA" w:rsidP="00E227A8">
      <w:pPr>
        <w:rPr>
          <w:rFonts w:ascii="Poppins Medium" w:hAnsi="Poppins Medium" w:cs="Poppins Light"/>
          <w:b/>
          <w:bCs/>
          <w:noProof/>
        </w:rPr>
      </w:pPr>
    </w:p>
    <w:p w14:paraId="2C5E3ECE" w14:textId="74719C9D" w:rsidR="005D47EA" w:rsidRPr="00B104E7" w:rsidRDefault="005D47EA" w:rsidP="00E227A8">
      <w:pPr>
        <w:rPr>
          <w:rFonts w:ascii="Poppins Medium" w:hAnsi="Poppins Medium" w:cs="Poppins Light"/>
          <w:b/>
          <w:bCs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drawing>
          <wp:inline distT="0" distB="0" distL="0" distR="0" wp14:anchorId="459237A9" wp14:editId="3B303851">
            <wp:extent cx="5054600" cy="1282700"/>
            <wp:effectExtent l="0" t="0" r="0" b="0"/>
            <wp:docPr id="65163071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30717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B42" w14:textId="538E2545" w:rsidR="005D47EA" w:rsidRPr="005D47EA" w:rsidRDefault="7D1689AA" w:rsidP="3E43AEFB">
      <w:pPr>
        <w:rPr>
          <w:rFonts w:ascii="Poppins Light" w:eastAsia="Poppins Light" w:hAnsi="Poppins Light" w:cs="Poppins Light"/>
          <w:noProof/>
          <w:sz w:val="21"/>
          <w:szCs w:val="21"/>
        </w:rPr>
      </w:pPr>
      <w:r w:rsidRPr="7D1689AA">
        <w:rPr>
          <w:rFonts w:ascii="Poppins Light" w:eastAsia="Poppins Light" w:hAnsi="Poppins Light" w:cs="Poppins Light"/>
          <w:noProof/>
          <w:color w:val="000000" w:themeColor="text1"/>
          <w:sz w:val="20"/>
          <w:szCs w:val="20"/>
        </w:rPr>
        <w:t>Reprodução – TONIN, [s.d.].</w:t>
      </w:r>
    </w:p>
    <w:p w14:paraId="047F5146" w14:textId="77777777" w:rsidR="005D47EA" w:rsidRPr="00B104E7" w:rsidRDefault="005D47EA" w:rsidP="00E227A8">
      <w:pPr>
        <w:rPr>
          <w:rFonts w:ascii="Poppins Medium" w:hAnsi="Poppins Medium" w:cs="Poppins Light"/>
          <w:b/>
          <w:bCs/>
          <w:noProof/>
        </w:rPr>
      </w:pPr>
    </w:p>
    <w:p w14:paraId="4D07866F" w14:textId="62B7F78C" w:rsidR="001735F0" w:rsidRPr="005D47EA" w:rsidRDefault="00F17254" w:rsidP="00E227A8">
      <w:pPr>
        <w:rPr>
          <w:rFonts w:ascii="Poppins Light" w:hAnsi="Poppins Light" w:cs="Poppins Light"/>
          <w:noProof/>
        </w:rPr>
      </w:pPr>
      <w:r w:rsidRPr="00B104E7">
        <w:rPr>
          <w:rFonts w:ascii="Poppins Medium" w:hAnsi="Poppins Medium" w:cs="Poppins Light"/>
          <w:b/>
          <w:bCs/>
          <w:noProof/>
        </w:rPr>
        <w:t xml:space="preserve">Tempo </w:t>
      </w:r>
      <w:r w:rsidR="000B0C43">
        <w:rPr>
          <w:rFonts w:ascii="Poppins Medium" w:hAnsi="Poppins Medium" w:cs="Poppins Light"/>
          <w:b/>
          <w:bCs/>
          <w:noProof/>
        </w:rPr>
        <w:t>e</w:t>
      </w:r>
      <w:r w:rsidRPr="00B104E7">
        <w:rPr>
          <w:rFonts w:ascii="Poppins Medium" w:hAnsi="Poppins Medium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DE1AD3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56E50BFE" w14:textId="77777777" w:rsidR="001735F0" w:rsidRPr="00B104E7" w:rsidRDefault="001735F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34C2B11" w14:textId="60B8DE78" w:rsidR="3E43AEFB" w:rsidRDefault="7D1689AA" w:rsidP="3E43AEFB">
      <w:pPr>
        <w:rPr>
          <w:rFonts w:ascii="Poppins" w:eastAsia="Poppins" w:hAnsi="Poppins" w:cs="Poppins"/>
          <w:noProof/>
          <w:sz w:val="32"/>
          <w:szCs w:val="32"/>
        </w:rPr>
      </w:pPr>
      <w:r w:rsidRPr="00B104E7">
        <w:rPr>
          <w:rFonts w:ascii="Poppins" w:eastAsia="Poppins" w:hAnsi="Poppins" w:cs="Poppins"/>
          <w:b/>
          <w:bCs/>
          <w:noProof/>
          <w:color w:val="000000" w:themeColor="text1"/>
          <w:sz w:val="32"/>
          <w:szCs w:val="32"/>
        </w:rPr>
        <w:t>Referência</w:t>
      </w:r>
    </w:p>
    <w:p w14:paraId="5ABF4003" w14:textId="4887827C" w:rsidR="3E43AEFB" w:rsidRDefault="3E43AEFB" w:rsidP="3E43AEFB">
      <w:pPr>
        <w:rPr>
          <w:rFonts w:ascii="Arial" w:eastAsia="Arial" w:hAnsi="Arial" w:cs="Arial"/>
          <w:noProof/>
          <w:color w:val="000000" w:themeColor="text1"/>
          <w:sz w:val="22"/>
          <w:szCs w:val="22"/>
        </w:rPr>
      </w:pPr>
    </w:p>
    <w:p w14:paraId="4142AFF7" w14:textId="0A1B1FBE" w:rsidR="7D1689AA" w:rsidRDefault="7D1689AA" w:rsidP="7D1689AA">
      <w:pPr>
        <w:spacing w:line="259" w:lineRule="auto"/>
        <w:rPr>
          <w:rFonts w:ascii="Poppins Light" w:hAnsi="Poppins Light" w:cs="Poppins Light"/>
          <w:noProof/>
        </w:rPr>
      </w:pPr>
      <w:r w:rsidRPr="7D1689AA">
        <w:rPr>
          <w:rFonts w:ascii="Poppins Light" w:hAnsi="Poppins Light" w:cs="Poppins Light"/>
          <w:noProof/>
        </w:rPr>
        <w:t xml:space="preserve">TONIN, N. </w:t>
      </w:r>
      <w:r w:rsidRPr="00F450AF">
        <w:rPr>
          <w:rFonts w:ascii="Poppins Light" w:hAnsi="Poppins Light" w:cs="Poppins Light"/>
          <w:i/>
          <w:iCs/>
          <w:noProof/>
        </w:rPr>
        <w:t xml:space="preserve">Linha na </w:t>
      </w:r>
      <w:r w:rsidR="00F450AF" w:rsidRPr="00F450AF">
        <w:rPr>
          <w:rFonts w:ascii="Poppins Light" w:hAnsi="Poppins Light" w:cs="Poppins Light"/>
          <w:i/>
          <w:iCs/>
          <w:noProof/>
        </w:rPr>
        <w:t>m</w:t>
      </w:r>
      <w:r w:rsidRPr="00F450AF">
        <w:rPr>
          <w:rFonts w:ascii="Poppins Light" w:hAnsi="Poppins Light" w:cs="Poppins Light"/>
          <w:i/>
          <w:iCs/>
          <w:noProof/>
        </w:rPr>
        <w:t>atriz</w:t>
      </w:r>
      <w:r w:rsidRPr="7D1689AA">
        <w:rPr>
          <w:rFonts w:ascii="Poppins Light" w:hAnsi="Poppins Light" w:cs="Poppins Light"/>
          <w:noProof/>
        </w:rPr>
        <w:t xml:space="preserve">. Beecrowd, [s.d.]. Disponível em: </w:t>
      </w:r>
      <w:hyperlink r:id="rId12">
        <w:r w:rsidRPr="7D1689AA">
          <w:rPr>
            <w:rFonts w:ascii="Poppins Light" w:hAnsi="Poppins Light" w:cs="Poppins Light"/>
            <w:noProof/>
          </w:rPr>
          <w:t>https://judge.beecrowd.com/pt/problems/view/1181</w:t>
        </w:r>
      </w:hyperlink>
      <w:r w:rsidRPr="7D1689AA">
        <w:rPr>
          <w:rFonts w:ascii="Poppins Light" w:hAnsi="Poppins Light" w:cs="Poppins Light"/>
          <w:noProof/>
        </w:rPr>
        <w:t>. Acesso em: 8 ago. 2024.</w:t>
      </w:r>
    </w:p>
    <w:p w14:paraId="2D4F6392" w14:textId="1D25EF29" w:rsidR="7D1689AA" w:rsidRDefault="7D1689AA" w:rsidP="7D1689AA">
      <w:pPr>
        <w:rPr>
          <w:rFonts w:ascii="Arial" w:eastAsia="Arial" w:hAnsi="Arial" w:cs="Arial"/>
          <w:noProof/>
          <w:color w:val="000000" w:themeColor="text1"/>
          <w:sz w:val="22"/>
          <w:szCs w:val="22"/>
        </w:rPr>
      </w:pPr>
    </w:p>
    <w:p w14:paraId="06A45617" w14:textId="0FAE9310" w:rsidR="3E43AEFB" w:rsidRPr="00B104E7" w:rsidRDefault="3E43AEFB" w:rsidP="3E43AEF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2C09E2E5" w:rsidR="00E227A8" w:rsidRPr="00B104E7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104E7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6A0ADF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B0C43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B0C43">
        <w:rPr>
          <w:rFonts w:ascii="Poppins Light" w:hAnsi="Poppins Light" w:cs="Poppins Light"/>
          <w:noProof/>
        </w:rPr>
        <w:t>;</w:t>
      </w:r>
    </w:p>
    <w:p w14:paraId="1A62976A" w14:textId="1905CA16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B0C43">
        <w:rPr>
          <w:rFonts w:ascii="Poppins Light" w:hAnsi="Poppins Light" w:cs="Poppins Light"/>
          <w:noProof/>
        </w:rPr>
        <w:t>;</w:t>
      </w:r>
    </w:p>
    <w:p w14:paraId="33ECFA56" w14:textId="674CC5B4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B0C43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1B6CD046" w:rsidR="00E227A8" w:rsidRPr="00B104E7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104E7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B104E7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B104E7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28F10722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0B0C43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4B619583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1B0428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2FD62219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>e envie</w:t>
      </w:r>
      <w:r w:rsidR="001B0428">
        <w:rPr>
          <w:rFonts w:ascii="Poppins Light" w:hAnsi="Poppins Light" w:cs="Poppins Light"/>
          <w:noProof/>
        </w:rPr>
        <w:t>-a</w:t>
      </w:r>
      <w:r w:rsidR="00893107">
        <w:rPr>
          <w:rFonts w:ascii="Poppins Light" w:hAnsi="Poppins Light" w:cs="Poppins Light"/>
          <w:noProof/>
        </w:rPr>
        <w:t xml:space="preserve"> </w:t>
      </w:r>
      <w:r w:rsidR="000B0C43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39989" w14:textId="77777777" w:rsidR="0087519F" w:rsidRDefault="0087519F">
      <w:r>
        <w:separator/>
      </w:r>
    </w:p>
  </w:endnote>
  <w:endnote w:type="continuationSeparator" w:id="0">
    <w:p w14:paraId="6EA0DF24" w14:textId="77777777" w:rsidR="0087519F" w:rsidRDefault="0087519F">
      <w:r>
        <w:continuationSeparator/>
      </w:r>
    </w:p>
  </w:endnote>
  <w:endnote w:type="continuationNotice" w:id="1">
    <w:p w14:paraId="2BFE979E" w14:textId="77777777" w:rsidR="0087519F" w:rsidRDefault="00875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5CCB3" w14:textId="77777777" w:rsidR="0087519F" w:rsidRDefault="0087519F">
      <w:r>
        <w:separator/>
      </w:r>
    </w:p>
  </w:footnote>
  <w:footnote w:type="continuationSeparator" w:id="0">
    <w:p w14:paraId="518E1863" w14:textId="77777777" w:rsidR="0087519F" w:rsidRDefault="0087519F">
      <w:r>
        <w:continuationSeparator/>
      </w:r>
    </w:p>
  </w:footnote>
  <w:footnote w:type="continuationNotice" w:id="1">
    <w:p w14:paraId="69C1ECE4" w14:textId="77777777" w:rsidR="0087519F" w:rsidRDefault="008751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1"/>
  </w:num>
  <w:num w:numId="4" w16cid:durableId="1682665340">
    <w:abstractNumId w:val="7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8"/>
  </w:num>
  <w:num w:numId="8" w16cid:durableId="744840734">
    <w:abstractNumId w:val="1"/>
  </w:num>
  <w:num w:numId="9" w16cid:durableId="618494016">
    <w:abstractNumId w:val="10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162D"/>
    <w:rsid w:val="000A4E65"/>
    <w:rsid w:val="000B0C43"/>
    <w:rsid w:val="000C6619"/>
    <w:rsid w:val="000D596E"/>
    <w:rsid w:val="000F7DE9"/>
    <w:rsid w:val="00124756"/>
    <w:rsid w:val="00154E97"/>
    <w:rsid w:val="00157CBA"/>
    <w:rsid w:val="00160195"/>
    <w:rsid w:val="001735F0"/>
    <w:rsid w:val="001904F2"/>
    <w:rsid w:val="001A2D86"/>
    <w:rsid w:val="001A32C9"/>
    <w:rsid w:val="001B0428"/>
    <w:rsid w:val="001B0B18"/>
    <w:rsid w:val="001C335A"/>
    <w:rsid w:val="001E7BC0"/>
    <w:rsid w:val="00214B2A"/>
    <w:rsid w:val="00231B27"/>
    <w:rsid w:val="002344C7"/>
    <w:rsid w:val="0023450C"/>
    <w:rsid w:val="002372B1"/>
    <w:rsid w:val="00252F67"/>
    <w:rsid w:val="00252FB5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A05AF"/>
    <w:rsid w:val="003B64F6"/>
    <w:rsid w:val="003C032E"/>
    <w:rsid w:val="003D71CA"/>
    <w:rsid w:val="0042206D"/>
    <w:rsid w:val="00454835"/>
    <w:rsid w:val="00464B32"/>
    <w:rsid w:val="00491C71"/>
    <w:rsid w:val="00493B10"/>
    <w:rsid w:val="004B66A3"/>
    <w:rsid w:val="004E713D"/>
    <w:rsid w:val="00543230"/>
    <w:rsid w:val="0054587F"/>
    <w:rsid w:val="005517B2"/>
    <w:rsid w:val="00585F34"/>
    <w:rsid w:val="0059553C"/>
    <w:rsid w:val="005A5A09"/>
    <w:rsid w:val="005D47EA"/>
    <w:rsid w:val="005E4165"/>
    <w:rsid w:val="005F74BB"/>
    <w:rsid w:val="0060776C"/>
    <w:rsid w:val="0063273B"/>
    <w:rsid w:val="00655CB2"/>
    <w:rsid w:val="006653E9"/>
    <w:rsid w:val="006761D5"/>
    <w:rsid w:val="00676B29"/>
    <w:rsid w:val="00683352"/>
    <w:rsid w:val="006B2DA2"/>
    <w:rsid w:val="006B3AE9"/>
    <w:rsid w:val="006D0363"/>
    <w:rsid w:val="00723D5E"/>
    <w:rsid w:val="00732242"/>
    <w:rsid w:val="007671B4"/>
    <w:rsid w:val="00773A8C"/>
    <w:rsid w:val="0078262D"/>
    <w:rsid w:val="007B6ABF"/>
    <w:rsid w:val="00814E58"/>
    <w:rsid w:val="008203A7"/>
    <w:rsid w:val="0083474B"/>
    <w:rsid w:val="00841D59"/>
    <w:rsid w:val="0084390C"/>
    <w:rsid w:val="00851368"/>
    <w:rsid w:val="0087519F"/>
    <w:rsid w:val="00875DD6"/>
    <w:rsid w:val="008925A9"/>
    <w:rsid w:val="00893107"/>
    <w:rsid w:val="008949FE"/>
    <w:rsid w:val="00896814"/>
    <w:rsid w:val="008B4C24"/>
    <w:rsid w:val="008F775A"/>
    <w:rsid w:val="0092769D"/>
    <w:rsid w:val="00950224"/>
    <w:rsid w:val="00957C5C"/>
    <w:rsid w:val="00963B36"/>
    <w:rsid w:val="00966015"/>
    <w:rsid w:val="009B33B6"/>
    <w:rsid w:val="00AA60A0"/>
    <w:rsid w:val="00AD78A6"/>
    <w:rsid w:val="00AF689A"/>
    <w:rsid w:val="00AF7580"/>
    <w:rsid w:val="00B104E7"/>
    <w:rsid w:val="00B45591"/>
    <w:rsid w:val="00B74F66"/>
    <w:rsid w:val="00BA6A76"/>
    <w:rsid w:val="00BC1C7A"/>
    <w:rsid w:val="00C12E4A"/>
    <w:rsid w:val="00C42339"/>
    <w:rsid w:val="00C46212"/>
    <w:rsid w:val="00C4723D"/>
    <w:rsid w:val="00C6070E"/>
    <w:rsid w:val="00C62CE1"/>
    <w:rsid w:val="00C735A7"/>
    <w:rsid w:val="00C84F90"/>
    <w:rsid w:val="00C84FC6"/>
    <w:rsid w:val="00C96A8D"/>
    <w:rsid w:val="00CA4523"/>
    <w:rsid w:val="00CB294B"/>
    <w:rsid w:val="00CC2A45"/>
    <w:rsid w:val="00CD3EDC"/>
    <w:rsid w:val="00CD58B8"/>
    <w:rsid w:val="00CE0489"/>
    <w:rsid w:val="00CE4322"/>
    <w:rsid w:val="00CF76E4"/>
    <w:rsid w:val="00D02968"/>
    <w:rsid w:val="00D03B93"/>
    <w:rsid w:val="00D05B9C"/>
    <w:rsid w:val="00D24229"/>
    <w:rsid w:val="00D553AB"/>
    <w:rsid w:val="00D61A8F"/>
    <w:rsid w:val="00D753C6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90188"/>
    <w:rsid w:val="00EA3B37"/>
    <w:rsid w:val="00EF47B1"/>
    <w:rsid w:val="00EF4AFE"/>
    <w:rsid w:val="00F044D7"/>
    <w:rsid w:val="00F06B5E"/>
    <w:rsid w:val="00F17254"/>
    <w:rsid w:val="00F22F73"/>
    <w:rsid w:val="00F41EE9"/>
    <w:rsid w:val="00F450AF"/>
    <w:rsid w:val="00F472E5"/>
    <w:rsid w:val="00F51FEF"/>
    <w:rsid w:val="00F52AA0"/>
    <w:rsid w:val="00F57059"/>
    <w:rsid w:val="00FD7F1E"/>
    <w:rsid w:val="00FF3340"/>
    <w:rsid w:val="00FF3ECB"/>
    <w:rsid w:val="0B22DA99"/>
    <w:rsid w:val="3E43AEFB"/>
    <w:rsid w:val="7D168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udge.beecrowd.com/pt/problems/view/118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843F4-0F61-45C5-958F-7BB26C5A9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11</TotalTime>
  <Pages>3</Pages>
  <Words>277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16</cp:revision>
  <cp:lastPrinted>2006-08-31T06:40:00Z</cp:lastPrinted>
  <dcterms:created xsi:type="dcterms:W3CDTF">2024-05-07T10:43:00Z</dcterms:created>
  <dcterms:modified xsi:type="dcterms:W3CDTF">2024-08-15T19:02:00Z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