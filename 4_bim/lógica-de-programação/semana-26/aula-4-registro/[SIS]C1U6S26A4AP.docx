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38C59F7D" w:rsidR="00E227A8" w:rsidRPr="00454835" w:rsidRDefault="3E7626C9" w:rsidP="3E7626C9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3E7626C9">
        <w:rPr>
          <w:rFonts w:ascii="Poppins" w:hAnsi="Poppins" w:cs="Poppins"/>
        </w:rPr>
        <w:t xml:space="preserve">Roteiro de </w:t>
      </w:r>
      <w:r w:rsidR="001400F7">
        <w:rPr>
          <w:rFonts w:ascii="Poppins" w:hAnsi="Poppins" w:cs="Poppins"/>
        </w:rPr>
        <w:t>A</w:t>
      </w:r>
      <w:r w:rsidRPr="3E7626C9">
        <w:rPr>
          <w:rFonts w:ascii="Poppins" w:hAnsi="Poppins" w:cs="Poppins"/>
        </w:rPr>
        <w:t xml:space="preserve">tividade </w:t>
      </w:r>
      <w:r w:rsidR="001400F7">
        <w:rPr>
          <w:rFonts w:ascii="Poppins" w:hAnsi="Poppins" w:cs="Poppins"/>
        </w:rPr>
        <w:t>P</w:t>
      </w:r>
      <w:r w:rsidRPr="3E7626C9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471DFADD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97491C" w:rsidRPr="0097491C">
        <w:rPr>
          <w:rFonts w:ascii="Poppins" w:hAnsi="Poppins" w:cs="Poppins"/>
          <w:b/>
          <w:bCs/>
          <w:noProof/>
          <w:sz w:val="32"/>
          <w:szCs w:val="32"/>
        </w:rPr>
        <w:t xml:space="preserve">Filtragem de </w:t>
      </w:r>
      <w:r w:rsidR="005F1AF2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="0097491C" w:rsidRPr="0097491C">
        <w:rPr>
          <w:rFonts w:ascii="Poppins" w:hAnsi="Poppins" w:cs="Poppins"/>
          <w:b/>
          <w:bCs/>
          <w:noProof/>
          <w:sz w:val="32"/>
          <w:szCs w:val="32"/>
        </w:rPr>
        <w:t>emperatura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10845A5A" w:rsidR="00F17254" w:rsidRPr="005A65EE" w:rsidRDefault="00F17254" w:rsidP="00F17254">
      <w:pPr>
        <w:rPr>
          <w:rFonts w:ascii="Poppins Medium" w:hAnsi="Poppins Medium" w:cs="Poppins Light"/>
          <w:b/>
          <w:bCs/>
          <w:noProof/>
        </w:rPr>
      </w:pPr>
      <w:r w:rsidRPr="005A65EE">
        <w:rPr>
          <w:rFonts w:ascii="Poppins Medium" w:hAnsi="Poppins Medium" w:cs="Poppins Light"/>
          <w:b/>
          <w:bCs/>
          <w:noProof/>
        </w:rPr>
        <w:t xml:space="preserve">Detalhes do </w:t>
      </w:r>
      <w:r w:rsidR="005F1AF2">
        <w:rPr>
          <w:rFonts w:ascii="Poppins Medium" w:hAnsi="Poppins Medium" w:cs="Poppins Light"/>
          <w:b/>
          <w:bCs/>
          <w:noProof/>
        </w:rPr>
        <w:t>e</w:t>
      </w:r>
      <w:r w:rsidRPr="005A65EE">
        <w:rPr>
          <w:rFonts w:ascii="Poppins Medium" w:hAnsi="Poppins Medium" w:cs="Poppins Light"/>
          <w:b/>
          <w:bCs/>
          <w:noProof/>
        </w:rPr>
        <w:t>xercício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06B847DF" w14:textId="3B96CF74" w:rsidR="0097491C" w:rsidRPr="0097491C" w:rsidRDefault="0097491C" w:rsidP="0097491C">
      <w:pPr>
        <w:rPr>
          <w:rFonts w:ascii="Poppins Light" w:hAnsi="Poppins Light" w:cs="Poppins Light"/>
          <w:noProof/>
        </w:rPr>
      </w:pPr>
      <w:bookmarkStart w:id="0" w:name="_GoBack"/>
      <w:bookmarkEnd w:id="0"/>
      <w:r w:rsidRPr="0097491C">
        <w:rPr>
          <w:rFonts w:ascii="Poppins Light" w:hAnsi="Poppins Light" w:cs="Poppins Light"/>
          <w:noProof/>
        </w:rPr>
        <w:t xml:space="preserve">Você tem dados de temperatura de uma semana, organizados em uma matriz </w:t>
      </w:r>
      <w:r w:rsidR="00A974A9">
        <w:rPr>
          <w:rFonts w:ascii="Poppins Light" w:hAnsi="Poppins Light" w:cs="Poppins Light"/>
          <w:noProof/>
        </w:rPr>
        <w:t>em que</w:t>
      </w:r>
      <w:r w:rsidRPr="0097491C">
        <w:rPr>
          <w:rFonts w:ascii="Poppins Light" w:hAnsi="Poppins Light" w:cs="Poppins Light"/>
          <w:noProof/>
        </w:rPr>
        <w:t xml:space="preserve"> cada linha representa um dia</w:t>
      </w:r>
      <w:r w:rsidR="00A974A9">
        <w:rPr>
          <w:rFonts w:ascii="Poppins Light" w:hAnsi="Poppins Light" w:cs="Poppins Light"/>
          <w:noProof/>
        </w:rPr>
        <w:t>,</w:t>
      </w:r>
      <w:r w:rsidRPr="0097491C">
        <w:rPr>
          <w:rFonts w:ascii="Poppins Light" w:hAnsi="Poppins Light" w:cs="Poppins Light"/>
          <w:noProof/>
        </w:rPr>
        <w:t xml:space="preserve"> e cada coluna</w:t>
      </w:r>
      <w:r w:rsidR="00A974A9">
        <w:rPr>
          <w:rFonts w:ascii="Poppins Light" w:hAnsi="Poppins Light" w:cs="Poppins Light"/>
          <w:noProof/>
        </w:rPr>
        <w:t>,</w:t>
      </w:r>
      <w:r w:rsidRPr="0097491C">
        <w:rPr>
          <w:rFonts w:ascii="Poppins Light" w:hAnsi="Poppins Light" w:cs="Poppins Light"/>
          <w:noProof/>
        </w:rPr>
        <w:t xml:space="preserve"> uma medição horária (24 horas). Implemente um programa para encontrar os dias </w:t>
      </w:r>
      <w:r w:rsidR="00A974A9">
        <w:rPr>
          <w:rFonts w:ascii="Poppins Light" w:hAnsi="Poppins Light" w:cs="Poppins Light"/>
          <w:noProof/>
        </w:rPr>
        <w:t>em qu</w:t>
      </w:r>
      <w:r w:rsidR="00B50F49">
        <w:rPr>
          <w:rFonts w:ascii="Poppins Light" w:hAnsi="Poppins Light" w:cs="Poppins Light"/>
          <w:noProof/>
        </w:rPr>
        <w:t>e</w:t>
      </w:r>
      <w:r w:rsidRPr="0097491C">
        <w:rPr>
          <w:rFonts w:ascii="Poppins Light" w:hAnsi="Poppins Light" w:cs="Poppins Light"/>
          <w:noProof/>
        </w:rPr>
        <w:t xml:space="preserve"> a temperatura média foi superior a 20°C.</w:t>
      </w:r>
    </w:p>
    <w:p w14:paraId="66A9E12B" w14:textId="77777777" w:rsidR="0097491C" w:rsidRPr="005A65EE" w:rsidRDefault="0097491C" w:rsidP="0097491C">
      <w:pPr>
        <w:rPr>
          <w:rFonts w:ascii="Poppins Medium" w:hAnsi="Poppins Medium" w:cs="Poppins Light"/>
          <w:b/>
          <w:bCs/>
          <w:noProof/>
        </w:rPr>
      </w:pPr>
    </w:p>
    <w:p w14:paraId="047F5146" w14:textId="1E302071" w:rsidR="005D47EA" w:rsidRPr="005A65EE" w:rsidRDefault="0097491C" w:rsidP="0097491C">
      <w:pPr>
        <w:rPr>
          <w:rFonts w:ascii="Poppins Medium" w:hAnsi="Poppins Medium" w:cs="Poppins Light"/>
          <w:b/>
          <w:bCs/>
          <w:noProof/>
        </w:rPr>
      </w:pPr>
      <w:r w:rsidRPr="005A65EE">
        <w:rPr>
          <w:rFonts w:ascii="Poppins Medium" w:hAnsi="Poppins Medium" w:cs="Poppins Light"/>
          <w:b/>
          <w:bCs/>
          <w:noProof/>
        </w:rPr>
        <w:t>Dados (exemplo de matriz de temperatura):</w:t>
      </w:r>
    </w:p>
    <w:p w14:paraId="290CFF9D" w14:textId="77777777" w:rsidR="0097491C" w:rsidRPr="0097491C" w:rsidRDefault="0097491C" w:rsidP="0097491C">
      <w:p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>temperaturas = [</w:t>
      </w:r>
    </w:p>
    <w:p w14:paraId="72B6FD0E" w14:textId="77777777" w:rsidR="0097491C" w:rsidRPr="0097491C" w:rsidRDefault="0097491C" w:rsidP="0097491C">
      <w:p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 xml:space="preserve">    [18, 19, 20, 21, 22, 23, 20, 19, 18, 17, 16, 15, 14, 13, 12, 11, 10, 9, 8, 7, 6, 5, 4, 3],</w:t>
      </w:r>
    </w:p>
    <w:p w14:paraId="7116E5D0" w14:textId="77777777" w:rsidR="0097491C" w:rsidRPr="0097491C" w:rsidRDefault="0097491C" w:rsidP="0097491C">
      <w:p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 xml:space="preserve">    [21, 22, 23, 24, 25, 26, 27, 28, 29, 30, 31, 32, 33, 34, 35, 36, 37, 38, 39, 40, 41, 42, 43, 44],</w:t>
      </w:r>
    </w:p>
    <w:p w14:paraId="167B53C7" w14:textId="77777777" w:rsidR="0097491C" w:rsidRPr="0097491C" w:rsidRDefault="0097491C" w:rsidP="0097491C">
      <w:p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 xml:space="preserve">    # Mais dados para outros dias</w:t>
      </w:r>
    </w:p>
    <w:p w14:paraId="1132FD00" w14:textId="1449AC79" w:rsidR="0097491C" w:rsidRPr="0097491C" w:rsidRDefault="0097491C" w:rsidP="0097491C">
      <w:p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>]</w:t>
      </w:r>
    </w:p>
    <w:p w14:paraId="2F1BFCFD" w14:textId="77777777" w:rsidR="0097491C" w:rsidRPr="005A65EE" w:rsidRDefault="0097491C" w:rsidP="0097491C">
      <w:pPr>
        <w:rPr>
          <w:rFonts w:ascii="Poppins Medium" w:hAnsi="Poppins Medium" w:cs="Poppins Light"/>
          <w:b/>
          <w:bCs/>
          <w:noProof/>
        </w:rPr>
      </w:pPr>
    </w:p>
    <w:p w14:paraId="098C7663" w14:textId="77777777" w:rsidR="0097491C" w:rsidRPr="005A65EE" w:rsidRDefault="0097491C" w:rsidP="0097491C">
      <w:pPr>
        <w:rPr>
          <w:rFonts w:ascii="Poppins Medium" w:hAnsi="Poppins Medium" w:cs="Poppins Light"/>
          <w:b/>
          <w:bCs/>
          <w:noProof/>
        </w:rPr>
      </w:pPr>
      <w:r w:rsidRPr="005A65EE">
        <w:rPr>
          <w:rFonts w:ascii="Poppins Medium" w:hAnsi="Poppins Medium" w:cs="Poppins Light"/>
          <w:b/>
          <w:bCs/>
          <w:noProof/>
        </w:rPr>
        <w:t>Tarefa</w:t>
      </w:r>
    </w:p>
    <w:p w14:paraId="6CA66A96" w14:textId="06BB1ED8" w:rsidR="0097491C" w:rsidRPr="0097491C" w:rsidRDefault="0097491C" w:rsidP="0097491C">
      <w:pPr>
        <w:pStyle w:val="PargrafodaLista"/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>Calcule a temperatura média de cada dia</w:t>
      </w:r>
      <w:r w:rsidR="005F1AF2">
        <w:rPr>
          <w:rFonts w:ascii="Poppins Light" w:hAnsi="Poppins Light" w:cs="Poppins Light"/>
          <w:noProof/>
        </w:rPr>
        <w:t>;</w:t>
      </w:r>
    </w:p>
    <w:p w14:paraId="2D9A410E" w14:textId="35877C11" w:rsidR="0097491C" w:rsidRPr="0097491C" w:rsidRDefault="0097491C" w:rsidP="0097491C">
      <w:pPr>
        <w:pStyle w:val="PargrafodaLista"/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97491C">
        <w:rPr>
          <w:rFonts w:ascii="Poppins Light" w:hAnsi="Poppins Light" w:cs="Poppins Light"/>
          <w:noProof/>
        </w:rPr>
        <w:t xml:space="preserve">Filtre e liste os dias em que a média </w:t>
      </w:r>
      <w:r w:rsidR="00B50F49">
        <w:rPr>
          <w:rFonts w:ascii="Poppins Light" w:hAnsi="Poppins Light" w:cs="Poppins Light"/>
          <w:noProof/>
        </w:rPr>
        <w:t xml:space="preserve">de temperatura </w:t>
      </w:r>
      <w:r w:rsidRPr="0097491C">
        <w:rPr>
          <w:rFonts w:ascii="Poppins Light" w:hAnsi="Poppins Light" w:cs="Poppins Light"/>
          <w:noProof/>
        </w:rPr>
        <w:t>foi superior a 20°C.</w:t>
      </w:r>
    </w:p>
    <w:p w14:paraId="29633251" w14:textId="77777777" w:rsidR="0097491C" w:rsidRPr="005A65EE" w:rsidRDefault="0097491C" w:rsidP="0097491C">
      <w:pPr>
        <w:rPr>
          <w:rFonts w:ascii="Poppins Medium" w:hAnsi="Poppins Medium" w:cs="Poppins Light"/>
          <w:b/>
          <w:bCs/>
          <w:noProof/>
        </w:rPr>
      </w:pPr>
    </w:p>
    <w:p w14:paraId="4D07866F" w14:textId="539B08F4" w:rsidR="001735F0" w:rsidRPr="005D47EA" w:rsidRDefault="00F17254" w:rsidP="00E227A8">
      <w:pPr>
        <w:rPr>
          <w:rFonts w:ascii="Poppins Light" w:hAnsi="Poppins Light" w:cs="Poppins Light"/>
          <w:noProof/>
        </w:rPr>
      </w:pPr>
      <w:r w:rsidRPr="005A65EE">
        <w:rPr>
          <w:rFonts w:ascii="Poppins Medium" w:hAnsi="Poppins Medium" w:cs="Poppins Light"/>
          <w:b/>
          <w:bCs/>
          <w:noProof/>
        </w:rPr>
        <w:t xml:space="preserve">Tempo </w:t>
      </w:r>
      <w:r w:rsidR="005F1AF2">
        <w:rPr>
          <w:rFonts w:ascii="Poppins Medium" w:hAnsi="Poppins Medium" w:cs="Poppins Light"/>
          <w:b/>
          <w:bCs/>
          <w:noProof/>
        </w:rPr>
        <w:t>e</w:t>
      </w:r>
      <w:r w:rsidRPr="005A65EE">
        <w:rPr>
          <w:rFonts w:ascii="Poppins Medium" w:hAnsi="Poppins Medium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97491C"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56E50BFE" w14:textId="77777777" w:rsidR="001735F0" w:rsidRDefault="001735F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DB3533A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Lista de </w:t>
      </w:r>
      <w:r w:rsidR="005F1AF2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ateriais</w:t>
      </w:r>
    </w:p>
    <w:p w14:paraId="2DA758A4" w14:textId="638CC90F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F1AF2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5F1AF2">
        <w:rPr>
          <w:rFonts w:ascii="Poppins Light" w:hAnsi="Poppins Light" w:cs="Poppins Light"/>
          <w:noProof/>
        </w:rPr>
        <w:t>;</w:t>
      </w:r>
    </w:p>
    <w:p w14:paraId="1A62976A" w14:textId="0BB96550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F1AF2">
        <w:rPr>
          <w:rFonts w:ascii="Poppins Light" w:hAnsi="Poppins Light" w:cs="Poppins Light"/>
          <w:noProof/>
        </w:rPr>
        <w:t>;</w:t>
      </w:r>
    </w:p>
    <w:p w14:paraId="33ECFA56" w14:textId="5A794CD4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F1AF2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4A9387B4" w14:textId="77777777" w:rsidR="008857E3" w:rsidRDefault="008857E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339A8956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F5301B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 xml:space="preserve">Desenvolva o código para </w:t>
      </w:r>
      <w:r w:rsidR="005F1AF2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3CE7381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C854B2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5828A69B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>e envie</w:t>
      </w:r>
      <w:r w:rsidR="00C854B2">
        <w:rPr>
          <w:rFonts w:ascii="Poppins Light" w:hAnsi="Poppins Light" w:cs="Poppins Light"/>
          <w:noProof/>
        </w:rPr>
        <w:t>-a</w:t>
      </w:r>
      <w:r w:rsidR="00893107">
        <w:rPr>
          <w:rFonts w:ascii="Poppins Light" w:hAnsi="Poppins Light" w:cs="Poppins Light"/>
          <w:noProof/>
        </w:rPr>
        <w:t xml:space="preserve"> </w:t>
      </w:r>
      <w:r w:rsidR="005F1AF2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FD74A" w14:textId="77777777" w:rsidR="00C507FE" w:rsidRDefault="00C507FE">
      <w:r>
        <w:separator/>
      </w:r>
    </w:p>
  </w:endnote>
  <w:endnote w:type="continuationSeparator" w:id="0">
    <w:p w14:paraId="10A0C2E6" w14:textId="77777777" w:rsidR="00C507FE" w:rsidRDefault="00C507FE">
      <w:r>
        <w:continuationSeparator/>
      </w:r>
    </w:p>
  </w:endnote>
  <w:endnote w:type="continuationNotice" w:id="1">
    <w:p w14:paraId="7818E929" w14:textId="77777777" w:rsidR="00C507FE" w:rsidRDefault="00C50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502CE46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B329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B329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C35AA" w14:textId="77777777" w:rsidR="00C507FE" w:rsidRDefault="00C507FE">
      <w:r>
        <w:separator/>
      </w:r>
    </w:p>
  </w:footnote>
  <w:footnote w:type="continuationSeparator" w:id="0">
    <w:p w14:paraId="2C73DD61" w14:textId="77777777" w:rsidR="00C507FE" w:rsidRDefault="00C507FE">
      <w:r>
        <w:continuationSeparator/>
      </w:r>
    </w:p>
  </w:footnote>
  <w:footnote w:type="continuationNotice" w:id="1">
    <w:p w14:paraId="570A61A1" w14:textId="77777777" w:rsidR="00C507FE" w:rsidRDefault="00C50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35A4B"/>
    <w:multiLevelType w:val="hybridMultilevel"/>
    <w:tmpl w:val="57E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24756"/>
    <w:rsid w:val="001400F7"/>
    <w:rsid w:val="00154E97"/>
    <w:rsid w:val="00157CBA"/>
    <w:rsid w:val="00160195"/>
    <w:rsid w:val="001735F0"/>
    <w:rsid w:val="001904F2"/>
    <w:rsid w:val="001A2D86"/>
    <w:rsid w:val="001A32C9"/>
    <w:rsid w:val="001B0B18"/>
    <w:rsid w:val="001C335A"/>
    <w:rsid w:val="001E7BC0"/>
    <w:rsid w:val="001F4020"/>
    <w:rsid w:val="00201EB2"/>
    <w:rsid w:val="002344C7"/>
    <w:rsid w:val="0023450C"/>
    <w:rsid w:val="002372B1"/>
    <w:rsid w:val="00252F67"/>
    <w:rsid w:val="00256D8D"/>
    <w:rsid w:val="002632D3"/>
    <w:rsid w:val="00264B6B"/>
    <w:rsid w:val="002663E0"/>
    <w:rsid w:val="002C6EC9"/>
    <w:rsid w:val="002D1A6D"/>
    <w:rsid w:val="002D51E3"/>
    <w:rsid w:val="002E6314"/>
    <w:rsid w:val="003009B4"/>
    <w:rsid w:val="0030216F"/>
    <w:rsid w:val="003031BD"/>
    <w:rsid w:val="00326BC5"/>
    <w:rsid w:val="003365AE"/>
    <w:rsid w:val="00367C72"/>
    <w:rsid w:val="00377967"/>
    <w:rsid w:val="003A05AF"/>
    <w:rsid w:val="003C032E"/>
    <w:rsid w:val="003D71CA"/>
    <w:rsid w:val="003E24F4"/>
    <w:rsid w:val="0042206D"/>
    <w:rsid w:val="00441253"/>
    <w:rsid w:val="00454835"/>
    <w:rsid w:val="00464B32"/>
    <w:rsid w:val="00491C71"/>
    <w:rsid w:val="00493B10"/>
    <w:rsid w:val="004B66A3"/>
    <w:rsid w:val="004E713D"/>
    <w:rsid w:val="004F4FC8"/>
    <w:rsid w:val="005348E7"/>
    <w:rsid w:val="0054587F"/>
    <w:rsid w:val="005517B2"/>
    <w:rsid w:val="00585F34"/>
    <w:rsid w:val="0059553C"/>
    <w:rsid w:val="005A5A09"/>
    <w:rsid w:val="005A65EE"/>
    <w:rsid w:val="005D47EA"/>
    <w:rsid w:val="005D5034"/>
    <w:rsid w:val="005E4165"/>
    <w:rsid w:val="005F1AF2"/>
    <w:rsid w:val="005F74BB"/>
    <w:rsid w:val="0060776C"/>
    <w:rsid w:val="00627DE0"/>
    <w:rsid w:val="0063273B"/>
    <w:rsid w:val="00655CB2"/>
    <w:rsid w:val="006653E9"/>
    <w:rsid w:val="006761D5"/>
    <w:rsid w:val="00676B29"/>
    <w:rsid w:val="00683352"/>
    <w:rsid w:val="00694AB4"/>
    <w:rsid w:val="006B3AE9"/>
    <w:rsid w:val="006D0363"/>
    <w:rsid w:val="00723D5E"/>
    <w:rsid w:val="00732242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857E3"/>
    <w:rsid w:val="008925A9"/>
    <w:rsid w:val="00893107"/>
    <w:rsid w:val="00896814"/>
    <w:rsid w:val="008B4C24"/>
    <w:rsid w:val="008F775A"/>
    <w:rsid w:val="0092769D"/>
    <w:rsid w:val="00950224"/>
    <w:rsid w:val="00957C5C"/>
    <w:rsid w:val="00966015"/>
    <w:rsid w:val="0097491C"/>
    <w:rsid w:val="009B33B6"/>
    <w:rsid w:val="00A974A9"/>
    <w:rsid w:val="00AA60A0"/>
    <w:rsid w:val="00AD78A6"/>
    <w:rsid w:val="00AF689A"/>
    <w:rsid w:val="00B16423"/>
    <w:rsid w:val="00B17F0F"/>
    <w:rsid w:val="00B32544"/>
    <w:rsid w:val="00B45591"/>
    <w:rsid w:val="00B50F49"/>
    <w:rsid w:val="00B74F66"/>
    <w:rsid w:val="00BA6A76"/>
    <w:rsid w:val="00C12E4A"/>
    <w:rsid w:val="00C42339"/>
    <w:rsid w:val="00C46212"/>
    <w:rsid w:val="00C4723D"/>
    <w:rsid w:val="00C507FE"/>
    <w:rsid w:val="00C6070E"/>
    <w:rsid w:val="00C62CE1"/>
    <w:rsid w:val="00C84F90"/>
    <w:rsid w:val="00C854B2"/>
    <w:rsid w:val="00C96A8D"/>
    <w:rsid w:val="00CA4523"/>
    <w:rsid w:val="00CB294B"/>
    <w:rsid w:val="00CB329B"/>
    <w:rsid w:val="00CC2A45"/>
    <w:rsid w:val="00CD3EDC"/>
    <w:rsid w:val="00CD58B8"/>
    <w:rsid w:val="00CE4322"/>
    <w:rsid w:val="00CF76E4"/>
    <w:rsid w:val="00D03B93"/>
    <w:rsid w:val="00D05B9C"/>
    <w:rsid w:val="00D553AB"/>
    <w:rsid w:val="00D61A8F"/>
    <w:rsid w:val="00DC62FE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3874"/>
    <w:rsid w:val="00F57059"/>
    <w:rsid w:val="00F62B87"/>
    <w:rsid w:val="00FD7F1E"/>
    <w:rsid w:val="00FF3340"/>
    <w:rsid w:val="00FF3ECB"/>
    <w:rsid w:val="0B22DA99"/>
    <w:rsid w:val="3E76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192A3-1A7B-4178-B227-72842E0DF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2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13</cp:revision>
  <cp:lastPrinted>2006-08-31T06:40:00Z</cp:lastPrinted>
  <dcterms:created xsi:type="dcterms:W3CDTF">2024-05-07T10:42:00Z</dcterms:created>
  <dcterms:modified xsi:type="dcterms:W3CDTF">2024-08-16T16:48:00Z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