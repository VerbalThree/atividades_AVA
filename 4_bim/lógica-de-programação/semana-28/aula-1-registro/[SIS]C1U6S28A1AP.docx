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11CAC40D" w:rsidP="708617BC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11CAC40D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F3CC18F" w14:textId="6CCD43CA" w:rsidR="00CE4322" w:rsidRPr="00950224" w:rsidRDefault="75FF2751" w:rsidP="0059553C">
      <w:pPr>
        <w:rPr>
          <w:rFonts w:ascii="Poppins" w:hAnsi="Poppins" w:cs="Poppins"/>
          <w:b/>
          <w:bCs/>
          <w:noProof/>
          <w:sz w:val="32"/>
          <w:szCs w:val="32"/>
        </w:rPr>
      </w:pPr>
      <w:r w:rsidRPr="75FF2751">
        <w:rPr>
          <w:rFonts w:ascii="Poppins" w:hAnsi="Poppins" w:cs="Poppins"/>
          <w:b/>
          <w:bCs/>
          <w:noProof/>
          <w:sz w:val="32"/>
          <w:szCs w:val="32"/>
        </w:rPr>
        <w:t xml:space="preserve">Atividade 1: Movimento para a </w:t>
      </w:r>
      <w:r w:rsidR="00D60631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75FF2751">
        <w:rPr>
          <w:rFonts w:ascii="Poppins" w:hAnsi="Poppins" w:cs="Poppins"/>
          <w:b/>
          <w:bCs/>
          <w:noProof/>
          <w:sz w:val="32"/>
          <w:szCs w:val="32"/>
        </w:rPr>
        <w:t xml:space="preserve">squerda no </w:t>
      </w:r>
      <w:r w:rsidR="00D60631">
        <w:rPr>
          <w:rFonts w:ascii="Poppins" w:hAnsi="Poppins" w:cs="Poppins"/>
          <w:b/>
          <w:bCs/>
          <w:noProof/>
          <w:sz w:val="32"/>
          <w:szCs w:val="32"/>
        </w:rPr>
        <w:t xml:space="preserve">jogo </w:t>
      </w:r>
      <w:r w:rsidRPr="75FF2751">
        <w:rPr>
          <w:rFonts w:ascii="Poppins" w:hAnsi="Poppins" w:cs="Poppins"/>
          <w:b/>
          <w:bCs/>
          <w:noProof/>
          <w:sz w:val="32"/>
          <w:szCs w:val="32"/>
        </w:rPr>
        <w:t>2048</w:t>
      </w:r>
    </w:p>
    <w:p w14:paraId="4BE909FD" w14:textId="77777777" w:rsidR="00F41EE9" w:rsidRPr="00F17254" w:rsidRDefault="00F41EE9" w:rsidP="00F17254">
      <w:pPr>
        <w:rPr>
          <w:rFonts w:ascii="Poppins Light" w:hAnsi="Poppins Light" w:cs="Poppins Light"/>
          <w:noProof/>
        </w:rPr>
      </w:pPr>
    </w:p>
    <w:p w14:paraId="7A64E2E5" w14:textId="19AE80A4" w:rsidR="00F17254" w:rsidRDefault="00F17254" w:rsidP="00F17254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Detalhes do </w:t>
      </w:r>
      <w:r w:rsidR="00D60631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xercício</w:t>
      </w:r>
    </w:p>
    <w:p w14:paraId="431A9AC0" w14:textId="77777777" w:rsidR="0059553C" w:rsidRDefault="0059553C" w:rsidP="0059553C">
      <w:pPr>
        <w:rPr>
          <w:rFonts w:ascii="Poppins Light" w:hAnsi="Poppins Light" w:cs="Poppins Light"/>
          <w:noProof/>
        </w:rPr>
      </w:pPr>
    </w:p>
    <w:p w14:paraId="22C8B9BB" w14:textId="77777777" w:rsidR="00EE3CCE" w:rsidRPr="00EE3CCE" w:rsidRDefault="00EE3CCE" w:rsidP="00EE3CCE">
      <w:pPr>
        <w:rPr>
          <w:rFonts w:ascii="Poppins Light" w:hAnsi="Poppins Light" w:cs="Poppins Light"/>
          <w:noProof/>
        </w:rPr>
      </w:pPr>
      <w:bookmarkStart w:id="0" w:name="_Hlk176542826"/>
      <w:r w:rsidRPr="00EE3CCE">
        <w:rPr>
          <w:rFonts w:ascii="Poppins Light" w:hAnsi="Poppins Light" w:cs="Poppins Light"/>
          <w:b/>
          <w:bCs/>
          <w:noProof/>
        </w:rPr>
        <w:t>Objetivo:</w:t>
      </w:r>
      <w:r w:rsidRPr="00EE3CCE">
        <w:rPr>
          <w:rFonts w:ascii="Poppins Light" w:hAnsi="Poppins Light" w:cs="Poppins Light"/>
          <w:noProof/>
        </w:rPr>
        <w:t xml:space="preserve"> Implementar uma função em Python que recebe uma matriz 4x4 representando um estado do jogo 2048, realiza uma jogada para a esquerda, e retorna a nova matriz após a jogada.</w:t>
      </w:r>
    </w:p>
    <w:bookmarkEnd w:id="0"/>
    <w:p w14:paraId="25873004" w14:textId="77777777" w:rsidR="00EE3CCE" w:rsidRDefault="00EE3CCE" w:rsidP="00EE3CCE">
      <w:pPr>
        <w:rPr>
          <w:rFonts w:ascii="Poppins Light" w:hAnsi="Poppins Light" w:cs="Poppins Light"/>
          <w:b/>
          <w:bCs/>
          <w:noProof/>
        </w:rPr>
      </w:pPr>
    </w:p>
    <w:p w14:paraId="098A11B4" w14:textId="4B30ADC5" w:rsidR="00EE3CCE" w:rsidRPr="00EE3CCE" w:rsidRDefault="00EE3CCE" w:rsidP="00EE3CCE">
      <w:pPr>
        <w:rPr>
          <w:rFonts w:ascii="Poppins Light" w:hAnsi="Poppins Light" w:cs="Poppins Light"/>
          <w:b/>
          <w:bCs/>
          <w:noProof/>
        </w:rPr>
      </w:pPr>
      <w:r w:rsidRPr="00EE3CCE">
        <w:rPr>
          <w:rFonts w:ascii="Poppins Light" w:hAnsi="Poppins Light" w:cs="Poppins Light"/>
          <w:b/>
          <w:bCs/>
          <w:noProof/>
        </w:rPr>
        <w:t>Descrição:</w:t>
      </w:r>
    </w:p>
    <w:p w14:paraId="10D5E6E8" w14:textId="5689C88D" w:rsidR="00EE3CCE" w:rsidRPr="00EE3CCE" w:rsidRDefault="00EE3CCE" w:rsidP="00EE3CCE">
      <w:pPr>
        <w:numPr>
          <w:ilvl w:val="0"/>
          <w:numId w:val="13"/>
        </w:numPr>
        <w:rPr>
          <w:rFonts w:ascii="Poppins Light" w:hAnsi="Poppins Light" w:cs="Poppins Light"/>
          <w:noProof/>
        </w:rPr>
      </w:pPr>
      <w:r w:rsidRPr="00EE3CCE">
        <w:rPr>
          <w:rFonts w:ascii="Poppins Light" w:hAnsi="Poppins Light" w:cs="Poppins Light"/>
          <w:b/>
          <w:bCs/>
          <w:noProof/>
        </w:rPr>
        <w:t>Compressão:</w:t>
      </w:r>
      <w:r w:rsidRPr="00EE3CCE">
        <w:rPr>
          <w:rFonts w:ascii="Poppins Light" w:hAnsi="Poppins Light" w:cs="Poppins Light"/>
          <w:noProof/>
        </w:rPr>
        <w:t xml:space="preserve"> Mova todos os números </w:t>
      </w:r>
      <w:r w:rsidR="00D60631">
        <w:rPr>
          <w:rFonts w:ascii="Poppins Light" w:hAnsi="Poppins Light" w:cs="Poppins Light"/>
          <w:noProof/>
        </w:rPr>
        <w:t xml:space="preserve">que </w:t>
      </w:r>
      <w:r w:rsidRPr="00EE3CCE">
        <w:rPr>
          <w:rFonts w:ascii="Poppins Light" w:hAnsi="Poppins Light" w:cs="Poppins Light"/>
          <w:noProof/>
        </w:rPr>
        <w:t>não</w:t>
      </w:r>
      <w:r w:rsidR="00D60631">
        <w:rPr>
          <w:rFonts w:ascii="Poppins Light" w:hAnsi="Poppins Light" w:cs="Poppins Light"/>
          <w:noProof/>
        </w:rPr>
        <w:t xml:space="preserve"> são </w:t>
      </w:r>
      <w:r w:rsidRPr="00EE3CCE">
        <w:rPr>
          <w:rFonts w:ascii="Poppins Light" w:hAnsi="Poppins Light" w:cs="Poppins Light"/>
          <w:noProof/>
        </w:rPr>
        <w:t>zero para a esquerda da matriz.</w:t>
      </w:r>
    </w:p>
    <w:p w14:paraId="790814D0" w14:textId="77777777" w:rsidR="00EE3CCE" w:rsidRPr="00EE3CCE" w:rsidRDefault="00EE3CCE" w:rsidP="00EE3CCE">
      <w:pPr>
        <w:numPr>
          <w:ilvl w:val="0"/>
          <w:numId w:val="13"/>
        </w:numPr>
        <w:rPr>
          <w:rFonts w:ascii="Poppins Light" w:hAnsi="Poppins Light" w:cs="Poppins Light"/>
          <w:noProof/>
        </w:rPr>
      </w:pPr>
      <w:r w:rsidRPr="00EE3CCE">
        <w:rPr>
          <w:rFonts w:ascii="Poppins Light" w:hAnsi="Poppins Light" w:cs="Poppins Light"/>
          <w:b/>
          <w:bCs/>
          <w:noProof/>
        </w:rPr>
        <w:t>Fusão:</w:t>
      </w:r>
      <w:r w:rsidRPr="00EE3CCE">
        <w:rPr>
          <w:rFonts w:ascii="Poppins Light" w:hAnsi="Poppins Light" w:cs="Poppins Light"/>
          <w:noProof/>
        </w:rPr>
        <w:t xml:space="preserve"> Combine números adjacentes iguais da esquerda para a direita. Apenas a primeira ocorrência de pares adjacentes deve ser combinada.</w:t>
      </w:r>
    </w:p>
    <w:p w14:paraId="46137B27" w14:textId="7EDFB32B" w:rsidR="00EE3CCE" w:rsidRPr="00EE3CCE" w:rsidRDefault="00EE3CCE" w:rsidP="00EE3CCE">
      <w:pPr>
        <w:numPr>
          <w:ilvl w:val="0"/>
          <w:numId w:val="13"/>
        </w:numPr>
        <w:rPr>
          <w:rFonts w:ascii="Poppins Light" w:hAnsi="Poppins Light" w:cs="Poppins Light"/>
          <w:noProof/>
        </w:rPr>
      </w:pPr>
      <w:r w:rsidRPr="00EE3CCE">
        <w:rPr>
          <w:rFonts w:ascii="Poppins Light" w:hAnsi="Poppins Light" w:cs="Poppins Light"/>
          <w:b/>
          <w:bCs/>
          <w:noProof/>
        </w:rPr>
        <w:t xml:space="preserve">Compressão </w:t>
      </w:r>
      <w:r w:rsidR="00D60631">
        <w:rPr>
          <w:rFonts w:ascii="Poppins Light" w:hAnsi="Poppins Light" w:cs="Poppins Light"/>
          <w:b/>
          <w:bCs/>
          <w:noProof/>
        </w:rPr>
        <w:t>f</w:t>
      </w:r>
      <w:r w:rsidRPr="00EE3CCE">
        <w:rPr>
          <w:rFonts w:ascii="Poppins Light" w:hAnsi="Poppins Light" w:cs="Poppins Light"/>
          <w:b/>
          <w:bCs/>
          <w:noProof/>
        </w:rPr>
        <w:t>inal:</w:t>
      </w:r>
      <w:r w:rsidRPr="00EE3CCE">
        <w:rPr>
          <w:rFonts w:ascii="Poppins Light" w:hAnsi="Poppins Light" w:cs="Poppins Light"/>
          <w:noProof/>
        </w:rPr>
        <w:t xml:space="preserve"> Após a fusão, realize outra compressão para eliminar os espaços vazios que podem ter sido criados pela fusão.</w:t>
      </w:r>
    </w:p>
    <w:p w14:paraId="1B491ADE" w14:textId="77777777" w:rsidR="00950224" w:rsidRPr="00EE3CCE" w:rsidRDefault="00950224" w:rsidP="00F17254">
      <w:pPr>
        <w:rPr>
          <w:rFonts w:ascii="Poppins Light" w:hAnsi="Poppins Light" w:cs="Poppins Light"/>
          <w:b/>
          <w:bCs/>
          <w:noProof/>
        </w:rPr>
      </w:pPr>
    </w:p>
    <w:p w14:paraId="56E50BFE" w14:textId="66E972AD" w:rsidR="001735F0" w:rsidRDefault="00F17254" w:rsidP="00E227A8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D60631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 w:rsidR="00A519DE">
        <w:rPr>
          <w:rFonts w:ascii="Poppins Light" w:hAnsi="Poppins Light" w:cs="Poppins Light"/>
          <w:noProof/>
        </w:rPr>
        <w:t>2</w:t>
      </w:r>
      <w:r w:rsidR="00DE1AD3">
        <w:rPr>
          <w:rFonts w:ascii="Poppins Light" w:hAnsi="Poppins Light" w:cs="Poppins Light"/>
          <w:noProof/>
        </w:rPr>
        <w:t>5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22377EEC" w14:textId="77777777" w:rsidR="00EE3CCE" w:rsidRPr="00EE3CCE" w:rsidRDefault="00EE3CCE" w:rsidP="00E227A8">
      <w:pPr>
        <w:rPr>
          <w:rFonts w:ascii="Poppins Light" w:hAnsi="Poppins Light" w:cs="Poppins Light"/>
          <w:noProof/>
        </w:rPr>
      </w:pPr>
    </w:p>
    <w:p w14:paraId="050BB83B" w14:textId="2C09E2E5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0CCFA5CB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480048">
        <w:rPr>
          <w:rFonts w:ascii="Poppins Light" w:hAnsi="Poppins Light" w:cs="Poppins Light"/>
          <w:noProof/>
        </w:rPr>
        <w:t>acesso à i</w:t>
      </w:r>
      <w:r>
        <w:rPr>
          <w:rFonts w:ascii="Poppins Light" w:hAnsi="Poppins Light" w:cs="Poppins Light"/>
          <w:noProof/>
        </w:rPr>
        <w:t>nternet</w:t>
      </w:r>
      <w:r w:rsidR="00255CEA">
        <w:rPr>
          <w:rFonts w:ascii="Poppins Light" w:hAnsi="Poppins Light" w:cs="Poppins Light"/>
          <w:noProof/>
        </w:rPr>
        <w:t>;</w:t>
      </w:r>
    </w:p>
    <w:p w14:paraId="1A62976A" w14:textId="1518122C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255CEA">
        <w:rPr>
          <w:rFonts w:ascii="Poppins Light" w:hAnsi="Poppins Light" w:cs="Poppins Light"/>
          <w:noProof/>
        </w:rPr>
        <w:t>;</w:t>
      </w:r>
    </w:p>
    <w:p w14:paraId="33ECFA56" w14:textId="577DE904" w:rsidR="00893107" w:rsidRPr="00F17254" w:rsidRDefault="00C96A8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255CEA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7AEA5343" w14:textId="77777777" w:rsidR="00EE3CCE" w:rsidRDefault="00EE3CC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2FDC504D" w14:textId="77777777" w:rsidR="002C23D3" w:rsidRDefault="002C23D3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7C20EB9A" w14:textId="77777777" w:rsidR="002C23D3" w:rsidRDefault="002C23D3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4CCE2CC7" w14:textId="77777777" w:rsidR="00EE3CCE" w:rsidRDefault="00EE3CC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264EDF59" w14:textId="77777777" w:rsidR="00EE3CCE" w:rsidRDefault="00EE3CC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0D4CF62" w14:textId="77777777" w:rsidR="00EE3CCE" w:rsidRDefault="00EE3CC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ED21B0B" w14:textId="3ADB0ED5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6BCEC223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Desenvolva o código para resolução do programa citado.</w:t>
      </w:r>
    </w:p>
    <w:p w14:paraId="516E1AEE" w14:textId="48D4768F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3DA1E9A8" w14:textId="7FC8B1E4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>e envie através 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A519DE" w:rsidRPr="00814E58" w14:paraId="62BF1888" w14:textId="77777777" w:rsidTr="00132627">
        <w:tc>
          <w:tcPr>
            <w:tcW w:w="8919" w:type="dxa"/>
          </w:tcPr>
          <w:p w14:paraId="6394E918" w14:textId="77777777" w:rsidR="00A519DE" w:rsidRPr="00814E58" w:rsidRDefault="00A519DE" w:rsidP="00132627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A519DE" w:rsidRPr="00814E58" w14:paraId="47031A6C" w14:textId="77777777" w:rsidTr="00132627">
        <w:tc>
          <w:tcPr>
            <w:tcW w:w="8919" w:type="dxa"/>
          </w:tcPr>
          <w:p w14:paraId="119CCA21" w14:textId="77777777" w:rsidR="00A519DE" w:rsidRPr="00814E58" w:rsidRDefault="00A519DE" w:rsidP="00132627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A519DE" w:rsidRPr="00814E58" w14:paraId="573B9605" w14:textId="77777777" w:rsidTr="00132627">
        <w:tc>
          <w:tcPr>
            <w:tcW w:w="8919" w:type="dxa"/>
          </w:tcPr>
          <w:p w14:paraId="53FE20C2" w14:textId="77777777" w:rsidR="00A519DE" w:rsidRPr="00814E58" w:rsidRDefault="00A519DE" w:rsidP="00132627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A519DE" w:rsidRPr="00814E58" w14:paraId="24F70863" w14:textId="77777777" w:rsidTr="00132627">
        <w:tc>
          <w:tcPr>
            <w:tcW w:w="8919" w:type="dxa"/>
          </w:tcPr>
          <w:p w14:paraId="583C863F" w14:textId="77777777" w:rsidR="00A519DE" w:rsidRPr="00814E58" w:rsidRDefault="00A519DE" w:rsidP="00132627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A519DE" w:rsidRPr="00814E58" w14:paraId="6BECE19C" w14:textId="77777777" w:rsidTr="00132627">
        <w:tc>
          <w:tcPr>
            <w:tcW w:w="8919" w:type="dxa"/>
          </w:tcPr>
          <w:p w14:paraId="6DA19C0F" w14:textId="77777777" w:rsidR="00A519DE" w:rsidRPr="00814E58" w:rsidRDefault="00A519DE" w:rsidP="00132627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A519DE" w:rsidRPr="00814E58" w14:paraId="4CE49C87" w14:textId="77777777" w:rsidTr="00132627">
        <w:tc>
          <w:tcPr>
            <w:tcW w:w="8919" w:type="dxa"/>
          </w:tcPr>
          <w:p w14:paraId="58945097" w14:textId="77777777" w:rsidR="00A519DE" w:rsidRPr="00814E58" w:rsidRDefault="00A519DE" w:rsidP="00132627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A519DE" w:rsidRPr="00814E58" w14:paraId="1CA7916A" w14:textId="77777777" w:rsidTr="00132627">
        <w:tc>
          <w:tcPr>
            <w:tcW w:w="8919" w:type="dxa"/>
          </w:tcPr>
          <w:p w14:paraId="69EF4E9B" w14:textId="77777777" w:rsidR="00A519DE" w:rsidRPr="00814E58" w:rsidRDefault="00A519DE" w:rsidP="00132627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A519DE" w:rsidRPr="00814E58" w14:paraId="35E62898" w14:textId="77777777" w:rsidTr="00132627">
        <w:tc>
          <w:tcPr>
            <w:tcW w:w="8919" w:type="dxa"/>
          </w:tcPr>
          <w:p w14:paraId="171FB16C" w14:textId="77777777" w:rsidR="00A519DE" w:rsidRPr="00814E58" w:rsidRDefault="00A519DE" w:rsidP="00132627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A519DE" w:rsidRPr="00814E58" w14:paraId="5AA296E4" w14:textId="77777777" w:rsidTr="00132627">
        <w:tc>
          <w:tcPr>
            <w:tcW w:w="8919" w:type="dxa"/>
          </w:tcPr>
          <w:p w14:paraId="53721529" w14:textId="77777777" w:rsidR="00A519DE" w:rsidRPr="00814E58" w:rsidRDefault="00A519DE" w:rsidP="00132627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A519DE" w:rsidRPr="00814E58" w14:paraId="1AEC4259" w14:textId="77777777" w:rsidTr="00132627">
        <w:tc>
          <w:tcPr>
            <w:tcW w:w="8919" w:type="dxa"/>
          </w:tcPr>
          <w:p w14:paraId="1440F463" w14:textId="77777777" w:rsidR="00A519DE" w:rsidRPr="00814E58" w:rsidRDefault="00A519DE" w:rsidP="00132627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A519DE" w:rsidRPr="00814E58" w14:paraId="3898CF61" w14:textId="77777777" w:rsidTr="00132627">
        <w:tc>
          <w:tcPr>
            <w:tcW w:w="8919" w:type="dxa"/>
          </w:tcPr>
          <w:p w14:paraId="21DD0F18" w14:textId="77777777" w:rsidR="00A519DE" w:rsidRPr="00814E58" w:rsidRDefault="00A519DE" w:rsidP="00132627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A519DE" w:rsidRPr="00814E58" w14:paraId="7D21B35F" w14:textId="77777777" w:rsidTr="00132627">
        <w:tc>
          <w:tcPr>
            <w:tcW w:w="8919" w:type="dxa"/>
          </w:tcPr>
          <w:p w14:paraId="36A1ED84" w14:textId="77777777" w:rsidR="00A519DE" w:rsidRPr="00814E58" w:rsidRDefault="00A519DE" w:rsidP="00132627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A519DE" w:rsidRPr="00814E58" w14:paraId="5495555C" w14:textId="77777777" w:rsidTr="00132627">
        <w:tc>
          <w:tcPr>
            <w:tcW w:w="8919" w:type="dxa"/>
          </w:tcPr>
          <w:p w14:paraId="2B722229" w14:textId="77777777" w:rsidR="00A519DE" w:rsidRPr="00814E58" w:rsidRDefault="00A519DE" w:rsidP="00132627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9B01713" w14:textId="77777777" w:rsidR="00A519DE" w:rsidRPr="006761D5" w:rsidRDefault="00A519DE" w:rsidP="00A519DE">
      <w:pPr>
        <w:spacing w:line="276" w:lineRule="auto"/>
        <w:rPr>
          <w:rFonts w:ascii="Poppins Light" w:hAnsi="Poppins Light" w:cs="Poppins Light"/>
          <w:noProof/>
        </w:rPr>
      </w:pPr>
    </w:p>
    <w:sectPr w:rsidR="00A519D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CEF67D" w14:textId="77777777" w:rsidR="00E4156D" w:rsidRDefault="00E4156D">
      <w:r>
        <w:separator/>
      </w:r>
    </w:p>
  </w:endnote>
  <w:endnote w:type="continuationSeparator" w:id="0">
    <w:p w14:paraId="2730D2FD" w14:textId="77777777" w:rsidR="00E4156D" w:rsidRDefault="00E4156D">
      <w:r>
        <w:continuationSeparator/>
      </w:r>
    </w:p>
  </w:endnote>
  <w:endnote w:type="continuationNotice" w:id="1">
    <w:p w14:paraId="033078D5" w14:textId="77777777" w:rsidR="00E4156D" w:rsidRDefault="00E415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2FFE0373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</w:t>
            </w:r>
            <w:r w:rsidR="00480048">
              <w:rPr>
                <w:rFonts w:ascii="Poppins" w:hAnsi="Poppins" w:cs="Poppins"/>
                <w:sz w:val="20"/>
                <w:szCs w:val="20"/>
              </w:rPr>
              <w:t>6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BA0DA" w14:textId="77777777" w:rsidR="00E4156D" w:rsidRDefault="00E4156D">
      <w:r>
        <w:separator/>
      </w:r>
    </w:p>
  </w:footnote>
  <w:footnote w:type="continuationSeparator" w:id="0">
    <w:p w14:paraId="4E35BA85" w14:textId="77777777" w:rsidR="00E4156D" w:rsidRDefault="00E4156D">
      <w:r>
        <w:continuationSeparator/>
      </w:r>
    </w:p>
  </w:footnote>
  <w:footnote w:type="continuationNotice" w:id="1">
    <w:p w14:paraId="2B100603" w14:textId="77777777" w:rsidR="00E4156D" w:rsidRDefault="00E415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60598"/>
    <w:multiLevelType w:val="multilevel"/>
    <w:tmpl w:val="7B60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5"/>
  </w:num>
  <w:num w:numId="2" w16cid:durableId="1115713199">
    <w:abstractNumId w:val="6"/>
  </w:num>
  <w:num w:numId="3" w16cid:durableId="1821843517">
    <w:abstractNumId w:val="12"/>
  </w:num>
  <w:num w:numId="4" w16cid:durableId="1682665340">
    <w:abstractNumId w:val="8"/>
  </w:num>
  <w:num w:numId="5" w16cid:durableId="1499492561">
    <w:abstractNumId w:val="4"/>
  </w:num>
  <w:num w:numId="6" w16cid:durableId="1534533007">
    <w:abstractNumId w:val="2"/>
  </w:num>
  <w:num w:numId="7" w16cid:durableId="2039425142">
    <w:abstractNumId w:val="9"/>
  </w:num>
  <w:num w:numId="8" w16cid:durableId="744840734">
    <w:abstractNumId w:val="1"/>
  </w:num>
  <w:num w:numId="9" w16cid:durableId="618494016">
    <w:abstractNumId w:val="11"/>
  </w:num>
  <w:num w:numId="10" w16cid:durableId="1262956054">
    <w:abstractNumId w:val="0"/>
  </w:num>
  <w:num w:numId="11" w16cid:durableId="1991445493">
    <w:abstractNumId w:val="3"/>
  </w:num>
  <w:num w:numId="12" w16cid:durableId="516701412">
    <w:abstractNumId w:val="10"/>
  </w:num>
  <w:num w:numId="13" w16cid:durableId="211232093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075A"/>
    <w:rsid w:val="000278D8"/>
    <w:rsid w:val="00093C5A"/>
    <w:rsid w:val="000A4E65"/>
    <w:rsid w:val="000C6619"/>
    <w:rsid w:val="000D596E"/>
    <w:rsid w:val="000F7DE9"/>
    <w:rsid w:val="00124756"/>
    <w:rsid w:val="00151FDA"/>
    <w:rsid w:val="00154E97"/>
    <w:rsid w:val="00160195"/>
    <w:rsid w:val="001626F4"/>
    <w:rsid w:val="001735F0"/>
    <w:rsid w:val="001904F2"/>
    <w:rsid w:val="001A2D86"/>
    <w:rsid w:val="001A32C9"/>
    <w:rsid w:val="001B0B18"/>
    <w:rsid w:val="001C335A"/>
    <w:rsid w:val="001E4105"/>
    <w:rsid w:val="001E7BC0"/>
    <w:rsid w:val="00200FBD"/>
    <w:rsid w:val="002344C7"/>
    <w:rsid w:val="0023450C"/>
    <w:rsid w:val="002372B1"/>
    <w:rsid w:val="00252F67"/>
    <w:rsid w:val="00255CEA"/>
    <w:rsid w:val="00256D8D"/>
    <w:rsid w:val="002632D3"/>
    <w:rsid w:val="00264B6B"/>
    <w:rsid w:val="002C23D3"/>
    <w:rsid w:val="002C6EC9"/>
    <w:rsid w:val="002D1A6D"/>
    <w:rsid w:val="002D2392"/>
    <w:rsid w:val="002D51E3"/>
    <w:rsid w:val="002E6314"/>
    <w:rsid w:val="003009B4"/>
    <w:rsid w:val="003031BD"/>
    <w:rsid w:val="003135E5"/>
    <w:rsid w:val="003365AE"/>
    <w:rsid w:val="00367C72"/>
    <w:rsid w:val="003746F0"/>
    <w:rsid w:val="003831C0"/>
    <w:rsid w:val="003A05AF"/>
    <w:rsid w:val="003C032E"/>
    <w:rsid w:val="003D71CA"/>
    <w:rsid w:val="00454835"/>
    <w:rsid w:val="00464B32"/>
    <w:rsid w:val="00476704"/>
    <w:rsid w:val="00480048"/>
    <w:rsid w:val="00491C71"/>
    <w:rsid w:val="00493B10"/>
    <w:rsid w:val="004B66A3"/>
    <w:rsid w:val="004E713D"/>
    <w:rsid w:val="0054587F"/>
    <w:rsid w:val="005517B2"/>
    <w:rsid w:val="00585F34"/>
    <w:rsid w:val="0059553C"/>
    <w:rsid w:val="005A0672"/>
    <w:rsid w:val="005A5A09"/>
    <w:rsid w:val="005E4165"/>
    <w:rsid w:val="005F74BB"/>
    <w:rsid w:val="0060776C"/>
    <w:rsid w:val="00617A82"/>
    <w:rsid w:val="0063273B"/>
    <w:rsid w:val="00646475"/>
    <w:rsid w:val="00655CB2"/>
    <w:rsid w:val="006653E9"/>
    <w:rsid w:val="006761D5"/>
    <w:rsid w:val="00676B29"/>
    <w:rsid w:val="00683352"/>
    <w:rsid w:val="0068681A"/>
    <w:rsid w:val="006B3AE9"/>
    <w:rsid w:val="006D0363"/>
    <w:rsid w:val="00723D5E"/>
    <w:rsid w:val="00732242"/>
    <w:rsid w:val="00741BC6"/>
    <w:rsid w:val="007671B4"/>
    <w:rsid w:val="00773A8C"/>
    <w:rsid w:val="0078262D"/>
    <w:rsid w:val="007B6ABF"/>
    <w:rsid w:val="007C7FA1"/>
    <w:rsid w:val="00814E58"/>
    <w:rsid w:val="008203A7"/>
    <w:rsid w:val="0083474B"/>
    <w:rsid w:val="00841D59"/>
    <w:rsid w:val="00851368"/>
    <w:rsid w:val="00875DD6"/>
    <w:rsid w:val="008925A9"/>
    <w:rsid w:val="00893107"/>
    <w:rsid w:val="00896814"/>
    <w:rsid w:val="008B4C24"/>
    <w:rsid w:val="008C7958"/>
    <w:rsid w:val="008F775A"/>
    <w:rsid w:val="0092769D"/>
    <w:rsid w:val="00950224"/>
    <w:rsid w:val="00957C5C"/>
    <w:rsid w:val="00966015"/>
    <w:rsid w:val="009B33B6"/>
    <w:rsid w:val="00A0620E"/>
    <w:rsid w:val="00A519DE"/>
    <w:rsid w:val="00AA60A0"/>
    <w:rsid w:val="00AC5D27"/>
    <w:rsid w:val="00AD78A6"/>
    <w:rsid w:val="00AF689A"/>
    <w:rsid w:val="00B45591"/>
    <w:rsid w:val="00B74F66"/>
    <w:rsid w:val="00BA6A76"/>
    <w:rsid w:val="00BC42F0"/>
    <w:rsid w:val="00C12E4A"/>
    <w:rsid w:val="00C42339"/>
    <w:rsid w:val="00C4723D"/>
    <w:rsid w:val="00C52808"/>
    <w:rsid w:val="00C6070E"/>
    <w:rsid w:val="00C62CE1"/>
    <w:rsid w:val="00C84F90"/>
    <w:rsid w:val="00C93B9D"/>
    <w:rsid w:val="00C96A8D"/>
    <w:rsid w:val="00CA4523"/>
    <w:rsid w:val="00CB294B"/>
    <w:rsid w:val="00CC2A45"/>
    <w:rsid w:val="00CD58B8"/>
    <w:rsid w:val="00CE4322"/>
    <w:rsid w:val="00CF76E4"/>
    <w:rsid w:val="00D03B93"/>
    <w:rsid w:val="00D05B9C"/>
    <w:rsid w:val="00D41E00"/>
    <w:rsid w:val="00D553AB"/>
    <w:rsid w:val="00D60631"/>
    <w:rsid w:val="00D61A8F"/>
    <w:rsid w:val="00DB5798"/>
    <w:rsid w:val="00DD5204"/>
    <w:rsid w:val="00DE0C0D"/>
    <w:rsid w:val="00DE1AD3"/>
    <w:rsid w:val="00E06ABB"/>
    <w:rsid w:val="00E10D86"/>
    <w:rsid w:val="00E227A8"/>
    <w:rsid w:val="00E400A6"/>
    <w:rsid w:val="00E4156D"/>
    <w:rsid w:val="00E71901"/>
    <w:rsid w:val="00E73E76"/>
    <w:rsid w:val="00E77AF3"/>
    <w:rsid w:val="00EA3B37"/>
    <w:rsid w:val="00EE3CCE"/>
    <w:rsid w:val="00EF47B1"/>
    <w:rsid w:val="00EF4AFE"/>
    <w:rsid w:val="00F01466"/>
    <w:rsid w:val="00F044D7"/>
    <w:rsid w:val="00F17254"/>
    <w:rsid w:val="00F41EE9"/>
    <w:rsid w:val="00F472E5"/>
    <w:rsid w:val="00F51FEF"/>
    <w:rsid w:val="00F52AA0"/>
    <w:rsid w:val="00F57059"/>
    <w:rsid w:val="00FD7F1E"/>
    <w:rsid w:val="00FF3340"/>
    <w:rsid w:val="00FF3ECB"/>
    <w:rsid w:val="0B22DA99"/>
    <w:rsid w:val="11CAC40D"/>
    <w:rsid w:val="708617BC"/>
    <w:rsid w:val="75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9</TotalTime>
  <Pages>2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Isabel Vieira</cp:lastModifiedBy>
  <cp:revision>6</cp:revision>
  <cp:lastPrinted>2006-08-31T06:40:00Z</cp:lastPrinted>
  <dcterms:created xsi:type="dcterms:W3CDTF">2024-09-02T20:20:00Z</dcterms:created>
  <dcterms:modified xsi:type="dcterms:W3CDTF">2024-09-06T22:42:00Z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