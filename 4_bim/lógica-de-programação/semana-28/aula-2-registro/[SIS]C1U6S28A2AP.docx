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255C80AB" w:rsidR="00CE4322" w:rsidRPr="00950224" w:rsidRDefault="58148F78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58148F78">
        <w:rPr>
          <w:rFonts w:ascii="Poppins" w:hAnsi="Poppins" w:cs="Poppins"/>
          <w:b/>
          <w:bCs/>
          <w:noProof/>
          <w:sz w:val="32"/>
          <w:szCs w:val="32"/>
        </w:rPr>
        <w:t>Atividade 1: Encontre o Tesouro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546D2658" w14:textId="68C0DF0F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345B71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431A9AC0" w14:textId="694CFD20" w:rsidR="0059553C" w:rsidRDefault="0059553C" w:rsidP="0059553C">
      <w:pPr>
        <w:rPr>
          <w:rFonts w:ascii="Poppins Light" w:hAnsi="Poppins Light" w:cs="Poppins Light"/>
          <w:noProof/>
        </w:rPr>
      </w:pPr>
      <w:r w:rsidRPr="0059553C">
        <w:rPr>
          <w:rFonts w:ascii="Poppins Light" w:hAnsi="Poppins Light" w:cs="Poppins Light"/>
          <w:b/>
          <w:bCs/>
          <w:noProof/>
        </w:rPr>
        <w:t>Contexto:</w:t>
      </w:r>
    </w:p>
    <w:p w14:paraId="47E1FD6E" w14:textId="12F7D49D" w:rsidR="00BB363D" w:rsidRDefault="00BB363D" w:rsidP="0059553C">
      <w:p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noProof/>
        </w:rPr>
        <w:t xml:space="preserve">Encontre o Tesouro é um jogo simples baseado em matrizes </w:t>
      </w:r>
      <w:r w:rsidR="00345B71">
        <w:rPr>
          <w:rFonts w:ascii="Poppins Light" w:hAnsi="Poppins Light" w:cs="Poppins Light"/>
          <w:noProof/>
        </w:rPr>
        <w:t xml:space="preserve">no qual </w:t>
      </w:r>
      <w:r w:rsidRPr="00BB363D">
        <w:rPr>
          <w:rFonts w:ascii="Poppins Light" w:hAnsi="Poppins Light" w:cs="Poppins Light"/>
          <w:noProof/>
        </w:rPr>
        <w:t xml:space="preserve">o jogador deve localizar um tesouro escondido em uma matriz </w:t>
      </w:r>
      <w:r>
        <w:rPr>
          <w:rFonts w:ascii="Poppins Light" w:hAnsi="Poppins Light" w:cs="Poppins Light"/>
          <w:noProof/>
        </w:rPr>
        <w:t>3</w:t>
      </w:r>
      <w:r w:rsidRPr="00BB363D">
        <w:rPr>
          <w:rFonts w:ascii="Poppins Light" w:hAnsi="Poppins Light" w:cs="Poppins Light"/>
          <w:noProof/>
        </w:rPr>
        <w:t>x</w:t>
      </w:r>
      <w:r>
        <w:rPr>
          <w:rFonts w:ascii="Poppins Light" w:hAnsi="Poppins Light" w:cs="Poppins Light"/>
          <w:noProof/>
        </w:rPr>
        <w:t>3</w:t>
      </w:r>
      <w:r w:rsidRPr="00BB363D">
        <w:rPr>
          <w:rFonts w:ascii="Poppins Light" w:hAnsi="Poppins Light" w:cs="Poppins Light"/>
          <w:noProof/>
        </w:rPr>
        <w:t>. Cada célula da matriz pode conter um terreno vazio, uma pista ou o tesouro. As pistas indicam a direção para se mover a partir dessa célula para chegar mais perto do tesouro.</w:t>
      </w:r>
    </w:p>
    <w:p w14:paraId="3AFAE545" w14:textId="77777777" w:rsidR="00BB363D" w:rsidRDefault="00BB363D" w:rsidP="0059553C">
      <w:pPr>
        <w:rPr>
          <w:rFonts w:ascii="Poppins Light" w:hAnsi="Poppins Light" w:cs="Poppins Light"/>
          <w:noProof/>
        </w:rPr>
      </w:pPr>
    </w:p>
    <w:p w14:paraId="42D044F0" w14:textId="48A45510" w:rsidR="00BB363D" w:rsidRPr="00BB363D" w:rsidRDefault="00BB363D" w:rsidP="00BB363D">
      <w:p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b/>
          <w:bCs/>
          <w:noProof/>
        </w:rPr>
        <w:t xml:space="preserve">Descrição do </w:t>
      </w:r>
      <w:r w:rsidR="00345B71">
        <w:rPr>
          <w:rFonts w:ascii="Poppins Light" w:hAnsi="Poppins Light" w:cs="Poppins Light"/>
          <w:b/>
          <w:bCs/>
          <w:noProof/>
        </w:rPr>
        <w:t>j</w:t>
      </w:r>
      <w:r w:rsidRPr="00BB363D">
        <w:rPr>
          <w:rFonts w:ascii="Poppins Light" w:hAnsi="Poppins Light" w:cs="Poppins Light"/>
          <w:b/>
          <w:bCs/>
          <w:noProof/>
        </w:rPr>
        <w:t>ogo:</w:t>
      </w:r>
      <w:r w:rsidRPr="00BB363D">
        <w:rPr>
          <w:rFonts w:ascii="Poppins Light" w:hAnsi="Poppins Light" w:cs="Poppins Light"/>
          <w:noProof/>
        </w:rPr>
        <w:t xml:space="preserve"> Nesta versão, o jogador precisa encontrar um tesouro escondido em um tabuleiro 3x3. Cada célula pode ser um terreno vazio ou conter o tesouro.</w:t>
      </w:r>
    </w:p>
    <w:p w14:paraId="32A5C7EB" w14:textId="77777777" w:rsidR="00BB363D" w:rsidRDefault="00BB363D" w:rsidP="00BB363D">
      <w:pPr>
        <w:rPr>
          <w:rFonts w:ascii="Poppins Light" w:hAnsi="Poppins Light" w:cs="Poppins Light"/>
          <w:b/>
          <w:bCs/>
          <w:noProof/>
        </w:rPr>
      </w:pPr>
    </w:p>
    <w:p w14:paraId="4AF18972" w14:textId="63603255" w:rsidR="00BB363D" w:rsidRPr="00BB363D" w:rsidRDefault="00BB363D" w:rsidP="00BB363D">
      <w:pPr>
        <w:rPr>
          <w:rFonts w:ascii="Poppins Light" w:hAnsi="Poppins Light" w:cs="Poppins Light"/>
          <w:b/>
          <w:bCs/>
          <w:noProof/>
        </w:rPr>
      </w:pPr>
      <w:r w:rsidRPr="00BB363D">
        <w:rPr>
          <w:rFonts w:ascii="Poppins Light" w:hAnsi="Poppins Light" w:cs="Poppins Light"/>
          <w:b/>
          <w:bCs/>
          <w:noProof/>
        </w:rPr>
        <w:t xml:space="preserve">Detalhes do </w:t>
      </w:r>
      <w:r w:rsidR="00345B71">
        <w:rPr>
          <w:rFonts w:ascii="Poppins Light" w:hAnsi="Poppins Light" w:cs="Poppins Light"/>
          <w:b/>
          <w:bCs/>
          <w:noProof/>
        </w:rPr>
        <w:t>j</w:t>
      </w:r>
      <w:r w:rsidRPr="00BB363D">
        <w:rPr>
          <w:rFonts w:ascii="Poppins Light" w:hAnsi="Poppins Light" w:cs="Poppins Light"/>
          <w:b/>
          <w:bCs/>
          <w:noProof/>
        </w:rPr>
        <w:t>ogo:</w:t>
      </w:r>
    </w:p>
    <w:p w14:paraId="2F32C796" w14:textId="77777777" w:rsidR="00BB363D" w:rsidRPr="00BB363D" w:rsidRDefault="00BB363D" w:rsidP="00BB363D">
      <w:pPr>
        <w:numPr>
          <w:ilvl w:val="0"/>
          <w:numId w:val="14"/>
        </w:num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b/>
          <w:bCs/>
          <w:noProof/>
        </w:rPr>
        <w:t>Tabuleiro:</w:t>
      </w:r>
      <w:r w:rsidRPr="00BB363D">
        <w:rPr>
          <w:rFonts w:ascii="Poppins Light" w:hAnsi="Poppins Light" w:cs="Poppins Light"/>
          <w:noProof/>
        </w:rPr>
        <w:t xml:space="preserve"> O tabuleiro é uma matriz 3x3.</w:t>
      </w:r>
    </w:p>
    <w:p w14:paraId="4A1F91EB" w14:textId="77777777" w:rsidR="00BB363D" w:rsidRPr="00BB363D" w:rsidRDefault="00BB363D" w:rsidP="00BB363D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b/>
          <w:bCs/>
          <w:noProof/>
        </w:rPr>
        <w:t>0</w:t>
      </w:r>
      <w:r w:rsidRPr="00BB363D">
        <w:rPr>
          <w:rFonts w:ascii="Poppins Light" w:hAnsi="Poppins Light" w:cs="Poppins Light"/>
          <w:noProof/>
        </w:rPr>
        <w:t xml:space="preserve"> representa um terreno vazio.</w:t>
      </w:r>
    </w:p>
    <w:p w14:paraId="382DC8B3" w14:textId="77777777" w:rsidR="00BB363D" w:rsidRPr="00BB363D" w:rsidRDefault="00BB363D" w:rsidP="00BB363D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b/>
          <w:bCs/>
          <w:noProof/>
        </w:rPr>
        <w:t>1</w:t>
      </w:r>
      <w:r w:rsidRPr="00BB363D">
        <w:rPr>
          <w:rFonts w:ascii="Poppins Light" w:hAnsi="Poppins Light" w:cs="Poppins Light"/>
          <w:noProof/>
        </w:rPr>
        <w:t xml:space="preserve"> representa o tesouro.</w:t>
      </w:r>
    </w:p>
    <w:p w14:paraId="4F795D2F" w14:textId="7C77D9D1" w:rsidR="00BB363D" w:rsidRPr="00BB363D" w:rsidRDefault="00BB363D" w:rsidP="00BB363D">
      <w:pPr>
        <w:numPr>
          <w:ilvl w:val="0"/>
          <w:numId w:val="14"/>
        </w:num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b/>
          <w:bCs/>
          <w:noProof/>
        </w:rPr>
        <w:t xml:space="preserve">Mecânica do </w:t>
      </w:r>
      <w:r w:rsidR="00345B71">
        <w:rPr>
          <w:rFonts w:ascii="Poppins Light" w:hAnsi="Poppins Light" w:cs="Poppins Light"/>
          <w:b/>
          <w:bCs/>
          <w:noProof/>
        </w:rPr>
        <w:t>j</w:t>
      </w:r>
      <w:r w:rsidRPr="00BB363D">
        <w:rPr>
          <w:rFonts w:ascii="Poppins Light" w:hAnsi="Poppins Light" w:cs="Poppins Light"/>
          <w:b/>
          <w:bCs/>
          <w:noProof/>
        </w:rPr>
        <w:t>ogo:</w:t>
      </w:r>
    </w:p>
    <w:p w14:paraId="7DF8ABF6" w14:textId="77777777" w:rsidR="00BB363D" w:rsidRPr="00BB363D" w:rsidRDefault="00BB363D" w:rsidP="00BB363D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noProof/>
        </w:rPr>
        <w:t>O jogador escolhe uma célula para verificar se o tesouro está lá.</w:t>
      </w:r>
    </w:p>
    <w:p w14:paraId="47E9FF0B" w14:textId="77777777" w:rsidR="00BB363D" w:rsidRPr="00BB363D" w:rsidRDefault="00BB363D" w:rsidP="00BB363D">
      <w:pPr>
        <w:numPr>
          <w:ilvl w:val="1"/>
          <w:numId w:val="14"/>
        </w:num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noProof/>
        </w:rPr>
        <w:t>O jogo termina quando o jogador encontra o tesouro.</w:t>
      </w:r>
    </w:p>
    <w:p w14:paraId="76EA1A71" w14:textId="77777777" w:rsidR="00BB363D" w:rsidRPr="00BB363D" w:rsidRDefault="00BB363D" w:rsidP="00BB363D">
      <w:pPr>
        <w:numPr>
          <w:ilvl w:val="0"/>
          <w:numId w:val="14"/>
        </w:num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b/>
          <w:bCs/>
          <w:noProof/>
        </w:rPr>
        <w:t>Objetivo:</w:t>
      </w:r>
      <w:r w:rsidRPr="00BB363D">
        <w:rPr>
          <w:rFonts w:ascii="Poppins Light" w:hAnsi="Poppins Light" w:cs="Poppins Light"/>
          <w:noProof/>
        </w:rPr>
        <w:t xml:space="preserve"> Encontrar o tesouro no menor número de tentativas possível.</w:t>
      </w:r>
    </w:p>
    <w:p w14:paraId="1B491ADE" w14:textId="77777777" w:rsidR="00950224" w:rsidRDefault="00950224" w:rsidP="00F17254">
      <w:pPr>
        <w:rPr>
          <w:rFonts w:ascii="Poppins Light" w:hAnsi="Poppins Light" w:cs="Poppins Light"/>
          <w:noProof/>
        </w:rPr>
      </w:pPr>
    </w:p>
    <w:p w14:paraId="1EE80AE1" w14:textId="1B9B92FE" w:rsidR="00BB363D" w:rsidRDefault="00BB363D" w:rsidP="00F17254">
      <w:pPr>
        <w:rPr>
          <w:rFonts w:ascii="Poppins Light" w:hAnsi="Poppins Light" w:cs="Poppins Light"/>
          <w:noProof/>
        </w:rPr>
      </w:pPr>
      <w:r w:rsidRPr="00BB363D">
        <w:rPr>
          <w:rFonts w:ascii="Poppins Light" w:hAnsi="Poppins Light" w:cs="Poppins Light"/>
          <w:b/>
          <w:bCs/>
          <w:noProof/>
        </w:rPr>
        <w:t xml:space="preserve">Objetivo da </w:t>
      </w:r>
      <w:r w:rsidR="00345B71">
        <w:rPr>
          <w:rFonts w:ascii="Poppins Light" w:hAnsi="Poppins Light" w:cs="Poppins Light"/>
          <w:b/>
          <w:bCs/>
          <w:noProof/>
        </w:rPr>
        <w:t>a</w:t>
      </w:r>
      <w:r w:rsidRPr="00BB363D">
        <w:rPr>
          <w:rFonts w:ascii="Poppins Light" w:hAnsi="Poppins Light" w:cs="Poppins Light"/>
          <w:b/>
          <w:bCs/>
          <w:noProof/>
        </w:rPr>
        <w:t>tividade:</w:t>
      </w:r>
      <w:r w:rsidRPr="00BB363D">
        <w:rPr>
          <w:rFonts w:ascii="Poppins Light" w:hAnsi="Poppins Light" w:cs="Poppins Light"/>
          <w:noProof/>
        </w:rPr>
        <w:t xml:space="preserve"> Implementar o jogo Encontre o Tesouro em Python, utilizando conceitos básicos de manipulação de matrizes e controle de fluxo.</w:t>
      </w:r>
    </w:p>
    <w:p w14:paraId="738B6A04" w14:textId="77777777" w:rsidR="00BB363D" w:rsidRDefault="00BB363D" w:rsidP="00F17254">
      <w:pPr>
        <w:rPr>
          <w:rFonts w:ascii="Poppins Light" w:hAnsi="Poppins Light" w:cs="Poppins Light"/>
          <w:noProof/>
        </w:rPr>
      </w:pPr>
    </w:p>
    <w:p w14:paraId="56E50BFE" w14:textId="3A62EB6C" w:rsidR="001735F0" w:rsidRDefault="00F17254" w:rsidP="00E227A8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345B71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DE1AD3">
        <w:rPr>
          <w:rFonts w:ascii="Poppins Light" w:hAnsi="Poppins Light" w:cs="Poppins Light"/>
          <w:noProof/>
        </w:rPr>
        <w:t>5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22377EEC" w14:textId="77777777" w:rsidR="00EE3CCE" w:rsidRDefault="00EE3CCE" w:rsidP="00E227A8">
      <w:pPr>
        <w:rPr>
          <w:rFonts w:ascii="Poppins Light" w:hAnsi="Poppins Light" w:cs="Poppins Light"/>
          <w:noProof/>
        </w:rPr>
      </w:pPr>
    </w:p>
    <w:p w14:paraId="7F3473EB" w14:textId="77777777" w:rsidR="00E37667" w:rsidRDefault="00E37667" w:rsidP="00E227A8">
      <w:pPr>
        <w:rPr>
          <w:rFonts w:ascii="Poppins Light" w:hAnsi="Poppins Light" w:cs="Poppins Light"/>
          <w:noProof/>
        </w:rPr>
      </w:pPr>
    </w:p>
    <w:p w14:paraId="07149F8A" w14:textId="77777777" w:rsidR="00E37667" w:rsidRDefault="00E37667" w:rsidP="00E227A8">
      <w:pPr>
        <w:rPr>
          <w:rFonts w:ascii="Poppins Light" w:hAnsi="Poppins Light" w:cs="Poppins Light"/>
          <w:noProof/>
        </w:rPr>
      </w:pPr>
    </w:p>
    <w:p w14:paraId="53F66993" w14:textId="77777777" w:rsidR="00E37667" w:rsidRPr="00EE3CCE" w:rsidRDefault="00E37667" w:rsidP="00E227A8">
      <w:pPr>
        <w:rPr>
          <w:rFonts w:ascii="Poppins Light" w:hAnsi="Poppins Light" w:cs="Poppins Light"/>
          <w:noProof/>
        </w:rPr>
      </w:pPr>
    </w:p>
    <w:p w14:paraId="050BB83B" w14:textId="23E307FA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35C32808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Computador com</w:t>
      </w:r>
      <w:r w:rsidR="004B1C51">
        <w:rPr>
          <w:rFonts w:ascii="Poppins Light" w:hAnsi="Poppins Light" w:cs="Poppins Light"/>
          <w:noProof/>
        </w:rPr>
        <w:t xml:space="preserve"> acesso à i</w:t>
      </w:r>
      <w:r>
        <w:rPr>
          <w:rFonts w:ascii="Poppins Light" w:hAnsi="Poppins Light" w:cs="Poppins Light"/>
          <w:noProof/>
        </w:rPr>
        <w:t>nternet</w:t>
      </w:r>
      <w:r w:rsidR="004D33DC">
        <w:rPr>
          <w:rFonts w:ascii="Poppins Light" w:hAnsi="Poppins Light" w:cs="Poppins Light"/>
          <w:noProof/>
        </w:rPr>
        <w:t>;</w:t>
      </w:r>
    </w:p>
    <w:p w14:paraId="1A62976A" w14:textId="1AE3957F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4D33DC">
        <w:rPr>
          <w:rFonts w:ascii="Poppins Light" w:hAnsi="Poppins Light" w:cs="Poppins Light"/>
          <w:noProof/>
        </w:rPr>
        <w:t>;</w:t>
      </w:r>
    </w:p>
    <w:p w14:paraId="33ECFA56" w14:textId="27EAF3C4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4D33DC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ADB0ED5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7FC8B1E4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>e envie através 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4F4A5B16" w14:textId="77777777" w:rsidTr="00047580">
        <w:tc>
          <w:tcPr>
            <w:tcW w:w="8919" w:type="dxa"/>
          </w:tcPr>
          <w:p w14:paraId="2D9F31E8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66F283C6" w14:textId="77777777" w:rsidTr="00047580">
        <w:tc>
          <w:tcPr>
            <w:tcW w:w="8919" w:type="dxa"/>
          </w:tcPr>
          <w:p w14:paraId="3E308887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002D0EAD" w14:textId="77777777" w:rsidTr="00047580">
        <w:tc>
          <w:tcPr>
            <w:tcW w:w="8919" w:type="dxa"/>
          </w:tcPr>
          <w:p w14:paraId="68578242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5BED402F" w14:textId="77777777" w:rsidTr="00047580">
        <w:tc>
          <w:tcPr>
            <w:tcW w:w="8919" w:type="dxa"/>
          </w:tcPr>
          <w:p w14:paraId="09A361D8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67391E61" w14:textId="77777777" w:rsidTr="00047580">
        <w:tc>
          <w:tcPr>
            <w:tcW w:w="8919" w:type="dxa"/>
          </w:tcPr>
          <w:p w14:paraId="7ACEB66B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092CE958" w14:textId="77777777" w:rsidTr="00047580">
        <w:tc>
          <w:tcPr>
            <w:tcW w:w="8919" w:type="dxa"/>
          </w:tcPr>
          <w:p w14:paraId="21D52659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24057A18" w14:textId="77777777" w:rsidTr="00047580">
        <w:tc>
          <w:tcPr>
            <w:tcW w:w="8919" w:type="dxa"/>
          </w:tcPr>
          <w:p w14:paraId="002B9BD2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1636D6C7" w14:textId="77777777" w:rsidTr="00047580">
        <w:tc>
          <w:tcPr>
            <w:tcW w:w="8919" w:type="dxa"/>
          </w:tcPr>
          <w:p w14:paraId="3586FA23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37667" w:rsidRPr="00814E58" w14:paraId="28EB541E" w14:textId="77777777" w:rsidTr="00047580">
        <w:tc>
          <w:tcPr>
            <w:tcW w:w="8919" w:type="dxa"/>
          </w:tcPr>
          <w:p w14:paraId="612A2571" w14:textId="77777777" w:rsidR="00E37667" w:rsidRPr="00814E58" w:rsidRDefault="00E37667" w:rsidP="0004758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E37667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C1509" w14:textId="77777777" w:rsidR="00455A14" w:rsidRDefault="00455A14">
      <w:r>
        <w:separator/>
      </w:r>
    </w:p>
  </w:endnote>
  <w:endnote w:type="continuationSeparator" w:id="0">
    <w:p w14:paraId="25B35282" w14:textId="77777777" w:rsidR="00455A14" w:rsidRDefault="00455A14">
      <w:r>
        <w:continuationSeparator/>
      </w:r>
    </w:p>
  </w:endnote>
  <w:endnote w:type="continuationNotice" w:id="1">
    <w:p w14:paraId="6985F19A" w14:textId="77777777" w:rsidR="00455A14" w:rsidRDefault="00455A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5DDE6C8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</w:t>
            </w:r>
            <w:r w:rsidR="004B1C51">
              <w:rPr>
                <w:rFonts w:ascii="Poppins" w:hAnsi="Poppins" w:cs="Poppins"/>
                <w:sz w:val="20"/>
                <w:szCs w:val="20"/>
              </w:rPr>
              <w:t>6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</w:t>
            </w:r>
            <w:r w:rsidR="004B1C51">
              <w:rPr>
                <w:rFonts w:ascii="Poppins" w:hAnsi="Poppins" w:cs="Poppins"/>
                <w:sz w:val="20"/>
                <w:szCs w:val="20"/>
              </w:rPr>
              <w:t>2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34EED" w14:textId="77777777" w:rsidR="00455A14" w:rsidRDefault="00455A14">
      <w:r>
        <w:separator/>
      </w:r>
    </w:p>
  </w:footnote>
  <w:footnote w:type="continuationSeparator" w:id="0">
    <w:p w14:paraId="05DFC29F" w14:textId="77777777" w:rsidR="00455A14" w:rsidRDefault="00455A14">
      <w:r>
        <w:continuationSeparator/>
      </w:r>
    </w:p>
  </w:footnote>
  <w:footnote w:type="continuationNotice" w:id="1">
    <w:p w14:paraId="6E460A3D" w14:textId="77777777" w:rsidR="00455A14" w:rsidRDefault="00455A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308AE"/>
    <w:multiLevelType w:val="multilevel"/>
    <w:tmpl w:val="40E8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60598"/>
    <w:multiLevelType w:val="multilevel"/>
    <w:tmpl w:val="7B60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3"/>
  </w:num>
  <w:num w:numId="4" w16cid:durableId="1682665340">
    <w:abstractNumId w:val="9"/>
  </w:num>
  <w:num w:numId="5" w16cid:durableId="1499492561">
    <w:abstractNumId w:val="4"/>
  </w:num>
  <w:num w:numId="6" w16cid:durableId="1534533007">
    <w:abstractNumId w:val="2"/>
  </w:num>
  <w:num w:numId="7" w16cid:durableId="2039425142">
    <w:abstractNumId w:val="10"/>
  </w:num>
  <w:num w:numId="8" w16cid:durableId="744840734">
    <w:abstractNumId w:val="1"/>
  </w:num>
  <w:num w:numId="9" w16cid:durableId="618494016">
    <w:abstractNumId w:val="12"/>
  </w:num>
  <w:num w:numId="10" w16cid:durableId="1262956054">
    <w:abstractNumId w:val="0"/>
  </w:num>
  <w:num w:numId="11" w16cid:durableId="1991445493">
    <w:abstractNumId w:val="3"/>
  </w:num>
  <w:num w:numId="12" w16cid:durableId="516701412">
    <w:abstractNumId w:val="11"/>
  </w:num>
  <w:num w:numId="13" w16cid:durableId="211232093">
    <w:abstractNumId w:val="8"/>
  </w:num>
  <w:num w:numId="14" w16cid:durableId="132639845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4789E"/>
    <w:rsid w:val="00093C5A"/>
    <w:rsid w:val="000A4E65"/>
    <w:rsid w:val="000C6619"/>
    <w:rsid w:val="000D596E"/>
    <w:rsid w:val="000F43AC"/>
    <w:rsid w:val="000F7DE9"/>
    <w:rsid w:val="00124756"/>
    <w:rsid w:val="00151FDA"/>
    <w:rsid w:val="00154E97"/>
    <w:rsid w:val="00160195"/>
    <w:rsid w:val="001735F0"/>
    <w:rsid w:val="001904F2"/>
    <w:rsid w:val="001A2D86"/>
    <w:rsid w:val="001A32C9"/>
    <w:rsid w:val="001B0B18"/>
    <w:rsid w:val="001C335A"/>
    <w:rsid w:val="001E7BC0"/>
    <w:rsid w:val="00200FBD"/>
    <w:rsid w:val="00224414"/>
    <w:rsid w:val="002344C7"/>
    <w:rsid w:val="0023450C"/>
    <w:rsid w:val="002372B1"/>
    <w:rsid w:val="00252F67"/>
    <w:rsid w:val="00256D8D"/>
    <w:rsid w:val="002632D3"/>
    <w:rsid w:val="00264B6B"/>
    <w:rsid w:val="00295C77"/>
    <w:rsid w:val="002C6EC9"/>
    <w:rsid w:val="002D1A6D"/>
    <w:rsid w:val="002D51E3"/>
    <w:rsid w:val="002E6314"/>
    <w:rsid w:val="003009B4"/>
    <w:rsid w:val="003031BD"/>
    <w:rsid w:val="003135E5"/>
    <w:rsid w:val="003365AE"/>
    <w:rsid w:val="00345B71"/>
    <w:rsid w:val="00367C72"/>
    <w:rsid w:val="00371BCE"/>
    <w:rsid w:val="003A05AF"/>
    <w:rsid w:val="003C032E"/>
    <w:rsid w:val="003D71CA"/>
    <w:rsid w:val="00454835"/>
    <w:rsid w:val="00455A14"/>
    <w:rsid w:val="00464B32"/>
    <w:rsid w:val="00476704"/>
    <w:rsid w:val="00491C71"/>
    <w:rsid w:val="00493B10"/>
    <w:rsid w:val="004B1C51"/>
    <w:rsid w:val="004B2C37"/>
    <w:rsid w:val="004B66A3"/>
    <w:rsid w:val="004D33DC"/>
    <w:rsid w:val="004E713D"/>
    <w:rsid w:val="004F4625"/>
    <w:rsid w:val="00506E90"/>
    <w:rsid w:val="005151B0"/>
    <w:rsid w:val="0054587F"/>
    <w:rsid w:val="005517B2"/>
    <w:rsid w:val="00585F34"/>
    <w:rsid w:val="0059553C"/>
    <w:rsid w:val="005A5A09"/>
    <w:rsid w:val="005E4165"/>
    <w:rsid w:val="005F7236"/>
    <w:rsid w:val="005F74BB"/>
    <w:rsid w:val="0060776C"/>
    <w:rsid w:val="0063273B"/>
    <w:rsid w:val="00655CB2"/>
    <w:rsid w:val="006653E9"/>
    <w:rsid w:val="006761D5"/>
    <w:rsid w:val="00676B29"/>
    <w:rsid w:val="00683352"/>
    <w:rsid w:val="006B3AE9"/>
    <w:rsid w:val="006D0363"/>
    <w:rsid w:val="00723D5E"/>
    <w:rsid w:val="00732242"/>
    <w:rsid w:val="00763D51"/>
    <w:rsid w:val="007671B4"/>
    <w:rsid w:val="00773A8C"/>
    <w:rsid w:val="0078262D"/>
    <w:rsid w:val="00796B63"/>
    <w:rsid w:val="007A3BE7"/>
    <w:rsid w:val="007B6ABF"/>
    <w:rsid w:val="00814E58"/>
    <w:rsid w:val="008203A7"/>
    <w:rsid w:val="0083474B"/>
    <w:rsid w:val="00841D59"/>
    <w:rsid w:val="00851368"/>
    <w:rsid w:val="00875DD6"/>
    <w:rsid w:val="00885AC2"/>
    <w:rsid w:val="008925A9"/>
    <w:rsid w:val="00893107"/>
    <w:rsid w:val="00896814"/>
    <w:rsid w:val="008B4C24"/>
    <w:rsid w:val="008C7958"/>
    <w:rsid w:val="008F775A"/>
    <w:rsid w:val="0092769D"/>
    <w:rsid w:val="00950224"/>
    <w:rsid w:val="00957C5C"/>
    <w:rsid w:val="00966015"/>
    <w:rsid w:val="009B33B6"/>
    <w:rsid w:val="00A6456A"/>
    <w:rsid w:val="00A66E87"/>
    <w:rsid w:val="00AA60A0"/>
    <w:rsid w:val="00AD78A6"/>
    <w:rsid w:val="00AF689A"/>
    <w:rsid w:val="00B000E3"/>
    <w:rsid w:val="00B45591"/>
    <w:rsid w:val="00B64C00"/>
    <w:rsid w:val="00B74F66"/>
    <w:rsid w:val="00B94A9F"/>
    <w:rsid w:val="00BA2161"/>
    <w:rsid w:val="00BA6A76"/>
    <w:rsid w:val="00BB363D"/>
    <w:rsid w:val="00BB4047"/>
    <w:rsid w:val="00C074A5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16B8"/>
    <w:rsid w:val="00CF76E4"/>
    <w:rsid w:val="00D03B93"/>
    <w:rsid w:val="00D05B9C"/>
    <w:rsid w:val="00D51984"/>
    <w:rsid w:val="00D553AB"/>
    <w:rsid w:val="00D61A8F"/>
    <w:rsid w:val="00DD5204"/>
    <w:rsid w:val="00DE0C0D"/>
    <w:rsid w:val="00DE1AD3"/>
    <w:rsid w:val="00DE74E0"/>
    <w:rsid w:val="00E06ABB"/>
    <w:rsid w:val="00E10D86"/>
    <w:rsid w:val="00E227A8"/>
    <w:rsid w:val="00E37667"/>
    <w:rsid w:val="00E400A6"/>
    <w:rsid w:val="00E71901"/>
    <w:rsid w:val="00E73E76"/>
    <w:rsid w:val="00E77AF3"/>
    <w:rsid w:val="00E9548C"/>
    <w:rsid w:val="00EA3B37"/>
    <w:rsid w:val="00EE3CCE"/>
    <w:rsid w:val="00EF0E3E"/>
    <w:rsid w:val="00EF3BCF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74FB6"/>
    <w:rsid w:val="00FD7F1E"/>
    <w:rsid w:val="00FF3340"/>
    <w:rsid w:val="00FF3ECB"/>
    <w:rsid w:val="0B22DA99"/>
    <w:rsid w:val="58148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11</TotalTime>
  <Pages>2</Pages>
  <Words>239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 Vieira</cp:lastModifiedBy>
  <cp:revision>7</cp:revision>
  <cp:lastPrinted>2006-08-31T06:40:00Z</cp:lastPrinted>
  <dcterms:created xsi:type="dcterms:W3CDTF">2024-09-02T20:50:00Z</dcterms:created>
  <dcterms:modified xsi:type="dcterms:W3CDTF">2024-09-06T22:43:00Z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