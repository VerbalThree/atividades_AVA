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603CF9A3" w:rsidP="603CF9A3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603CF9A3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2D96C147" w14:textId="5A08A9F9" w:rsidR="00D949A6" w:rsidRPr="00D949A6" w:rsidRDefault="000D596E" w:rsidP="00D949A6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D949A6" w:rsidRPr="00D949A6">
        <w:rPr>
          <w:rFonts w:ascii="Poppins" w:hAnsi="Poppins" w:cs="Poppins"/>
          <w:b/>
          <w:bCs/>
          <w:noProof/>
          <w:sz w:val="32"/>
          <w:szCs w:val="32"/>
        </w:rPr>
        <w:t xml:space="preserve">Depuração no </w:t>
      </w:r>
      <w:r w:rsidR="007E0F5F">
        <w:rPr>
          <w:rFonts w:ascii="Poppins" w:hAnsi="Poppins" w:cs="Poppins"/>
          <w:b/>
          <w:bCs/>
          <w:noProof/>
          <w:sz w:val="32"/>
          <w:szCs w:val="32"/>
        </w:rPr>
        <w:t>j</w:t>
      </w:r>
      <w:r w:rsidR="00D949A6" w:rsidRPr="00D949A6">
        <w:rPr>
          <w:rFonts w:ascii="Poppins" w:hAnsi="Poppins" w:cs="Poppins"/>
          <w:b/>
          <w:bCs/>
          <w:noProof/>
          <w:sz w:val="32"/>
          <w:szCs w:val="32"/>
        </w:rPr>
        <w:t>ogo Encontre o Tesouro</w:t>
      </w:r>
    </w:p>
    <w:p w14:paraId="4BE909FD" w14:textId="0B818A60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546D2658" w14:textId="196D99A4" w:rsidR="00F17254" w:rsidRPr="00F41EE9" w:rsidRDefault="00F17254" w:rsidP="00F17254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Detalhes do </w:t>
      </w:r>
      <w:r w:rsidR="007E0F5F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26E72594" w14:textId="074E4076" w:rsidR="00D949A6" w:rsidRPr="00D949A6" w:rsidRDefault="00D949A6" w:rsidP="00D949A6">
      <w:pPr>
        <w:rPr>
          <w:rFonts w:ascii="Poppins Light" w:hAnsi="Poppins Light" w:cs="Poppins Light"/>
          <w:b/>
          <w:bCs/>
          <w:noProof/>
        </w:rPr>
      </w:pPr>
      <w:r w:rsidRPr="00D949A6">
        <w:rPr>
          <w:rFonts w:ascii="Poppins Light" w:hAnsi="Poppins Light" w:cs="Poppins Light"/>
          <w:b/>
          <w:bCs/>
          <w:noProof/>
        </w:rPr>
        <w:t xml:space="preserve">Contexto: </w:t>
      </w:r>
      <w:r w:rsidRPr="00D949A6">
        <w:rPr>
          <w:rFonts w:ascii="Poppins Light" w:hAnsi="Poppins Light" w:cs="Poppins Light"/>
          <w:noProof/>
        </w:rPr>
        <w:t>Após a implementação do jogo Encontre o Tesouro, um problema foi introduzido acidentalmente no código. O jogo deveria permitir que o usuário repetisse tentativas até encontrar o tesouro, mas</w:t>
      </w:r>
      <w:r w:rsidR="007E0F5F">
        <w:rPr>
          <w:rFonts w:ascii="Poppins Light" w:hAnsi="Poppins Light" w:cs="Poppins Light"/>
          <w:noProof/>
        </w:rPr>
        <w:t>,</w:t>
      </w:r>
      <w:r w:rsidRPr="00D949A6">
        <w:rPr>
          <w:rFonts w:ascii="Poppins Light" w:hAnsi="Poppins Light" w:cs="Poppins Light"/>
          <w:noProof/>
        </w:rPr>
        <w:t xml:space="preserve"> em certas situações, ele encerra prematuramente ou não registra corretamente as tentativas do jogador.</w:t>
      </w:r>
    </w:p>
    <w:p w14:paraId="42195BFF" w14:textId="77777777" w:rsidR="00D949A6" w:rsidRDefault="00D949A6" w:rsidP="00D949A6">
      <w:pPr>
        <w:rPr>
          <w:rFonts w:ascii="Poppins Light" w:hAnsi="Poppins Light" w:cs="Poppins Light"/>
          <w:b/>
          <w:bCs/>
          <w:noProof/>
        </w:rPr>
      </w:pPr>
    </w:p>
    <w:p w14:paraId="0C995A0A" w14:textId="4C1AFAEE" w:rsid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b/>
          <w:bCs/>
          <w:noProof/>
        </w:rPr>
        <w:t xml:space="preserve">Objetivo: </w:t>
      </w:r>
      <w:r w:rsidRPr="00D949A6">
        <w:rPr>
          <w:rFonts w:ascii="Poppins Light" w:hAnsi="Poppins Light" w:cs="Poppins Light"/>
          <w:noProof/>
        </w:rPr>
        <w:t>O objetivo desta atividade é praticar habilidades de depuração em Python, identificando e corrigindo o problema no código do jogo. Isso envolve entender a lógica de manipulação de matrizes e fluxo de controle no contexto de um programa interativo simples.</w:t>
      </w:r>
    </w:p>
    <w:p w14:paraId="11CA9806" w14:textId="77777777" w:rsidR="00D949A6" w:rsidRDefault="00D949A6" w:rsidP="00D949A6">
      <w:pPr>
        <w:rPr>
          <w:rFonts w:ascii="Poppins Light" w:hAnsi="Poppins Light" w:cs="Poppins Light"/>
          <w:noProof/>
        </w:rPr>
      </w:pPr>
    </w:p>
    <w:p w14:paraId="689CAE9A" w14:textId="600BA411" w:rsidR="00D949A6" w:rsidRPr="00D949A6" w:rsidRDefault="00D949A6" w:rsidP="00D949A6">
      <w:pPr>
        <w:rPr>
          <w:rFonts w:ascii="Poppins Light" w:hAnsi="Poppins Light" w:cs="Poppins Light"/>
          <w:b/>
          <w:bCs/>
          <w:noProof/>
        </w:rPr>
      </w:pPr>
      <w:r w:rsidRPr="00D949A6">
        <w:rPr>
          <w:rFonts w:ascii="Poppins Light" w:hAnsi="Poppins Light" w:cs="Poppins Light"/>
          <w:b/>
          <w:bCs/>
          <w:noProof/>
        </w:rPr>
        <w:t xml:space="preserve">Código </w:t>
      </w:r>
      <w:r w:rsidR="007E0F5F">
        <w:rPr>
          <w:rFonts w:ascii="Poppins Light" w:hAnsi="Poppins Light" w:cs="Poppins Light"/>
          <w:b/>
          <w:bCs/>
          <w:noProof/>
        </w:rPr>
        <w:t>p</w:t>
      </w:r>
      <w:r w:rsidRPr="00D949A6">
        <w:rPr>
          <w:rFonts w:ascii="Poppins Light" w:hAnsi="Poppins Light" w:cs="Poppins Light"/>
          <w:b/>
          <w:bCs/>
          <w:noProof/>
        </w:rPr>
        <w:t>roblemático:</w:t>
      </w:r>
    </w:p>
    <w:p w14:paraId="43E0877D" w14:textId="77777777" w:rsidR="00D949A6" w:rsidRDefault="00D949A6" w:rsidP="00D949A6">
      <w:pPr>
        <w:rPr>
          <w:rFonts w:ascii="Poppins Light" w:hAnsi="Poppins Light" w:cs="Poppins Light"/>
          <w:noProof/>
        </w:rPr>
      </w:pPr>
    </w:p>
    <w:p w14:paraId="69941583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>import random</w:t>
      </w:r>
    </w:p>
    <w:p w14:paraId="710A27D1" w14:textId="77777777" w:rsidR="00D949A6" w:rsidRPr="00D949A6" w:rsidRDefault="00D949A6" w:rsidP="00D949A6">
      <w:pPr>
        <w:rPr>
          <w:rFonts w:ascii="Poppins Light" w:hAnsi="Poppins Light" w:cs="Poppins Light"/>
          <w:b/>
          <w:bCs/>
          <w:noProof/>
        </w:rPr>
      </w:pPr>
    </w:p>
    <w:p w14:paraId="2DA665FA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>def criar_tabuleiro():</w:t>
      </w:r>
    </w:p>
    <w:p w14:paraId="63A2F49F" w14:textId="77777777" w:rsidR="00D949A6" w:rsidRPr="00D949A6" w:rsidRDefault="00D949A6" w:rsidP="00D949A6">
      <w:pPr>
        <w:rPr>
          <w:rFonts w:ascii="Poppins Light" w:hAnsi="Poppins Light" w:cs="Poppins Light"/>
          <w:noProof/>
          <w:lang w:val="en-US"/>
        </w:rPr>
      </w:pPr>
      <w:r w:rsidRPr="00D949A6">
        <w:rPr>
          <w:rFonts w:ascii="Poppins Light" w:hAnsi="Poppins Light" w:cs="Poppins Light"/>
          <w:noProof/>
        </w:rPr>
        <w:t xml:space="preserve">    """ Cria um tabuleiro 3x3 com um tesouro escondido em uma célula aleatória. </w:t>
      </w:r>
      <w:r w:rsidRPr="00D949A6">
        <w:rPr>
          <w:rFonts w:ascii="Poppins Light" w:hAnsi="Poppins Light" w:cs="Poppins Light"/>
          <w:noProof/>
          <w:lang w:val="en-US"/>
        </w:rPr>
        <w:t>"""</w:t>
      </w:r>
    </w:p>
    <w:p w14:paraId="7D8F5891" w14:textId="77777777" w:rsidR="00D949A6" w:rsidRPr="00D949A6" w:rsidRDefault="00D949A6" w:rsidP="00D949A6">
      <w:pPr>
        <w:rPr>
          <w:rFonts w:ascii="Poppins Light" w:hAnsi="Poppins Light" w:cs="Poppins Light"/>
          <w:noProof/>
          <w:lang w:val="en-US"/>
        </w:rPr>
      </w:pPr>
      <w:r w:rsidRPr="00D949A6">
        <w:rPr>
          <w:rFonts w:ascii="Poppins Light" w:hAnsi="Poppins Light" w:cs="Poppins Light"/>
          <w:noProof/>
          <w:lang w:val="en-US"/>
        </w:rPr>
        <w:t xml:space="preserve">    grid = [[0, 0, 0] for _ in range(3)]</w:t>
      </w:r>
    </w:p>
    <w:p w14:paraId="7F45A696" w14:textId="77777777" w:rsidR="00D949A6" w:rsidRPr="00D949A6" w:rsidRDefault="00D949A6" w:rsidP="00D949A6">
      <w:pPr>
        <w:rPr>
          <w:rFonts w:ascii="Poppins Light" w:hAnsi="Poppins Light" w:cs="Poppins Light"/>
          <w:noProof/>
          <w:lang w:val="en-US"/>
        </w:rPr>
      </w:pPr>
      <w:r w:rsidRPr="00D949A6">
        <w:rPr>
          <w:rFonts w:ascii="Poppins Light" w:hAnsi="Poppins Light" w:cs="Poppins Light"/>
          <w:noProof/>
          <w:lang w:val="en-US"/>
        </w:rPr>
        <w:t xml:space="preserve">    tesouro_x, tesouro_y = random.randint(0, 2), random.randint(0, 2)</w:t>
      </w:r>
    </w:p>
    <w:p w14:paraId="2E14C8B2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  <w:lang w:val="en-US"/>
        </w:rPr>
        <w:t xml:space="preserve">    </w:t>
      </w:r>
      <w:r w:rsidRPr="00D949A6">
        <w:rPr>
          <w:rFonts w:ascii="Poppins Light" w:hAnsi="Poppins Light" w:cs="Poppins Light"/>
          <w:noProof/>
        </w:rPr>
        <w:t>grid[tesouro_x][tesouro_y] = 1  # Coloca o tesouro</w:t>
      </w:r>
    </w:p>
    <w:p w14:paraId="6E642669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return grid</w:t>
      </w:r>
    </w:p>
    <w:p w14:paraId="13226A81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</w:p>
    <w:p w14:paraId="2A5CA0F8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>def imprimir_tabuleiro(grid):</w:t>
      </w:r>
    </w:p>
    <w:p w14:paraId="3E981639" w14:textId="77777777" w:rsidR="00D949A6" w:rsidRPr="00D949A6" w:rsidRDefault="00D949A6" w:rsidP="00D949A6">
      <w:pPr>
        <w:rPr>
          <w:rFonts w:ascii="Poppins Light" w:hAnsi="Poppins Light" w:cs="Poppins Light"/>
          <w:noProof/>
          <w:lang w:val="en-US"/>
        </w:rPr>
      </w:pPr>
      <w:r w:rsidRPr="00D949A6">
        <w:rPr>
          <w:rFonts w:ascii="Poppins Light" w:hAnsi="Poppins Light" w:cs="Poppins Light"/>
          <w:noProof/>
        </w:rPr>
        <w:t xml:space="preserve">    """ Imprime o tabuleiro, escondendo onde está o tesouro. </w:t>
      </w:r>
      <w:r w:rsidRPr="00D949A6">
        <w:rPr>
          <w:rFonts w:ascii="Poppins Light" w:hAnsi="Poppins Light" w:cs="Poppins Light"/>
          <w:noProof/>
          <w:lang w:val="en-US"/>
        </w:rPr>
        <w:t>"""</w:t>
      </w:r>
    </w:p>
    <w:p w14:paraId="6B995129" w14:textId="77777777" w:rsidR="00D949A6" w:rsidRPr="00D949A6" w:rsidRDefault="00D949A6" w:rsidP="00D949A6">
      <w:pPr>
        <w:rPr>
          <w:rFonts w:ascii="Poppins Light" w:hAnsi="Poppins Light" w:cs="Poppins Light"/>
          <w:noProof/>
          <w:lang w:val="en-US"/>
        </w:rPr>
      </w:pPr>
      <w:r w:rsidRPr="00D949A6">
        <w:rPr>
          <w:rFonts w:ascii="Poppins Light" w:hAnsi="Poppins Light" w:cs="Poppins Light"/>
          <w:noProof/>
          <w:lang w:val="en-US"/>
        </w:rPr>
        <w:t xml:space="preserve">    for linha in grid:</w:t>
      </w:r>
    </w:p>
    <w:p w14:paraId="73CB8488" w14:textId="77777777" w:rsidR="00D949A6" w:rsidRPr="00D949A6" w:rsidRDefault="00D949A6" w:rsidP="00D949A6">
      <w:pPr>
        <w:rPr>
          <w:rFonts w:ascii="Poppins Light" w:hAnsi="Poppins Light" w:cs="Poppins Light"/>
          <w:noProof/>
          <w:lang w:val="en-US"/>
        </w:rPr>
      </w:pPr>
      <w:r w:rsidRPr="00D949A6">
        <w:rPr>
          <w:rFonts w:ascii="Poppins Light" w:hAnsi="Poppins Light" w:cs="Poppins Light"/>
          <w:noProof/>
          <w:lang w:val="en-US"/>
        </w:rPr>
        <w:lastRenderedPageBreak/>
        <w:t xml:space="preserve">        print(' '.join('X' if celula == 1 else '0' for celula in linha))</w:t>
      </w:r>
    </w:p>
    <w:p w14:paraId="61A85229" w14:textId="77777777" w:rsidR="00D949A6" w:rsidRPr="00D949A6" w:rsidRDefault="00D949A6" w:rsidP="00D949A6">
      <w:pPr>
        <w:rPr>
          <w:rFonts w:ascii="Poppins Light" w:hAnsi="Poppins Light" w:cs="Poppins Light"/>
          <w:noProof/>
          <w:lang w:val="en-US"/>
        </w:rPr>
      </w:pPr>
    </w:p>
    <w:p w14:paraId="1164D95F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>def jogar():</w:t>
      </w:r>
    </w:p>
    <w:p w14:paraId="64F3C942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grid = criar_tabuleiro()</w:t>
      </w:r>
    </w:p>
    <w:p w14:paraId="777CC835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tentativas = 0</w:t>
      </w:r>
    </w:p>
    <w:p w14:paraId="0919944A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while True:</w:t>
      </w:r>
    </w:p>
    <w:p w14:paraId="355A981A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imprimir_tabuleiro(grid)</w:t>
      </w:r>
    </w:p>
    <w:p w14:paraId="6F89E047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try:</w:t>
      </w:r>
    </w:p>
    <w:p w14:paraId="176E04E6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x = int(input("Escolha uma linha (0-2): "))</w:t>
      </w:r>
    </w:p>
    <w:p w14:paraId="72BE9DD4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y = int(input("Escolha uma coluna (0-2): "))</w:t>
      </w:r>
    </w:p>
    <w:p w14:paraId="15B9C9A6" w14:textId="77777777" w:rsidR="00D949A6" w:rsidRPr="00D949A6" w:rsidRDefault="00D949A6" w:rsidP="00D949A6">
      <w:pPr>
        <w:rPr>
          <w:rFonts w:ascii="Poppins Light" w:hAnsi="Poppins Light" w:cs="Poppins Light"/>
          <w:noProof/>
          <w:lang w:val="en-US"/>
        </w:rPr>
      </w:pPr>
      <w:r w:rsidRPr="00D949A6">
        <w:rPr>
          <w:rFonts w:ascii="Poppins Light" w:hAnsi="Poppins Light" w:cs="Poppins Light"/>
          <w:noProof/>
        </w:rPr>
        <w:t xml:space="preserve">            </w:t>
      </w:r>
      <w:r w:rsidRPr="00D949A6">
        <w:rPr>
          <w:rFonts w:ascii="Poppins Light" w:hAnsi="Poppins Light" w:cs="Poppins Light"/>
          <w:noProof/>
          <w:lang w:val="en-US"/>
        </w:rPr>
        <w:t>if grid[x][y] == 1:</w:t>
      </w:r>
    </w:p>
    <w:p w14:paraId="1379B3E8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  <w:lang w:val="en-US"/>
        </w:rPr>
        <w:t xml:space="preserve">                print("Parabéns! </w:t>
      </w:r>
      <w:r w:rsidRPr="00D949A6">
        <w:rPr>
          <w:rFonts w:ascii="Poppins Light" w:hAnsi="Poppins Light" w:cs="Poppins Light"/>
          <w:noProof/>
        </w:rPr>
        <w:t>Você encontrou o tesouro!")</w:t>
      </w:r>
    </w:p>
    <w:p w14:paraId="3EF79383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    break</w:t>
      </w:r>
    </w:p>
    <w:p w14:paraId="3AE2E653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elif grid[x][y] == 'T':  # Checa se a tentativa já foi feita</w:t>
      </w:r>
    </w:p>
    <w:p w14:paraId="2DAAE0E9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    print("Você já tentou aqui. Tente novamente.")</w:t>
      </w:r>
    </w:p>
    <w:p w14:paraId="0F830D8F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    continue</w:t>
      </w:r>
    </w:p>
    <w:p w14:paraId="31ABE24B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else:</w:t>
      </w:r>
    </w:p>
    <w:p w14:paraId="2A152BB1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    print("Não há tesouro aqui. Tente novamente.")</w:t>
      </w:r>
    </w:p>
    <w:p w14:paraId="0939F3FB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    grid[x][y] = 'T'  # Marca a tentativa do jogador</w:t>
      </w:r>
    </w:p>
    <w:p w14:paraId="0F518D06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tentativas += 1</w:t>
      </w:r>
    </w:p>
    <w:p w14:paraId="469BD26E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except IndexError:</w:t>
      </w:r>
    </w:p>
    <w:p w14:paraId="62E4A917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print("Entrada inválida. Tente novamente dentro dos limites do tabuleiro.")</w:t>
      </w:r>
    </w:p>
    <w:p w14:paraId="7937BD1B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except ValueError:</w:t>
      </w:r>
    </w:p>
    <w:p w14:paraId="6A5EA845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        print("Entrada inválida. Por favor, insira um número.")</w:t>
      </w:r>
    </w:p>
    <w:p w14:paraId="4C6A5BD2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</w:p>
    <w:p w14:paraId="275171B0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 xml:space="preserve">    print(f"Você encontrou o tesouro em {tentativas} tentativas!")</w:t>
      </w:r>
    </w:p>
    <w:p w14:paraId="7A834413" w14:textId="77777777" w:rsidR="00D949A6" w:rsidRPr="00D949A6" w:rsidRDefault="00D949A6" w:rsidP="00D949A6">
      <w:pPr>
        <w:rPr>
          <w:rFonts w:ascii="Poppins Light" w:hAnsi="Poppins Light" w:cs="Poppins Light"/>
          <w:noProof/>
        </w:rPr>
      </w:pPr>
    </w:p>
    <w:p w14:paraId="6F18381B" w14:textId="18D796A0" w:rsidR="00D949A6" w:rsidRPr="00D949A6" w:rsidRDefault="00D949A6" w:rsidP="00D949A6">
      <w:pPr>
        <w:rPr>
          <w:rFonts w:ascii="Poppins Light" w:hAnsi="Poppins Light" w:cs="Poppins Light"/>
          <w:noProof/>
        </w:rPr>
      </w:pPr>
      <w:r w:rsidRPr="00D949A6">
        <w:rPr>
          <w:rFonts w:ascii="Poppins Light" w:hAnsi="Poppins Light" w:cs="Poppins Light"/>
          <w:noProof/>
        </w:rPr>
        <w:t># jogar()</w:t>
      </w:r>
    </w:p>
    <w:p w14:paraId="047F5146" w14:textId="77777777" w:rsidR="005D47EA" w:rsidRDefault="005D47EA" w:rsidP="00E227A8">
      <w:pPr>
        <w:rPr>
          <w:rFonts w:ascii="Poppins Light" w:hAnsi="Poppins Light" w:cs="Poppins Light"/>
          <w:b/>
          <w:bCs/>
          <w:noProof/>
        </w:rPr>
      </w:pPr>
    </w:p>
    <w:p w14:paraId="4D07866F" w14:textId="39A1F8AB" w:rsidR="001735F0" w:rsidRPr="005D47EA" w:rsidRDefault="00F17254" w:rsidP="00E227A8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7E0F5F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</w:t>
      </w:r>
      <w:r w:rsidR="00EC12D3">
        <w:rPr>
          <w:rFonts w:ascii="Poppins Light" w:hAnsi="Poppins Light" w:cs="Poppins Light"/>
          <w:noProof/>
        </w:rPr>
        <w:t>7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56E50BFE" w14:textId="77777777" w:rsidR="001735F0" w:rsidRDefault="001735F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2C09E2E5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3B85141E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231316">
        <w:rPr>
          <w:rFonts w:ascii="Poppins Light" w:hAnsi="Poppins Light" w:cs="Poppins Light"/>
          <w:noProof/>
        </w:rPr>
        <w:t>acesso à i</w:t>
      </w:r>
      <w:r>
        <w:rPr>
          <w:rFonts w:ascii="Poppins Light" w:hAnsi="Poppins Light" w:cs="Poppins Light"/>
          <w:noProof/>
        </w:rPr>
        <w:t>nternet</w:t>
      </w:r>
      <w:r w:rsidR="00943438">
        <w:rPr>
          <w:rFonts w:ascii="Poppins Light" w:hAnsi="Poppins Light" w:cs="Poppins Light"/>
          <w:noProof/>
        </w:rPr>
        <w:t>;</w:t>
      </w:r>
    </w:p>
    <w:p w14:paraId="1A62976A" w14:textId="6BDDA3C9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943438">
        <w:rPr>
          <w:rFonts w:ascii="Poppins Light" w:hAnsi="Poppins Light" w:cs="Poppins Light"/>
          <w:noProof/>
        </w:rPr>
        <w:t>;</w:t>
      </w:r>
    </w:p>
    <w:p w14:paraId="33ECFA56" w14:textId="30E145BD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>1 caneta</w:t>
      </w:r>
      <w:r w:rsidR="00943438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4A9387B4" w14:textId="77777777" w:rsidR="008857E3" w:rsidRDefault="008857E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339A8956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58BF7BF0" w:rsidR="00AF689A" w:rsidRDefault="00D949A6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Identifique o</w:t>
      </w:r>
      <w:r w:rsidR="00E266C1">
        <w:rPr>
          <w:rFonts w:ascii="Poppins Light" w:hAnsi="Poppins Light" w:cs="Poppins Light"/>
          <w:noProof/>
        </w:rPr>
        <w:t>s</w:t>
      </w:r>
      <w:r>
        <w:rPr>
          <w:rFonts w:ascii="Poppins Light" w:hAnsi="Poppins Light" w:cs="Poppins Light"/>
          <w:noProof/>
        </w:rPr>
        <w:t xml:space="preserve"> problema</w:t>
      </w:r>
      <w:r w:rsidR="00E266C1">
        <w:rPr>
          <w:rFonts w:ascii="Poppins Light" w:hAnsi="Poppins Light" w:cs="Poppins Light"/>
          <w:noProof/>
        </w:rPr>
        <w:t>s</w:t>
      </w:r>
      <w:r>
        <w:rPr>
          <w:rFonts w:ascii="Poppins Light" w:hAnsi="Poppins Light" w:cs="Poppins Light"/>
          <w:noProof/>
        </w:rPr>
        <w:t xml:space="preserve"> existente</w:t>
      </w:r>
      <w:r w:rsidR="00E266C1">
        <w:rPr>
          <w:rFonts w:ascii="Poppins Light" w:hAnsi="Poppins Light" w:cs="Poppins Light"/>
          <w:noProof/>
        </w:rPr>
        <w:t>s</w:t>
      </w:r>
      <w:r>
        <w:rPr>
          <w:rFonts w:ascii="Poppins Light" w:hAnsi="Poppins Light" w:cs="Poppins Light"/>
          <w:noProof/>
        </w:rPr>
        <w:t xml:space="preserve"> nesse código.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15CD7F75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</w:t>
      </w:r>
      <w:r w:rsidR="007E0F5F">
        <w:rPr>
          <w:rFonts w:ascii="Poppins Light" w:hAnsi="Poppins Light" w:cs="Poppins Light"/>
          <w:noProof/>
        </w:rPr>
        <w:t xml:space="preserve">a </w:t>
      </w:r>
      <w:r w:rsidR="00893107">
        <w:rPr>
          <w:rFonts w:ascii="Poppins Light" w:hAnsi="Poppins Light" w:cs="Poppins Light"/>
          <w:noProof/>
        </w:rPr>
        <w:t>envie através do AVA</w:t>
      </w:r>
      <w:r w:rsidR="007E0F5F">
        <w:rPr>
          <w:rFonts w:ascii="Poppins Light" w:hAnsi="Poppins Light" w:cs="Poppins Light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13FCAE8D" w14:textId="77777777" w:rsidTr="009C1613">
        <w:tc>
          <w:tcPr>
            <w:tcW w:w="8919" w:type="dxa"/>
          </w:tcPr>
          <w:p w14:paraId="632EC306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50D1765E" w14:textId="77777777" w:rsidTr="009C1613">
        <w:tc>
          <w:tcPr>
            <w:tcW w:w="8919" w:type="dxa"/>
          </w:tcPr>
          <w:p w14:paraId="0ABEB279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433E883C" w14:textId="77777777" w:rsidTr="009C1613">
        <w:tc>
          <w:tcPr>
            <w:tcW w:w="8919" w:type="dxa"/>
          </w:tcPr>
          <w:p w14:paraId="14EF8142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43AED765" w14:textId="77777777" w:rsidTr="009C1613">
        <w:tc>
          <w:tcPr>
            <w:tcW w:w="8919" w:type="dxa"/>
          </w:tcPr>
          <w:p w14:paraId="1D00D317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5934D059" w14:textId="77777777" w:rsidTr="009C1613">
        <w:tc>
          <w:tcPr>
            <w:tcW w:w="8919" w:type="dxa"/>
          </w:tcPr>
          <w:p w14:paraId="3FFFF3B2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3F68EED3" w14:textId="77777777" w:rsidTr="009C1613">
        <w:tc>
          <w:tcPr>
            <w:tcW w:w="8919" w:type="dxa"/>
          </w:tcPr>
          <w:p w14:paraId="12B4DC02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1E0D6FB7" w14:textId="77777777" w:rsidTr="009C1613">
        <w:tc>
          <w:tcPr>
            <w:tcW w:w="8919" w:type="dxa"/>
          </w:tcPr>
          <w:p w14:paraId="6804DFDF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17D69EBC" w14:textId="77777777" w:rsidTr="009C1613">
        <w:tc>
          <w:tcPr>
            <w:tcW w:w="8919" w:type="dxa"/>
          </w:tcPr>
          <w:p w14:paraId="4447F6DF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38E17EB5" w14:textId="77777777" w:rsidTr="009C1613">
        <w:tc>
          <w:tcPr>
            <w:tcW w:w="8919" w:type="dxa"/>
          </w:tcPr>
          <w:p w14:paraId="151A9C0E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45E6C70A" w14:textId="77777777" w:rsidTr="009C1613">
        <w:tc>
          <w:tcPr>
            <w:tcW w:w="8919" w:type="dxa"/>
          </w:tcPr>
          <w:p w14:paraId="0ADC70F9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3B425AF9" w14:textId="77777777" w:rsidTr="009C1613">
        <w:tc>
          <w:tcPr>
            <w:tcW w:w="8919" w:type="dxa"/>
          </w:tcPr>
          <w:p w14:paraId="4D43C0A5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7A63320B" w14:textId="77777777" w:rsidTr="009C1613">
        <w:tc>
          <w:tcPr>
            <w:tcW w:w="8919" w:type="dxa"/>
          </w:tcPr>
          <w:p w14:paraId="1962B269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6B5C15CE" w14:textId="77777777" w:rsidTr="009C1613">
        <w:tc>
          <w:tcPr>
            <w:tcW w:w="8919" w:type="dxa"/>
          </w:tcPr>
          <w:p w14:paraId="3DD9E612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4E8E" w:rsidRPr="00814E58" w14:paraId="645C4AFF" w14:textId="77777777" w:rsidTr="009C1613">
        <w:tc>
          <w:tcPr>
            <w:tcW w:w="8919" w:type="dxa"/>
          </w:tcPr>
          <w:p w14:paraId="6D36A4C7" w14:textId="77777777" w:rsidR="00214E8E" w:rsidRPr="00814E58" w:rsidRDefault="00214E8E" w:rsidP="009C161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3B5F745" w14:textId="77777777" w:rsidR="00214E8E" w:rsidRPr="006761D5" w:rsidRDefault="00214E8E" w:rsidP="00214E8E">
      <w:pPr>
        <w:spacing w:line="276" w:lineRule="auto"/>
        <w:rPr>
          <w:rFonts w:ascii="Poppins Light" w:hAnsi="Poppins Light" w:cs="Poppins Light"/>
          <w:noProof/>
        </w:rPr>
      </w:pPr>
    </w:p>
    <w:sectPr w:rsidR="00214E8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EF2AE" w14:textId="77777777" w:rsidR="00A83641" w:rsidRDefault="00A83641">
      <w:r>
        <w:separator/>
      </w:r>
    </w:p>
  </w:endnote>
  <w:endnote w:type="continuationSeparator" w:id="0">
    <w:p w14:paraId="240245D3" w14:textId="77777777" w:rsidR="00A83641" w:rsidRDefault="00A83641">
      <w:r>
        <w:continuationSeparator/>
      </w:r>
    </w:p>
  </w:endnote>
  <w:endnote w:type="continuationNotice" w:id="1">
    <w:p w14:paraId="7FE4EE8E" w14:textId="77777777" w:rsidR="00A83641" w:rsidRDefault="00A836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FBD3A3D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</w:t>
            </w:r>
            <w:r w:rsidR="00231316">
              <w:rPr>
                <w:rFonts w:ascii="Poppins" w:hAnsi="Poppins" w:cs="Poppins"/>
                <w:sz w:val="20"/>
                <w:szCs w:val="20"/>
              </w:rPr>
              <w:t>6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</w:t>
            </w:r>
            <w:r w:rsidR="00231316">
              <w:rPr>
                <w:rFonts w:ascii="Poppins" w:hAnsi="Poppins" w:cs="Poppins"/>
                <w:sz w:val="20"/>
                <w:szCs w:val="20"/>
              </w:rPr>
              <w:t>3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0D7B" w14:textId="77777777" w:rsidR="00A83641" w:rsidRDefault="00A83641">
      <w:r>
        <w:separator/>
      </w:r>
    </w:p>
  </w:footnote>
  <w:footnote w:type="continuationSeparator" w:id="0">
    <w:p w14:paraId="0AF95F4A" w14:textId="77777777" w:rsidR="00A83641" w:rsidRDefault="00A83641">
      <w:r>
        <w:continuationSeparator/>
      </w:r>
    </w:p>
  </w:footnote>
  <w:footnote w:type="continuationNotice" w:id="1">
    <w:p w14:paraId="15C9072A" w14:textId="77777777" w:rsidR="00A83641" w:rsidRDefault="00A836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5"/>
  </w:num>
  <w:num w:numId="2" w16cid:durableId="1115713199">
    <w:abstractNumId w:val="6"/>
  </w:num>
  <w:num w:numId="3" w16cid:durableId="1821843517">
    <w:abstractNumId w:val="11"/>
  </w:num>
  <w:num w:numId="4" w16cid:durableId="1682665340">
    <w:abstractNumId w:val="7"/>
  </w:num>
  <w:num w:numId="5" w16cid:durableId="1499492561">
    <w:abstractNumId w:val="4"/>
  </w:num>
  <w:num w:numId="6" w16cid:durableId="1534533007">
    <w:abstractNumId w:val="2"/>
  </w:num>
  <w:num w:numId="7" w16cid:durableId="2039425142">
    <w:abstractNumId w:val="8"/>
  </w:num>
  <w:num w:numId="8" w16cid:durableId="744840734">
    <w:abstractNumId w:val="1"/>
  </w:num>
  <w:num w:numId="9" w16cid:durableId="618494016">
    <w:abstractNumId w:val="10"/>
  </w:num>
  <w:num w:numId="10" w16cid:durableId="1262956054">
    <w:abstractNumId w:val="0"/>
  </w:num>
  <w:num w:numId="11" w16cid:durableId="1991445493">
    <w:abstractNumId w:val="3"/>
  </w:num>
  <w:num w:numId="12" w16cid:durableId="51670141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0A44"/>
    <w:rsid w:val="000278D8"/>
    <w:rsid w:val="00093C5A"/>
    <w:rsid w:val="000A49F9"/>
    <w:rsid w:val="000A4E65"/>
    <w:rsid w:val="000C6619"/>
    <w:rsid w:val="000C6DA7"/>
    <w:rsid w:val="000D596E"/>
    <w:rsid w:val="000F7DE9"/>
    <w:rsid w:val="00105F91"/>
    <w:rsid w:val="00124756"/>
    <w:rsid w:val="00151FDA"/>
    <w:rsid w:val="00154E97"/>
    <w:rsid w:val="00157CBA"/>
    <w:rsid w:val="00160195"/>
    <w:rsid w:val="001735F0"/>
    <w:rsid w:val="001904F2"/>
    <w:rsid w:val="001A2D86"/>
    <w:rsid w:val="001A32C9"/>
    <w:rsid w:val="001B0B18"/>
    <w:rsid w:val="001C335A"/>
    <w:rsid w:val="001E7BC0"/>
    <w:rsid w:val="001F3BE6"/>
    <w:rsid w:val="002053C1"/>
    <w:rsid w:val="00214E8E"/>
    <w:rsid w:val="00231316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30D1"/>
    <w:rsid w:val="002D51E3"/>
    <w:rsid w:val="002E6314"/>
    <w:rsid w:val="003009B4"/>
    <w:rsid w:val="003031BD"/>
    <w:rsid w:val="003135E5"/>
    <w:rsid w:val="003365AE"/>
    <w:rsid w:val="00357260"/>
    <w:rsid w:val="00367C72"/>
    <w:rsid w:val="003A05AF"/>
    <w:rsid w:val="003C032E"/>
    <w:rsid w:val="003D71CA"/>
    <w:rsid w:val="003E24F4"/>
    <w:rsid w:val="00454835"/>
    <w:rsid w:val="00464B32"/>
    <w:rsid w:val="00467E83"/>
    <w:rsid w:val="00491C71"/>
    <w:rsid w:val="00493B10"/>
    <w:rsid w:val="00497F8F"/>
    <w:rsid w:val="004A5752"/>
    <w:rsid w:val="004B66A3"/>
    <w:rsid w:val="004E713D"/>
    <w:rsid w:val="0054587F"/>
    <w:rsid w:val="005517B2"/>
    <w:rsid w:val="00585F34"/>
    <w:rsid w:val="0059553C"/>
    <w:rsid w:val="005A5A09"/>
    <w:rsid w:val="005D47EA"/>
    <w:rsid w:val="005E4165"/>
    <w:rsid w:val="005F74BB"/>
    <w:rsid w:val="00604935"/>
    <w:rsid w:val="0060776C"/>
    <w:rsid w:val="0062111E"/>
    <w:rsid w:val="0063273B"/>
    <w:rsid w:val="00655CB2"/>
    <w:rsid w:val="006653E9"/>
    <w:rsid w:val="006761D5"/>
    <w:rsid w:val="00676B29"/>
    <w:rsid w:val="00683352"/>
    <w:rsid w:val="006B3AE9"/>
    <w:rsid w:val="006D0363"/>
    <w:rsid w:val="006F01B2"/>
    <w:rsid w:val="006F637D"/>
    <w:rsid w:val="00723D5E"/>
    <w:rsid w:val="00732242"/>
    <w:rsid w:val="007671B4"/>
    <w:rsid w:val="00773A8C"/>
    <w:rsid w:val="0078262D"/>
    <w:rsid w:val="007A5CEA"/>
    <w:rsid w:val="007B6ABF"/>
    <w:rsid w:val="007C45A9"/>
    <w:rsid w:val="007E0F5F"/>
    <w:rsid w:val="00814E58"/>
    <w:rsid w:val="008203A7"/>
    <w:rsid w:val="0083474B"/>
    <w:rsid w:val="00841D59"/>
    <w:rsid w:val="00851368"/>
    <w:rsid w:val="008533BE"/>
    <w:rsid w:val="00860C99"/>
    <w:rsid w:val="00875DD6"/>
    <w:rsid w:val="008857E3"/>
    <w:rsid w:val="008925A9"/>
    <w:rsid w:val="00893107"/>
    <w:rsid w:val="00896814"/>
    <w:rsid w:val="008B4C24"/>
    <w:rsid w:val="008C7958"/>
    <w:rsid w:val="008F775A"/>
    <w:rsid w:val="0092769D"/>
    <w:rsid w:val="00943438"/>
    <w:rsid w:val="00950224"/>
    <w:rsid w:val="00957C5C"/>
    <w:rsid w:val="00966015"/>
    <w:rsid w:val="009B33B6"/>
    <w:rsid w:val="009E752F"/>
    <w:rsid w:val="00A83641"/>
    <w:rsid w:val="00A8755F"/>
    <w:rsid w:val="00AA60A0"/>
    <w:rsid w:val="00AD78A6"/>
    <w:rsid w:val="00AF689A"/>
    <w:rsid w:val="00B16423"/>
    <w:rsid w:val="00B45591"/>
    <w:rsid w:val="00B64C00"/>
    <w:rsid w:val="00B74F66"/>
    <w:rsid w:val="00BA6A76"/>
    <w:rsid w:val="00C12E4A"/>
    <w:rsid w:val="00C13395"/>
    <w:rsid w:val="00C42339"/>
    <w:rsid w:val="00C4723D"/>
    <w:rsid w:val="00C6070E"/>
    <w:rsid w:val="00C62CE1"/>
    <w:rsid w:val="00C84F90"/>
    <w:rsid w:val="00C96A8D"/>
    <w:rsid w:val="00CA4523"/>
    <w:rsid w:val="00CB294B"/>
    <w:rsid w:val="00CB5A60"/>
    <w:rsid w:val="00CC2A45"/>
    <w:rsid w:val="00CD3EDC"/>
    <w:rsid w:val="00CD58B8"/>
    <w:rsid w:val="00CE4322"/>
    <w:rsid w:val="00CF76E4"/>
    <w:rsid w:val="00D03B93"/>
    <w:rsid w:val="00D05B9C"/>
    <w:rsid w:val="00D553AB"/>
    <w:rsid w:val="00D61A8F"/>
    <w:rsid w:val="00D949A6"/>
    <w:rsid w:val="00DD5204"/>
    <w:rsid w:val="00DE0C0D"/>
    <w:rsid w:val="00DE1AD3"/>
    <w:rsid w:val="00E06ABB"/>
    <w:rsid w:val="00E10D86"/>
    <w:rsid w:val="00E227A8"/>
    <w:rsid w:val="00E266C1"/>
    <w:rsid w:val="00E400A6"/>
    <w:rsid w:val="00E71901"/>
    <w:rsid w:val="00E73E76"/>
    <w:rsid w:val="00E77AF3"/>
    <w:rsid w:val="00EA3B37"/>
    <w:rsid w:val="00EC12D3"/>
    <w:rsid w:val="00EF08F8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0B22DA99"/>
    <w:rsid w:val="603CF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7</TotalTime>
  <Pages>4</Pages>
  <Words>417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Isabel Vieira</cp:lastModifiedBy>
  <cp:revision>6</cp:revision>
  <cp:lastPrinted>2006-08-31T06:40:00Z</cp:lastPrinted>
  <dcterms:created xsi:type="dcterms:W3CDTF">2024-09-02T20:29:00Z</dcterms:created>
  <dcterms:modified xsi:type="dcterms:W3CDTF">2024-09-06T22:43:00Z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