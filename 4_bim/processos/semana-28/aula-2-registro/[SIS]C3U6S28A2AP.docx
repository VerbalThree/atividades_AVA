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0C7B33" w:rsidRDefault="31BCB15C" w:rsidP="1379F087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31BCB15C">
        <w:rPr>
          <w:rFonts w:ascii="Poppins" w:hAnsi="Poppins" w:cs="Poppins"/>
        </w:rPr>
        <w:t>Roteiro de Atividade Prática</w:t>
      </w:r>
    </w:p>
    <w:p w14:paraId="4CF5E947" w14:textId="77777777" w:rsidR="00814E58" w:rsidRPr="000C7B33" w:rsidRDefault="00814E58" w:rsidP="00814E58">
      <w:pPr>
        <w:rPr>
          <w:rFonts w:ascii="Poppins" w:hAnsi="Poppins" w:cs="Poppins"/>
        </w:rPr>
      </w:pPr>
    </w:p>
    <w:p w14:paraId="3859BC60" w14:textId="7A01095D" w:rsidR="00E227A8" w:rsidRPr="000C7B33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16"/>
        </w:rPr>
      </w:pPr>
      <w:r w:rsidRPr="000C7B33">
        <w:rPr>
          <w:rFonts w:ascii="Poppins" w:hAnsi="Poppins" w:cs="Poppins"/>
          <w:b w:val="0"/>
          <w:sz w:val="24"/>
          <w:szCs w:val="16"/>
          <w:u w:val="none"/>
        </w:rPr>
        <w:t>Nome:</w:t>
      </w:r>
      <w:r w:rsidR="00814E58" w:rsidRPr="000C7B33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="004E713D" w:rsidRPr="000C7B33">
        <w:rPr>
          <w:rFonts w:ascii="Poppins" w:hAnsi="Poppins" w:cs="Poppins"/>
          <w:b w:val="0"/>
          <w:sz w:val="24"/>
          <w:szCs w:val="16"/>
        </w:rPr>
        <w:t xml:space="preserve">                                                                                    </w:t>
      </w:r>
      <w:r w:rsidRPr="000C7B33">
        <w:rPr>
          <w:rFonts w:ascii="Poppins" w:hAnsi="Poppins" w:cs="Poppins"/>
          <w:b w:val="0"/>
          <w:sz w:val="24"/>
          <w:szCs w:val="16"/>
          <w:u w:val="none"/>
        </w:rPr>
        <w:tab/>
      </w:r>
      <w:r w:rsidR="004E713D" w:rsidRPr="000C7B33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Pr="000C7B33">
        <w:rPr>
          <w:rFonts w:ascii="Poppins" w:hAnsi="Poppins" w:cs="Poppins"/>
          <w:b w:val="0"/>
          <w:sz w:val="24"/>
          <w:szCs w:val="16"/>
          <w:u w:val="none"/>
        </w:rPr>
        <w:t>Turma</w:t>
      </w:r>
      <w:r w:rsidR="004E713D" w:rsidRPr="000C7B33">
        <w:rPr>
          <w:rFonts w:ascii="Poppins" w:hAnsi="Poppins" w:cs="Poppins"/>
          <w:b w:val="0"/>
          <w:sz w:val="24"/>
          <w:szCs w:val="16"/>
          <w:u w:val="none"/>
        </w:rPr>
        <w:t xml:space="preserve">: </w:t>
      </w:r>
      <w:r w:rsidR="004E713D" w:rsidRPr="000C7B33">
        <w:rPr>
          <w:rFonts w:ascii="Poppins" w:hAnsi="Poppins" w:cs="Poppins"/>
          <w:b w:val="0"/>
          <w:sz w:val="24"/>
          <w:szCs w:val="16"/>
        </w:rPr>
        <w:t xml:space="preserve">                            </w:t>
      </w:r>
      <w:r w:rsidRPr="000C7B33">
        <w:rPr>
          <w:rFonts w:ascii="Poppins" w:hAnsi="Poppins" w:cs="Poppins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0C7B33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44097898" w14:textId="2F7FD1B4" w:rsidR="00397FFC" w:rsidRPr="000C7B33" w:rsidRDefault="000D596E" w:rsidP="00397FFC">
      <w:pPr>
        <w:rPr>
          <w:rFonts w:ascii="Poppins" w:hAnsi="Poppins" w:cs="Poppins"/>
          <w:b/>
          <w:bCs/>
          <w:noProof/>
          <w:sz w:val="32"/>
          <w:szCs w:val="32"/>
        </w:rPr>
      </w:pPr>
      <w:r w:rsidRPr="278CEABE">
        <w:rPr>
          <w:rFonts w:ascii="Poppins" w:hAnsi="Poppins" w:cs="Poppins"/>
          <w:b/>
          <w:bCs/>
          <w:noProof/>
          <w:sz w:val="32"/>
          <w:szCs w:val="32"/>
        </w:rPr>
        <w:t xml:space="preserve">Atividade: </w:t>
      </w:r>
      <w:r w:rsidR="00397FFC" w:rsidRPr="278CEABE">
        <w:rPr>
          <w:rFonts w:ascii="Poppins" w:hAnsi="Poppins" w:cs="Poppins"/>
          <w:b/>
          <w:bCs/>
          <w:noProof/>
          <w:sz w:val="32"/>
          <w:szCs w:val="32"/>
        </w:rPr>
        <w:t xml:space="preserve">Desenvolvendo um </w:t>
      </w:r>
      <w:r w:rsidR="48E8BE17" w:rsidRPr="278CEABE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397FFC" w:rsidRPr="278CEABE">
        <w:rPr>
          <w:rFonts w:ascii="Poppins" w:hAnsi="Poppins" w:cs="Poppins"/>
          <w:b/>
          <w:bCs/>
          <w:noProof/>
          <w:sz w:val="32"/>
          <w:szCs w:val="32"/>
        </w:rPr>
        <w:t xml:space="preserve">ontrato </w:t>
      </w:r>
      <w:r w:rsidR="13889AE0" w:rsidRPr="278CEABE">
        <w:rPr>
          <w:rFonts w:ascii="Poppins" w:hAnsi="Poppins" w:cs="Poppins"/>
          <w:b/>
          <w:bCs/>
          <w:noProof/>
          <w:sz w:val="32"/>
          <w:szCs w:val="32"/>
        </w:rPr>
        <w:t>á</w:t>
      </w:r>
      <w:r w:rsidR="00397FFC" w:rsidRPr="278CEABE">
        <w:rPr>
          <w:rFonts w:ascii="Poppins" w:hAnsi="Poppins" w:cs="Poppins"/>
          <w:b/>
          <w:bCs/>
          <w:noProof/>
          <w:sz w:val="32"/>
          <w:szCs w:val="32"/>
        </w:rPr>
        <w:t xml:space="preserve">gil para um </w:t>
      </w:r>
      <w:r w:rsidR="021F8681" w:rsidRPr="278CEABE">
        <w:rPr>
          <w:rFonts w:ascii="Poppins" w:hAnsi="Poppins" w:cs="Poppins"/>
          <w:b/>
          <w:bCs/>
          <w:noProof/>
          <w:sz w:val="32"/>
          <w:szCs w:val="32"/>
        </w:rPr>
        <w:t>s</w:t>
      </w:r>
      <w:r w:rsidR="00397FFC" w:rsidRPr="278CEABE">
        <w:rPr>
          <w:rFonts w:ascii="Poppins" w:hAnsi="Poppins" w:cs="Poppins"/>
          <w:b/>
          <w:bCs/>
          <w:noProof/>
          <w:sz w:val="32"/>
          <w:szCs w:val="32"/>
        </w:rPr>
        <w:t xml:space="preserve">istema de </w:t>
      </w:r>
      <w:r w:rsidR="632EB36A" w:rsidRPr="278CEABE">
        <w:rPr>
          <w:rFonts w:ascii="Poppins" w:hAnsi="Poppins" w:cs="Poppins"/>
          <w:b/>
          <w:bCs/>
          <w:noProof/>
          <w:sz w:val="32"/>
          <w:szCs w:val="32"/>
        </w:rPr>
        <w:t>g</w:t>
      </w:r>
      <w:r w:rsidR="00397FFC" w:rsidRPr="278CEABE">
        <w:rPr>
          <w:rFonts w:ascii="Poppins" w:hAnsi="Poppins" w:cs="Poppins"/>
          <w:b/>
          <w:bCs/>
          <w:noProof/>
          <w:sz w:val="32"/>
          <w:szCs w:val="32"/>
        </w:rPr>
        <w:t xml:space="preserve">erenciamento de </w:t>
      </w:r>
      <w:r w:rsidR="61A6076C" w:rsidRPr="278CEABE">
        <w:rPr>
          <w:rFonts w:ascii="Poppins" w:hAnsi="Poppins" w:cs="Poppins"/>
          <w:b/>
          <w:bCs/>
          <w:noProof/>
          <w:sz w:val="32"/>
          <w:szCs w:val="32"/>
        </w:rPr>
        <w:t>t</w:t>
      </w:r>
      <w:r w:rsidR="00397FFC" w:rsidRPr="278CEABE">
        <w:rPr>
          <w:rFonts w:ascii="Poppins" w:hAnsi="Poppins" w:cs="Poppins"/>
          <w:b/>
          <w:bCs/>
          <w:noProof/>
          <w:sz w:val="32"/>
          <w:szCs w:val="32"/>
        </w:rPr>
        <w:t xml:space="preserve">arefas </w:t>
      </w:r>
      <w:r w:rsidR="2A9DFC8A" w:rsidRPr="278CEABE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="00397FFC" w:rsidRPr="278CEABE">
        <w:rPr>
          <w:rFonts w:ascii="Poppins" w:hAnsi="Poppins" w:cs="Poppins"/>
          <w:b/>
          <w:bCs/>
          <w:noProof/>
          <w:sz w:val="32"/>
          <w:szCs w:val="32"/>
        </w:rPr>
        <w:t>ersonalizado</w:t>
      </w:r>
    </w:p>
    <w:p w14:paraId="71496FD4" w14:textId="151AE680" w:rsidR="006A05D2" w:rsidRPr="000C7B33" w:rsidRDefault="006A05D2" w:rsidP="006A05D2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56339331" w14:textId="77777777" w:rsidR="000C7B33" w:rsidRPr="000C7B33" w:rsidRDefault="000C7B33" w:rsidP="000C7B33">
      <w:pPr>
        <w:rPr>
          <w:rFonts w:ascii="Poppins" w:hAnsi="Poppins" w:cs="Poppins"/>
          <w:noProof/>
        </w:rPr>
      </w:pPr>
      <w:r w:rsidRPr="000C7B33">
        <w:rPr>
          <w:rFonts w:ascii="Poppins" w:hAnsi="Poppins" w:cs="Poppins"/>
          <w:b/>
          <w:bCs/>
          <w:noProof/>
        </w:rPr>
        <w:t>Tempo estimado</w:t>
      </w:r>
      <w:r w:rsidRPr="00096D56">
        <w:rPr>
          <w:rFonts w:ascii="Poppins" w:hAnsi="Poppins" w:cs="Poppins"/>
          <w:b/>
          <w:bCs/>
          <w:noProof/>
        </w:rPr>
        <w:t>:</w:t>
      </w:r>
      <w:r w:rsidRPr="000C7B33">
        <w:rPr>
          <w:rFonts w:ascii="Poppins" w:hAnsi="Poppins" w:cs="Poppins"/>
          <w:noProof/>
        </w:rPr>
        <w:t xml:space="preserve"> 25 minutos</w:t>
      </w:r>
    </w:p>
    <w:p w14:paraId="13A29D5D" w14:textId="77777777" w:rsidR="000C7B33" w:rsidRPr="000C7B33" w:rsidRDefault="000C7B33" w:rsidP="000C7B33">
      <w:pPr>
        <w:rPr>
          <w:rFonts w:ascii="Poppins" w:hAnsi="Poppins" w:cs="Poppins"/>
          <w:noProof/>
        </w:rPr>
      </w:pPr>
    </w:p>
    <w:p w14:paraId="607BB51A" w14:textId="0AADD08B" w:rsidR="000C7B33" w:rsidRPr="000C7B33" w:rsidRDefault="000C7B33" w:rsidP="000C7B33">
      <w:pPr>
        <w:rPr>
          <w:rFonts w:ascii="Poppins" w:hAnsi="Poppins" w:cs="Poppins"/>
          <w:b/>
          <w:bCs/>
          <w:noProof/>
        </w:rPr>
      </w:pPr>
      <w:r w:rsidRPr="000C7B33">
        <w:rPr>
          <w:rFonts w:ascii="Poppins" w:hAnsi="Poppins" w:cs="Poppins"/>
          <w:b/>
          <w:bCs/>
          <w:noProof/>
        </w:rPr>
        <w:t>Lista de materiais</w:t>
      </w:r>
      <w:r>
        <w:rPr>
          <w:rFonts w:ascii="Poppins" w:hAnsi="Poppins" w:cs="Poppins"/>
          <w:b/>
          <w:bCs/>
          <w:noProof/>
        </w:rPr>
        <w:t>:</w:t>
      </w:r>
    </w:p>
    <w:p w14:paraId="1A3C0D15" w14:textId="2C429DF7" w:rsidR="00131E78" w:rsidRPr="000C7B33" w:rsidRDefault="000C7B33" w:rsidP="000C7B33">
      <w:pPr>
        <w:pStyle w:val="PargrafodaLista"/>
        <w:numPr>
          <w:ilvl w:val="0"/>
          <w:numId w:val="9"/>
        </w:numPr>
        <w:rPr>
          <w:rFonts w:ascii="Poppins" w:hAnsi="Poppins" w:cs="Poppins"/>
          <w:noProof/>
        </w:rPr>
      </w:pPr>
      <w:r w:rsidRPr="000C7B33">
        <w:rPr>
          <w:rFonts w:ascii="Poppins" w:hAnsi="Poppins" w:cs="Poppins"/>
          <w:noProof/>
        </w:rPr>
        <w:t xml:space="preserve">Computador com </w:t>
      </w:r>
      <w:r w:rsidR="0009617C">
        <w:rPr>
          <w:rFonts w:ascii="Poppins" w:hAnsi="Poppins" w:cs="Poppins"/>
          <w:noProof/>
        </w:rPr>
        <w:t>i</w:t>
      </w:r>
      <w:r w:rsidRPr="000C7B33">
        <w:rPr>
          <w:rFonts w:ascii="Poppins" w:hAnsi="Poppins" w:cs="Poppins"/>
          <w:noProof/>
        </w:rPr>
        <w:t>nternet</w:t>
      </w:r>
      <w:r w:rsidR="0009617C">
        <w:rPr>
          <w:rFonts w:ascii="Poppins" w:hAnsi="Poppins" w:cs="Poppins"/>
          <w:noProof/>
        </w:rPr>
        <w:t>.</w:t>
      </w:r>
    </w:p>
    <w:p w14:paraId="723A0E45" w14:textId="77777777" w:rsidR="000C7B33" w:rsidRPr="000C7B33" w:rsidRDefault="000C7B33" w:rsidP="000D596E">
      <w:pPr>
        <w:rPr>
          <w:rFonts w:ascii="Poppins" w:hAnsi="Poppins" w:cs="Poppins"/>
          <w:b/>
          <w:bCs/>
          <w:noProof/>
        </w:rPr>
      </w:pPr>
    </w:p>
    <w:p w14:paraId="2422201E" w14:textId="62E873C2" w:rsidR="000D596E" w:rsidRPr="000C7B33" w:rsidRDefault="000C7B33" w:rsidP="000D596E">
      <w:pPr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Contextualização:</w:t>
      </w:r>
    </w:p>
    <w:p w14:paraId="16F7B27A" w14:textId="4D102156" w:rsidR="3AA126ED" w:rsidRPr="000C7B33" w:rsidRDefault="3AA126ED" w:rsidP="3AA126ED">
      <w:pPr>
        <w:rPr>
          <w:rFonts w:ascii="Poppins" w:hAnsi="Poppins" w:cs="Poppins"/>
          <w:b/>
          <w:bCs/>
        </w:rPr>
      </w:pPr>
    </w:p>
    <w:p w14:paraId="6C0A57A7" w14:textId="5DFDC706" w:rsidR="00397FFC" w:rsidRPr="000C7B33" w:rsidRDefault="00397FFC" w:rsidP="3AA126ED">
      <w:pPr>
        <w:rPr>
          <w:rFonts w:ascii="Poppins" w:hAnsi="Poppins" w:cs="Poppins"/>
        </w:rPr>
      </w:pPr>
      <w:r w:rsidRPr="000C7B33">
        <w:rPr>
          <w:rFonts w:ascii="Poppins" w:hAnsi="Poppins" w:cs="Poppins"/>
        </w:rPr>
        <w:t xml:space="preserve">Você é gerente de projeto em uma empresa de desenvolvimento de software e foi contatado por um cliente em potencial para criar um sistema de gerenciamento de tarefas personalizado. O cliente busca um produto de alta qualidade, mas também está atento ao orçamento e ao prazo do projeto. </w:t>
      </w:r>
    </w:p>
    <w:p w14:paraId="534D75D4" w14:textId="77777777" w:rsidR="000C7B33" w:rsidRDefault="000C7B33" w:rsidP="3AA126ED">
      <w:pPr>
        <w:rPr>
          <w:rFonts w:ascii="Poppins" w:hAnsi="Poppins" w:cs="Poppins"/>
        </w:rPr>
      </w:pPr>
    </w:p>
    <w:p w14:paraId="174F3113" w14:textId="2DBA89C5" w:rsidR="00397FFC" w:rsidRPr="000C7B33" w:rsidRDefault="00397FFC" w:rsidP="3AA126ED">
      <w:pPr>
        <w:rPr>
          <w:rFonts w:ascii="Poppins" w:hAnsi="Poppins" w:cs="Poppins"/>
        </w:rPr>
      </w:pPr>
      <w:r w:rsidRPr="000C7B33">
        <w:rPr>
          <w:rFonts w:ascii="Poppins" w:hAnsi="Poppins" w:cs="Poppins"/>
        </w:rPr>
        <w:t xml:space="preserve">Reconhecendo os desafios dos contratos tradicionais, o cliente demonstra interesse em uma abordagem ágil para acomodar mudanças ao longo do processo e prefere o pagamento por </w:t>
      </w:r>
      <w:r w:rsidR="0009617C">
        <w:rPr>
          <w:rFonts w:ascii="Poppins" w:hAnsi="Poppins" w:cs="Poppins"/>
        </w:rPr>
        <w:t>s</w:t>
      </w:r>
      <w:r w:rsidR="0009617C" w:rsidRPr="000C7B33">
        <w:rPr>
          <w:rFonts w:ascii="Poppins" w:hAnsi="Poppins" w:cs="Poppins"/>
        </w:rPr>
        <w:t>print</w:t>
      </w:r>
      <w:r w:rsidRPr="000C7B33">
        <w:rPr>
          <w:rFonts w:ascii="Poppins" w:hAnsi="Poppins" w:cs="Poppins"/>
        </w:rPr>
        <w:t>.</w:t>
      </w:r>
    </w:p>
    <w:p w14:paraId="47FA372A" w14:textId="62149FBF" w:rsidR="3AA126ED" w:rsidRPr="000C7B33" w:rsidRDefault="3AA126ED" w:rsidP="3AA126ED">
      <w:pPr>
        <w:rPr>
          <w:rFonts w:ascii="Poppins" w:hAnsi="Poppins" w:cs="Poppins"/>
          <w:b/>
          <w:bCs/>
        </w:rPr>
      </w:pPr>
    </w:p>
    <w:p w14:paraId="4E48AA6D" w14:textId="43E66D99" w:rsidR="00397FFC" w:rsidRPr="000C7B33" w:rsidRDefault="00397FFC" w:rsidP="3AA126ED">
      <w:pPr>
        <w:rPr>
          <w:rFonts w:ascii="Poppins" w:hAnsi="Poppins" w:cs="Poppins"/>
          <w:b/>
          <w:bCs/>
        </w:rPr>
      </w:pPr>
      <w:r w:rsidRPr="000C7B33">
        <w:rPr>
          <w:rFonts w:ascii="Poppins" w:hAnsi="Poppins" w:cs="Poppins"/>
          <w:b/>
          <w:bCs/>
        </w:rPr>
        <w:t>Requisitos apontados no primeiro contato:</w:t>
      </w:r>
    </w:p>
    <w:p w14:paraId="58F9EC4C" w14:textId="14014C35" w:rsidR="3AA126ED" w:rsidRPr="000C7B33" w:rsidRDefault="3AA126ED" w:rsidP="3AA126ED">
      <w:pPr>
        <w:rPr>
          <w:rFonts w:ascii="Poppins" w:hAnsi="Poppins" w:cs="Poppins"/>
          <w:b/>
          <w:bCs/>
        </w:rPr>
      </w:pPr>
    </w:p>
    <w:p w14:paraId="54BF055E" w14:textId="53D989C9" w:rsidR="00397FFC" w:rsidRPr="000C7B33" w:rsidRDefault="00397FFC" w:rsidP="000C7B33">
      <w:pPr>
        <w:pStyle w:val="PargrafodaLista"/>
        <w:numPr>
          <w:ilvl w:val="0"/>
          <w:numId w:val="11"/>
        </w:numPr>
        <w:rPr>
          <w:rFonts w:ascii="Poppins" w:hAnsi="Poppins" w:cs="Poppins"/>
        </w:rPr>
      </w:pPr>
      <w:r w:rsidRPr="000C7B33">
        <w:rPr>
          <w:rFonts w:ascii="Poppins" w:hAnsi="Poppins" w:cs="Poppins"/>
        </w:rPr>
        <w:t>Criar novas tarefas com campos para: título, descrição, prioridade, data de vencimento, responsável, etiquetas e anexos.</w:t>
      </w:r>
    </w:p>
    <w:p w14:paraId="3F3DC4F6" w14:textId="684427B3" w:rsidR="00397FFC" w:rsidRPr="000C7B33" w:rsidRDefault="00397FFC" w:rsidP="000C7B33">
      <w:pPr>
        <w:pStyle w:val="PargrafodaLista"/>
        <w:numPr>
          <w:ilvl w:val="0"/>
          <w:numId w:val="11"/>
        </w:numPr>
        <w:rPr>
          <w:rFonts w:ascii="Poppins" w:hAnsi="Poppins" w:cs="Poppins"/>
        </w:rPr>
      </w:pPr>
      <w:r w:rsidRPr="000C7B33">
        <w:rPr>
          <w:rFonts w:ascii="Poppins" w:hAnsi="Poppins" w:cs="Poppins"/>
        </w:rPr>
        <w:t>Editar tarefas a qualquer momento, atualizando título, descrição, prioridade, data de vencimento, responsável e etiquetas.</w:t>
      </w:r>
    </w:p>
    <w:p w14:paraId="3FB9D4BA" w14:textId="7F364BF1" w:rsidR="00397FFC" w:rsidRPr="000C7B33" w:rsidRDefault="00397FFC" w:rsidP="000C7B33">
      <w:pPr>
        <w:pStyle w:val="PargrafodaLista"/>
        <w:numPr>
          <w:ilvl w:val="0"/>
          <w:numId w:val="11"/>
        </w:numPr>
        <w:rPr>
          <w:rFonts w:ascii="Poppins" w:hAnsi="Poppins" w:cs="Poppins"/>
        </w:rPr>
      </w:pPr>
      <w:r w:rsidRPr="000C7B33">
        <w:rPr>
          <w:rFonts w:ascii="Poppins" w:hAnsi="Poppins" w:cs="Poppins"/>
        </w:rPr>
        <w:t>Organizar tarefas em listas, projetos e pastas.</w:t>
      </w:r>
    </w:p>
    <w:p w14:paraId="5722C8B9" w14:textId="19B3F5C4" w:rsidR="00397FFC" w:rsidRPr="000C7B33" w:rsidRDefault="00397FFC" w:rsidP="000C7B33">
      <w:pPr>
        <w:pStyle w:val="PargrafodaLista"/>
        <w:numPr>
          <w:ilvl w:val="0"/>
          <w:numId w:val="11"/>
        </w:numPr>
        <w:rPr>
          <w:rFonts w:ascii="Poppins" w:hAnsi="Poppins" w:cs="Poppins"/>
        </w:rPr>
      </w:pPr>
      <w:r w:rsidRPr="000C7B33">
        <w:rPr>
          <w:rFonts w:ascii="Poppins" w:hAnsi="Poppins" w:cs="Poppins"/>
        </w:rPr>
        <w:t>Filtrar tarefas por responsável, prioridade, data de vencimento, projeto, pasta e etiquetas.</w:t>
      </w:r>
    </w:p>
    <w:p w14:paraId="6C7B4349" w14:textId="396ABA26" w:rsidR="00397FFC" w:rsidRPr="000C7B33" w:rsidRDefault="00397FFC" w:rsidP="000C7B33">
      <w:pPr>
        <w:pStyle w:val="PargrafodaLista"/>
        <w:numPr>
          <w:ilvl w:val="0"/>
          <w:numId w:val="11"/>
        </w:numPr>
        <w:rPr>
          <w:rFonts w:ascii="Poppins" w:hAnsi="Poppins" w:cs="Poppins"/>
        </w:rPr>
      </w:pPr>
      <w:r w:rsidRPr="000C7B33">
        <w:rPr>
          <w:rFonts w:ascii="Poppins" w:hAnsi="Poppins" w:cs="Poppins"/>
        </w:rPr>
        <w:t>Reordenar tarefas dentro de listas, projetos e pastas.</w:t>
      </w:r>
    </w:p>
    <w:p w14:paraId="480E0C21" w14:textId="77777777" w:rsidR="000C7B33" w:rsidRDefault="00397FFC" w:rsidP="3AA126ED">
      <w:pPr>
        <w:pStyle w:val="PargrafodaLista"/>
        <w:numPr>
          <w:ilvl w:val="0"/>
          <w:numId w:val="11"/>
        </w:numPr>
        <w:rPr>
          <w:rFonts w:ascii="Poppins" w:hAnsi="Poppins" w:cs="Poppins"/>
        </w:rPr>
      </w:pPr>
      <w:r w:rsidRPr="000C7B33">
        <w:rPr>
          <w:rFonts w:ascii="Poppins" w:hAnsi="Poppins" w:cs="Poppins"/>
        </w:rPr>
        <w:t>Atribuir tarefas a um ou mais responsáveis.</w:t>
      </w:r>
    </w:p>
    <w:p w14:paraId="0B6404DB" w14:textId="6F8CF706" w:rsidR="00397FFC" w:rsidRPr="000C7B33" w:rsidRDefault="00397FFC" w:rsidP="3AA126ED">
      <w:pPr>
        <w:pStyle w:val="PargrafodaLista"/>
        <w:numPr>
          <w:ilvl w:val="0"/>
          <w:numId w:val="11"/>
        </w:numPr>
        <w:rPr>
          <w:rFonts w:ascii="Poppins" w:hAnsi="Poppins" w:cs="Poppins"/>
        </w:rPr>
      </w:pPr>
      <w:r w:rsidRPr="000C7B33">
        <w:rPr>
          <w:rFonts w:ascii="Poppins" w:hAnsi="Poppins" w:cs="Poppins"/>
        </w:rPr>
        <w:lastRenderedPageBreak/>
        <w:t>Notificar responsáveis sobre tarefas atribuídas ou alterações</w:t>
      </w:r>
      <w:r w:rsidR="00B12B04">
        <w:rPr>
          <w:rFonts w:ascii="Poppins" w:hAnsi="Poppins" w:cs="Poppins"/>
        </w:rPr>
        <w:t xml:space="preserve"> efetuadas</w:t>
      </w:r>
      <w:r w:rsidRPr="000C7B33">
        <w:rPr>
          <w:rFonts w:ascii="Poppins" w:hAnsi="Poppins" w:cs="Poppins"/>
        </w:rPr>
        <w:t xml:space="preserve"> </w:t>
      </w:r>
      <w:r w:rsidR="00431AE1">
        <w:rPr>
          <w:rFonts w:ascii="Poppins" w:hAnsi="Poppins" w:cs="Poppins"/>
        </w:rPr>
        <w:t>nelas</w:t>
      </w:r>
      <w:r w:rsidRPr="000C7B33">
        <w:rPr>
          <w:rFonts w:ascii="Poppins" w:hAnsi="Poppins" w:cs="Poppins"/>
        </w:rPr>
        <w:t>.</w:t>
      </w:r>
    </w:p>
    <w:p w14:paraId="7063BAEF" w14:textId="77777777" w:rsidR="000C7B33" w:rsidRPr="000C7B33" w:rsidRDefault="000C7B33" w:rsidP="000C7B33">
      <w:pPr>
        <w:rPr>
          <w:rFonts w:ascii="Poppins" w:hAnsi="Poppins" w:cs="Poppins"/>
        </w:rPr>
      </w:pPr>
    </w:p>
    <w:p w14:paraId="07220E0E" w14:textId="115B014C" w:rsidR="31BCB15C" w:rsidRPr="00B60290" w:rsidRDefault="31BCB15C" w:rsidP="000F2133">
      <w:pPr>
        <w:spacing w:after="160" w:line="257" w:lineRule="auto"/>
        <w:jc w:val="right"/>
        <w:rPr>
          <w:rFonts w:ascii="Poppins Light" w:eastAsia="Aptos" w:hAnsi="Poppins Light" w:cs="Poppins Light"/>
          <w:i/>
          <w:iCs/>
          <w:sz w:val="20"/>
          <w:szCs w:val="20"/>
        </w:rPr>
      </w:pPr>
      <w:r w:rsidRPr="00B60290">
        <w:rPr>
          <w:rFonts w:ascii="Poppins Light" w:eastAsia="Aptos" w:hAnsi="Poppins Light" w:cs="Poppins Light"/>
          <w:i/>
          <w:iCs/>
          <w:sz w:val="20"/>
          <w:szCs w:val="20"/>
        </w:rPr>
        <w:t>Situação fictícia elaborada especialmente para o curso.</w:t>
      </w:r>
    </w:p>
    <w:p w14:paraId="257F13FC" w14:textId="4C483EA2" w:rsidR="31BCB15C" w:rsidRDefault="31BCB15C" w:rsidP="31BCB15C">
      <w:pPr>
        <w:rPr>
          <w:rFonts w:ascii="Poppins" w:hAnsi="Poppins" w:cs="Poppins"/>
        </w:rPr>
      </w:pPr>
    </w:p>
    <w:p w14:paraId="5E49A27B" w14:textId="12412A8D" w:rsidR="000C7B33" w:rsidRDefault="000C7B33" w:rsidP="000C7B33">
      <w:pPr>
        <w:rPr>
          <w:rFonts w:ascii="Poppins" w:hAnsi="Poppins" w:cs="Poppins"/>
          <w:b/>
          <w:bCs/>
        </w:rPr>
      </w:pPr>
      <w:r w:rsidRPr="000C7B33">
        <w:rPr>
          <w:rFonts w:ascii="Poppins" w:hAnsi="Poppins" w:cs="Poppins"/>
          <w:b/>
          <w:bCs/>
        </w:rPr>
        <w:t xml:space="preserve">Descrição da atividade: </w:t>
      </w:r>
    </w:p>
    <w:p w14:paraId="43F018DF" w14:textId="77777777" w:rsidR="000C7B33" w:rsidRPr="000C7B33" w:rsidRDefault="000C7B33" w:rsidP="000C7B33">
      <w:pPr>
        <w:rPr>
          <w:rFonts w:ascii="Poppins" w:hAnsi="Poppins" w:cs="Poppins"/>
          <w:b/>
          <w:bCs/>
        </w:rPr>
      </w:pPr>
    </w:p>
    <w:p w14:paraId="365FCF0B" w14:textId="0DEDA56E" w:rsidR="000C7B33" w:rsidRPr="000C7B33" w:rsidRDefault="000C7B33" w:rsidP="000C7B33">
      <w:pPr>
        <w:rPr>
          <w:rFonts w:ascii="Poppins" w:hAnsi="Poppins" w:cs="Poppins"/>
        </w:rPr>
      </w:pPr>
      <w:r w:rsidRPr="000C7B33">
        <w:rPr>
          <w:rFonts w:ascii="Poppins" w:hAnsi="Poppins" w:cs="Poppins"/>
        </w:rPr>
        <w:t xml:space="preserve">Elabore um contrato ágil que atenda às necessidades e </w:t>
      </w:r>
      <w:r w:rsidR="000C5EA8">
        <w:rPr>
          <w:rFonts w:ascii="Poppins" w:hAnsi="Poppins" w:cs="Poppins"/>
        </w:rPr>
        <w:t xml:space="preserve">às </w:t>
      </w:r>
      <w:r w:rsidRPr="000C7B33">
        <w:rPr>
          <w:rFonts w:ascii="Poppins" w:hAnsi="Poppins" w:cs="Poppins"/>
        </w:rPr>
        <w:t>expectativas do cliente, garantindo flexibilidade, transparência e alinhamento entre as partes.</w:t>
      </w:r>
      <w:r>
        <w:rPr>
          <w:rFonts w:ascii="Poppins" w:hAnsi="Poppins" w:cs="Poppins"/>
        </w:rPr>
        <w:t xml:space="preserve"> Após </w:t>
      </w:r>
      <w:r w:rsidR="008408D7">
        <w:rPr>
          <w:rFonts w:ascii="Poppins" w:hAnsi="Poppins" w:cs="Poppins"/>
        </w:rPr>
        <w:t>a conclusão</w:t>
      </w:r>
      <w:r w:rsidR="00B60290">
        <w:rPr>
          <w:rFonts w:ascii="Poppins" w:hAnsi="Poppins" w:cs="Poppins"/>
        </w:rPr>
        <w:t>,</w:t>
      </w:r>
      <w:r>
        <w:rPr>
          <w:rFonts w:ascii="Poppins" w:hAnsi="Poppins" w:cs="Poppins"/>
        </w:rPr>
        <w:t xml:space="preserve"> envie o contrato </w:t>
      </w:r>
      <w:r w:rsidR="00D543D2">
        <w:rPr>
          <w:rFonts w:ascii="Poppins" w:hAnsi="Poppins" w:cs="Poppins"/>
        </w:rPr>
        <w:t xml:space="preserve">pelo </w:t>
      </w:r>
      <w:r>
        <w:rPr>
          <w:rFonts w:ascii="Poppins" w:hAnsi="Poppins" w:cs="Poppins"/>
        </w:rPr>
        <w:t xml:space="preserve">AVA.  </w:t>
      </w:r>
    </w:p>
    <w:p w14:paraId="12314C6C" w14:textId="77777777" w:rsidR="00397FFC" w:rsidRPr="000C7B33" w:rsidRDefault="00397FFC" w:rsidP="3AA126ED">
      <w:pPr>
        <w:rPr>
          <w:rFonts w:ascii="Poppins" w:hAnsi="Poppins" w:cs="Poppins"/>
          <w:b/>
          <w:bCs/>
          <w:noProof/>
        </w:rPr>
      </w:pPr>
    </w:p>
    <w:p w14:paraId="7BA2FA0D" w14:textId="77777777" w:rsidR="000C7B33" w:rsidRPr="000C7B33" w:rsidRDefault="000C7B33" w:rsidP="3AA126ED">
      <w:pPr>
        <w:rPr>
          <w:rFonts w:ascii="Poppins" w:hAnsi="Poppins" w:cs="Poppins"/>
          <w:b/>
          <w:bCs/>
          <w:noProof/>
        </w:rPr>
      </w:pPr>
    </w:p>
    <w:p w14:paraId="066A4A0A" w14:textId="53F012C1" w:rsidR="00397FFC" w:rsidRPr="000C7B33" w:rsidRDefault="00397FFC" w:rsidP="3AA126ED">
      <w:pPr>
        <w:pBdr>
          <w:bottom w:val="single" w:sz="12" w:space="1" w:color="auto"/>
        </w:pBdr>
        <w:spacing w:line="276" w:lineRule="auto"/>
        <w:rPr>
          <w:rFonts w:ascii="Poppins" w:hAnsi="Poppins" w:cs="Poppins"/>
          <w:noProof/>
        </w:rPr>
      </w:pPr>
    </w:p>
    <w:sectPr w:rsidR="00397FFC" w:rsidRPr="000C7B33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8C809" w14:textId="77777777" w:rsidR="00BB1DAD" w:rsidRDefault="00BB1DAD">
      <w:r>
        <w:separator/>
      </w:r>
    </w:p>
  </w:endnote>
  <w:endnote w:type="continuationSeparator" w:id="0">
    <w:p w14:paraId="6E6AF08E" w14:textId="77777777" w:rsidR="00BB1DAD" w:rsidRDefault="00BB1DAD">
      <w:r>
        <w:continuationSeparator/>
      </w:r>
    </w:p>
  </w:endnote>
  <w:endnote w:type="continuationNotice" w:id="1">
    <w:p w14:paraId="409D4595" w14:textId="77777777" w:rsidR="00BB1DAD" w:rsidRDefault="00BB1D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-365840612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22132944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97FF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97FF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ED3F3" w14:textId="77777777" w:rsidR="00BB1DAD" w:rsidRDefault="00BB1DAD">
      <w:r>
        <w:separator/>
      </w:r>
    </w:p>
  </w:footnote>
  <w:footnote w:type="continuationSeparator" w:id="0">
    <w:p w14:paraId="0B7D1C61" w14:textId="77777777" w:rsidR="00BB1DAD" w:rsidRDefault="00BB1DAD">
      <w:r>
        <w:continuationSeparator/>
      </w:r>
    </w:p>
  </w:footnote>
  <w:footnote w:type="continuationNotice" w:id="1">
    <w:p w14:paraId="43B13F1D" w14:textId="77777777" w:rsidR="00BB1DAD" w:rsidRDefault="00BB1D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1BF4"/>
    <w:multiLevelType w:val="hybridMultilevel"/>
    <w:tmpl w:val="D0DAB940"/>
    <w:lvl w:ilvl="0" w:tplc="2BB876B8">
      <w:numFmt w:val="bullet"/>
      <w:lvlText w:val="•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83F12"/>
    <w:multiLevelType w:val="hybridMultilevel"/>
    <w:tmpl w:val="9CE46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23FC2"/>
    <w:multiLevelType w:val="hybridMultilevel"/>
    <w:tmpl w:val="669CFE00"/>
    <w:lvl w:ilvl="0" w:tplc="2BB876B8">
      <w:numFmt w:val="bullet"/>
      <w:lvlText w:val="•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270137">
    <w:abstractNumId w:val="4"/>
  </w:num>
  <w:num w:numId="2" w16cid:durableId="1281306202">
    <w:abstractNumId w:val="5"/>
  </w:num>
  <w:num w:numId="3" w16cid:durableId="313989888">
    <w:abstractNumId w:val="10"/>
  </w:num>
  <w:num w:numId="4" w16cid:durableId="1002316373">
    <w:abstractNumId w:val="7"/>
  </w:num>
  <w:num w:numId="5" w16cid:durableId="571697182">
    <w:abstractNumId w:val="3"/>
  </w:num>
  <w:num w:numId="6" w16cid:durableId="1084228367">
    <w:abstractNumId w:val="0"/>
  </w:num>
  <w:num w:numId="7" w16cid:durableId="1434863724">
    <w:abstractNumId w:val="8"/>
  </w:num>
  <w:num w:numId="8" w16cid:durableId="60715696">
    <w:abstractNumId w:val="2"/>
  </w:num>
  <w:num w:numId="9" w16cid:durableId="214121557">
    <w:abstractNumId w:val="6"/>
  </w:num>
  <w:num w:numId="10" w16cid:durableId="2075198607">
    <w:abstractNumId w:val="1"/>
  </w:num>
  <w:num w:numId="11" w16cid:durableId="191254068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0863"/>
    <w:rsid w:val="00016193"/>
    <w:rsid w:val="000278D8"/>
    <w:rsid w:val="00036F52"/>
    <w:rsid w:val="00085110"/>
    <w:rsid w:val="00093C5A"/>
    <w:rsid w:val="0009617C"/>
    <w:rsid w:val="00096D56"/>
    <w:rsid w:val="000A4E65"/>
    <w:rsid w:val="000C5EA8"/>
    <w:rsid w:val="000C6619"/>
    <w:rsid w:val="000C7B33"/>
    <w:rsid w:val="000D2452"/>
    <w:rsid w:val="000D596E"/>
    <w:rsid w:val="000F2133"/>
    <w:rsid w:val="000F47A4"/>
    <w:rsid w:val="000F7DE9"/>
    <w:rsid w:val="00124756"/>
    <w:rsid w:val="00131E78"/>
    <w:rsid w:val="001366C1"/>
    <w:rsid w:val="001436FA"/>
    <w:rsid w:val="00160195"/>
    <w:rsid w:val="00187D19"/>
    <w:rsid w:val="001904F2"/>
    <w:rsid w:val="00194B5C"/>
    <w:rsid w:val="001A2D86"/>
    <w:rsid w:val="001A32C9"/>
    <w:rsid w:val="001B4BE1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B0042"/>
    <w:rsid w:val="002B24DB"/>
    <w:rsid w:val="002B5DF4"/>
    <w:rsid w:val="002C6EC9"/>
    <w:rsid w:val="002D1A6D"/>
    <w:rsid w:val="002D51E3"/>
    <w:rsid w:val="002E6314"/>
    <w:rsid w:val="002F6BA0"/>
    <w:rsid w:val="003009B4"/>
    <w:rsid w:val="003031BD"/>
    <w:rsid w:val="003365AE"/>
    <w:rsid w:val="00367C72"/>
    <w:rsid w:val="00397FFC"/>
    <w:rsid w:val="003C032E"/>
    <w:rsid w:val="003C12FD"/>
    <w:rsid w:val="003D71CA"/>
    <w:rsid w:val="00431AE1"/>
    <w:rsid w:val="00447020"/>
    <w:rsid w:val="0044711F"/>
    <w:rsid w:val="00454835"/>
    <w:rsid w:val="00464B32"/>
    <w:rsid w:val="00491C71"/>
    <w:rsid w:val="00493B10"/>
    <w:rsid w:val="004B66A3"/>
    <w:rsid w:val="004E713D"/>
    <w:rsid w:val="0054587F"/>
    <w:rsid w:val="005517B2"/>
    <w:rsid w:val="00584AD2"/>
    <w:rsid w:val="00585F34"/>
    <w:rsid w:val="005A1C28"/>
    <w:rsid w:val="005A5A09"/>
    <w:rsid w:val="005E1E05"/>
    <w:rsid w:val="005E4165"/>
    <w:rsid w:val="005F74BB"/>
    <w:rsid w:val="0060776C"/>
    <w:rsid w:val="0063273B"/>
    <w:rsid w:val="006761D5"/>
    <w:rsid w:val="00676B29"/>
    <w:rsid w:val="00677219"/>
    <w:rsid w:val="006A05D2"/>
    <w:rsid w:val="006B3AE9"/>
    <w:rsid w:val="00723D5E"/>
    <w:rsid w:val="007671B4"/>
    <w:rsid w:val="00771FA1"/>
    <w:rsid w:val="00773A8C"/>
    <w:rsid w:val="0078262D"/>
    <w:rsid w:val="007A6B98"/>
    <w:rsid w:val="007B6ABF"/>
    <w:rsid w:val="00814E58"/>
    <w:rsid w:val="00824B6F"/>
    <w:rsid w:val="0083474B"/>
    <w:rsid w:val="008408D7"/>
    <w:rsid w:val="00841D59"/>
    <w:rsid w:val="00851368"/>
    <w:rsid w:val="0085229C"/>
    <w:rsid w:val="008708BF"/>
    <w:rsid w:val="00872969"/>
    <w:rsid w:val="00873250"/>
    <w:rsid w:val="00875DD6"/>
    <w:rsid w:val="008925A9"/>
    <w:rsid w:val="00896814"/>
    <w:rsid w:val="008A031A"/>
    <w:rsid w:val="008A2BBE"/>
    <w:rsid w:val="008B4C24"/>
    <w:rsid w:val="008F775A"/>
    <w:rsid w:val="009009E9"/>
    <w:rsid w:val="0092769D"/>
    <w:rsid w:val="009371B7"/>
    <w:rsid w:val="00943466"/>
    <w:rsid w:val="0096338E"/>
    <w:rsid w:val="00966015"/>
    <w:rsid w:val="009B33B6"/>
    <w:rsid w:val="009C0F4B"/>
    <w:rsid w:val="009E4419"/>
    <w:rsid w:val="00AA60A0"/>
    <w:rsid w:val="00AD78A6"/>
    <w:rsid w:val="00B12B04"/>
    <w:rsid w:val="00B45591"/>
    <w:rsid w:val="00B60290"/>
    <w:rsid w:val="00BA6A76"/>
    <w:rsid w:val="00BA6C61"/>
    <w:rsid w:val="00BB1DAD"/>
    <w:rsid w:val="00BB6AA4"/>
    <w:rsid w:val="00BF3DB5"/>
    <w:rsid w:val="00C12E4A"/>
    <w:rsid w:val="00C42339"/>
    <w:rsid w:val="00C4723D"/>
    <w:rsid w:val="00C50DBA"/>
    <w:rsid w:val="00C6070E"/>
    <w:rsid w:val="00C62CE1"/>
    <w:rsid w:val="00C96A8D"/>
    <w:rsid w:val="00CA4523"/>
    <w:rsid w:val="00CC2A45"/>
    <w:rsid w:val="00CF76E4"/>
    <w:rsid w:val="00D03B93"/>
    <w:rsid w:val="00D05B9C"/>
    <w:rsid w:val="00D32BAE"/>
    <w:rsid w:val="00D53180"/>
    <w:rsid w:val="00D543D2"/>
    <w:rsid w:val="00D553AB"/>
    <w:rsid w:val="00D61A8F"/>
    <w:rsid w:val="00DD5204"/>
    <w:rsid w:val="00DE0C0D"/>
    <w:rsid w:val="00E04813"/>
    <w:rsid w:val="00E10D86"/>
    <w:rsid w:val="00E227A8"/>
    <w:rsid w:val="00E400A6"/>
    <w:rsid w:val="00E71901"/>
    <w:rsid w:val="00E73E76"/>
    <w:rsid w:val="00E77AF3"/>
    <w:rsid w:val="00EA3B37"/>
    <w:rsid w:val="00EB72F7"/>
    <w:rsid w:val="00EF0409"/>
    <w:rsid w:val="00EF47B1"/>
    <w:rsid w:val="00EF4AFE"/>
    <w:rsid w:val="00F044D7"/>
    <w:rsid w:val="00F472E5"/>
    <w:rsid w:val="00F51FEF"/>
    <w:rsid w:val="00F52AA0"/>
    <w:rsid w:val="00F57059"/>
    <w:rsid w:val="00F855E8"/>
    <w:rsid w:val="00FB62CF"/>
    <w:rsid w:val="00FC313E"/>
    <w:rsid w:val="00FD7F1E"/>
    <w:rsid w:val="00FF3340"/>
    <w:rsid w:val="00FF3ECB"/>
    <w:rsid w:val="021F8681"/>
    <w:rsid w:val="0C47B31F"/>
    <w:rsid w:val="1379F087"/>
    <w:rsid w:val="13889AE0"/>
    <w:rsid w:val="16CBE768"/>
    <w:rsid w:val="1DFA7C1B"/>
    <w:rsid w:val="1EB9C940"/>
    <w:rsid w:val="278CEABE"/>
    <w:rsid w:val="2A9DFC8A"/>
    <w:rsid w:val="31BCB15C"/>
    <w:rsid w:val="3AA126ED"/>
    <w:rsid w:val="4776FB10"/>
    <w:rsid w:val="48E8BE17"/>
    <w:rsid w:val="5DA385D9"/>
    <w:rsid w:val="61A6076C"/>
    <w:rsid w:val="632EB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584A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426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5" ma:contentTypeDescription="Create a new document." ma:contentTypeScope="" ma:versionID="492b080b75c066aa6f8a732cc84dc45e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9507c8fb4433947f24d0effefea03d65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ED9C706F-54ED-46F7-A26A-2F5AA8B33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35</TotalTime>
  <Pages>2</Pages>
  <Words>268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Maria Fernanda</cp:lastModifiedBy>
  <cp:revision>14</cp:revision>
  <cp:lastPrinted>2006-08-31T06:40:00Z</cp:lastPrinted>
  <dcterms:created xsi:type="dcterms:W3CDTF">2024-09-03T19:58:00Z</dcterms:created>
  <dcterms:modified xsi:type="dcterms:W3CDTF">2024-09-09T12:46:00Z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