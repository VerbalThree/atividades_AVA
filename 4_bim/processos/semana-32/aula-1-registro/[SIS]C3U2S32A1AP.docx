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2E020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2E0205">
        <w:rPr>
          <w:rFonts w:ascii="Poppins" w:hAnsi="Poppins" w:cs="Poppins"/>
          <w:bCs/>
          <w:szCs w:val="32"/>
        </w:rPr>
        <w:t xml:space="preserve">Roteiro de </w:t>
      </w:r>
      <w:r w:rsidR="00E227A8" w:rsidRPr="002E0205">
        <w:rPr>
          <w:rFonts w:ascii="Poppins" w:hAnsi="Poppins" w:cs="Poppins"/>
          <w:bCs/>
          <w:szCs w:val="32"/>
        </w:rPr>
        <w:t xml:space="preserve">Atividade </w:t>
      </w:r>
      <w:r w:rsidRPr="002E020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2E0205" w:rsidRDefault="00814E58" w:rsidP="00814E58">
      <w:pPr>
        <w:rPr>
          <w:rFonts w:ascii="Poppins" w:hAnsi="Poppins" w:cs="Poppins"/>
        </w:rPr>
      </w:pPr>
    </w:p>
    <w:p w14:paraId="3859BC60" w14:textId="7A01095D" w:rsidR="00E227A8" w:rsidRPr="002E0205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2E0205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2E0205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2E0205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2E0205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2E0205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2E0205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2E0205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2E0205">
        <w:rPr>
          <w:rFonts w:ascii="Poppins" w:hAnsi="Poppins" w:cs="Poppins"/>
          <w:b w:val="0"/>
          <w:sz w:val="24"/>
          <w:szCs w:val="16"/>
        </w:rPr>
        <w:t xml:space="preserve">                            </w:t>
      </w:r>
      <w:r w:rsidRPr="002E0205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2E0205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292F7063" w14:textId="144FF5DD" w:rsidR="00143CF9" w:rsidRPr="002E0205" w:rsidRDefault="00211E82" w:rsidP="00143CF9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2E0205">
        <w:rPr>
          <w:rFonts w:ascii="Poppins" w:hAnsi="Poppins" w:cs="Poppins"/>
          <w:b/>
          <w:bCs/>
          <w:noProof/>
          <w:sz w:val="32"/>
          <w:szCs w:val="32"/>
        </w:rPr>
        <w:t xml:space="preserve">Definindo </w:t>
      </w:r>
      <w:r w:rsidR="009C07AF" w:rsidRPr="002E0205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Pr="002E0205">
        <w:rPr>
          <w:rFonts w:ascii="Poppins" w:hAnsi="Poppins" w:cs="Poppins"/>
          <w:b/>
          <w:bCs/>
          <w:noProof/>
          <w:sz w:val="32"/>
          <w:szCs w:val="32"/>
        </w:rPr>
        <w:t xml:space="preserve">ritérios de </w:t>
      </w:r>
      <w:r w:rsidR="009C07AF" w:rsidRPr="002E0205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Pr="002E0205">
        <w:rPr>
          <w:rFonts w:ascii="Poppins" w:hAnsi="Poppins" w:cs="Poppins"/>
          <w:b/>
          <w:bCs/>
          <w:noProof/>
          <w:sz w:val="32"/>
          <w:szCs w:val="32"/>
        </w:rPr>
        <w:t xml:space="preserve">ceitação para </w:t>
      </w:r>
      <w:r w:rsidR="009C07AF" w:rsidRPr="002E0205">
        <w:rPr>
          <w:rFonts w:ascii="Poppins" w:hAnsi="Poppins" w:cs="Poppins"/>
          <w:b/>
          <w:bCs/>
          <w:noProof/>
          <w:sz w:val="32"/>
          <w:szCs w:val="32"/>
        </w:rPr>
        <w:t>i</w:t>
      </w:r>
      <w:r w:rsidRPr="002E0205">
        <w:rPr>
          <w:rFonts w:ascii="Poppins" w:hAnsi="Poppins" w:cs="Poppins"/>
          <w:b/>
          <w:bCs/>
          <w:noProof/>
          <w:sz w:val="32"/>
          <w:szCs w:val="32"/>
        </w:rPr>
        <w:t xml:space="preserve">niciar uma </w:t>
      </w:r>
      <w:r w:rsidR="009C07AF" w:rsidRPr="00DF7B48">
        <w:rPr>
          <w:rFonts w:ascii="Poppins" w:hAnsi="Poppins" w:cs="Poppins"/>
          <w:b/>
          <w:bCs/>
          <w:noProof/>
          <w:sz w:val="32"/>
          <w:szCs w:val="32"/>
        </w:rPr>
        <w:t>s</w:t>
      </w:r>
      <w:r w:rsidRPr="00DF7B48">
        <w:rPr>
          <w:rFonts w:ascii="Poppins" w:hAnsi="Poppins" w:cs="Poppins"/>
          <w:b/>
          <w:bCs/>
          <w:noProof/>
          <w:sz w:val="32"/>
          <w:szCs w:val="32"/>
        </w:rPr>
        <w:t>print</w:t>
      </w:r>
    </w:p>
    <w:p w14:paraId="44097898" w14:textId="077B887A" w:rsidR="00397FFC" w:rsidRPr="002E0205" w:rsidRDefault="00397FFC" w:rsidP="00397FF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5D4ABFD0" w14:textId="77777777" w:rsidR="001A7FA2" w:rsidRDefault="009C7C25" w:rsidP="00143CF9">
      <w:pPr>
        <w:rPr>
          <w:rFonts w:ascii="Poppins" w:hAnsi="Poppins" w:cs="Poppins"/>
          <w:b/>
          <w:bCs/>
          <w:noProof/>
        </w:rPr>
      </w:pPr>
      <w:r w:rsidRPr="002E0205">
        <w:rPr>
          <w:rFonts w:ascii="Poppins" w:hAnsi="Poppins" w:cs="Poppins"/>
          <w:b/>
          <w:bCs/>
          <w:noProof/>
        </w:rPr>
        <w:t>Objetivo:</w:t>
      </w:r>
    </w:p>
    <w:p w14:paraId="55B2635F" w14:textId="17AD8793" w:rsidR="00143CF9" w:rsidRPr="002E0205" w:rsidRDefault="001A7FA2" w:rsidP="00143CF9">
      <w:pPr>
        <w:rPr>
          <w:rFonts w:ascii="Poppins" w:hAnsi="Poppins" w:cs="Poppins"/>
          <w:bCs/>
          <w:noProof/>
        </w:rPr>
      </w:pPr>
      <w:r w:rsidRPr="001A7FA2">
        <w:rPr>
          <w:rFonts w:ascii="Poppins" w:hAnsi="Poppins" w:cs="Poppins"/>
          <w:bCs/>
          <w:noProof/>
        </w:rPr>
        <w:t>C</w:t>
      </w:r>
      <w:r w:rsidR="00211E82" w:rsidRPr="002E0205">
        <w:rPr>
          <w:rFonts w:ascii="Poppins" w:hAnsi="Poppins" w:cs="Poppins"/>
          <w:bCs/>
          <w:noProof/>
        </w:rPr>
        <w:t xml:space="preserve">ompreender e definir critérios de aceitação claros e mensuráveis para iniciar uma </w:t>
      </w:r>
      <w:r w:rsidR="00831051" w:rsidRPr="00DF7B48">
        <w:rPr>
          <w:rFonts w:ascii="Poppins" w:hAnsi="Poppins" w:cs="Poppins"/>
          <w:bCs/>
          <w:noProof/>
        </w:rPr>
        <w:t>sprint</w:t>
      </w:r>
      <w:r w:rsidR="00831051" w:rsidRPr="002E0205">
        <w:rPr>
          <w:rFonts w:ascii="Poppins" w:hAnsi="Poppins" w:cs="Poppins"/>
          <w:bCs/>
          <w:i/>
          <w:iCs/>
          <w:noProof/>
        </w:rPr>
        <w:t xml:space="preserve"> </w:t>
      </w:r>
      <w:r w:rsidR="00211E82" w:rsidRPr="002E0205">
        <w:rPr>
          <w:rFonts w:ascii="Poppins" w:hAnsi="Poppins" w:cs="Poppins"/>
          <w:bCs/>
          <w:noProof/>
        </w:rPr>
        <w:t>em um projeto de desenvolvimento de software.</w:t>
      </w:r>
    </w:p>
    <w:p w14:paraId="0D54A344" w14:textId="77777777" w:rsidR="001A7FA2" w:rsidRDefault="001A7FA2" w:rsidP="009C7C25">
      <w:pPr>
        <w:rPr>
          <w:rFonts w:ascii="Poppins" w:hAnsi="Poppins" w:cs="Poppins"/>
          <w:b/>
          <w:noProof/>
        </w:rPr>
      </w:pPr>
    </w:p>
    <w:p w14:paraId="7BC3209A" w14:textId="7736D34A" w:rsidR="009C7C25" w:rsidRPr="002E0205" w:rsidRDefault="009C7C25" w:rsidP="009C7C25">
      <w:pPr>
        <w:rPr>
          <w:rFonts w:ascii="Poppins" w:hAnsi="Poppins" w:cs="Poppins"/>
          <w:b/>
          <w:noProof/>
        </w:rPr>
      </w:pPr>
      <w:r w:rsidRPr="002E0205">
        <w:rPr>
          <w:rFonts w:ascii="Poppins" w:hAnsi="Poppins" w:cs="Poppins"/>
          <w:b/>
          <w:noProof/>
        </w:rPr>
        <w:t>Materiais necessários:</w:t>
      </w:r>
    </w:p>
    <w:p w14:paraId="6A2B80C5" w14:textId="495297E4" w:rsidR="0032444D" w:rsidRPr="002E0205" w:rsidRDefault="0032444D" w:rsidP="009C7C25">
      <w:pPr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Computador com internet</w:t>
      </w:r>
      <w:r w:rsidR="00211E82" w:rsidRPr="002E0205">
        <w:rPr>
          <w:rFonts w:ascii="Poppins" w:hAnsi="Poppins" w:cs="Poppins"/>
          <w:noProof/>
        </w:rPr>
        <w:t xml:space="preserve"> ou PowerPoint</w:t>
      </w:r>
      <w:r w:rsidR="0B9A107D" w:rsidRPr="002E0205">
        <w:rPr>
          <w:rFonts w:ascii="Poppins" w:hAnsi="Poppins" w:cs="Poppins"/>
          <w:noProof/>
        </w:rPr>
        <w:t xml:space="preserve"> para </w:t>
      </w:r>
      <w:r w:rsidR="000C36D4" w:rsidRPr="002E0205">
        <w:rPr>
          <w:rFonts w:ascii="Poppins" w:hAnsi="Poppins" w:cs="Poppins"/>
          <w:noProof/>
        </w:rPr>
        <w:t xml:space="preserve">a </w:t>
      </w:r>
      <w:r w:rsidR="00367D4F" w:rsidRPr="002E0205">
        <w:rPr>
          <w:rFonts w:ascii="Poppins" w:hAnsi="Poppins" w:cs="Poppins"/>
          <w:noProof/>
        </w:rPr>
        <w:t>apresentação</w:t>
      </w:r>
      <w:r w:rsidRPr="002E0205">
        <w:rPr>
          <w:rFonts w:ascii="Poppins" w:hAnsi="Poppins" w:cs="Poppins"/>
          <w:noProof/>
        </w:rPr>
        <w:t>.</w:t>
      </w:r>
    </w:p>
    <w:p w14:paraId="67A8D529" w14:textId="77777777" w:rsidR="001A7FA2" w:rsidRDefault="001A7FA2" w:rsidP="000D596E">
      <w:pPr>
        <w:rPr>
          <w:rFonts w:ascii="Poppins" w:hAnsi="Poppins" w:cs="Poppins"/>
          <w:b/>
          <w:bCs/>
          <w:noProof/>
        </w:rPr>
      </w:pPr>
    </w:p>
    <w:p w14:paraId="2422201E" w14:textId="0308120B" w:rsidR="000D596E" w:rsidRPr="002E0205" w:rsidRDefault="000D596E" w:rsidP="000D596E">
      <w:pPr>
        <w:rPr>
          <w:rFonts w:ascii="Poppins" w:hAnsi="Poppins" w:cs="Poppins"/>
          <w:b/>
          <w:bCs/>
          <w:noProof/>
        </w:rPr>
      </w:pPr>
      <w:r w:rsidRPr="002E0205">
        <w:rPr>
          <w:rFonts w:ascii="Poppins" w:hAnsi="Poppins" w:cs="Poppins"/>
          <w:b/>
          <w:bCs/>
          <w:noProof/>
        </w:rPr>
        <w:t xml:space="preserve">Descrição do </w:t>
      </w:r>
      <w:r w:rsidR="0021780D" w:rsidRPr="002E0205">
        <w:rPr>
          <w:rFonts w:ascii="Poppins" w:hAnsi="Poppins" w:cs="Poppins"/>
          <w:b/>
          <w:bCs/>
          <w:noProof/>
        </w:rPr>
        <w:t>exercício</w:t>
      </w:r>
      <w:r w:rsidRPr="002E0205">
        <w:rPr>
          <w:rFonts w:ascii="Poppins" w:hAnsi="Poppins" w:cs="Poppins"/>
          <w:b/>
          <w:bCs/>
          <w:noProof/>
        </w:rPr>
        <w:t>:</w:t>
      </w:r>
    </w:p>
    <w:p w14:paraId="538C56BB" w14:textId="2C7F702A" w:rsidR="00211E82" w:rsidRPr="002E0205" w:rsidRDefault="00211E82" w:rsidP="00211E82">
      <w:pPr>
        <w:rPr>
          <w:rFonts w:ascii="Poppins" w:hAnsi="Poppins" w:cs="Poppins"/>
        </w:rPr>
      </w:pPr>
      <w:r w:rsidRPr="002E0205">
        <w:rPr>
          <w:rFonts w:ascii="Poppins" w:hAnsi="Poppins" w:cs="Poppins"/>
        </w:rPr>
        <w:t xml:space="preserve">Vocês estão trabalhando em um projeto de desenvolvimento de um aplicativo de gerenciamento de tarefas. A próxima </w:t>
      </w:r>
      <w:r w:rsidR="0021780D" w:rsidRPr="00DF7B48">
        <w:rPr>
          <w:rFonts w:ascii="Poppins" w:hAnsi="Poppins" w:cs="Poppins"/>
        </w:rPr>
        <w:t>sprint</w:t>
      </w:r>
      <w:r w:rsidR="0021780D" w:rsidRPr="002E0205">
        <w:rPr>
          <w:rFonts w:ascii="Poppins" w:hAnsi="Poppins" w:cs="Poppins"/>
        </w:rPr>
        <w:t xml:space="preserve"> </w:t>
      </w:r>
      <w:r w:rsidRPr="002E0205">
        <w:rPr>
          <w:rFonts w:ascii="Poppins" w:hAnsi="Poppins" w:cs="Poppins"/>
        </w:rPr>
        <w:t xml:space="preserve">terá duração de </w:t>
      </w:r>
      <w:r w:rsidR="0021780D" w:rsidRPr="002E0205">
        <w:rPr>
          <w:rFonts w:ascii="Poppins" w:hAnsi="Poppins" w:cs="Poppins"/>
        </w:rPr>
        <w:t xml:space="preserve">duas </w:t>
      </w:r>
      <w:r w:rsidRPr="002E0205">
        <w:rPr>
          <w:rFonts w:ascii="Poppins" w:hAnsi="Poppins" w:cs="Poppins"/>
        </w:rPr>
        <w:t>semanas e incluirá a implementação das seguintes histórias de usuário:</w:t>
      </w:r>
    </w:p>
    <w:p w14:paraId="49E83334" w14:textId="77777777" w:rsidR="00211E82" w:rsidRPr="002E0205" w:rsidRDefault="00211E82" w:rsidP="00211E82">
      <w:pPr>
        <w:numPr>
          <w:ilvl w:val="0"/>
          <w:numId w:val="11"/>
        </w:numPr>
        <w:spacing w:before="100" w:beforeAutospacing="1" w:after="100" w:afterAutospacing="1"/>
        <w:rPr>
          <w:rFonts w:ascii="Poppins" w:hAnsi="Poppins" w:cs="Poppins"/>
        </w:rPr>
      </w:pPr>
      <w:r w:rsidRPr="002E0205">
        <w:rPr>
          <w:rFonts w:ascii="Poppins" w:hAnsi="Poppins" w:cs="Poppins"/>
        </w:rPr>
        <w:t>Como usuário, quero adicionar novas tarefas para que eu possa gerenciar meu tempo.</w:t>
      </w:r>
    </w:p>
    <w:p w14:paraId="6C01219D" w14:textId="77777777" w:rsidR="00211E82" w:rsidRPr="002E0205" w:rsidRDefault="00211E82" w:rsidP="00211E82">
      <w:pPr>
        <w:numPr>
          <w:ilvl w:val="0"/>
          <w:numId w:val="11"/>
        </w:numPr>
        <w:spacing w:before="100" w:beforeAutospacing="1" w:after="100" w:afterAutospacing="1"/>
        <w:rPr>
          <w:rFonts w:ascii="Poppins" w:hAnsi="Poppins" w:cs="Poppins"/>
        </w:rPr>
      </w:pPr>
      <w:r w:rsidRPr="002E0205">
        <w:rPr>
          <w:rFonts w:ascii="Poppins" w:hAnsi="Poppins" w:cs="Poppins"/>
        </w:rPr>
        <w:t>Como usuário, quero editar tarefas existentes para atualizar informações.</w:t>
      </w:r>
    </w:p>
    <w:p w14:paraId="565211DE" w14:textId="7C6AE19F" w:rsidR="00211E82" w:rsidRPr="002E0205" w:rsidRDefault="2DD58A75" w:rsidP="2DD58A75">
      <w:pPr>
        <w:numPr>
          <w:ilvl w:val="0"/>
          <w:numId w:val="11"/>
        </w:numPr>
        <w:spacing w:before="100" w:beforeAutospacing="1" w:after="100" w:afterAutospacing="1"/>
        <w:rPr>
          <w:rFonts w:ascii="Poppins" w:eastAsia="Poppins" w:hAnsi="Poppins" w:cs="Poppins"/>
        </w:rPr>
      </w:pPr>
      <w:r w:rsidRPr="002E0205">
        <w:rPr>
          <w:rFonts w:ascii="Poppins" w:hAnsi="Poppins" w:cs="Poppins"/>
        </w:rPr>
        <w:t>Como usuário, quero excluir tarefas concluídas para manter minha lista organizada.</w:t>
      </w:r>
    </w:p>
    <w:p w14:paraId="02736812" w14:textId="65EE118E" w:rsidR="00211E82" w:rsidRPr="002E0205" w:rsidRDefault="2DD58A75" w:rsidP="6D767916">
      <w:pPr>
        <w:spacing w:before="100" w:beforeAutospacing="1" w:after="100" w:afterAutospacing="1"/>
        <w:rPr>
          <w:rFonts w:ascii="Poppins" w:eastAsia="Poppins" w:hAnsi="Poppins" w:cs="Poppins"/>
        </w:rPr>
      </w:pPr>
      <w:r w:rsidRPr="002E0205">
        <w:rPr>
          <w:rFonts w:ascii="Poppins" w:eastAsia="Segoe UI" w:hAnsi="Poppins" w:cs="Poppins"/>
          <w:sz w:val="18"/>
          <w:szCs w:val="18"/>
        </w:rPr>
        <w:t>Situação fictícia elaborada especialmente para o curso.</w:t>
      </w:r>
    </w:p>
    <w:p w14:paraId="02E2F9FB" w14:textId="6637E72B" w:rsidR="6D767916" w:rsidRPr="002E0205" w:rsidRDefault="6D767916" w:rsidP="6D767916">
      <w:pPr>
        <w:pStyle w:val="NormalWeb"/>
        <w:rPr>
          <w:rStyle w:val="Forte"/>
          <w:rFonts w:ascii="Poppins" w:hAnsi="Poppins" w:cs="Poppins"/>
        </w:rPr>
      </w:pPr>
    </w:p>
    <w:p w14:paraId="465DF981" w14:textId="5A38903F" w:rsidR="00211E82" w:rsidRPr="002E0205" w:rsidRDefault="00211E82" w:rsidP="00211E82">
      <w:pPr>
        <w:pStyle w:val="NormalWeb"/>
        <w:rPr>
          <w:rFonts w:ascii="Poppins" w:hAnsi="Poppins" w:cs="Poppins"/>
        </w:rPr>
      </w:pPr>
      <w:r w:rsidRPr="002E0205">
        <w:rPr>
          <w:rStyle w:val="Forte"/>
          <w:rFonts w:ascii="Poppins" w:hAnsi="Poppins" w:cs="Poppins"/>
        </w:rPr>
        <w:t xml:space="preserve">Definição dos </w:t>
      </w:r>
      <w:r w:rsidR="00CA7F08" w:rsidRPr="002E0205">
        <w:rPr>
          <w:rStyle w:val="Forte"/>
          <w:rFonts w:ascii="Poppins" w:hAnsi="Poppins" w:cs="Poppins"/>
        </w:rPr>
        <w:t>c</w:t>
      </w:r>
      <w:r w:rsidRPr="002E0205">
        <w:rPr>
          <w:rStyle w:val="Forte"/>
          <w:rFonts w:ascii="Poppins" w:hAnsi="Poppins" w:cs="Poppins"/>
        </w:rPr>
        <w:t xml:space="preserve">ritérios de </w:t>
      </w:r>
      <w:r w:rsidR="00CA7F08" w:rsidRPr="002E0205">
        <w:rPr>
          <w:rStyle w:val="Forte"/>
          <w:rFonts w:ascii="Poppins" w:hAnsi="Poppins" w:cs="Poppins"/>
        </w:rPr>
        <w:t>a</w:t>
      </w:r>
      <w:r w:rsidRPr="002E0205">
        <w:rPr>
          <w:rStyle w:val="Forte"/>
          <w:rFonts w:ascii="Poppins" w:hAnsi="Poppins" w:cs="Poppins"/>
        </w:rPr>
        <w:t>ceitação:</w:t>
      </w:r>
    </w:p>
    <w:p w14:paraId="1E39A700" w14:textId="77777777" w:rsidR="00211E82" w:rsidRPr="002E0205" w:rsidRDefault="00211E82" w:rsidP="00211E82">
      <w:pPr>
        <w:numPr>
          <w:ilvl w:val="0"/>
          <w:numId w:val="12"/>
        </w:numPr>
        <w:spacing w:before="100" w:beforeAutospacing="1" w:after="100" w:afterAutospacing="1"/>
        <w:rPr>
          <w:rFonts w:ascii="Poppins" w:hAnsi="Poppins" w:cs="Poppins"/>
        </w:rPr>
      </w:pPr>
      <w:r w:rsidRPr="002E0205">
        <w:rPr>
          <w:rFonts w:ascii="Poppins" w:hAnsi="Poppins" w:cs="Poppins"/>
        </w:rPr>
        <w:t>Cada grupo deve definir critérios de aceitação claros e mensuráveis para cada uma das histórias de usuário fornecidas.</w:t>
      </w:r>
    </w:p>
    <w:p w14:paraId="24C87C60" w14:textId="77777777" w:rsidR="00211E82" w:rsidRPr="002E0205" w:rsidRDefault="00211E82" w:rsidP="00211E82">
      <w:pPr>
        <w:numPr>
          <w:ilvl w:val="1"/>
          <w:numId w:val="12"/>
        </w:numPr>
        <w:spacing w:before="100" w:beforeAutospacing="1" w:after="100" w:afterAutospacing="1"/>
        <w:rPr>
          <w:rFonts w:ascii="Poppins" w:hAnsi="Poppins" w:cs="Poppins"/>
        </w:rPr>
      </w:pPr>
      <w:r w:rsidRPr="002E0205">
        <w:rPr>
          <w:rStyle w:val="Forte"/>
          <w:rFonts w:ascii="Poppins" w:hAnsi="Poppins" w:cs="Poppins"/>
        </w:rPr>
        <w:t>Exemplo de critérios de aceitação para a história 1:</w:t>
      </w:r>
    </w:p>
    <w:p w14:paraId="3A582C64" w14:textId="77777777" w:rsidR="00211E82" w:rsidRPr="002E0205" w:rsidRDefault="00211E82" w:rsidP="00211E82">
      <w:pPr>
        <w:numPr>
          <w:ilvl w:val="2"/>
          <w:numId w:val="12"/>
        </w:numPr>
        <w:spacing w:before="100" w:beforeAutospacing="1" w:after="100" w:afterAutospacing="1"/>
        <w:rPr>
          <w:rFonts w:ascii="Poppins" w:hAnsi="Poppins" w:cs="Poppins"/>
        </w:rPr>
      </w:pPr>
      <w:r w:rsidRPr="002E0205">
        <w:rPr>
          <w:rFonts w:ascii="Poppins" w:hAnsi="Poppins" w:cs="Poppins"/>
        </w:rPr>
        <w:t>O usuário pode acessar a tela de adição de tarefas a partir da página inicial.</w:t>
      </w:r>
    </w:p>
    <w:p w14:paraId="63ABD709" w14:textId="77777777" w:rsidR="00211E82" w:rsidRPr="002E0205" w:rsidRDefault="00211E82" w:rsidP="00211E82">
      <w:pPr>
        <w:numPr>
          <w:ilvl w:val="2"/>
          <w:numId w:val="12"/>
        </w:numPr>
        <w:spacing w:before="100" w:beforeAutospacing="1" w:after="100" w:afterAutospacing="1"/>
        <w:rPr>
          <w:rFonts w:ascii="Poppins" w:hAnsi="Poppins" w:cs="Poppins"/>
        </w:rPr>
      </w:pPr>
      <w:r w:rsidRPr="002E0205">
        <w:rPr>
          <w:rFonts w:ascii="Poppins" w:hAnsi="Poppins" w:cs="Poppins"/>
        </w:rPr>
        <w:t>O usuário pode inserir um título e uma descrição para a tarefa.</w:t>
      </w:r>
      <w:bookmarkStart w:id="0" w:name="_GoBack"/>
      <w:bookmarkEnd w:id="0"/>
    </w:p>
    <w:p w14:paraId="526564E3" w14:textId="77777777" w:rsidR="00211E82" w:rsidRPr="002E0205" w:rsidRDefault="00211E82" w:rsidP="00211E82">
      <w:pPr>
        <w:numPr>
          <w:ilvl w:val="2"/>
          <w:numId w:val="12"/>
        </w:numPr>
        <w:spacing w:before="100" w:beforeAutospacing="1" w:after="100" w:afterAutospacing="1"/>
        <w:rPr>
          <w:rFonts w:ascii="Poppins" w:hAnsi="Poppins" w:cs="Poppins"/>
        </w:rPr>
      </w:pPr>
      <w:r w:rsidRPr="002E0205">
        <w:rPr>
          <w:rFonts w:ascii="Poppins" w:hAnsi="Poppins" w:cs="Poppins"/>
        </w:rPr>
        <w:lastRenderedPageBreak/>
        <w:t>A tarefa é salva e exibida na lista de tarefas após ser adicionada.</w:t>
      </w:r>
    </w:p>
    <w:p w14:paraId="16DC3288" w14:textId="77777777" w:rsidR="00211E82" w:rsidRPr="002E0205" w:rsidRDefault="00211E82" w:rsidP="00211E82">
      <w:pPr>
        <w:numPr>
          <w:ilvl w:val="2"/>
          <w:numId w:val="12"/>
        </w:numPr>
        <w:spacing w:before="100" w:beforeAutospacing="1" w:after="100" w:afterAutospacing="1"/>
        <w:rPr>
          <w:rFonts w:ascii="Poppins" w:hAnsi="Poppins" w:cs="Poppins"/>
        </w:rPr>
      </w:pPr>
      <w:r w:rsidRPr="002E0205">
        <w:rPr>
          <w:rFonts w:ascii="Poppins" w:hAnsi="Poppins" w:cs="Poppins"/>
        </w:rPr>
        <w:t>O sistema valida que o título não está vazio antes de salvar a tarefa.</w:t>
      </w:r>
    </w:p>
    <w:p w14:paraId="45608D01" w14:textId="77777777" w:rsidR="00143CF9" w:rsidRPr="002E0205" w:rsidRDefault="00143CF9" w:rsidP="00143CF9">
      <w:pPr>
        <w:ind w:firstLine="708"/>
        <w:rPr>
          <w:rFonts w:ascii="Poppins" w:hAnsi="Poppins" w:cs="Poppins"/>
          <w:bCs/>
          <w:noProof/>
        </w:rPr>
      </w:pPr>
    </w:p>
    <w:p w14:paraId="1C4C3FE0" w14:textId="09025F45" w:rsidR="00C96A8D" w:rsidRPr="002E0205" w:rsidRDefault="00875DD6" w:rsidP="00E227A8">
      <w:pPr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b/>
          <w:bCs/>
          <w:noProof/>
        </w:rPr>
        <w:t>Tempo estimado:</w:t>
      </w:r>
      <w:r w:rsidR="009C7C25" w:rsidRPr="002E0205">
        <w:rPr>
          <w:rFonts w:ascii="Poppins" w:hAnsi="Poppins" w:cs="Poppins"/>
          <w:noProof/>
        </w:rPr>
        <w:t xml:space="preserve"> </w:t>
      </w:r>
      <w:r w:rsidR="628D2E44" w:rsidRPr="002E0205">
        <w:rPr>
          <w:rFonts w:ascii="Poppins" w:hAnsi="Poppins" w:cs="Poppins"/>
          <w:noProof/>
        </w:rPr>
        <w:t>20</w:t>
      </w:r>
      <w:r w:rsidRPr="002E0205">
        <w:rPr>
          <w:rFonts w:ascii="Poppins" w:hAnsi="Poppins" w:cs="Poppins"/>
          <w:noProof/>
        </w:rPr>
        <w:t xml:space="preserve"> minutos</w:t>
      </w:r>
      <w:r w:rsidRPr="002E0205">
        <w:rPr>
          <w:rFonts w:ascii="Poppins" w:hAnsi="Poppins" w:cs="Poppins"/>
        </w:rPr>
        <w:br/>
      </w:r>
    </w:p>
    <w:p w14:paraId="0D75801A" w14:textId="77777777" w:rsidR="006A05D2" w:rsidRPr="002E0205" w:rsidRDefault="006A05D2" w:rsidP="006A05D2">
      <w:pPr>
        <w:pBdr>
          <w:bottom w:val="single" w:sz="12" w:space="1" w:color="auto"/>
        </w:pBdr>
        <w:spacing w:line="276" w:lineRule="auto"/>
        <w:rPr>
          <w:rFonts w:ascii="Poppins" w:hAnsi="Poppins" w:cs="Poppins"/>
          <w:noProof/>
        </w:rPr>
      </w:pPr>
    </w:p>
    <w:p w14:paraId="6E4549AC" w14:textId="0C6593B8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412418E4" w14:textId="2FE0BCAE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6AB03EE8" w14:textId="5BB339F3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36A7097F" w14:textId="05C2F7D9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20DBAECF" w14:textId="23AAE7C5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26CDF5B8" w14:textId="6E8A4349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4658685D" w14:textId="494435BD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48A88D6E" w14:textId="58CE74FE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0546800B" w14:textId="036B0C3E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7CAAD99E" w14:textId="3CC16371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416B885F" w14:textId="6210B360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555B75A8" w14:textId="35BE5519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30BDA35F" w14:textId="61D37726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5946ABD6" w14:textId="68C93537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____________________________________________________________________________________________________________</w:t>
      </w:r>
    </w:p>
    <w:p w14:paraId="073B1560" w14:textId="0A0B65B6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00AFB52F" w14:textId="7249ABB7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6FC66D1D" w14:textId="0BA7E37C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2A54F5B6" w14:textId="2A25EAA7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18631605" w14:textId="42CEC538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2C507B8F" w14:textId="1170BF87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26A0EA34" w14:textId="2D704AC7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06458AC9" w14:textId="47F178A1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p w14:paraId="34E9F5D8" w14:textId="15AD8525" w:rsidR="00397FFC" w:rsidRPr="002E0205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2E0205">
        <w:rPr>
          <w:rFonts w:ascii="Poppins" w:hAnsi="Poppins" w:cs="Poppins"/>
          <w:noProof/>
        </w:rPr>
        <w:t>______________________________________________________</w:t>
      </w:r>
    </w:p>
    <w:sectPr w:rsidR="00397FFC" w:rsidRPr="002E020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6B0BE" w14:textId="77777777" w:rsidR="002E1893" w:rsidRDefault="002E1893">
      <w:r>
        <w:separator/>
      </w:r>
    </w:p>
  </w:endnote>
  <w:endnote w:type="continuationSeparator" w:id="0">
    <w:p w14:paraId="32CF092C" w14:textId="77777777" w:rsidR="002E1893" w:rsidRDefault="002E1893">
      <w:r>
        <w:continuationSeparator/>
      </w:r>
    </w:p>
  </w:endnote>
  <w:endnote w:type="continuationNotice" w:id="1">
    <w:p w14:paraId="47DC9DD8" w14:textId="77777777" w:rsidR="002E1893" w:rsidRDefault="002E1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-365840612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22132944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D0FEDE8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3460FC">
              <w:rPr>
                <w:rFonts w:ascii="Poppins" w:hAnsi="Poppins" w:cs="Poppins"/>
                <w:sz w:val="20"/>
                <w:szCs w:val="20"/>
              </w:rPr>
              <w:t>C3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3FE95469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460F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460F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65DB4" w14:textId="77777777" w:rsidR="002E1893" w:rsidRDefault="002E1893">
      <w:r>
        <w:separator/>
      </w:r>
    </w:p>
  </w:footnote>
  <w:footnote w:type="continuationSeparator" w:id="0">
    <w:p w14:paraId="47CB6E20" w14:textId="77777777" w:rsidR="002E1893" w:rsidRDefault="002E1893">
      <w:r>
        <w:continuationSeparator/>
      </w:r>
    </w:p>
  </w:footnote>
  <w:footnote w:type="continuationNotice" w:id="1">
    <w:p w14:paraId="2E6567E1" w14:textId="77777777" w:rsidR="002E1893" w:rsidRDefault="002E18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74475" w14:textId="3CD45636" w:rsidR="003460FC" w:rsidRDefault="003460FC" w:rsidP="003460FC">
    <w:pPr>
      <w:pStyle w:val="Cabealho"/>
      <w:jc w:val="right"/>
    </w:pPr>
    <w:r w:rsidRPr="003460FC">
      <w:drawing>
        <wp:inline distT="0" distB="0" distL="0" distR="0" wp14:anchorId="16602CA1" wp14:editId="07264DC6">
          <wp:extent cx="2025844" cy="392811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3966" cy="4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5E652271" w:rsidR="00814E58" w:rsidRDefault="00814E58" w:rsidP="00E227A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05576"/>
    <w:multiLevelType w:val="multilevel"/>
    <w:tmpl w:val="C736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EE0FB8"/>
    <w:multiLevelType w:val="multilevel"/>
    <w:tmpl w:val="56F2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87BEF"/>
    <w:multiLevelType w:val="multilevel"/>
    <w:tmpl w:val="A770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A2E0A"/>
    <w:multiLevelType w:val="hybridMultilevel"/>
    <w:tmpl w:val="F4F4E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  <w:num w:numId="1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00863"/>
    <w:rsid w:val="00016193"/>
    <w:rsid w:val="000278D8"/>
    <w:rsid w:val="00036F52"/>
    <w:rsid w:val="00093C5A"/>
    <w:rsid w:val="000A4E65"/>
    <w:rsid w:val="000C36D4"/>
    <w:rsid w:val="000C6619"/>
    <w:rsid w:val="000D2452"/>
    <w:rsid w:val="000D596E"/>
    <w:rsid w:val="000D7C08"/>
    <w:rsid w:val="000F7DE9"/>
    <w:rsid w:val="00124756"/>
    <w:rsid w:val="00131E78"/>
    <w:rsid w:val="00143CF9"/>
    <w:rsid w:val="001459D6"/>
    <w:rsid w:val="00160195"/>
    <w:rsid w:val="001904F2"/>
    <w:rsid w:val="001A2D86"/>
    <w:rsid w:val="001A32C9"/>
    <w:rsid w:val="001A7FA2"/>
    <w:rsid w:val="001C335A"/>
    <w:rsid w:val="001E7BC0"/>
    <w:rsid w:val="00211E82"/>
    <w:rsid w:val="0021780D"/>
    <w:rsid w:val="002344C7"/>
    <w:rsid w:val="0023450C"/>
    <w:rsid w:val="002372B1"/>
    <w:rsid w:val="00252F67"/>
    <w:rsid w:val="00256D8D"/>
    <w:rsid w:val="002632D3"/>
    <w:rsid w:val="00264B6B"/>
    <w:rsid w:val="002B0042"/>
    <w:rsid w:val="002B24DB"/>
    <w:rsid w:val="002C6EC9"/>
    <w:rsid w:val="002D1A6D"/>
    <w:rsid w:val="002D51E3"/>
    <w:rsid w:val="002E0205"/>
    <w:rsid w:val="002E1893"/>
    <w:rsid w:val="002E6314"/>
    <w:rsid w:val="003009B4"/>
    <w:rsid w:val="003031BD"/>
    <w:rsid w:val="00305911"/>
    <w:rsid w:val="0032444D"/>
    <w:rsid w:val="00326962"/>
    <w:rsid w:val="003365AE"/>
    <w:rsid w:val="003460FC"/>
    <w:rsid w:val="00354343"/>
    <w:rsid w:val="00367C72"/>
    <w:rsid w:val="00367D4F"/>
    <w:rsid w:val="00397FFC"/>
    <w:rsid w:val="003B7BDE"/>
    <w:rsid w:val="003C032E"/>
    <w:rsid w:val="003C090C"/>
    <w:rsid w:val="003C12FD"/>
    <w:rsid w:val="003D71CA"/>
    <w:rsid w:val="00454835"/>
    <w:rsid w:val="00464B32"/>
    <w:rsid w:val="00491C71"/>
    <w:rsid w:val="00493B10"/>
    <w:rsid w:val="004B431A"/>
    <w:rsid w:val="004B66A3"/>
    <w:rsid w:val="004E713D"/>
    <w:rsid w:val="0050276A"/>
    <w:rsid w:val="0054587F"/>
    <w:rsid w:val="00545F02"/>
    <w:rsid w:val="005517B2"/>
    <w:rsid w:val="00584AD2"/>
    <w:rsid w:val="00585F34"/>
    <w:rsid w:val="005A5A09"/>
    <w:rsid w:val="005E1E05"/>
    <w:rsid w:val="005E4165"/>
    <w:rsid w:val="005F74BB"/>
    <w:rsid w:val="0060776C"/>
    <w:rsid w:val="0063273B"/>
    <w:rsid w:val="006761D5"/>
    <w:rsid w:val="00676B29"/>
    <w:rsid w:val="006A05D2"/>
    <w:rsid w:val="006B3AE9"/>
    <w:rsid w:val="006E10C2"/>
    <w:rsid w:val="00705E38"/>
    <w:rsid w:val="00723D5E"/>
    <w:rsid w:val="007671B4"/>
    <w:rsid w:val="00773A8C"/>
    <w:rsid w:val="00774D9E"/>
    <w:rsid w:val="0078262D"/>
    <w:rsid w:val="007877AD"/>
    <w:rsid w:val="007B3648"/>
    <w:rsid w:val="007B6ABF"/>
    <w:rsid w:val="007F57A5"/>
    <w:rsid w:val="00814E58"/>
    <w:rsid w:val="00831051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F775A"/>
    <w:rsid w:val="009009E9"/>
    <w:rsid w:val="00904482"/>
    <w:rsid w:val="0092769D"/>
    <w:rsid w:val="00966015"/>
    <w:rsid w:val="00970086"/>
    <w:rsid w:val="009B33B6"/>
    <w:rsid w:val="009C07AF"/>
    <w:rsid w:val="009C0F4B"/>
    <w:rsid w:val="009C7C25"/>
    <w:rsid w:val="009E4419"/>
    <w:rsid w:val="00A532A0"/>
    <w:rsid w:val="00AA60A0"/>
    <w:rsid w:val="00AD78A6"/>
    <w:rsid w:val="00B45591"/>
    <w:rsid w:val="00B54146"/>
    <w:rsid w:val="00BA6A76"/>
    <w:rsid w:val="00BA6C61"/>
    <w:rsid w:val="00BB6AA4"/>
    <w:rsid w:val="00BB7327"/>
    <w:rsid w:val="00BD08E6"/>
    <w:rsid w:val="00C12E4A"/>
    <w:rsid w:val="00C42339"/>
    <w:rsid w:val="00C4723D"/>
    <w:rsid w:val="00C6070E"/>
    <w:rsid w:val="00C62CE1"/>
    <w:rsid w:val="00C96A8D"/>
    <w:rsid w:val="00CA4523"/>
    <w:rsid w:val="00CA7F08"/>
    <w:rsid w:val="00CC2A45"/>
    <w:rsid w:val="00CD25D5"/>
    <w:rsid w:val="00CF76E4"/>
    <w:rsid w:val="00D03B93"/>
    <w:rsid w:val="00D05B9C"/>
    <w:rsid w:val="00D553AB"/>
    <w:rsid w:val="00D61A8F"/>
    <w:rsid w:val="00D8AAFD"/>
    <w:rsid w:val="00DD5204"/>
    <w:rsid w:val="00DE0C0D"/>
    <w:rsid w:val="00DF7B48"/>
    <w:rsid w:val="00E0429F"/>
    <w:rsid w:val="00E10D86"/>
    <w:rsid w:val="00E227A8"/>
    <w:rsid w:val="00E400A6"/>
    <w:rsid w:val="00E40DBA"/>
    <w:rsid w:val="00E61275"/>
    <w:rsid w:val="00E62D2F"/>
    <w:rsid w:val="00E71901"/>
    <w:rsid w:val="00E73E76"/>
    <w:rsid w:val="00E77AF3"/>
    <w:rsid w:val="00E96F21"/>
    <w:rsid w:val="00EA3B37"/>
    <w:rsid w:val="00EB0063"/>
    <w:rsid w:val="00ED7C27"/>
    <w:rsid w:val="00EF0409"/>
    <w:rsid w:val="00EF47B1"/>
    <w:rsid w:val="00EF4AFE"/>
    <w:rsid w:val="00F044D7"/>
    <w:rsid w:val="00F472E5"/>
    <w:rsid w:val="00F51FEF"/>
    <w:rsid w:val="00F52AA0"/>
    <w:rsid w:val="00F57059"/>
    <w:rsid w:val="00F855E8"/>
    <w:rsid w:val="00FB62CF"/>
    <w:rsid w:val="00FC313E"/>
    <w:rsid w:val="00FD7F1E"/>
    <w:rsid w:val="00FF3340"/>
    <w:rsid w:val="00FF3ECB"/>
    <w:rsid w:val="0B9A107D"/>
    <w:rsid w:val="2DD58A75"/>
    <w:rsid w:val="3C207063"/>
    <w:rsid w:val="628D2E44"/>
    <w:rsid w:val="6D767916"/>
    <w:rsid w:val="7B6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584AD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143CF9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460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426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18"/>
    <w:rsid w:val="00821A18"/>
    <w:rsid w:val="009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777707B135346D689E9E1395949BC0B">
    <w:name w:val="2777707B135346D689E9E1395949BC0B"/>
    <w:rsid w:val="00821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20</TotalTime>
  <Pages>2</Pages>
  <Words>440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16</cp:revision>
  <cp:lastPrinted>2006-08-31T06:40:00Z</cp:lastPrinted>
  <dcterms:created xsi:type="dcterms:W3CDTF">2024-10-03T18:30:00Z</dcterms:created>
  <dcterms:modified xsi:type="dcterms:W3CDTF">2024-10-09T20:26:00Z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