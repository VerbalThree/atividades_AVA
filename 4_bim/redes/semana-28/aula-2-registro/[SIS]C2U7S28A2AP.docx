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1DB7C6A3" w:rsidP="7139617D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1DB7C6A3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EFEB665" w14:textId="42DB025C" w:rsidR="002E18AA" w:rsidRDefault="7139617D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7139617D">
        <w:rPr>
          <w:rFonts w:ascii="Poppins" w:hAnsi="Poppins" w:cs="Poppins"/>
          <w:b/>
          <w:bCs/>
          <w:noProof/>
          <w:sz w:val="32"/>
          <w:szCs w:val="32"/>
        </w:rPr>
        <w:t xml:space="preserve">Atividade: Configurando a Autenticação Multifator (MFA) </w:t>
      </w:r>
    </w:p>
    <w:p w14:paraId="1C13B6DB" w14:textId="77777777" w:rsidR="002E18AA" w:rsidRDefault="002E18AA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CA8355B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6FEF77A1" w14:textId="23F883CF" w:rsidR="00131E78" w:rsidRPr="00F9767D" w:rsidRDefault="00C745B2" w:rsidP="000D596E">
      <w:pPr>
        <w:rPr>
          <w:rFonts w:ascii="Poppins Light" w:hAnsi="Poppins Light" w:cs="Poppins Light"/>
          <w:color w:val="0D0D0D"/>
          <w:shd w:val="clear" w:color="auto" w:fill="FFFFFF"/>
        </w:rPr>
      </w:pPr>
      <w:r w:rsidRPr="00F9767D">
        <w:rPr>
          <w:rFonts w:ascii="Poppins Light" w:hAnsi="Poppins Light" w:cs="Poppins Light"/>
          <w:color w:val="0D0D0D"/>
          <w:shd w:val="clear" w:color="auto" w:fill="FFFFFF"/>
        </w:rPr>
        <w:t xml:space="preserve">Configurar a </w:t>
      </w:r>
      <w:r w:rsidR="00F9767D">
        <w:rPr>
          <w:rFonts w:ascii="Poppins Light" w:hAnsi="Poppins Light" w:cs="Poppins Light"/>
          <w:color w:val="0D0D0D"/>
          <w:shd w:val="clear" w:color="auto" w:fill="FFFFFF"/>
        </w:rPr>
        <w:t>a</w:t>
      </w:r>
      <w:r w:rsidRPr="00F9767D">
        <w:rPr>
          <w:rFonts w:ascii="Poppins Light" w:hAnsi="Poppins Light" w:cs="Poppins Light"/>
          <w:color w:val="0D0D0D"/>
          <w:shd w:val="clear" w:color="auto" w:fill="FFFFFF"/>
        </w:rPr>
        <w:t xml:space="preserve">utenticação </w:t>
      </w:r>
      <w:r w:rsidR="00F9767D">
        <w:rPr>
          <w:rFonts w:ascii="Poppins Light" w:hAnsi="Poppins Light" w:cs="Poppins Light"/>
          <w:color w:val="0D0D0D"/>
          <w:shd w:val="clear" w:color="auto" w:fill="FFFFFF"/>
        </w:rPr>
        <w:t>m</w:t>
      </w:r>
      <w:r w:rsidRPr="00F9767D">
        <w:rPr>
          <w:rFonts w:ascii="Poppins Light" w:hAnsi="Poppins Light" w:cs="Poppins Light"/>
          <w:color w:val="0D0D0D"/>
          <w:shd w:val="clear" w:color="auto" w:fill="FFFFFF"/>
        </w:rPr>
        <w:t xml:space="preserve">ultifator (MFA) com o Google </w:t>
      </w:r>
      <w:proofErr w:type="spellStart"/>
      <w:r w:rsidRPr="00F9767D">
        <w:rPr>
          <w:rFonts w:ascii="Poppins Light" w:hAnsi="Poppins Light" w:cs="Poppins Light"/>
          <w:color w:val="0D0D0D"/>
          <w:shd w:val="clear" w:color="auto" w:fill="FFFFFF"/>
        </w:rPr>
        <w:t>Authenticator</w:t>
      </w:r>
      <w:proofErr w:type="spellEnd"/>
      <w:r w:rsidR="00001CC3" w:rsidRPr="00F9767D">
        <w:rPr>
          <w:rFonts w:ascii="Poppins Light" w:hAnsi="Poppins Light" w:cs="Poppins Light"/>
          <w:color w:val="0D0D0D"/>
          <w:shd w:val="clear" w:color="auto" w:fill="FFFFFF"/>
        </w:rPr>
        <w:t>.</w:t>
      </w:r>
    </w:p>
    <w:p w14:paraId="4CF3E363" w14:textId="77777777" w:rsidR="00F1272A" w:rsidRDefault="00F1272A" w:rsidP="000D596E">
      <w:pPr>
        <w:rPr>
          <w:noProof/>
        </w:rPr>
      </w:pPr>
    </w:p>
    <w:p w14:paraId="1C4C3FE0" w14:textId="2FA4F65A" w:rsidR="00C96A8D" w:rsidRPr="00875DD6" w:rsidRDefault="00875DD6" w:rsidP="00E227A8">
      <w:pPr>
        <w:rPr>
          <w:rFonts w:ascii="Poppins Light" w:hAnsi="Poppins Light" w:cs="Poppins Light"/>
          <w:noProof/>
        </w:rPr>
      </w:pPr>
      <w:r w:rsidRPr="00F9767D">
        <w:rPr>
          <w:rFonts w:ascii="Poppins Medium" w:hAnsi="Poppins Medium" w:cs="Poppins Medium"/>
          <w:b/>
          <w:bCs/>
          <w:noProof/>
        </w:rPr>
        <w:t>Tempo estimado</w:t>
      </w:r>
      <w:r w:rsidRPr="00875DD6">
        <w:rPr>
          <w:rFonts w:ascii="Poppins Light" w:hAnsi="Poppins Light" w:cs="Poppins Light"/>
          <w:b/>
          <w:bCs/>
          <w:noProof/>
        </w:rPr>
        <w:t>:</w:t>
      </w:r>
      <w:r w:rsidR="00DB514F">
        <w:rPr>
          <w:rFonts w:ascii="Poppins Light" w:hAnsi="Poppins Light" w:cs="Poppins Light"/>
          <w:noProof/>
        </w:rPr>
        <w:t xml:space="preserve"> </w:t>
      </w:r>
      <w:r w:rsidR="00F34B0B">
        <w:rPr>
          <w:rFonts w:ascii="Poppins Light" w:hAnsi="Poppins Light" w:cs="Poppins Light"/>
          <w:noProof/>
        </w:rPr>
        <w:t>25</w:t>
      </w:r>
      <w:r w:rsidRPr="00875DD6">
        <w:rPr>
          <w:rFonts w:ascii="Poppins Light" w:hAnsi="Poppins Light" w:cs="Poppins Light"/>
          <w:noProof/>
        </w:rPr>
        <w:t xml:space="preserve"> minutos</w:t>
      </w:r>
      <w:r w:rsidR="00001CC3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074EA2F6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001CC3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001CC3">
        <w:rPr>
          <w:rFonts w:ascii="Poppins Light" w:hAnsi="Poppins Light" w:cs="Poppins Light"/>
          <w:noProof/>
        </w:rPr>
        <w:t>;</w:t>
      </w:r>
    </w:p>
    <w:p w14:paraId="1A62976A" w14:textId="57CB6472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001CC3">
        <w:rPr>
          <w:rFonts w:ascii="Poppins Light" w:hAnsi="Poppins Light" w:cs="Poppins Light"/>
          <w:noProof/>
        </w:rPr>
        <w:t>;</w:t>
      </w:r>
    </w:p>
    <w:p w14:paraId="7371C8EE" w14:textId="6ECE7628" w:rsidR="00DB514F" w:rsidRDefault="00001CC3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Uma </w:t>
      </w:r>
      <w:r w:rsidR="00C96A8D">
        <w:rPr>
          <w:rFonts w:ascii="Poppins Light" w:hAnsi="Poppins Light" w:cs="Poppins Light"/>
          <w:noProof/>
        </w:rPr>
        <w:t>caneta</w:t>
      </w:r>
      <w:r>
        <w:rPr>
          <w:rFonts w:ascii="Poppins Light" w:hAnsi="Poppins Light" w:cs="Poppins Light"/>
          <w:noProof/>
        </w:rPr>
        <w:t>.</w:t>
      </w:r>
    </w:p>
    <w:p w14:paraId="08004E8D" w14:textId="193ADC5E" w:rsidR="00E227A8" w:rsidRDefault="00E227A8" w:rsidP="00DB514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5D99F13F" w14:textId="77777777" w:rsidR="00C745B2" w:rsidRDefault="00C745B2" w:rsidP="00C745B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Passo 1: Acesse as Configurações de Segurança do Google:</w:t>
      </w:r>
    </w:p>
    <w:p w14:paraId="75C8F64B" w14:textId="40700CAD" w:rsidR="00C745B2" w:rsidRDefault="00C745B2" w:rsidP="00C745B2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Faça log</w:t>
      </w:r>
      <w:r w:rsidR="00001CC3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in na sua conta do Google.</w:t>
      </w:r>
    </w:p>
    <w:p w14:paraId="399D977A" w14:textId="35785E09" w:rsidR="00C745B2" w:rsidRDefault="00C745B2" w:rsidP="00C745B2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Clique na sua foto de perfil no canto superior direito e selecione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>Gerenciar sua Conta Google</w:t>
      </w:r>
      <w:r w:rsidR="00001CC3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>.</w:t>
      </w:r>
    </w:p>
    <w:p w14:paraId="6DC90373" w14:textId="01FBEF1E" w:rsidR="00C745B2" w:rsidRDefault="00C745B2" w:rsidP="00C745B2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No painel lateral esquerdo, clique em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>Segurança</w:t>
      </w:r>
      <w:r w:rsidR="00001CC3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>.</w:t>
      </w:r>
    </w:p>
    <w:p w14:paraId="539654B4" w14:textId="6E2139D8" w:rsidR="00C745B2" w:rsidRDefault="00C745B2" w:rsidP="00C745B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Passo 2: Ative a </w:t>
      </w:r>
      <w:r w:rsidR="00F9767D"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v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erificação em </w:t>
      </w:r>
      <w:r w:rsidR="00F9767D"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d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uas </w:t>
      </w:r>
      <w:r w:rsidR="00F9767D"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e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tapas:</w:t>
      </w:r>
    </w:p>
    <w:p w14:paraId="493C5608" w14:textId="688DB1A5" w:rsidR="00C745B2" w:rsidRDefault="00C745B2" w:rsidP="00C745B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Em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>Verificação em duas etapas</w:t>
      </w:r>
      <w:r w:rsidR="00001CC3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 xml:space="preserve">, clique em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>Configurar</w:t>
      </w:r>
      <w:r w:rsidR="00001CC3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>.</w:t>
      </w:r>
    </w:p>
    <w:p w14:paraId="2ABD462D" w14:textId="77777777" w:rsidR="00C745B2" w:rsidRDefault="00C745B2" w:rsidP="00C745B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Siga as instruções na tela para confirmar sua identidade, geralmente fornecendo sua senha novamente.</w:t>
      </w:r>
    </w:p>
    <w:p w14:paraId="3A39FAF3" w14:textId="1A28A956" w:rsidR="00C745B2" w:rsidRDefault="00C745B2" w:rsidP="00C745B2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Escolha o método de verificação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 xml:space="preserve">Aplicativo </w:t>
      </w:r>
      <w:proofErr w:type="spellStart"/>
      <w:r>
        <w:rPr>
          <w:rFonts w:ascii="Segoe UI" w:hAnsi="Segoe UI" w:cs="Segoe UI"/>
          <w:color w:val="0D0D0D"/>
        </w:rPr>
        <w:t>Authenticator</w:t>
      </w:r>
      <w:proofErr w:type="spellEnd"/>
      <w:r w:rsidR="00944CBA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 xml:space="preserve"> e clique em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>Próximo</w:t>
      </w:r>
      <w:r w:rsidR="00001CC3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>.</w:t>
      </w:r>
    </w:p>
    <w:p w14:paraId="5D5D0482" w14:textId="77777777" w:rsidR="00C745B2" w:rsidRDefault="00C745B2" w:rsidP="00C745B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Passo 3: Configure o Google </w:t>
      </w:r>
      <w:proofErr w:type="spellStart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Authenticator</w:t>
      </w:r>
      <w:proofErr w:type="spellEnd"/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:</w:t>
      </w:r>
    </w:p>
    <w:p w14:paraId="5482CCF6" w14:textId="77777777" w:rsidR="00C745B2" w:rsidRDefault="00C745B2" w:rsidP="00C745B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Abra o Google </w:t>
      </w:r>
      <w:proofErr w:type="spellStart"/>
      <w:r>
        <w:rPr>
          <w:rFonts w:ascii="Segoe UI" w:hAnsi="Segoe UI" w:cs="Segoe UI"/>
          <w:color w:val="0D0D0D"/>
        </w:rPr>
        <w:t>Authenticator</w:t>
      </w:r>
      <w:proofErr w:type="spellEnd"/>
      <w:r>
        <w:rPr>
          <w:rFonts w:ascii="Segoe UI" w:hAnsi="Segoe UI" w:cs="Segoe UI"/>
          <w:color w:val="0D0D0D"/>
        </w:rPr>
        <w:t xml:space="preserve"> no seu dispositivo móvel.</w:t>
      </w:r>
    </w:p>
    <w:p w14:paraId="38FDDC20" w14:textId="12A58F2F" w:rsidR="00C745B2" w:rsidRDefault="00C745B2" w:rsidP="00C745B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Toque em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>+</w:t>
      </w:r>
      <w:r w:rsidR="00001CC3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 xml:space="preserve">, geralmente localizado no canto superior direito, e selecione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>Ler código de barras</w:t>
      </w:r>
      <w:r w:rsidR="00001CC3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>.</w:t>
      </w:r>
    </w:p>
    <w:p w14:paraId="7DF27A88" w14:textId="77777777" w:rsidR="00C745B2" w:rsidRDefault="00C745B2" w:rsidP="00C745B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 a câmera do seu dispositivo para escanear o código QR exibido na tela do seu computador.</w:t>
      </w:r>
      <w:bookmarkStart w:id="0" w:name="_GoBack"/>
      <w:bookmarkEnd w:id="0"/>
    </w:p>
    <w:p w14:paraId="5A53BB7A" w14:textId="77777777" w:rsidR="00C745B2" w:rsidRDefault="00C745B2" w:rsidP="00C745B2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Se preferir, você também pode inserir manualmente o código de 16 dígitos exibido abaixo do código QR.</w:t>
      </w:r>
    </w:p>
    <w:p w14:paraId="594C0BC3" w14:textId="3B2E1156" w:rsidR="00C745B2" w:rsidRDefault="00C745B2" w:rsidP="00C745B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Passo 4: Verifique sua </w:t>
      </w:r>
      <w:r w:rsidR="00F9767D"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onfiguração:</w:t>
      </w:r>
    </w:p>
    <w:p w14:paraId="556C2CE0" w14:textId="77777777" w:rsidR="00C745B2" w:rsidRDefault="00C745B2" w:rsidP="00C745B2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Após escanear o código QR ou inserir manualmente o código, o Google </w:t>
      </w:r>
      <w:proofErr w:type="spellStart"/>
      <w:r>
        <w:rPr>
          <w:rFonts w:ascii="Segoe UI" w:hAnsi="Segoe UI" w:cs="Segoe UI"/>
          <w:color w:val="0D0D0D"/>
        </w:rPr>
        <w:t>Authenticator</w:t>
      </w:r>
      <w:proofErr w:type="spellEnd"/>
      <w:r>
        <w:rPr>
          <w:rFonts w:ascii="Segoe UI" w:hAnsi="Segoe UI" w:cs="Segoe UI"/>
          <w:color w:val="0D0D0D"/>
        </w:rPr>
        <w:t xml:space="preserve"> começará a gerar códigos de verificação de seis dígitos.</w:t>
      </w:r>
    </w:p>
    <w:p w14:paraId="320282F0" w14:textId="77777777" w:rsidR="00C745B2" w:rsidRDefault="00C745B2" w:rsidP="00C745B2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Insira um código de verificação gerado pelo Google </w:t>
      </w:r>
      <w:proofErr w:type="spellStart"/>
      <w:r>
        <w:rPr>
          <w:rFonts w:ascii="Segoe UI" w:hAnsi="Segoe UI" w:cs="Segoe UI"/>
          <w:color w:val="0D0D0D"/>
        </w:rPr>
        <w:t>Authenticator</w:t>
      </w:r>
      <w:proofErr w:type="spellEnd"/>
      <w:r>
        <w:rPr>
          <w:rFonts w:ascii="Segoe UI" w:hAnsi="Segoe UI" w:cs="Segoe UI"/>
          <w:color w:val="0D0D0D"/>
        </w:rPr>
        <w:t xml:space="preserve"> para verificar que a configuração está funcionando corretamente.</w:t>
      </w:r>
    </w:p>
    <w:p w14:paraId="25660ACE" w14:textId="6D8E8F4C" w:rsidR="00C745B2" w:rsidRDefault="00C745B2" w:rsidP="00C745B2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Clique em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>Salvar</w:t>
      </w:r>
      <w:r w:rsidR="00001CC3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 xml:space="preserve"> ou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>Concluir</w:t>
      </w:r>
      <w:r w:rsidR="00001CC3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 xml:space="preserve"> para confirmar a configuração.</w:t>
      </w:r>
    </w:p>
    <w:p w14:paraId="56B93D9A" w14:textId="72F1C787" w:rsidR="00C745B2" w:rsidRDefault="00C745B2" w:rsidP="00C745B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Passo 5: Guarde </w:t>
      </w:r>
      <w:r w:rsidR="00F9767D"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ódigos de </w:t>
      </w:r>
      <w:r w:rsidR="00F9767D"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b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ackup (</w:t>
      </w:r>
      <w:r w:rsidR="00F9767D"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o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pcional):</w:t>
      </w:r>
    </w:p>
    <w:p w14:paraId="1B7D22B3" w14:textId="77777777" w:rsidR="00C745B2" w:rsidRDefault="00C745B2" w:rsidP="00C745B2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 Google fornecerá códigos de backup que você pode usar para acessar sua conta se não puder acessar seu dispositivo móvel.</w:t>
      </w:r>
    </w:p>
    <w:p w14:paraId="2AA8FA21" w14:textId="77777777" w:rsidR="00C745B2" w:rsidRDefault="00C745B2" w:rsidP="00C745B2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Anote esses códigos e guarde-os em um local seguro. Eles são únicos e só podem ser usados uma vez cada.</w:t>
      </w:r>
    </w:p>
    <w:p w14:paraId="2F909A4F" w14:textId="19CB3D54" w:rsidR="00C745B2" w:rsidRDefault="00C745B2" w:rsidP="00C745B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 xml:space="preserve">Passo 6: Conclua a </w:t>
      </w:r>
      <w:r w:rsidR="00F9767D"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c</w:t>
      </w:r>
      <w:r>
        <w:rPr>
          <w:rStyle w:val="Forte"/>
          <w:rFonts w:ascii="Segoe UI" w:hAnsi="Segoe UI" w:cs="Segoe UI"/>
          <w:color w:val="0D0D0D"/>
          <w:bdr w:val="single" w:sz="2" w:space="0" w:color="E3E3E3" w:frame="1"/>
        </w:rPr>
        <w:t>onfiguração:</w:t>
      </w:r>
    </w:p>
    <w:p w14:paraId="597C85C4" w14:textId="46D11E96" w:rsidR="00C745B2" w:rsidRDefault="00C745B2" w:rsidP="00C745B2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Após configurar com sucesso a autenticação em duas etapas com o Google </w:t>
      </w:r>
      <w:proofErr w:type="spellStart"/>
      <w:r>
        <w:rPr>
          <w:rFonts w:ascii="Segoe UI" w:hAnsi="Segoe UI" w:cs="Segoe UI"/>
          <w:color w:val="0D0D0D"/>
        </w:rPr>
        <w:t>Authenticator</w:t>
      </w:r>
      <w:proofErr w:type="spellEnd"/>
      <w:r>
        <w:rPr>
          <w:rFonts w:ascii="Segoe UI" w:hAnsi="Segoe UI" w:cs="Segoe UI"/>
          <w:color w:val="0D0D0D"/>
        </w:rPr>
        <w:t xml:space="preserve">, clique em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>Concluído</w:t>
      </w:r>
      <w:r w:rsidR="00001CC3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 xml:space="preserve"> ou </w:t>
      </w:r>
      <w:r w:rsidR="00001CC3">
        <w:rPr>
          <w:rFonts w:ascii="Segoe UI" w:hAnsi="Segoe UI" w:cs="Segoe UI"/>
          <w:color w:val="0D0D0D"/>
        </w:rPr>
        <w:t>“</w:t>
      </w:r>
      <w:r>
        <w:rPr>
          <w:rFonts w:ascii="Segoe UI" w:hAnsi="Segoe UI" w:cs="Segoe UI"/>
          <w:color w:val="0D0D0D"/>
        </w:rPr>
        <w:t>Ativar</w:t>
      </w:r>
      <w:r w:rsidR="00001CC3">
        <w:rPr>
          <w:rFonts w:ascii="Segoe UI" w:hAnsi="Segoe UI" w:cs="Segoe UI"/>
          <w:color w:val="0D0D0D"/>
        </w:rPr>
        <w:t>”</w:t>
      </w:r>
      <w:r>
        <w:rPr>
          <w:rFonts w:ascii="Segoe UI" w:hAnsi="Segoe UI" w:cs="Segoe UI"/>
          <w:color w:val="0D0D0D"/>
        </w:rPr>
        <w:t xml:space="preserve"> para finalizar o processo.</w:t>
      </w:r>
    </w:p>
    <w:p w14:paraId="19248B78" w14:textId="77777777" w:rsidR="00C745B2" w:rsidRDefault="00C745B2" w:rsidP="00C745B2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Você pode optar por receber alertas de segurança adicionais por e-mail ou SMS, se desejar.</w:t>
      </w:r>
    </w:p>
    <w:p w14:paraId="2A073736" w14:textId="4BE11DED" w:rsidR="00C745B2" w:rsidRDefault="00C745B2" w:rsidP="00C745B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Agora, sempre que você fizer log</w:t>
      </w:r>
      <w:r w:rsidR="00001CC3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in na sua conta do Google, será solicitado a fornecer seu nome de usuário e senha padrão, seguido</w:t>
      </w:r>
      <w:r w:rsidR="00001CC3">
        <w:rPr>
          <w:rFonts w:ascii="Segoe UI" w:hAnsi="Segoe UI" w:cs="Segoe UI"/>
          <w:color w:val="0D0D0D"/>
        </w:rPr>
        <w:t>s</w:t>
      </w:r>
      <w:r>
        <w:rPr>
          <w:rFonts w:ascii="Segoe UI" w:hAnsi="Segoe UI" w:cs="Segoe UI"/>
          <w:color w:val="0D0D0D"/>
        </w:rPr>
        <w:t xml:space="preserve"> de um código de verificação gerado pelo Google </w:t>
      </w:r>
      <w:proofErr w:type="spellStart"/>
      <w:r>
        <w:rPr>
          <w:rFonts w:ascii="Segoe UI" w:hAnsi="Segoe UI" w:cs="Segoe UI"/>
          <w:color w:val="0D0D0D"/>
        </w:rPr>
        <w:t>Authenticator</w:t>
      </w:r>
      <w:proofErr w:type="spellEnd"/>
      <w:r>
        <w:rPr>
          <w:rFonts w:ascii="Segoe UI" w:hAnsi="Segoe UI" w:cs="Segoe UI"/>
          <w:color w:val="0D0D0D"/>
        </w:rPr>
        <w:t xml:space="preserve"> no seu dispositivo móvel. Essa camada adicional de segurança ajudará a proteger sua conta contra acesso não autorizado.</w:t>
      </w:r>
    </w:p>
    <w:p w14:paraId="41C7C34D" w14:textId="77777777" w:rsidR="005C53D4" w:rsidRPr="00FB68C7" w:rsidRDefault="005C53D4" w:rsidP="005C53D4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</w:p>
    <w:p w14:paraId="76F35DEF" w14:textId="2422E85F" w:rsidR="4AB3CF29" w:rsidRDefault="4AB3CF29" w:rsidP="28870315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28870315">
        <w:rPr>
          <w:rFonts w:ascii="Poppins Light" w:hAnsi="Poppins Light" w:cs="Poppins Light"/>
          <w:noProof/>
          <w:color w:val="000000" w:themeColor="text1"/>
        </w:rPr>
        <w:t>Registre no AVA, em forma de apresentação de slides, todos os passos que foram necessários para realizar a configura</w:t>
      </w:r>
      <w:r w:rsidR="78AA7FB1" w:rsidRPr="28870315">
        <w:rPr>
          <w:rFonts w:ascii="Poppins Light" w:hAnsi="Poppins Light" w:cs="Poppins Light"/>
          <w:noProof/>
          <w:color w:val="000000" w:themeColor="text1"/>
        </w:rPr>
        <w:t>ção do MFA, simulando um tutorial para essa atuação.</w:t>
      </w:r>
    </w:p>
    <w:sectPr w:rsidR="4AB3CF2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7D3A4" w14:textId="77777777" w:rsidR="00426F24" w:rsidRDefault="00426F24">
      <w:r>
        <w:separator/>
      </w:r>
    </w:p>
  </w:endnote>
  <w:endnote w:type="continuationSeparator" w:id="0">
    <w:p w14:paraId="1E5EA22B" w14:textId="77777777" w:rsidR="00426F24" w:rsidRDefault="00426F24">
      <w:r>
        <w:continuationSeparator/>
      </w:r>
    </w:p>
  </w:endnote>
  <w:endnote w:type="continuationNotice" w:id="1">
    <w:p w14:paraId="5C6A33C1" w14:textId="77777777" w:rsidR="00426F24" w:rsidRDefault="00426F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61A49A01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</w:t>
            </w:r>
            <w:r w:rsidR="0096090C">
              <w:rPr>
                <w:rFonts w:ascii="Poppins" w:hAnsi="Poppins" w:cs="Poppins"/>
                <w:sz w:val="20"/>
                <w:szCs w:val="20"/>
              </w:rPr>
              <w:t>7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96090C">
              <w:rPr>
                <w:rFonts w:ascii="Poppins" w:hAnsi="Poppins" w:cs="Poppins"/>
                <w:sz w:val="20"/>
                <w:szCs w:val="20"/>
              </w:rPr>
              <w:t>C</w:t>
            </w:r>
            <w:r w:rsidR="00C96A8D">
              <w:rPr>
                <w:rFonts w:ascii="Poppins" w:hAnsi="Poppins" w:cs="Poppins"/>
                <w:sz w:val="20"/>
                <w:szCs w:val="20"/>
              </w:rPr>
              <w:t>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0C9D8100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6090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6090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E5E1D" w14:textId="77777777" w:rsidR="00426F24" w:rsidRDefault="00426F24">
      <w:r>
        <w:separator/>
      </w:r>
    </w:p>
  </w:footnote>
  <w:footnote w:type="continuationSeparator" w:id="0">
    <w:p w14:paraId="495A3F0F" w14:textId="77777777" w:rsidR="00426F24" w:rsidRDefault="00426F24">
      <w:r>
        <w:continuationSeparator/>
      </w:r>
    </w:p>
  </w:footnote>
  <w:footnote w:type="continuationNotice" w:id="1">
    <w:p w14:paraId="65A4504B" w14:textId="77777777" w:rsidR="00426F24" w:rsidRDefault="00426F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5AA49" w14:textId="45E7FC11" w:rsidR="00814E58" w:rsidRDefault="0096090C" w:rsidP="00E227A8">
    <w:pPr>
      <w:pStyle w:val="Cabealho"/>
      <w:jc w:val="right"/>
    </w:pPr>
    <w:r w:rsidRPr="0096090C">
      <w:drawing>
        <wp:inline distT="0" distB="0" distL="0" distR="0" wp14:anchorId="6FBDF589" wp14:editId="1A28CCB5">
          <wp:extent cx="2052618" cy="373726"/>
          <wp:effectExtent l="0" t="0" r="508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5452" cy="394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1484C"/>
    <w:multiLevelType w:val="multilevel"/>
    <w:tmpl w:val="9942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E30D8"/>
    <w:multiLevelType w:val="multilevel"/>
    <w:tmpl w:val="066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87C1A"/>
    <w:multiLevelType w:val="multilevel"/>
    <w:tmpl w:val="6A7E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0A314E"/>
    <w:multiLevelType w:val="multilevel"/>
    <w:tmpl w:val="62D6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B68FC"/>
    <w:multiLevelType w:val="multilevel"/>
    <w:tmpl w:val="D72A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A53CE9"/>
    <w:multiLevelType w:val="multilevel"/>
    <w:tmpl w:val="1280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6"/>
  </w:num>
  <w:num w:numId="4">
    <w:abstractNumId w:val="16"/>
  </w:num>
  <w:num w:numId="5">
    <w:abstractNumId w:val="7"/>
  </w:num>
  <w:num w:numId="6">
    <w:abstractNumId w:val="2"/>
  </w:num>
  <w:num w:numId="7">
    <w:abstractNumId w:val="22"/>
  </w:num>
  <w:num w:numId="8">
    <w:abstractNumId w:val="5"/>
  </w:num>
  <w:num w:numId="9">
    <w:abstractNumId w:val="21"/>
  </w:num>
  <w:num w:numId="10">
    <w:abstractNumId w:val="6"/>
  </w:num>
  <w:num w:numId="11">
    <w:abstractNumId w:val="23"/>
  </w:num>
  <w:num w:numId="12">
    <w:abstractNumId w:val="3"/>
  </w:num>
  <w:num w:numId="13">
    <w:abstractNumId w:val="25"/>
  </w:num>
  <w:num w:numId="14">
    <w:abstractNumId w:val="17"/>
  </w:num>
  <w:num w:numId="15">
    <w:abstractNumId w:val="1"/>
  </w:num>
  <w:num w:numId="16">
    <w:abstractNumId w:val="20"/>
  </w:num>
  <w:num w:numId="17">
    <w:abstractNumId w:val="27"/>
  </w:num>
  <w:num w:numId="18">
    <w:abstractNumId w:val="13"/>
  </w:num>
  <w:num w:numId="19">
    <w:abstractNumId w:val="18"/>
  </w:num>
  <w:num w:numId="20">
    <w:abstractNumId w:val="24"/>
  </w:num>
  <w:num w:numId="21">
    <w:abstractNumId w:val="4"/>
  </w:num>
  <w:num w:numId="22">
    <w:abstractNumId w:val="14"/>
  </w:num>
  <w:num w:numId="23">
    <w:abstractNumId w:val="11"/>
  </w:num>
  <w:num w:numId="24">
    <w:abstractNumId w:val="19"/>
  </w:num>
  <w:num w:numId="25">
    <w:abstractNumId w:val="10"/>
  </w:num>
  <w:num w:numId="26">
    <w:abstractNumId w:val="12"/>
  </w:num>
  <w:num w:numId="27">
    <w:abstractNumId w:val="15"/>
  </w:num>
  <w:num w:numId="2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01CC3"/>
    <w:rsid w:val="00016193"/>
    <w:rsid w:val="000278D8"/>
    <w:rsid w:val="00093C5A"/>
    <w:rsid w:val="000A4E65"/>
    <w:rsid w:val="000C6619"/>
    <w:rsid w:val="000D2452"/>
    <w:rsid w:val="000D596E"/>
    <w:rsid w:val="000D61BD"/>
    <w:rsid w:val="000D6393"/>
    <w:rsid w:val="000F7DE9"/>
    <w:rsid w:val="00124756"/>
    <w:rsid w:val="00131E78"/>
    <w:rsid w:val="00160195"/>
    <w:rsid w:val="001904F2"/>
    <w:rsid w:val="001A2D86"/>
    <w:rsid w:val="001A32C9"/>
    <w:rsid w:val="001C335A"/>
    <w:rsid w:val="001E7BC0"/>
    <w:rsid w:val="001F63E7"/>
    <w:rsid w:val="0023308A"/>
    <w:rsid w:val="002344C7"/>
    <w:rsid w:val="0023450C"/>
    <w:rsid w:val="002372B1"/>
    <w:rsid w:val="00252F67"/>
    <w:rsid w:val="00256D8D"/>
    <w:rsid w:val="00257C26"/>
    <w:rsid w:val="002632D3"/>
    <w:rsid w:val="00264B6B"/>
    <w:rsid w:val="0028146A"/>
    <w:rsid w:val="002B24DB"/>
    <w:rsid w:val="002B50D3"/>
    <w:rsid w:val="002C6EC9"/>
    <w:rsid w:val="002D1A6D"/>
    <w:rsid w:val="002D51E3"/>
    <w:rsid w:val="002D6138"/>
    <w:rsid w:val="002E18AA"/>
    <w:rsid w:val="002E6314"/>
    <w:rsid w:val="003009B4"/>
    <w:rsid w:val="003031BD"/>
    <w:rsid w:val="003365AE"/>
    <w:rsid w:val="003604B9"/>
    <w:rsid w:val="00367C72"/>
    <w:rsid w:val="00382FF5"/>
    <w:rsid w:val="003C032E"/>
    <w:rsid w:val="003D71CA"/>
    <w:rsid w:val="00413351"/>
    <w:rsid w:val="00426F24"/>
    <w:rsid w:val="00452707"/>
    <w:rsid w:val="00454835"/>
    <w:rsid w:val="00464B32"/>
    <w:rsid w:val="00491C71"/>
    <w:rsid w:val="00493B10"/>
    <w:rsid w:val="004B66A3"/>
    <w:rsid w:val="004E713D"/>
    <w:rsid w:val="004E73B9"/>
    <w:rsid w:val="0054587F"/>
    <w:rsid w:val="005517B2"/>
    <w:rsid w:val="00585F34"/>
    <w:rsid w:val="005A07C8"/>
    <w:rsid w:val="005A5A09"/>
    <w:rsid w:val="005C53D4"/>
    <w:rsid w:val="005E1E05"/>
    <w:rsid w:val="005E4165"/>
    <w:rsid w:val="005F74BB"/>
    <w:rsid w:val="0060776C"/>
    <w:rsid w:val="0063273B"/>
    <w:rsid w:val="00646214"/>
    <w:rsid w:val="006703F8"/>
    <w:rsid w:val="006761D5"/>
    <w:rsid w:val="00676B29"/>
    <w:rsid w:val="00696811"/>
    <w:rsid w:val="006978BC"/>
    <w:rsid w:val="006A0B21"/>
    <w:rsid w:val="006B3AE9"/>
    <w:rsid w:val="00723D5E"/>
    <w:rsid w:val="007671B4"/>
    <w:rsid w:val="00773A8C"/>
    <w:rsid w:val="0078262D"/>
    <w:rsid w:val="007B6ABF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F775A"/>
    <w:rsid w:val="009212FB"/>
    <w:rsid w:val="0092769D"/>
    <w:rsid w:val="00944CBA"/>
    <w:rsid w:val="0096090C"/>
    <w:rsid w:val="00966015"/>
    <w:rsid w:val="00972FAD"/>
    <w:rsid w:val="009B33B6"/>
    <w:rsid w:val="009E4419"/>
    <w:rsid w:val="00A15FA7"/>
    <w:rsid w:val="00A55D43"/>
    <w:rsid w:val="00AA60A0"/>
    <w:rsid w:val="00AD5258"/>
    <w:rsid w:val="00AD78A6"/>
    <w:rsid w:val="00AF3C32"/>
    <w:rsid w:val="00B45591"/>
    <w:rsid w:val="00BA6A76"/>
    <w:rsid w:val="00BB6AA4"/>
    <w:rsid w:val="00C12E4A"/>
    <w:rsid w:val="00C42339"/>
    <w:rsid w:val="00C4723D"/>
    <w:rsid w:val="00C6070E"/>
    <w:rsid w:val="00C607F2"/>
    <w:rsid w:val="00C62CE1"/>
    <w:rsid w:val="00C745B2"/>
    <w:rsid w:val="00C96A8D"/>
    <w:rsid w:val="00CA0628"/>
    <w:rsid w:val="00CA4523"/>
    <w:rsid w:val="00CC29DE"/>
    <w:rsid w:val="00CC2A45"/>
    <w:rsid w:val="00CF76E4"/>
    <w:rsid w:val="00D03B93"/>
    <w:rsid w:val="00D05B9C"/>
    <w:rsid w:val="00D42C01"/>
    <w:rsid w:val="00D55075"/>
    <w:rsid w:val="00D553AB"/>
    <w:rsid w:val="00D61A8F"/>
    <w:rsid w:val="00DB514F"/>
    <w:rsid w:val="00DD036F"/>
    <w:rsid w:val="00DD5204"/>
    <w:rsid w:val="00DE0423"/>
    <w:rsid w:val="00DE0C0D"/>
    <w:rsid w:val="00DE21F7"/>
    <w:rsid w:val="00E10D86"/>
    <w:rsid w:val="00E16974"/>
    <w:rsid w:val="00E227A8"/>
    <w:rsid w:val="00E400A6"/>
    <w:rsid w:val="00E71901"/>
    <w:rsid w:val="00E73E76"/>
    <w:rsid w:val="00E77AF3"/>
    <w:rsid w:val="00EA3B37"/>
    <w:rsid w:val="00ED5A64"/>
    <w:rsid w:val="00EF47B1"/>
    <w:rsid w:val="00EF4AFE"/>
    <w:rsid w:val="00F044D7"/>
    <w:rsid w:val="00F1272A"/>
    <w:rsid w:val="00F26F13"/>
    <w:rsid w:val="00F32050"/>
    <w:rsid w:val="00F34B0B"/>
    <w:rsid w:val="00F472E5"/>
    <w:rsid w:val="00F51FEF"/>
    <w:rsid w:val="00F52AA0"/>
    <w:rsid w:val="00F57059"/>
    <w:rsid w:val="00F81C34"/>
    <w:rsid w:val="00F9767D"/>
    <w:rsid w:val="00FB62CF"/>
    <w:rsid w:val="00FB68C7"/>
    <w:rsid w:val="00FD7F1E"/>
    <w:rsid w:val="00FF3340"/>
    <w:rsid w:val="00FF3ECB"/>
    <w:rsid w:val="1DB7C6A3"/>
    <w:rsid w:val="28870315"/>
    <w:rsid w:val="4AB3CF29"/>
    <w:rsid w:val="6896091F"/>
    <w:rsid w:val="7139617D"/>
    <w:rsid w:val="78AA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96090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63"/>
    <w:rsid w:val="00455A63"/>
    <w:rsid w:val="004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0F540B0FBB94F14AC98BF4AF8AB90FE">
    <w:name w:val="F0F540B0FBB94F14AC98BF4AF8AB90FE"/>
    <w:rsid w:val="00455A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14</TotalTime>
  <Pages>2</Pages>
  <Words>425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44</cp:revision>
  <cp:lastPrinted>2006-08-31T06:40:00Z</cp:lastPrinted>
  <dcterms:created xsi:type="dcterms:W3CDTF">2023-10-05T13:20:00Z</dcterms:created>
  <dcterms:modified xsi:type="dcterms:W3CDTF">2024-09-09T17:44:00Z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