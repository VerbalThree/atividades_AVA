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54835" w:rsidRDefault="1588D5A0" w:rsidP="1588D5A0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1588D5A0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9F37D1" w14:textId="77777777" w:rsidR="000365C9" w:rsidRPr="000365C9" w:rsidRDefault="023F3209" w:rsidP="000365C9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23F3209">
        <w:rPr>
          <w:rFonts w:ascii="Poppins" w:hAnsi="Poppins" w:cs="Poppins"/>
          <w:b/>
          <w:bCs/>
          <w:noProof/>
          <w:sz w:val="32"/>
          <w:szCs w:val="32"/>
        </w:rPr>
        <w:t>Atividade: Acesso remoto pelo SSH</w:t>
      </w:r>
    </w:p>
    <w:p w14:paraId="6EFEB665" w14:textId="7A2D2424" w:rsidR="002E18AA" w:rsidRDefault="002E18AA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3CA8355B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5618A017" w14:textId="7B916987" w:rsidR="000365C9" w:rsidRPr="003F7B2B" w:rsidRDefault="000365C9" w:rsidP="00E227A8">
      <w:pPr>
        <w:rPr>
          <w:rFonts w:ascii="Poppins Light" w:hAnsi="Poppins Light" w:cs="Poppins Light"/>
          <w:color w:val="0D0D0D"/>
          <w:shd w:val="clear" w:color="auto" w:fill="FFFFFF"/>
        </w:rPr>
      </w:pPr>
      <w:r w:rsidRPr="003F7B2B">
        <w:rPr>
          <w:rFonts w:ascii="Poppins Light" w:hAnsi="Poppins Light" w:cs="Poppins Light"/>
          <w:color w:val="0D0D0D"/>
          <w:shd w:val="clear" w:color="auto" w:fill="FFFFFF"/>
        </w:rPr>
        <w:t xml:space="preserve">Configurar </w:t>
      </w:r>
      <w:r w:rsidR="006A6BEA" w:rsidRPr="003F7B2B">
        <w:rPr>
          <w:rFonts w:ascii="Poppins Light" w:hAnsi="Poppins Light" w:cs="Poppins Light"/>
          <w:color w:val="0D0D0D"/>
          <w:shd w:val="clear" w:color="auto" w:fill="FFFFFF"/>
        </w:rPr>
        <w:t xml:space="preserve">o </w:t>
      </w:r>
      <w:r w:rsidR="00F1767E">
        <w:rPr>
          <w:rFonts w:ascii="Poppins Light" w:hAnsi="Poppins Light" w:cs="Poppins Light"/>
          <w:color w:val="0D0D0D"/>
          <w:shd w:val="clear" w:color="auto" w:fill="FFFFFF"/>
        </w:rPr>
        <w:t>f</w:t>
      </w:r>
      <w:r w:rsidR="006A6BEA" w:rsidRPr="003F7B2B">
        <w:rPr>
          <w:rFonts w:ascii="Poppins Light" w:hAnsi="Poppins Light" w:cs="Poppins Light"/>
          <w:color w:val="0D0D0D"/>
          <w:shd w:val="clear" w:color="auto" w:fill="FFFFFF"/>
        </w:rPr>
        <w:t>irewall</w:t>
      </w:r>
      <w:r w:rsidRPr="003F7B2B">
        <w:rPr>
          <w:rFonts w:ascii="Poppins Light" w:hAnsi="Poppins Light" w:cs="Poppins Light"/>
          <w:color w:val="0D0D0D"/>
          <w:shd w:val="clear" w:color="auto" w:fill="FFFFFF"/>
        </w:rPr>
        <w:t xml:space="preserve"> usando o software Cisco Packet Tracer</w:t>
      </w:r>
      <w:r w:rsidR="006A6BEA" w:rsidRPr="003F7B2B">
        <w:rPr>
          <w:rFonts w:ascii="Poppins Light" w:hAnsi="Poppins Light" w:cs="Poppins Light"/>
          <w:color w:val="0D0D0D"/>
          <w:shd w:val="clear" w:color="auto" w:fill="FFFFFF"/>
        </w:rPr>
        <w:t xml:space="preserve"> para acesso remoto via </w:t>
      </w:r>
      <w:r w:rsidR="00863BFB" w:rsidRPr="003F7B2B">
        <w:rPr>
          <w:rFonts w:ascii="Poppins Light" w:hAnsi="Poppins Light" w:cs="Poppins Light"/>
          <w:color w:val="0D0D0D"/>
          <w:shd w:val="clear" w:color="auto" w:fill="FFFFFF"/>
        </w:rPr>
        <w:t>SSH</w:t>
      </w:r>
      <w:r w:rsidR="006A6BEA" w:rsidRPr="003F7B2B">
        <w:rPr>
          <w:rFonts w:ascii="Poppins Light" w:hAnsi="Poppins Light" w:cs="Poppins Light"/>
          <w:color w:val="0D0D0D"/>
          <w:shd w:val="clear" w:color="auto" w:fill="FFFFFF"/>
        </w:rPr>
        <w:t>.</w:t>
      </w:r>
    </w:p>
    <w:p w14:paraId="57352F76" w14:textId="6701852A" w:rsidR="2F123644" w:rsidRPr="003F7B2B" w:rsidRDefault="2F123644" w:rsidP="2F123644">
      <w:pPr>
        <w:rPr>
          <w:rFonts w:ascii="Poppins Light" w:hAnsi="Poppins Light" w:cs="Poppins Light"/>
          <w:b/>
          <w:bCs/>
          <w:noProof/>
        </w:rPr>
      </w:pPr>
    </w:p>
    <w:p w14:paraId="1C4C3FE0" w14:textId="51933A61" w:rsidR="00C96A8D" w:rsidRPr="00875DD6" w:rsidRDefault="00875DD6" w:rsidP="00E227A8">
      <w:pPr>
        <w:rPr>
          <w:rFonts w:ascii="Poppins Light" w:hAnsi="Poppins Light" w:cs="Poppins Light"/>
          <w:noProof/>
        </w:rPr>
      </w:pPr>
      <w:r w:rsidRPr="00F1767E">
        <w:rPr>
          <w:rFonts w:ascii="Poppins Medium" w:hAnsi="Poppins Medium" w:cs="Poppins Medium"/>
          <w:b/>
          <w:bCs/>
          <w:noProof/>
        </w:rPr>
        <w:t>Tempo</w:t>
      </w:r>
      <w:r w:rsidRPr="003F7B2B">
        <w:rPr>
          <w:rFonts w:ascii="Poppins Light" w:hAnsi="Poppins Light" w:cs="Poppins Light"/>
          <w:b/>
          <w:bCs/>
          <w:noProof/>
        </w:rPr>
        <w:t xml:space="preserve"> </w:t>
      </w:r>
      <w:r w:rsidRPr="00F1767E">
        <w:rPr>
          <w:rFonts w:ascii="Poppins Medium" w:hAnsi="Poppins Medium" w:cs="Poppins Medium"/>
          <w:b/>
          <w:bCs/>
          <w:noProof/>
        </w:rPr>
        <w:t>estimado</w:t>
      </w:r>
      <w:r w:rsidRPr="003F7B2B">
        <w:rPr>
          <w:rFonts w:ascii="Poppins Light" w:hAnsi="Poppins Light" w:cs="Poppins Light"/>
          <w:b/>
          <w:bCs/>
          <w:noProof/>
        </w:rPr>
        <w:t>:</w:t>
      </w:r>
      <w:r w:rsidR="00DB514F" w:rsidRPr="003F7B2B">
        <w:rPr>
          <w:rFonts w:ascii="Poppins Light" w:hAnsi="Poppins Light" w:cs="Poppins Light"/>
          <w:noProof/>
        </w:rPr>
        <w:t xml:space="preserve"> </w:t>
      </w:r>
      <w:r w:rsidR="00A55D43" w:rsidRPr="003F7B2B">
        <w:rPr>
          <w:rFonts w:ascii="Poppins Light" w:hAnsi="Poppins Light" w:cs="Poppins Light"/>
          <w:noProof/>
        </w:rPr>
        <w:t>25</w:t>
      </w:r>
      <w:r w:rsidRPr="003F7B2B">
        <w:rPr>
          <w:rFonts w:ascii="Poppins Light" w:hAnsi="Poppins Light" w:cs="Poppins Light"/>
          <w:noProof/>
        </w:rPr>
        <w:t xml:space="preserve"> minutos</w:t>
      </w:r>
      <w:r w:rsidR="00863BFB" w:rsidRPr="003F7B2B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7F7E645E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863BFB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863BFB">
        <w:rPr>
          <w:rFonts w:ascii="Poppins Light" w:hAnsi="Poppins Light" w:cs="Poppins Light"/>
          <w:noProof/>
        </w:rPr>
        <w:t>;</w:t>
      </w:r>
    </w:p>
    <w:p w14:paraId="1A62976A" w14:textId="5BCB4DFC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863BFB">
        <w:rPr>
          <w:rFonts w:ascii="Poppins Light" w:hAnsi="Poppins Light" w:cs="Poppins Light"/>
          <w:noProof/>
        </w:rPr>
        <w:t>;</w:t>
      </w:r>
    </w:p>
    <w:p w14:paraId="7371C8EE" w14:textId="2EDD6B40" w:rsidR="00DB514F" w:rsidRDefault="00863BFB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Uma</w:t>
      </w:r>
      <w:r w:rsidRPr="2F123644">
        <w:rPr>
          <w:rFonts w:ascii="Poppins Light" w:hAnsi="Poppins Light" w:cs="Poppins Light"/>
          <w:noProof/>
        </w:rPr>
        <w:t xml:space="preserve"> </w:t>
      </w:r>
      <w:r w:rsidR="00C96A8D" w:rsidRPr="2F123644">
        <w:rPr>
          <w:rFonts w:ascii="Poppins Light" w:hAnsi="Poppins Light" w:cs="Poppins Light"/>
          <w:noProof/>
        </w:rPr>
        <w:t>caneta</w:t>
      </w:r>
      <w:r>
        <w:rPr>
          <w:rFonts w:ascii="Poppins Light" w:hAnsi="Poppins Light" w:cs="Poppins Light"/>
          <w:noProof/>
        </w:rPr>
        <w:t>.</w:t>
      </w:r>
    </w:p>
    <w:p w14:paraId="144847AA" w14:textId="295C3C70" w:rsidR="2F123644" w:rsidRPr="003F7B2B" w:rsidRDefault="2F123644" w:rsidP="2F123644">
      <w:pPr>
        <w:pStyle w:val="NormalWeb"/>
        <w:shd w:val="clear" w:color="auto" w:fill="121212"/>
        <w:spacing w:before="0" w:beforeAutospacing="0" w:after="0" w:afterAutospacing="0"/>
        <w:rPr>
          <w:rFonts w:ascii="Segoe UI" w:hAnsi="Segoe UI" w:cs="Segoe UI"/>
        </w:rPr>
      </w:pPr>
    </w:p>
    <w:p w14:paraId="2B479A5A" w14:textId="02E57D95" w:rsidR="000365C9" w:rsidRPr="003F7B2B" w:rsidRDefault="000365C9" w:rsidP="2F123644">
      <w:pPr>
        <w:pStyle w:val="NormalWeb"/>
        <w:shd w:val="clear" w:color="auto" w:fill="121212"/>
        <w:spacing w:before="0" w:beforeAutospacing="0" w:after="0" w:afterAutospacing="0"/>
        <w:rPr>
          <w:rFonts w:ascii="Segoe UI" w:hAnsi="Segoe UI" w:cs="Segoe UI"/>
        </w:rPr>
      </w:pPr>
      <w:r w:rsidRPr="003F7B2B">
        <w:rPr>
          <w:rFonts w:ascii="Segoe UI" w:hAnsi="Segoe UI" w:cs="Segoe UI"/>
        </w:rPr>
        <w:t>Agora</w:t>
      </w:r>
      <w:r w:rsidR="00727014">
        <w:rPr>
          <w:rFonts w:ascii="Segoe UI" w:hAnsi="Segoe UI" w:cs="Segoe UI"/>
        </w:rPr>
        <w:t>,</w:t>
      </w:r>
      <w:r w:rsidRPr="003F7B2B">
        <w:rPr>
          <w:rFonts w:ascii="Segoe UI" w:hAnsi="Segoe UI" w:cs="Segoe UI"/>
        </w:rPr>
        <w:t xml:space="preserve"> vamos realizar a configuração inicial do </w:t>
      </w:r>
      <w:r w:rsidRPr="00F1767E">
        <w:rPr>
          <w:rFonts w:ascii="Segoe UI" w:hAnsi="Segoe UI" w:cs="Segoe UI"/>
        </w:rPr>
        <w:t>firewall</w:t>
      </w:r>
      <w:r w:rsidRPr="003F7B2B">
        <w:rPr>
          <w:rFonts w:ascii="Segoe UI" w:hAnsi="Segoe UI" w:cs="Segoe UI"/>
        </w:rPr>
        <w:t xml:space="preserve"> e iniciar </w:t>
      </w:r>
      <w:r w:rsidR="00727014">
        <w:rPr>
          <w:rFonts w:ascii="Segoe UI" w:hAnsi="Segoe UI" w:cs="Segoe UI"/>
        </w:rPr>
        <w:t xml:space="preserve">a </w:t>
      </w:r>
      <w:r w:rsidRPr="003F7B2B">
        <w:rPr>
          <w:rFonts w:ascii="Segoe UI" w:hAnsi="Segoe UI" w:cs="Segoe UI"/>
        </w:rPr>
        <w:t>nossa topologia.</w:t>
      </w:r>
    </w:p>
    <w:p w14:paraId="74F93ABF" w14:textId="731D8332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Segoe UI" w:hAnsi="Segoe UI" w:cs="Segoe UI"/>
        </w:rPr>
      </w:pPr>
      <w:r w:rsidRPr="003F7B2B">
        <w:rPr>
          <w:rFonts w:ascii="Segoe UI" w:hAnsi="Segoe UI" w:cs="Segoe UI"/>
        </w:rPr>
        <w:t xml:space="preserve">Iniciamos um projeto novo no Packet Tracer, selecionamos o equipamento </w:t>
      </w:r>
      <w:r w:rsidR="00F1767E">
        <w:rPr>
          <w:rFonts w:ascii="Segoe UI" w:hAnsi="Segoe UI" w:cs="Segoe UI"/>
        </w:rPr>
        <w:t>f</w:t>
      </w:r>
      <w:r w:rsidRPr="003F7B2B">
        <w:rPr>
          <w:rFonts w:ascii="Segoe UI" w:hAnsi="Segoe UI" w:cs="Segoe UI"/>
        </w:rPr>
        <w:t>irewall do tipo 5506 e arrastamos para o espaço de trabalho.</w:t>
      </w:r>
    </w:p>
    <w:p w14:paraId="184F993D" w14:textId="78FD464A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Segoe UI" w:hAnsi="Segoe UI" w:cs="Segoe UI"/>
        </w:rPr>
      </w:pPr>
      <w:r w:rsidRPr="00863BFB">
        <w:rPr>
          <w:noProof/>
        </w:rPr>
        <w:drawing>
          <wp:inline distT="0" distB="0" distL="0" distR="0" wp14:anchorId="5A3C5B72" wp14:editId="227C829F">
            <wp:extent cx="5153024" cy="2362200"/>
            <wp:effectExtent l="0" t="0" r="9525" b="0"/>
            <wp:docPr id="2125710675" name="Imagem 11" descr="print da tela do packet tracer com diversos ícones, onde o destaque está sobre o item do firewall ASA5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89B5" w14:textId="5FA75618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Segoe UI" w:hAnsi="Segoe UI" w:cs="Segoe UI"/>
        </w:rPr>
      </w:pPr>
      <w:r w:rsidRPr="003F7B2B">
        <w:rPr>
          <w:rFonts w:ascii="Segoe UI" w:hAnsi="Segoe UI" w:cs="Segoe UI"/>
        </w:rPr>
        <w:t xml:space="preserve">Com o </w:t>
      </w:r>
      <w:r w:rsidRPr="00F1767E">
        <w:rPr>
          <w:rFonts w:ascii="Segoe UI" w:hAnsi="Segoe UI" w:cs="Segoe UI"/>
        </w:rPr>
        <w:t>firewall</w:t>
      </w:r>
      <w:r w:rsidRPr="003F7B2B">
        <w:rPr>
          <w:rFonts w:ascii="Segoe UI" w:hAnsi="Segoe UI" w:cs="Segoe UI"/>
        </w:rPr>
        <w:t xml:space="preserve"> adicionado na área de trabalho do Packet Tracer, basta clicar nele e então </w:t>
      </w:r>
      <w:bookmarkStart w:id="0" w:name="_GoBack"/>
      <w:bookmarkEnd w:id="0"/>
      <w:r w:rsidRPr="003F7B2B">
        <w:rPr>
          <w:rFonts w:ascii="Segoe UI" w:hAnsi="Segoe UI" w:cs="Segoe UI"/>
        </w:rPr>
        <w:t xml:space="preserve">na aba CLI para termos acesso </w:t>
      </w:r>
      <w:r w:rsidR="00B32D9C">
        <w:rPr>
          <w:rFonts w:ascii="Segoe UI" w:hAnsi="Segoe UI" w:cs="Segoe UI"/>
        </w:rPr>
        <w:t>ao</w:t>
      </w:r>
      <w:r w:rsidR="00B32D9C" w:rsidRPr="003F7B2B">
        <w:rPr>
          <w:rFonts w:ascii="Segoe UI" w:hAnsi="Segoe UI" w:cs="Segoe UI"/>
        </w:rPr>
        <w:t xml:space="preserve"> </w:t>
      </w:r>
      <w:r w:rsidRPr="003F7B2B">
        <w:rPr>
          <w:rFonts w:ascii="Segoe UI" w:hAnsi="Segoe UI" w:cs="Segoe UI"/>
        </w:rPr>
        <w:t>console de configuração do equipamento.</w:t>
      </w:r>
    </w:p>
    <w:p w14:paraId="35CDC8B6" w14:textId="3DDB8EAC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Segoe UI" w:hAnsi="Segoe UI" w:cs="Segoe UI"/>
        </w:rPr>
      </w:pPr>
      <w:r w:rsidRPr="00E83E6C">
        <w:rPr>
          <w:noProof/>
        </w:rPr>
        <w:lastRenderedPageBreak/>
        <w:drawing>
          <wp:inline distT="0" distB="0" distL="0" distR="0" wp14:anchorId="588D1388" wp14:editId="5F93715A">
            <wp:extent cx="6120765" cy="5454652"/>
            <wp:effectExtent l="0" t="0" r="0" b="0"/>
            <wp:docPr id="1432799872" name="Imagem 10" descr="print da tela de packet tracer com destaque na aba CLI - Command Line Interface do firewall 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5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AD6F" w14:textId="319ECBD5" w:rsidR="000365C9" w:rsidRPr="003F7B2B" w:rsidRDefault="000365C9" w:rsidP="2F123644">
      <w:pPr>
        <w:pStyle w:val="NormalWeb"/>
        <w:shd w:val="clear" w:color="auto" w:fill="121212"/>
        <w:spacing w:before="0" w:beforeAutospacing="0" w:after="0" w:afterAutospacing="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 xml:space="preserve">A primeira coisa </w:t>
      </w:r>
      <w:r w:rsidR="00E83E6C" w:rsidRPr="003F7B2B">
        <w:rPr>
          <w:rFonts w:ascii="Poppins Light" w:hAnsi="Poppins Light" w:cs="Poppins Light"/>
        </w:rPr>
        <w:t xml:space="preserve">a </w:t>
      </w:r>
      <w:r w:rsidRPr="003F7B2B">
        <w:rPr>
          <w:rFonts w:ascii="Poppins Light" w:hAnsi="Poppins Light" w:cs="Poppins Light"/>
        </w:rPr>
        <w:t>fazer é</w:t>
      </w:r>
      <w:r w:rsidR="00E83E6C" w:rsidRPr="003F7B2B">
        <w:rPr>
          <w:rFonts w:ascii="Poppins Light" w:hAnsi="Poppins Light" w:cs="Poppins Light"/>
        </w:rPr>
        <w:t>,</w:t>
      </w:r>
      <w:r w:rsidRPr="003F7B2B">
        <w:rPr>
          <w:rFonts w:ascii="Poppins Light" w:hAnsi="Poppins Light" w:cs="Poppins Light"/>
        </w:rPr>
        <w:t xml:space="preserve"> na verdade</w:t>
      </w:r>
      <w:r w:rsidR="00E83E6C" w:rsidRPr="003F7B2B">
        <w:rPr>
          <w:rFonts w:ascii="Poppins Light" w:hAnsi="Poppins Light" w:cs="Poppins Light"/>
        </w:rPr>
        <w:t>,</w:t>
      </w:r>
      <w:r w:rsidRPr="003F7B2B">
        <w:rPr>
          <w:rFonts w:ascii="Poppins Light" w:hAnsi="Poppins Light" w:cs="Poppins Light"/>
        </w:rPr>
        <w:t> “desconfigurar” o que já veio feito nele. Vamos limpar tudo o que o Packet Tracer deixa configurado e começar do zero</w:t>
      </w:r>
      <w:r w:rsidR="00E83E6C" w:rsidRPr="003F7B2B">
        <w:rPr>
          <w:rFonts w:ascii="Poppins Light" w:hAnsi="Poppins Light" w:cs="Poppins Light"/>
        </w:rPr>
        <w:t>,</w:t>
      </w:r>
      <w:r w:rsidRPr="003F7B2B">
        <w:rPr>
          <w:rFonts w:ascii="Poppins Light" w:hAnsi="Poppins Light" w:cs="Poppins Light"/>
        </w:rPr>
        <w:t xml:space="preserve"> mesmo a configuração do </w:t>
      </w:r>
      <w:r w:rsidRPr="00F1767E">
        <w:rPr>
          <w:rFonts w:ascii="Poppins Light" w:hAnsi="Poppins Light" w:cs="Poppins Light"/>
        </w:rPr>
        <w:t>firewall</w:t>
      </w:r>
      <w:r w:rsidRPr="003F7B2B">
        <w:rPr>
          <w:rFonts w:ascii="Poppins Light" w:hAnsi="Poppins Light" w:cs="Poppins Light"/>
        </w:rPr>
        <w:t>. Entrando com os comandos abaixo, vamos apagar toda a configuração e então começar a preparar o nosso cenário.</w:t>
      </w:r>
    </w:p>
    <w:p w14:paraId="4C9F4175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  <w:lang w:val="en-US"/>
        </w:rPr>
      </w:pPr>
      <w:r w:rsidRPr="003F7B2B">
        <w:rPr>
          <w:rFonts w:ascii="Poppins Light" w:hAnsi="Poppins Light" w:cs="Poppins Light"/>
          <w:sz w:val="24"/>
          <w:szCs w:val="24"/>
          <w:lang w:val="en-US"/>
        </w:rPr>
        <w:t>ciscoasa&gt;enable</w:t>
      </w:r>
    </w:p>
    <w:p w14:paraId="149EFFF2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  <w:lang w:val="en-US"/>
        </w:rPr>
      </w:pPr>
      <w:r w:rsidRPr="003F7B2B">
        <w:rPr>
          <w:rFonts w:ascii="Poppins Light" w:hAnsi="Poppins Light" w:cs="Poppins Light"/>
          <w:sz w:val="24"/>
          <w:szCs w:val="24"/>
          <w:lang w:val="en-US"/>
        </w:rPr>
        <w:t>Password:</w:t>
      </w:r>
    </w:p>
    <w:p w14:paraId="32CDA39B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  <w:lang w:val="en-US"/>
        </w:rPr>
      </w:pPr>
      <w:r w:rsidRPr="003F7B2B">
        <w:rPr>
          <w:rFonts w:ascii="Poppins Light" w:hAnsi="Poppins Light" w:cs="Poppins Light"/>
          <w:sz w:val="24"/>
          <w:szCs w:val="24"/>
          <w:lang w:val="en-US"/>
        </w:rPr>
        <w:t>ciscoasa#write erase</w:t>
      </w:r>
    </w:p>
    <w:p w14:paraId="160A5019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  <w:lang w:val="en-US"/>
        </w:rPr>
      </w:pPr>
      <w:r w:rsidRPr="003F7B2B">
        <w:rPr>
          <w:rFonts w:ascii="Poppins Light" w:hAnsi="Poppins Light" w:cs="Poppins Light"/>
          <w:sz w:val="24"/>
          <w:szCs w:val="24"/>
          <w:lang w:val="en-US"/>
        </w:rPr>
        <w:t>Erase configuration in flash memory? [confirm]</w:t>
      </w:r>
    </w:p>
    <w:p w14:paraId="24AF79F1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  <w:lang w:val="en-US"/>
        </w:rPr>
      </w:pPr>
      <w:r w:rsidRPr="003F7B2B">
        <w:rPr>
          <w:rFonts w:ascii="Poppins Light" w:hAnsi="Poppins Light" w:cs="Poppins Light"/>
          <w:sz w:val="24"/>
          <w:szCs w:val="24"/>
          <w:lang w:val="en-US"/>
        </w:rPr>
        <w:t>[OK]</w:t>
      </w:r>
    </w:p>
    <w:p w14:paraId="7AE5E87E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  <w:lang w:val="en-US"/>
        </w:rPr>
      </w:pPr>
    </w:p>
    <w:p w14:paraId="611510B9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  <w:lang w:val="en-US"/>
        </w:rPr>
      </w:pPr>
      <w:r w:rsidRPr="003F7B2B">
        <w:rPr>
          <w:rFonts w:ascii="Poppins Light" w:hAnsi="Poppins Light" w:cs="Poppins Light"/>
          <w:sz w:val="24"/>
          <w:szCs w:val="24"/>
          <w:lang w:val="en-US"/>
        </w:rPr>
        <w:t>ciscoasa#reload</w:t>
      </w:r>
    </w:p>
    <w:p w14:paraId="002F793B" w14:textId="32BE36FD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  <w:sz w:val="24"/>
          <w:szCs w:val="24"/>
          <w:lang w:val="en-US"/>
        </w:rPr>
        <w:t xml:space="preserve">Proceed with reload? </w:t>
      </w:r>
      <w:r w:rsidRPr="003F7B2B">
        <w:rPr>
          <w:rFonts w:ascii="Poppins Light" w:hAnsi="Poppins Light" w:cs="Poppins Light"/>
          <w:sz w:val="24"/>
          <w:szCs w:val="24"/>
        </w:rPr>
        <w:t>[confirm]</w:t>
      </w:r>
    </w:p>
    <w:p w14:paraId="384A6EC0" w14:textId="5F4FA444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lastRenderedPageBreak/>
        <w:t>Nesse ponto</w:t>
      </w:r>
      <w:r w:rsidR="00727014" w:rsidRPr="003F7B2B">
        <w:rPr>
          <w:rFonts w:ascii="Poppins Light" w:hAnsi="Poppins Light" w:cs="Poppins Light"/>
        </w:rPr>
        <w:t>,</w:t>
      </w:r>
      <w:r w:rsidRPr="003F7B2B">
        <w:rPr>
          <w:rFonts w:ascii="Poppins Light" w:hAnsi="Poppins Light" w:cs="Poppins Light"/>
        </w:rPr>
        <w:t xml:space="preserve"> o </w:t>
      </w:r>
      <w:r w:rsidRPr="00F1767E">
        <w:rPr>
          <w:rFonts w:ascii="Poppins Light" w:hAnsi="Poppins Light" w:cs="Poppins Light"/>
        </w:rPr>
        <w:t>firewall</w:t>
      </w:r>
      <w:r w:rsidRPr="003F7B2B">
        <w:rPr>
          <w:rFonts w:ascii="Poppins Light" w:hAnsi="Poppins Light" w:cs="Poppins Light"/>
        </w:rPr>
        <w:t xml:space="preserve"> vai reiniciar e, quando ele perguntar se queremos </w:t>
      </w:r>
      <w:r w:rsidRPr="003F7B2B">
        <w:rPr>
          <w:rFonts w:ascii="Poppins Light" w:hAnsi="Poppins Light" w:cs="Poppins Light"/>
          <w:color w:val="0D0D0D" w:themeColor="text1" w:themeTint="F2"/>
        </w:rPr>
        <w:t>utilizar a pré-</w:t>
      </w:r>
      <w:r w:rsidRPr="003F7B2B">
        <w:rPr>
          <w:rFonts w:ascii="Poppins Light" w:hAnsi="Poppins Light" w:cs="Poppins Light"/>
        </w:rPr>
        <w:t xml:space="preserve">configuração via </w:t>
      </w:r>
      <w:r w:rsidRPr="00F1767E">
        <w:rPr>
          <w:rFonts w:ascii="Poppins Light" w:hAnsi="Poppins Light" w:cs="Poppins Light"/>
        </w:rPr>
        <w:t>prompts</w:t>
      </w:r>
      <w:r w:rsidRPr="003F7B2B">
        <w:rPr>
          <w:rFonts w:ascii="Poppins Light" w:hAnsi="Poppins Light" w:cs="Poppins Light"/>
        </w:rPr>
        <w:t>, podemos responder com não.</w:t>
      </w:r>
    </w:p>
    <w:p w14:paraId="1A879CF0" w14:textId="3D4F9EDA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  <w:lang w:val="en-US"/>
        </w:rPr>
      </w:pPr>
      <w:r w:rsidRPr="003F7B2B">
        <w:rPr>
          <w:rFonts w:ascii="Poppins Light" w:hAnsi="Poppins Light" w:cs="Poppins Light"/>
          <w:sz w:val="24"/>
          <w:szCs w:val="24"/>
          <w:lang w:val="en-US"/>
        </w:rPr>
        <w:t>Pre-configure Firewall now through interactive prompts [yes]: no</w:t>
      </w:r>
    </w:p>
    <w:p w14:paraId="5F9C553D" w14:textId="104B08F8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>Pronto, nesse ponto</w:t>
      </w:r>
      <w:r w:rsidR="00727014" w:rsidRPr="003F7B2B">
        <w:rPr>
          <w:rFonts w:ascii="Poppins Light" w:hAnsi="Poppins Light" w:cs="Poppins Light"/>
        </w:rPr>
        <w:t>,</w:t>
      </w:r>
      <w:r w:rsidRPr="003F7B2B">
        <w:rPr>
          <w:rFonts w:ascii="Poppins Light" w:hAnsi="Poppins Light" w:cs="Poppins Light"/>
        </w:rPr>
        <w:t xml:space="preserve"> já temos um </w:t>
      </w:r>
      <w:r w:rsidRPr="00F1767E">
        <w:rPr>
          <w:rFonts w:ascii="Poppins Light" w:hAnsi="Poppins Light" w:cs="Poppins Light"/>
        </w:rPr>
        <w:t>firewall</w:t>
      </w:r>
      <w:r w:rsidRPr="003F7B2B">
        <w:rPr>
          <w:rFonts w:ascii="Poppins Light" w:hAnsi="Poppins Light" w:cs="Poppins Light"/>
        </w:rPr>
        <w:t xml:space="preserve"> novinho e sem nenhum resquício de configuração em sua memória.</w:t>
      </w:r>
    </w:p>
    <w:p w14:paraId="0B7EEBE4" w14:textId="77777777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>O primeiro passo vai ser entrar no modo de configuração global (</w:t>
      </w:r>
      <w:r w:rsidRPr="003F7B2B">
        <w:rPr>
          <w:rFonts w:ascii="Poppins Light" w:hAnsi="Poppins Light" w:cs="Poppins Light"/>
          <w:i/>
          <w:iCs/>
        </w:rPr>
        <w:t>configure</w:t>
      </w:r>
      <w:r w:rsidRPr="003F7B2B">
        <w:rPr>
          <w:rFonts w:ascii="Poppins Light" w:hAnsi="Poppins Light" w:cs="Poppins Light"/>
        </w:rPr>
        <w:t xml:space="preserve"> </w:t>
      </w:r>
      <w:r w:rsidRPr="003F7B2B">
        <w:rPr>
          <w:rFonts w:ascii="Poppins Light" w:hAnsi="Poppins Light" w:cs="Poppins Light"/>
          <w:i/>
          <w:iCs/>
        </w:rPr>
        <w:t>terminal</w:t>
      </w:r>
      <w:r w:rsidRPr="003F7B2B">
        <w:rPr>
          <w:rFonts w:ascii="Poppins Light" w:hAnsi="Poppins Light" w:cs="Poppins Light"/>
        </w:rPr>
        <w:t xml:space="preserve">) e configurar o </w:t>
      </w:r>
      <w:r w:rsidRPr="003F7B2B">
        <w:rPr>
          <w:rFonts w:ascii="Poppins Light" w:hAnsi="Poppins Light" w:cs="Poppins Light"/>
          <w:i/>
          <w:iCs/>
        </w:rPr>
        <w:t>hostname</w:t>
      </w:r>
      <w:r w:rsidRPr="003F7B2B">
        <w:rPr>
          <w:rFonts w:ascii="Poppins Light" w:hAnsi="Poppins Light" w:cs="Poppins Light"/>
        </w:rPr>
        <w:t xml:space="preserve"> ASA:</w:t>
      </w:r>
    </w:p>
    <w:p w14:paraId="1F2C3E6E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  <w:sz w:val="24"/>
          <w:szCs w:val="24"/>
        </w:rPr>
        <w:t>ciscoasa&gt;enable</w:t>
      </w:r>
    </w:p>
    <w:p w14:paraId="7F63C910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  <w:sz w:val="24"/>
          <w:szCs w:val="24"/>
        </w:rPr>
        <w:t>Password:</w:t>
      </w:r>
    </w:p>
    <w:p w14:paraId="3225797A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  <w:sz w:val="24"/>
          <w:szCs w:val="24"/>
        </w:rPr>
        <w:t>ciscoasa#configure terminal</w:t>
      </w:r>
    </w:p>
    <w:p w14:paraId="62B2112A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  <w:sz w:val="24"/>
          <w:szCs w:val="24"/>
        </w:rPr>
        <w:t>ciscoasa(config)#hostname ASA</w:t>
      </w:r>
    </w:p>
    <w:p w14:paraId="64495BE9" w14:textId="46504EB8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  <w:sz w:val="24"/>
          <w:szCs w:val="24"/>
        </w:rPr>
        <w:t>ASA(config)#</w:t>
      </w:r>
    </w:p>
    <w:p w14:paraId="6D57E9CF" w14:textId="4264E4BC" w:rsidR="000365C9" w:rsidRPr="003F7B2B" w:rsidRDefault="000365C9" w:rsidP="2F123644">
      <w:pPr>
        <w:pStyle w:val="NormalWeb"/>
        <w:shd w:val="clear" w:color="auto" w:fill="121212"/>
        <w:spacing w:before="0" w:beforeAutospacing="0" w:after="0" w:afterAutospacing="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>Dica: Podemos confirmar que a alteração foi realizada com sucesso</w:t>
      </w:r>
      <w:r w:rsidR="00B32D9C" w:rsidRPr="003F7B2B">
        <w:rPr>
          <w:rFonts w:ascii="Poppins Light" w:hAnsi="Poppins Light" w:cs="Poppins Light"/>
        </w:rPr>
        <w:t>,</w:t>
      </w:r>
      <w:r w:rsidRPr="003F7B2B">
        <w:rPr>
          <w:rFonts w:ascii="Poppins Light" w:hAnsi="Poppins Light" w:cs="Poppins Light"/>
        </w:rPr>
        <w:t xml:space="preserve"> pois o </w:t>
      </w:r>
      <w:r w:rsidRPr="003F7B2B">
        <w:rPr>
          <w:rFonts w:ascii="Poppins Light" w:hAnsi="Poppins Light" w:cs="Poppins Light"/>
          <w:i/>
          <w:iCs/>
        </w:rPr>
        <w:t>hostname</w:t>
      </w:r>
      <w:r w:rsidRPr="003F7B2B">
        <w:rPr>
          <w:rFonts w:ascii="Poppins Light" w:hAnsi="Poppins Light" w:cs="Poppins Light"/>
        </w:rPr>
        <w:t xml:space="preserve"> já é modificado na hora:</w:t>
      </w:r>
    </w:p>
    <w:p w14:paraId="60B1A72E" w14:textId="7B7A7B8C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Segoe UI" w:hAnsi="Segoe UI" w:cs="Segoe UI"/>
        </w:rPr>
      </w:pPr>
      <w:r w:rsidRPr="00E83E6C">
        <w:rPr>
          <w:noProof/>
        </w:rPr>
        <w:drawing>
          <wp:inline distT="0" distB="0" distL="0" distR="0" wp14:anchorId="3733308F" wp14:editId="511DB33C">
            <wp:extent cx="6120765" cy="2997835"/>
            <wp:effectExtent l="0" t="0" r="0" b="0"/>
            <wp:docPr id="1178921116" name="Imagem 9" descr="print da tela de packet tracer, da aba de configuração do firewall mostrando que o hostname do equipamento foi alterado de 'ciscoasa' para 'ASA' após aplicar o com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68A7" w14:textId="60AF5413" w:rsidR="000365C9" w:rsidRPr="00F1767E" w:rsidRDefault="000365C9" w:rsidP="2F123644">
      <w:pPr>
        <w:pStyle w:val="NormalWeb"/>
        <w:shd w:val="clear" w:color="auto" w:fill="121212"/>
        <w:spacing w:before="0" w:beforeAutospacing="0" w:after="0" w:afterAutospacing="0"/>
        <w:rPr>
          <w:rFonts w:ascii="Poppins Light" w:hAnsi="Poppins Light" w:cs="Poppins Light"/>
        </w:rPr>
      </w:pPr>
      <w:r w:rsidRPr="00F1767E">
        <w:rPr>
          <w:rFonts w:ascii="Poppins Light" w:hAnsi="Poppins Light" w:cs="Poppins Light"/>
        </w:rPr>
        <w:t>Agora</w:t>
      </w:r>
      <w:r w:rsidR="00E83E6C" w:rsidRPr="00F1767E">
        <w:rPr>
          <w:rFonts w:ascii="Poppins Light" w:hAnsi="Poppins Light" w:cs="Poppins Light"/>
        </w:rPr>
        <w:t>,</w:t>
      </w:r>
      <w:r w:rsidRPr="00F1767E">
        <w:rPr>
          <w:rFonts w:ascii="Poppins Light" w:hAnsi="Poppins Light" w:cs="Poppins Light"/>
        </w:rPr>
        <w:t xml:space="preserve"> nosso objetivo é configurar o acesso remoto ao firewall. Para isso, vamos utilizar a interface Management 1/1.</w:t>
      </w:r>
    </w:p>
    <w:p w14:paraId="0C269973" w14:textId="77777777" w:rsidR="000365C9" w:rsidRPr="003F7B2B" w:rsidRDefault="000365C9" w:rsidP="2F123644">
      <w:pPr>
        <w:pStyle w:val="NormalWeb"/>
        <w:shd w:val="clear" w:color="auto" w:fill="121212"/>
        <w:spacing w:before="0" w:beforeAutospacing="0" w:after="0" w:afterAutospacing="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lastRenderedPageBreak/>
        <w:t xml:space="preserve">O primeiro passo vai ser configurar a interface Management 1/1 com seu nome (mgmt), ip address (172.16.20.1) máscara de sub-rede (255.255.255.0) e habilitá-la para tráfego (no </w:t>
      </w:r>
      <w:r w:rsidRPr="003F7B2B">
        <w:rPr>
          <w:rFonts w:ascii="Poppins Light" w:hAnsi="Poppins Light" w:cs="Poppins Light"/>
          <w:i/>
          <w:iCs/>
        </w:rPr>
        <w:t>shutdown</w:t>
      </w:r>
      <w:r w:rsidRPr="003F7B2B">
        <w:rPr>
          <w:rFonts w:ascii="Poppins Light" w:hAnsi="Poppins Light" w:cs="Poppins Light"/>
        </w:rPr>
        <w:t>).</w:t>
      </w:r>
    </w:p>
    <w:p w14:paraId="3FD98EE5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  <w:lang w:val="en-US"/>
        </w:rPr>
      </w:pPr>
      <w:r w:rsidRPr="003F7B2B">
        <w:rPr>
          <w:rFonts w:ascii="Poppins Light" w:hAnsi="Poppins Light" w:cs="Poppins Light"/>
          <w:sz w:val="24"/>
          <w:szCs w:val="24"/>
          <w:lang w:val="en-US"/>
        </w:rPr>
        <w:t>ASA(config)#interface m1/1</w:t>
      </w:r>
    </w:p>
    <w:p w14:paraId="184BB0EC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  <w:lang w:val="en-US"/>
        </w:rPr>
      </w:pPr>
      <w:r w:rsidRPr="003F7B2B">
        <w:rPr>
          <w:rFonts w:ascii="Poppins Light" w:hAnsi="Poppins Light" w:cs="Poppins Light"/>
          <w:sz w:val="24"/>
          <w:szCs w:val="24"/>
          <w:lang w:val="en-US"/>
        </w:rPr>
        <w:t>ASA(config-if)#ip address 172.16.20.1 255.255.255.0</w:t>
      </w:r>
    </w:p>
    <w:p w14:paraId="2ACF1D63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  <w:lang w:val="en-US"/>
        </w:rPr>
      </w:pPr>
      <w:r w:rsidRPr="003F7B2B">
        <w:rPr>
          <w:rFonts w:ascii="Poppins Light" w:hAnsi="Poppins Light" w:cs="Poppins Light"/>
          <w:sz w:val="24"/>
          <w:szCs w:val="24"/>
          <w:lang w:val="en-US"/>
        </w:rPr>
        <w:t>ASA(config-if)#nameif mgmt</w:t>
      </w:r>
    </w:p>
    <w:p w14:paraId="66A715A9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  <w:lang w:val="en-US"/>
        </w:rPr>
      </w:pPr>
      <w:r w:rsidRPr="003F7B2B">
        <w:rPr>
          <w:rFonts w:ascii="Poppins Light" w:hAnsi="Poppins Light" w:cs="Poppins Light"/>
          <w:sz w:val="24"/>
          <w:szCs w:val="24"/>
          <w:lang w:val="en-US"/>
        </w:rPr>
        <w:t>INFO: Security level for "mgmt" set to 0 by default.</w:t>
      </w:r>
    </w:p>
    <w:p w14:paraId="32F6E52A" w14:textId="11E8B546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  <w:sz w:val="24"/>
          <w:szCs w:val="24"/>
        </w:rPr>
        <w:t>ASA(config-if)#no shutdown</w:t>
      </w:r>
    </w:p>
    <w:p w14:paraId="44C23DE5" w14:textId="33FE808C" w:rsidR="000365C9" w:rsidRPr="003F7B2B" w:rsidRDefault="000365C9" w:rsidP="2F123644">
      <w:pPr>
        <w:pStyle w:val="NormalWeb"/>
        <w:shd w:val="clear" w:color="auto" w:fill="121212"/>
        <w:spacing w:before="0" w:beforeAutospacing="0" w:after="0" w:afterAutospacing="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 xml:space="preserve">Agora que já temos uma interface habilitada e configurada, precisamos criar um usuário/senha e permitir que qualquer IP de origem na rede 172.16.20.x acesse o </w:t>
      </w:r>
      <w:r w:rsidRPr="00F1767E">
        <w:rPr>
          <w:rFonts w:ascii="Poppins Light" w:hAnsi="Poppins Light" w:cs="Poppins Light"/>
        </w:rPr>
        <w:t>firewall</w:t>
      </w:r>
      <w:r w:rsidRPr="003F7B2B">
        <w:rPr>
          <w:rFonts w:ascii="Poppins Light" w:hAnsi="Poppins Light" w:cs="Poppins Light"/>
        </w:rPr>
        <w:t xml:space="preserve"> por meio da interface mgmt utilizando o protocolo </w:t>
      </w:r>
      <w:r w:rsidR="00405447" w:rsidRPr="003F7B2B">
        <w:rPr>
          <w:rFonts w:ascii="Poppins Light" w:hAnsi="Poppins Light" w:cs="Poppins Light"/>
        </w:rPr>
        <w:t>SSH</w:t>
      </w:r>
      <w:r w:rsidRPr="003F7B2B">
        <w:rPr>
          <w:rFonts w:ascii="Poppins Light" w:hAnsi="Poppins Light" w:cs="Poppins Light"/>
        </w:rPr>
        <w:t>.</w:t>
      </w:r>
    </w:p>
    <w:p w14:paraId="6ACD5886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  <w:sz w:val="24"/>
          <w:szCs w:val="24"/>
        </w:rPr>
        <w:t>ASA(config)#username admin password cisco</w:t>
      </w:r>
    </w:p>
    <w:p w14:paraId="62CA00D1" w14:textId="77777777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  <w:sz w:val="24"/>
          <w:szCs w:val="24"/>
        </w:rPr>
        <w:t>ASA(config)#ssh 172.16.20.0 255.255.255.0 mgmt</w:t>
      </w:r>
    </w:p>
    <w:p w14:paraId="7A8E40BE" w14:textId="277EFC66" w:rsidR="000365C9" w:rsidRPr="003F7B2B" w:rsidRDefault="000365C9" w:rsidP="2F123644">
      <w:pPr>
        <w:pStyle w:val="Pr-formataoHTML"/>
        <w:shd w:val="clear" w:color="auto" w:fill="272822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  <w:sz w:val="24"/>
          <w:szCs w:val="24"/>
        </w:rPr>
        <w:t>ASA(config)#aaa authentication ssh console LOCAL</w:t>
      </w:r>
    </w:p>
    <w:p w14:paraId="3E56ABAA" w14:textId="4596505A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 xml:space="preserve">Tudo pronto. Agora que o </w:t>
      </w:r>
      <w:r w:rsidRPr="00F1767E">
        <w:rPr>
          <w:rFonts w:ascii="Poppins Light" w:hAnsi="Poppins Light" w:cs="Poppins Light"/>
        </w:rPr>
        <w:t>firewall</w:t>
      </w:r>
      <w:r w:rsidRPr="003F7B2B">
        <w:rPr>
          <w:rFonts w:ascii="Poppins Light" w:hAnsi="Poppins Light" w:cs="Poppins Light"/>
        </w:rPr>
        <w:t xml:space="preserve"> está configurado para receber o acesso remoto, vamos testar e validar tudo o que fizemos:</w:t>
      </w:r>
    </w:p>
    <w:p w14:paraId="1E046F4D" w14:textId="77777777" w:rsidR="000365C9" w:rsidRPr="00BC5A5F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Segoe UI" w:hAnsi="Segoe UI" w:cs="Segoe UI"/>
          <w:color w:val="0D0D0D" w:themeColor="text1" w:themeTint="F2"/>
        </w:rPr>
      </w:pPr>
      <w:r w:rsidRPr="2F123644">
        <w:rPr>
          <w:rFonts w:ascii="Segoe UI" w:hAnsi="Segoe UI" w:cs="Segoe UI"/>
          <w:color w:val="0D0D0D" w:themeColor="text1" w:themeTint="F2"/>
        </w:rPr>
        <w:t>Para o teste, vamos arrastar um Laptop para nossa topologia.</w:t>
      </w:r>
    </w:p>
    <w:p w14:paraId="2B2EAEF2" w14:textId="275E3DA5" w:rsidR="000365C9" w:rsidRPr="00BC5A5F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Segoe UI" w:hAnsi="Segoe UI" w:cs="Segoe UI"/>
          <w:color w:val="0D0D0D" w:themeColor="text1" w:themeTint="F2"/>
        </w:rPr>
      </w:pPr>
      <w:r>
        <w:rPr>
          <w:noProof/>
        </w:rPr>
        <w:drawing>
          <wp:inline distT="0" distB="0" distL="0" distR="0" wp14:anchorId="41DAA3DC" wp14:editId="359EFC15">
            <wp:extent cx="4905376" cy="1990725"/>
            <wp:effectExtent l="0" t="0" r="9525" b="9525"/>
            <wp:docPr id="1953668427" name="Imagem 8" descr="print da tela do packet tracer com diversos ícones, onde o destaque está sobre o item de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48D0" w14:textId="77777777" w:rsidR="000365C9" w:rsidRPr="00BC5A5F" w:rsidRDefault="000365C9" w:rsidP="2F123644">
      <w:pPr>
        <w:pStyle w:val="NormalWeb"/>
        <w:shd w:val="clear" w:color="auto" w:fill="121212"/>
        <w:spacing w:before="0" w:beforeAutospacing="0" w:after="0" w:afterAutospacing="0"/>
        <w:rPr>
          <w:rFonts w:ascii="Segoe UI" w:hAnsi="Segoe UI" w:cs="Segoe UI"/>
          <w:color w:val="0D0D0D" w:themeColor="text1" w:themeTint="F2"/>
        </w:rPr>
      </w:pPr>
      <w:r w:rsidRPr="2F123644">
        <w:rPr>
          <w:rFonts w:ascii="Segoe UI" w:hAnsi="Segoe UI" w:cs="Segoe UI"/>
          <w:color w:val="0D0D0D" w:themeColor="text1" w:themeTint="F2"/>
        </w:rPr>
        <w:t>Por meio de uma conexão com cabo direto, vamos interligar a porta FastEthernet0 do Laptop com a porta Management 1/1 do firewall:</w:t>
      </w:r>
    </w:p>
    <w:p w14:paraId="74C837AA" w14:textId="0C5C55B2" w:rsidR="000365C9" w:rsidRPr="00BC5A5F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Segoe UI" w:hAnsi="Segoe UI" w:cs="Segoe UI"/>
          <w:color w:val="0D0D0D" w:themeColor="text1" w:themeTint="F2"/>
        </w:rPr>
      </w:pPr>
      <w:r>
        <w:rPr>
          <w:noProof/>
        </w:rPr>
        <w:lastRenderedPageBreak/>
        <w:drawing>
          <wp:inline distT="0" distB="0" distL="0" distR="0" wp14:anchorId="7BCCF474" wp14:editId="474646EF">
            <wp:extent cx="3133725" cy="3095625"/>
            <wp:effectExtent l="0" t="0" r="9525" b="9525"/>
            <wp:docPr id="918759056" name="Imagem 7" descr="print da tela do packet tracer, clicando com a ferramenta de conexão de rede em cima do Laptop, mostrando que vamos utilizar a interface FastEtherne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685F" w14:textId="0AB8A30B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Segoe UI" w:hAnsi="Segoe UI" w:cs="Segoe UI"/>
        </w:rPr>
      </w:pPr>
      <w:r w:rsidRPr="00405447">
        <w:rPr>
          <w:noProof/>
        </w:rPr>
        <w:drawing>
          <wp:inline distT="0" distB="0" distL="0" distR="0" wp14:anchorId="00CAF590" wp14:editId="6520485B">
            <wp:extent cx="3343275" cy="3209925"/>
            <wp:effectExtent l="0" t="0" r="9525" b="9525"/>
            <wp:docPr id="1261131087" name="Imagem 6" descr="print da tela do packet tracer, clicando com a ferramenta de conexão de rede em cima do firewall ASA5506-X, mostrando que vamos utilizar a interface Management1/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E8D7" w14:textId="1648ED61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>Agora</w:t>
      </w:r>
      <w:r w:rsidR="00405447" w:rsidRPr="003F7B2B">
        <w:rPr>
          <w:rFonts w:ascii="Poppins Light" w:hAnsi="Poppins Light" w:cs="Poppins Light"/>
        </w:rPr>
        <w:t>,</w:t>
      </w:r>
      <w:r w:rsidRPr="003F7B2B">
        <w:rPr>
          <w:rFonts w:ascii="Poppins Light" w:hAnsi="Poppins Light" w:cs="Poppins Light"/>
        </w:rPr>
        <w:t xml:space="preserve"> vamos adicionar um IP no Laptop para que ele fique na mesma rede da interface que acabamos de configurar no </w:t>
      </w:r>
      <w:r w:rsidRPr="00F1767E">
        <w:rPr>
          <w:rFonts w:ascii="Poppins Light" w:hAnsi="Poppins Light" w:cs="Poppins Light"/>
        </w:rPr>
        <w:t>firewall</w:t>
      </w:r>
      <w:r w:rsidRPr="003F7B2B">
        <w:rPr>
          <w:rFonts w:ascii="Poppins Light" w:hAnsi="Poppins Light" w:cs="Poppins Light"/>
        </w:rPr>
        <w:t>.</w:t>
      </w:r>
    </w:p>
    <w:p w14:paraId="054D6244" w14:textId="299639B0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Poppins Light" w:hAnsi="Poppins Light" w:cs="Poppins Light"/>
          <w:color w:val="0D0D0D" w:themeColor="text1" w:themeTint="F2"/>
        </w:rPr>
      </w:pPr>
      <w:r w:rsidRPr="003F7B2B">
        <w:rPr>
          <w:rFonts w:ascii="Poppins Light" w:hAnsi="Poppins Light" w:cs="Poppins Light"/>
        </w:rPr>
        <w:t>Clicar no Laptop, Desktop e então em IP Configuration e adicionar seu endereçamento IP</w:t>
      </w:r>
      <w:r w:rsidR="00405447" w:rsidRPr="003F7B2B">
        <w:rPr>
          <w:rFonts w:ascii="Poppins Light" w:hAnsi="Poppins Light" w:cs="Poppins Light"/>
        </w:rPr>
        <w:t>.</w:t>
      </w:r>
      <w:r w:rsidRPr="003F7B2B">
        <w:rPr>
          <w:rFonts w:ascii="Poppins Light" w:hAnsi="Poppins Light" w:cs="Poppins Light"/>
          <w:color w:val="0D0D0D" w:themeColor="text1" w:themeTint="F2"/>
        </w:rPr>
        <w:t>:</w:t>
      </w:r>
    </w:p>
    <w:p w14:paraId="04BF7C3C" w14:textId="77777777" w:rsidR="000365C9" w:rsidRPr="003F7B2B" w:rsidRDefault="000365C9" w:rsidP="2F123644">
      <w:pPr>
        <w:numPr>
          <w:ilvl w:val="0"/>
          <w:numId w:val="29"/>
        </w:numPr>
        <w:shd w:val="clear" w:color="auto" w:fill="121212"/>
        <w:ind w:left="120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>IP Address: 172.16.20.2</w:t>
      </w:r>
    </w:p>
    <w:p w14:paraId="410DBFBF" w14:textId="77777777" w:rsidR="000365C9" w:rsidRPr="003F7B2B" w:rsidRDefault="000365C9" w:rsidP="2F123644">
      <w:pPr>
        <w:numPr>
          <w:ilvl w:val="0"/>
          <w:numId w:val="29"/>
        </w:numPr>
        <w:shd w:val="clear" w:color="auto" w:fill="121212"/>
        <w:ind w:left="120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lastRenderedPageBreak/>
        <w:t>Subnet Mask: 255.255.255.0</w:t>
      </w:r>
    </w:p>
    <w:p w14:paraId="4781D3D5" w14:textId="77777777" w:rsidR="000365C9" w:rsidRPr="003F7B2B" w:rsidRDefault="000365C9" w:rsidP="2F123644">
      <w:pPr>
        <w:numPr>
          <w:ilvl w:val="0"/>
          <w:numId w:val="29"/>
        </w:numPr>
        <w:shd w:val="clear" w:color="auto" w:fill="121212"/>
        <w:ind w:left="120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>Default Gateway: 172.16.20.1</w:t>
      </w:r>
    </w:p>
    <w:p w14:paraId="5AA87D3A" w14:textId="77777777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>Clicar no X para fechar a interface de configuração de IP.</w:t>
      </w:r>
    </w:p>
    <w:p w14:paraId="0CD8F4A9" w14:textId="41CEF837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Segoe UI" w:hAnsi="Segoe UI" w:cs="Segoe UI"/>
        </w:rPr>
      </w:pPr>
      <w:r w:rsidRPr="00405447">
        <w:rPr>
          <w:noProof/>
        </w:rPr>
        <w:drawing>
          <wp:inline distT="0" distB="0" distL="0" distR="0" wp14:anchorId="053B4CB0" wp14:editId="0FF196F4">
            <wp:extent cx="6120765" cy="3416935"/>
            <wp:effectExtent l="0" t="0" r="0" b="0"/>
            <wp:docPr id="152953315" name="Imagem 5" descr="print da tela do packet tracer, clicando em cima do Laptop, abrimos a aba Desktop e repousamos o mouse em cima do item IP Configuration, indicando que vamos clicar nesse ele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C205" w14:textId="134E7B76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Segoe UI" w:hAnsi="Segoe UI" w:cs="Segoe UI"/>
        </w:rPr>
      </w:pPr>
      <w:r w:rsidRPr="00405447">
        <w:rPr>
          <w:noProof/>
        </w:rPr>
        <w:drawing>
          <wp:inline distT="0" distB="0" distL="0" distR="0" wp14:anchorId="4EF9B855" wp14:editId="696005CC">
            <wp:extent cx="6120765" cy="2490470"/>
            <wp:effectExtent l="0" t="0" r="0" b="5080"/>
            <wp:docPr id="1863066253" name="Imagem 4" descr="print da tela do packet tracer, com o item IP Configuration aberto, mostrando as configurações de IP sendo: IP Address: 172.16.20.2, Subnet Mask: 255.255.255.0 e default Gateway: 172.16.2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36B8" w14:textId="3B7B1869" w:rsidR="000365C9" w:rsidRPr="003F7B2B" w:rsidRDefault="000365C9" w:rsidP="2F123644">
      <w:pPr>
        <w:pStyle w:val="NormalWeb"/>
        <w:shd w:val="clear" w:color="auto" w:fill="121212"/>
        <w:spacing w:before="0" w:beforeAutospacing="0" w:after="0" w:afterAutospacing="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>Agora só falta testar. Abrir mais uma vez o Laptop</w:t>
      </w:r>
      <w:r w:rsidR="00405447" w:rsidRPr="003F7B2B">
        <w:rPr>
          <w:rFonts w:ascii="Poppins Light" w:hAnsi="Poppins Light" w:cs="Poppins Light"/>
        </w:rPr>
        <w:t>,</w:t>
      </w:r>
      <w:r w:rsidRPr="003F7B2B">
        <w:rPr>
          <w:rFonts w:ascii="Poppins Light" w:hAnsi="Poppins Light" w:cs="Poppins Light"/>
        </w:rPr>
        <w:t xml:space="preserve"> clicando nele e depois em Desktop</w:t>
      </w:r>
      <w:r w:rsidR="00405447" w:rsidRPr="003F7B2B">
        <w:rPr>
          <w:rFonts w:ascii="Poppins Light" w:hAnsi="Poppins Light" w:cs="Poppins Light"/>
        </w:rPr>
        <w:t>,</w:t>
      </w:r>
      <w:r w:rsidRPr="003F7B2B">
        <w:rPr>
          <w:rFonts w:ascii="Poppins Light" w:hAnsi="Poppins Light" w:cs="Poppins Light"/>
        </w:rPr>
        <w:t xml:space="preserve"> e</w:t>
      </w:r>
      <w:r w:rsidR="00405447" w:rsidRPr="003F7B2B">
        <w:rPr>
          <w:rFonts w:ascii="Poppins Light" w:hAnsi="Poppins Light" w:cs="Poppins Light"/>
        </w:rPr>
        <w:t>,</w:t>
      </w:r>
      <w:r w:rsidRPr="003F7B2B">
        <w:rPr>
          <w:rFonts w:ascii="Poppins Light" w:hAnsi="Poppins Light" w:cs="Poppins Light"/>
        </w:rPr>
        <w:t xml:space="preserve"> finalmente</w:t>
      </w:r>
      <w:r w:rsidR="00405447" w:rsidRPr="003F7B2B">
        <w:rPr>
          <w:rFonts w:ascii="Poppins Light" w:hAnsi="Poppins Light" w:cs="Poppins Light"/>
        </w:rPr>
        <w:t>,</w:t>
      </w:r>
      <w:r w:rsidRPr="003F7B2B">
        <w:rPr>
          <w:rFonts w:ascii="Poppins Light" w:hAnsi="Poppins Light" w:cs="Poppins Light"/>
        </w:rPr>
        <w:t xml:space="preserve"> no aplicativo Telnet / SSH Client no Laptop.</w:t>
      </w:r>
    </w:p>
    <w:p w14:paraId="2AFE2941" w14:textId="01C00501" w:rsidR="000365C9" w:rsidRPr="00BC5A5F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Segoe UI" w:hAnsi="Segoe UI" w:cs="Segoe UI"/>
          <w:color w:val="0D0D0D" w:themeColor="text1" w:themeTint="F2"/>
        </w:rPr>
      </w:pPr>
      <w:r>
        <w:rPr>
          <w:noProof/>
        </w:rPr>
        <w:lastRenderedPageBreak/>
        <w:drawing>
          <wp:inline distT="0" distB="0" distL="0" distR="0" wp14:anchorId="5D216349" wp14:editId="72B1B11F">
            <wp:extent cx="6120765" cy="4676776"/>
            <wp:effectExtent l="0" t="0" r="0" b="9525"/>
            <wp:docPr id="952129628" name="Imagem 3" descr="print da tela do packet tracer, clicando em cima do Laptop, abrimos a aba Desktop e repousamos o mouse em cima do item Telnet / SSH Client, indicando que vamos clicar nesse ele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788E" w14:textId="77777777" w:rsidR="000365C9" w:rsidRPr="003F7B2B" w:rsidRDefault="000365C9" w:rsidP="2F123644">
      <w:pPr>
        <w:numPr>
          <w:ilvl w:val="0"/>
          <w:numId w:val="30"/>
        </w:numPr>
        <w:shd w:val="clear" w:color="auto" w:fill="121212"/>
        <w:ind w:left="120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  <w:color w:val="0D0D0D" w:themeColor="text1" w:themeTint="F2"/>
        </w:rPr>
        <w:t xml:space="preserve">Connection </w:t>
      </w:r>
      <w:r w:rsidRPr="003F7B2B">
        <w:rPr>
          <w:rFonts w:ascii="Poppins Light" w:hAnsi="Poppins Light" w:cs="Poppins Light"/>
        </w:rPr>
        <w:t>Type: SSH</w:t>
      </w:r>
    </w:p>
    <w:p w14:paraId="48FAC68A" w14:textId="77777777" w:rsidR="000365C9" w:rsidRPr="003F7B2B" w:rsidRDefault="000365C9" w:rsidP="2F123644">
      <w:pPr>
        <w:numPr>
          <w:ilvl w:val="0"/>
          <w:numId w:val="30"/>
        </w:numPr>
        <w:shd w:val="clear" w:color="auto" w:fill="121212"/>
        <w:ind w:left="1200"/>
        <w:rPr>
          <w:rFonts w:ascii="Poppins Light" w:hAnsi="Poppins Light" w:cs="Poppins Light"/>
          <w:lang w:val="en-US"/>
        </w:rPr>
      </w:pPr>
      <w:r w:rsidRPr="003F7B2B">
        <w:rPr>
          <w:rFonts w:ascii="Poppins Light" w:hAnsi="Poppins Light" w:cs="Poppins Light"/>
          <w:lang w:val="en-US"/>
        </w:rPr>
        <w:t>Host Name or (IP address): 172.16.20.1</w:t>
      </w:r>
    </w:p>
    <w:p w14:paraId="579F65C9" w14:textId="77777777" w:rsidR="000365C9" w:rsidRPr="003F7B2B" w:rsidRDefault="000365C9" w:rsidP="2F123644">
      <w:pPr>
        <w:numPr>
          <w:ilvl w:val="0"/>
          <w:numId w:val="30"/>
        </w:numPr>
        <w:shd w:val="clear" w:color="auto" w:fill="121212"/>
        <w:ind w:left="120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>Username: admin</w:t>
      </w:r>
    </w:p>
    <w:p w14:paraId="1910BF11" w14:textId="4A370703" w:rsidR="000365C9" w:rsidRPr="00BC5A5F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Segoe UI" w:hAnsi="Segoe UI" w:cs="Segoe UI"/>
          <w:color w:val="0D0D0D" w:themeColor="text1" w:themeTint="F2"/>
        </w:rPr>
      </w:pPr>
      <w:r>
        <w:rPr>
          <w:noProof/>
        </w:rPr>
        <w:drawing>
          <wp:inline distT="0" distB="0" distL="0" distR="0" wp14:anchorId="64EAD044" wp14:editId="0E07CDCB">
            <wp:extent cx="6120765" cy="2470785"/>
            <wp:effectExtent l="0" t="0" r="0" b="5715"/>
            <wp:docPr id="891563883" name="Imagem 2" descr="print da tela do packet tracer, com o item Telnet / SSH Client aberto, mostrando as opções para conectar ao firewall, sendo: Connection Type: SSH, Host Name or IP addres: 172.16.20.1 e Username: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A9FF" w14:textId="77777777" w:rsidR="000365C9" w:rsidRPr="003F7B2B" w:rsidRDefault="000365C9" w:rsidP="2F123644">
      <w:pPr>
        <w:pStyle w:val="NormalWeb"/>
        <w:shd w:val="clear" w:color="auto" w:fill="121212"/>
        <w:spacing w:before="0" w:beforeAutospacing="0" w:after="0" w:afterAutospacing="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lastRenderedPageBreak/>
        <w:t xml:space="preserve">Se tudo funcionou, você verá a resposta do </w:t>
      </w:r>
      <w:r w:rsidRPr="00F1767E">
        <w:rPr>
          <w:rFonts w:ascii="Poppins Light" w:hAnsi="Poppins Light" w:cs="Poppins Light"/>
        </w:rPr>
        <w:t>firewall</w:t>
      </w:r>
      <w:r w:rsidRPr="003F7B2B">
        <w:rPr>
          <w:rFonts w:ascii="Poppins Light" w:hAnsi="Poppins Light" w:cs="Poppins Light"/>
        </w:rPr>
        <w:t xml:space="preserve"> solicitando a senha para o usuário admin. No nosso exemplo, configuramos a senha cisco.</w:t>
      </w:r>
    </w:p>
    <w:p w14:paraId="404C65AB" w14:textId="77777777" w:rsidR="000365C9" w:rsidRPr="003F7B2B" w:rsidRDefault="000365C9" w:rsidP="2F123644">
      <w:pPr>
        <w:pStyle w:val="NormalWeb"/>
        <w:shd w:val="clear" w:color="auto" w:fill="121212"/>
        <w:spacing w:before="360" w:beforeAutospacing="0" w:after="360" w:afterAutospacing="0"/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 xml:space="preserve">Basta entrar com essa senha e pronto, temos acesso remoto ao </w:t>
      </w:r>
      <w:r w:rsidRPr="00F1767E">
        <w:rPr>
          <w:rFonts w:ascii="Poppins Light" w:hAnsi="Poppins Light" w:cs="Poppins Light"/>
        </w:rPr>
        <w:t>firewall</w:t>
      </w:r>
      <w:r w:rsidRPr="003F7B2B">
        <w:rPr>
          <w:rFonts w:ascii="Poppins Light" w:hAnsi="Poppins Light" w:cs="Poppins Light"/>
        </w:rPr>
        <w:t xml:space="preserve"> :)</w:t>
      </w:r>
    </w:p>
    <w:p w14:paraId="4DE51648" w14:textId="43D85DA8" w:rsidR="000365C9" w:rsidRPr="00BC5A5F" w:rsidRDefault="000365C9" w:rsidP="023F3209">
      <w:pPr>
        <w:pStyle w:val="NormalWeb"/>
        <w:shd w:val="clear" w:color="auto" w:fill="121212"/>
        <w:spacing w:before="360" w:beforeAutospacing="0" w:after="360" w:afterAutospacing="0"/>
        <w:rPr>
          <w:rFonts w:ascii="Segoe UI" w:hAnsi="Segoe UI" w:cs="Segoe UI"/>
          <w:color w:val="0D0D0D" w:themeColor="text1" w:themeTint="F2"/>
        </w:rPr>
      </w:pPr>
      <w:r>
        <w:rPr>
          <w:noProof/>
        </w:rPr>
        <w:drawing>
          <wp:inline distT="0" distB="0" distL="0" distR="0" wp14:anchorId="1F44BE5C" wp14:editId="4FD7D493">
            <wp:extent cx="6120765" cy="2147570"/>
            <wp:effectExtent l="0" t="0" r="0" b="5080"/>
            <wp:docPr id="762539994" name="Imagem 1" descr="print da tela do packet tracer, mostrando que a sessão SSH para o firewall foi aberta com sucesso. Na tela aparece o prompt para digitar o Password e, após isso o hostname do firewall ASA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9080" w14:textId="32957034" w:rsidR="00C2764B" w:rsidRPr="003F7B2B" w:rsidRDefault="4CE6141A" w:rsidP="00C2764B">
      <w:pPr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 xml:space="preserve">Reprodução </w:t>
      </w:r>
      <w:r w:rsidR="00863BFB" w:rsidRPr="003F7B2B">
        <w:rPr>
          <w:rFonts w:ascii="Poppins Light" w:hAnsi="Poppins Light" w:cs="Poppins Light"/>
        </w:rPr>
        <w:t>–</w:t>
      </w:r>
      <w:r w:rsidRPr="003F7B2B">
        <w:rPr>
          <w:rFonts w:ascii="Poppins Light" w:hAnsi="Poppins Light" w:cs="Poppins Light"/>
        </w:rPr>
        <w:t xml:space="preserve"> Cisco </w:t>
      </w:r>
      <w:proofErr w:type="spellStart"/>
      <w:r w:rsidRPr="003F7B2B">
        <w:rPr>
          <w:rFonts w:ascii="Poppins Light" w:hAnsi="Poppins Light" w:cs="Poppins Light"/>
        </w:rPr>
        <w:t>Packet</w:t>
      </w:r>
      <w:proofErr w:type="spellEnd"/>
      <w:r w:rsidRPr="003F7B2B">
        <w:rPr>
          <w:rFonts w:ascii="Poppins Light" w:hAnsi="Poppins Light" w:cs="Poppins Light"/>
        </w:rPr>
        <w:t xml:space="preserve"> </w:t>
      </w:r>
      <w:proofErr w:type="spellStart"/>
      <w:r w:rsidRPr="003F7B2B">
        <w:rPr>
          <w:rFonts w:ascii="Poppins Light" w:hAnsi="Poppins Light" w:cs="Poppins Light"/>
        </w:rPr>
        <w:t>Tracer</w:t>
      </w:r>
      <w:proofErr w:type="spellEnd"/>
      <w:r w:rsidRPr="003F7B2B">
        <w:rPr>
          <w:rFonts w:ascii="Poppins Light" w:hAnsi="Poppins Light" w:cs="Poppins Light"/>
        </w:rPr>
        <w:t xml:space="preserve">. </w:t>
      </w:r>
    </w:p>
    <w:p w14:paraId="7FC122EA" w14:textId="043EF67B" w:rsidR="00C2764B" w:rsidRPr="003F7B2B" w:rsidRDefault="00C2764B" w:rsidP="00C2764B">
      <w:pPr>
        <w:rPr>
          <w:rFonts w:ascii="Poppins Light" w:hAnsi="Poppins Light" w:cs="Poppins Light"/>
        </w:rPr>
      </w:pPr>
    </w:p>
    <w:p w14:paraId="41C7C34D" w14:textId="01400E2B" w:rsidR="005C53D4" w:rsidRPr="003F7B2B" w:rsidRDefault="5C8F0A91" w:rsidP="00C2764B">
      <w:pPr>
        <w:rPr>
          <w:rFonts w:ascii="Poppins Light" w:hAnsi="Poppins Light" w:cs="Poppins Light"/>
        </w:rPr>
      </w:pPr>
      <w:r w:rsidRPr="003F7B2B">
        <w:rPr>
          <w:rFonts w:ascii="Poppins Light" w:hAnsi="Poppins Light" w:cs="Poppins Light"/>
        </w:rPr>
        <w:t>Agora, escreva quais foram as suas principais facilidades e dificuldades nesse processo demonstrado durante a atividade de hoje.</w:t>
      </w:r>
    </w:p>
    <w:sectPr w:rsidR="005C53D4" w:rsidRPr="003F7B2B">
      <w:headerReference w:type="default" r:id="rId21"/>
      <w:footerReference w:type="even" r:id="rId22"/>
      <w:footerReference w:type="default" r:id="rId2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9A6EA" w14:textId="77777777" w:rsidR="00065CE5" w:rsidRDefault="00065CE5">
      <w:r>
        <w:separator/>
      </w:r>
    </w:p>
  </w:endnote>
  <w:endnote w:type="continuationSeparator" w:id="0">
    <w:p w14:paraId="3264AC53" w14:textId="77777777" w:rsidR="00065CE5" w:rsidRDefault="00065CE5">
      <w:r>
        <w:continuationSeparator/>
      </w:r>
    </w:p>
  </w:endnote>
  <w:endnote w:type="continuationNotice" w:id="1">
    <w:p w14:paraId="686E1EEA" w14:textId="77777777" w:rsidR="00065CE5" w:rsidRDefault="00065C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1C354FB0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</w:t>
            </w:r>
            <w:r w:rsidR="00AC1AB2">
              <w:rPr>
                <w:rFonts w:ascii="Poppins" w:hAnsi="Poppins" w:cs="Poppins"/>
                <w:sz w:val="20"/>
                <w:szCs w:val="20"/>
              </w:rPr>
              <w:t>7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AC1AB2">
              <w:rPr>
                <w:rFonts w:ascii="Poppins" w:hAnsi="Poppins" w:cs="Poppins"/>
                <w:sz w:val="20"/>
                <w:szCs w:val="20"/>
              </w:rPr>
              <w:t>C</w:t>
            </w:r>
            <w:r w:rsidR="00C96A8D">
              <w:rPr>
                <w:rFonts w:ascii="Poppins" w:hAnsi="Poppins" w:cs="Poppins"/>
                <w:sz w:val="20"/>
                <w:szCs w:val="20"/>
              </w:rPr>
              <w:t>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0DF555B6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C1AB2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8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C1AB2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8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2DCC2" w14:textId="77777777" w:rsidR="00065CE5" w:rsidRDefault="00065CE5">
      <w:r>
        <w:separator/>
      </w:r>
    </w:p>
  </w:footnote>
  <w:footnote w:type="continuationSeparator" w:id="0">
    <w:p w14:paraId="717F61E7" w14:textId="77777777" w:rsidR="00065CE5" w:rsidRDefault="00065CE5">
      <w:r>
        <w:continuationSeparator/>
      </w:r>
    </w:p>
  </w:footnote>
  <w:footnote w:type="continuationNotice" w:id="1">
    <w:p w14:paraId="116F7D16" w14:textId="77777777" w:rsidR="00065CE5" w:rsidRDefault="00065C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484C"/>
    <w:multiLevelType w:val="multilevel"/>
    <w:tmpl w:val="9942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6A95"/>
    <w:multiLevelType w:val="multilevel"/>
    <w:tmpl w:val="5C2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0087E"/>
    <w:multiLevelType w:val="multilevel"/>
    <w:tmpl w:val="1B4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771BF"/>
    <w:multiLevelType w:val="multilevel"/>
    <w:tmpl w:val="D6C4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273E1"/>
    <w:multiLevelType w:val="multilevel"/>
    <w:tmpl w:val="AA8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60D5E"/>
    <w:multiLevelType w:val="multilevel"/>
    <w:tmpl w:val="EA4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E30D8"/>
    <w:multiLevelType w:val="multilevel"/>
    <w:tmpl w:val="0660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87C1A"/>
    <w:multiLevelType w:val="multilevel"/>
    <w:tmpl w:val="6A7E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0A314E"/>
    <w:multiLevelType w:val="multilevel"/>
    <w:tmpl w:val="62D6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C10E03"/>
    <w:multiLevelType w:val="multilevel"/>
    <w:tmpl w:val="86E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B2EDD"/>
    <w:multiLevelType w:val="multilevel"/>
    <w:tmpl w:val="3D2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B68FC"/>
    <w:multiLevelType w:val="multilevel"/>
    <w:tmpl w:val="D72A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390A3F"/>
    <w:multiLevelType w:val="multilevel"/>
    <w:tmpl w:val="63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00418"/>
    <w:multiLevelType w:val="multilevel"/>
    <w:tmpl w:val="9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53CE9"/>
    <w:multiLevelType w:val="multilevel"/>
    <w:tmpl w:val="1280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C16A0B"/>
    <w:multiLevelType w:val="multilevel"/>
    <w:tmpl w:val="D7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D1670"/>
    <w:multiLevelType w:val="multilevel"/>
    <w:tmpl w:val="1D9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8446D"/>
    <w:multiLevelType w:val="multilevel"/>
    <w:tmpl w:val="B03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468BB"/>
    <w:multiLevelType w:val="multilevel"/>
    <w:tmpl w:val="522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5D63DA"/>
    <w:multiLevelType w:val="multilevel"/>
    <w:tmpl w:val="D99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28"/>
  </w:num>
  <w:num w:numId="4">
    <w:abstractNumId w:val="18"/>
  </w:num>
  <w:num w:numId="5">
    <w:abstractNumId w:val="9"/>
  </w:num>
  <w:num w:numId="6">
    <w:abstractNumId w:val="3"/>
  </w:num>
  <w:num w:numId="7">
    <w:abstractNumId w:val="24"/>
  </w:num>
  <w:num w:numId="8">
    <w:abstractNumId w:val="7"/>
  </w:num>
  <w:num w:numId="9">
    <w:abstractNumId w:val="23"/>
  </w:num>
  <w:num w:numId="10">
    <w:abstractNumId w:val="8"/>
  </w:num>
  <w:num w:numId="11">
    <w:abstractNumId w:val="25"/>
  </w:num>
  <w:num w:numId="12">
    <w:abstractNumId w:val="5"/>
  </w:num>
  <w:num w:numId="13">
    <w:abstractNumId w:val="27"/>
  </w:num>
  <w:num w:numId="14">
    <w:abstractNumId w:val="19"/>
  </w:num>
  <w:num w:numId="15">
    <w:abstractNumId w:val="1"/>
  </w:num>
  <w:num w:numId="16">
    <w:abstractNumId w:val="22"/>
  </w:num>
  <w:num w:numId="17">
    <w:abstractNumId w:val="29"/>
  </w:num>
  <w:num w:numId="18">
    <w:abstractNumId w:val="15"/>
  </w:num>
  <w:num w:numId="19">
    <w:abstractNumId w:val="20"/>
  </w:num>
  <w:num w:numId="20">
    <w:abstractNumId w:val="26"/>
  </w:num>
  <w:num w:numId="21">
    <w:abstractNumId w:val="6"/>
  </w:num>
  <w:num w:numId="22">
    <w:abstractNumId w:val="16"/>
  </w:num>
  <w:num w:numId="23">
    <w:abstractNumId w:val="13"/>
  </w:num>
  <w:num w:numId="24">
    <w:abstractNumId w:val="21"/>
  </w:num>
  <w:num w:numId="25">
    <w:abstractNumId w:val="12"/>
  </w:num>
  <w:num w:numId="26">
    <w:abstractNumId w:val="14"/>
  </w:num>
  <w:num w:numId="27">
    <w:abstractNumId w:val="17"/>
  </w:num>
  <w:num w:numId="28">
    <w:abstractNumId w:val="0"/>
  </w:num>
  <w:num w:numId="29">
    <w:abstractNumId w:val="2"/>
  </w:num>
  <w:num w:numId="3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365C9"/>
    <w:rsid w:val="00065CE5"/>
    <w:rsid w:val="00093C5A"/>
    <w:rsid w:val="000A0EC6"/>
    <w:rsid w:val="000A4E65"/>
    <w:rsid w:val="000B79EA"/>
    <w:rsid w:val="000C6619"/>
    <w:rsid w:val="000D2452"/>
    <w:rsid w:val="000D596E"/>
    <w:rsid w:val="000D61BD"/>
    <w:rsid w:val="000D6CEB"/>
    <w:rsid w:val="000F7DE9"/>
    <w:rsid w:val="001001A4"/>
    <w:rsid w:val="00124756"/>
    <w:rsid w:val="00131E78"/>
    <w:rsid w:val="00160195"/>
    <w:rsid w:val="001904F2"/>
    <w:rsid w:val="001A2D86"/>
    <w:rsid w:val="001A32C9"/>
    <w:rsid w:val="001C335A"/>
    <w:rsid w:val="001E281D"/>
    <w:rsid w:val="001E7BC0"/>
    <w:rsid w:val="001F63E7"/>
    <w:rsid w:val="002150A5"/>
    <w:rsid w:val="002344C7"/>
    <w:rsid w:val="0023450C"/>
    <w:rsid w:val="002372B1"/>
    <w:rsid w:val="00252F67"/>
    <w:rsid w:val="00256D8D"/>
    <w:rsid w:val="002632D3"/>
    <w:rsid w:val="00264B6B"/>
    <w:rsid w:val="002B24DB"/>
    <w:rsid w:val="002C6EC9"/>
    <w:rsid w:val="002D1A6D"/>
    <w:rsid w:val="002D51E3"/>
    <w:rsid w:val="002D6138"/>
    <w:rsid w:val="002E18AA"/>
    <w:rsid w:val="002E6314"/>
    <w:rsid w:val="003009B4"/>
    <w:rsid w:val="003031BD"/>
    <w:rsid w:val="003365AE"/>
    <w:rsid w:val="00367C72"/>
    <w:rsid w:val="00374D3F"/>
    <w:rsid w:val="00382FF5"/>
    <w:rsid w:val="003B5EED"/>
    <w:rsid w:val="003C032E"/>
    <w:rsid w:val="003D71CA"/>
    <w:rsid w:val="003F7B2B"/>
    <w:rsid w:val="00405447"/>
    <w:rsid w:val="00413351"/>
    <w:rsid w:val="00454835"/>
    <w:rsid w:val="00464B32"/>
    <w:rsid w:val="004807F1"/>
    <w:rsid w:val="00491C71"/>
    <w:rsid w:val="00493B10"/>
    <w:rsid w:val="004B66A3"/>
    <w:rsid w:val="004D07BF"/>
    <w:rsid w:val="004E713D"/>
    <w:rsid w:val="004E73B9"/>
    <w:rsid w:val="00524495"/>
    <w:rsid w:val="00524960"/>
    <w:rsid w:val="0054587F"/>
    <w:rsid w:val="005517B2"/>
    <w:rsid w:val="005611D8"/>
    <w:rsid w:val="00585F34"/>
    <w:rsid w:val="005A5A09"/>
    <w:rsid w:val="005C53D4"/>
    <w:rsid w:val="005E1E05"/>
    <w:rsid w:val="005E4165"/>
    <w:rsid w:val="005F74BB"/>
    <w:rsid w:val="0060776C"/>
    <w:rsid w:val="0063273B"/>
    <w:rsid w:val="00646214"/>
    <w:rsid w:val="00647A7F"/>
    <w:rsid w:val="006703F8"/>
    <w:rsid w:val="006761D5"/>
    <w:rsid w:val="00676B29"/>
    <w:rsid w:val="006863C6"/>
    <w:rsid w:val="00696811"/>
    <w:rsid w:val="006A0B21"/>
    <w:rsid w:val="006A6BEA"/>
    <w:rsid w:val="006B3AE9"/>
    <w:rsid w:val="006E7D5B"/>
    <w:rsid w:val="00723D5E"/>
    <w:rsid w:val="00727014"/>
    <w:rsid w:val="007671B4"/>
    <w:rsid w:val="00773A8C"/>
    <w:rsid w:val="0078262D"/>
    <w:rsid w:val="0079632D"/>
    <w:rsid w:val="007A19EC"/>
    <w:rsid w:val="007A693B"/>
    <w:rsid w:val="007B6ABF"/>
    <w:rsid w:val="00814E58"/>
    <w:rsid w:val="008164CE"/>
    <w:rsid w:val="0083474B"/>
    <w:rsid w:val="00841D59"/>
    <w:rsid w:val="00851368"/>
    <w:rsid w:val="0085229C"/>
    <w:rsid w:val="00863BFB"/>
    <w:rsid w:val="008708BF"/>
    <w:rsid w:val="00875DD6"/>
    <w:rsid w:val="008847F2"/>
    <w:rsid w:val="008925A9"/>
    <w:rsid w:val="00893132"/>
    <w:rsid w:val="00896814"/>
    <w:rsid w:val="008A031A"/>
    <w:rsid w:val="008B4C24"/>
    <w:rsid w:val="008F775A"/>
    <w:rsid w:val="009212FB"/>
    <w:rsid w:val="0092769D"/>
    <w:rsid w:val="0095446B"/>
    <w:rsid w:val="00966015"/>
    <w:rsid w:val="009B33B6"/>
    <w:rsid w:val="009E421D"/>
    <w:rsid w:val="009E4419"/>
    <w:rsid w:val="00A15FA7"/>
    <w:rsid w:val="00A55D43"/>
    <w:rsid w:val="00A82857"/>
    <w:rsid w:val="00AA60A0"/>
    <w:rsid w:val="00AA70D1"/>
    <w:rsid w:val="00AC1AB2"/>
    <w:rsid w:val="00AD78A6"/>
    <w:rsid w:val="00B014EB"/>
    <w:rsid w:val="00B05EC0"/>
    <w:rsid w:val="00B22B4D"/>
    <w:rsid w:val="00B27AE6"/>
    <w:rsid w:val="00B32D9C"/>
    <w:rsid w:val="00B45591"/>
    <w:rsid w:val="00B519A4"/>
    <w:rsid w:val="00B67711"/>
    <w:rsid w:val="00B85461"/>
    <w:rsid w:val="00BA6A76"/>
    <w:rsid w:val="00BB1C71"/>
    <w:rsid w:val="00BB6AA4"/>
    <w:rsid w:val="00BC5A5F"/>
    <w:rsid w:val="00BE4510"/>
    <w:rsid w:val="00C03D85"/>
    <w:rsid w:val="00C12E4A"/>
    <w:rsid w:val="00C2764B"/>
    <w:rsid w:val="00C42339"/>
    <w:rsid w:val="00C4723D"/>
    <w:rsid w:val="00C6070E"/>
    <w:rsid w:val="00C62CE1"/>
    <w:rsid w:val="00C745B2"/>
    <w:rsid w:val="00C96A8D"/>
    <w:rsid w:val="00CA0628"/>
    <w:rsid w:val="00CA4523"/>
    <w:rsid w:val="00CC29DE"/>
    <w:rsid w:val="00CC2A45"/>
    <w:rsid w:val="00CF76E4"/>
    <w:rsid w:val="00D03B93"/>
    <w:rsid w:val="00D0479B"/>
    <w:rsid w:val="00D059A8"/>
    <w:rsid w:val="00D05B9C"/>
    <w:rsid w:val="00D55075"/>
    <w:rsid w:val="00D553AB"/>
    <w:rsid w:val="00D61A8F"/>
    <w:rsid w:val="00DB514F"/>
    <w:rsid w:val="00DD5204"/>
    <w:rsid w:val="00DE0423"/>
    <w:rsid w:val="00DE0C0D"/>
    <w:rsid w:val="00E10D86"/>
    <w:rsid w:val="00E16974"/>
    <w:rsid w:val="00E227A8"/>
    <w:rsid w:val="00E400A6"/>
    <w:rsid w:val="00E438DC"/>
    <w:rsid w:val="00E71901"/>
    <w:rsid w:val="00E73E76"/>
    <w:rsid w:val="00E77AF3"/>
    <w:rsid w:val="00E83E6C"/>
    <w:rsid w:val="00EA3B37"/>
    <w:rsid w:val="00EF47B1"/>
    <w:rsid w:val="00EF4AFE"/>
    <w:rsid w:val="00F044D7"/>
    <w:rsid w:val="00F1767E"/>
    <w:rsid w:val="00F26F13"/>
    <w:rsid w:val="00F472E5"/>
    <w:rsid w:val="00F51E96"/>
    <w:rsid w:val="00F51FEF"/>
    <w:rsid w:val="00F52AA0"/>
    <w:rsid w:val="00F57059"/>
    <w:rsid w:val="00FB157A"/>
    <w:rsid w:val="00FB62CF"/>
    <w:rsid w:val="00FB68C7"/>
    <w:rsid w:val="00FD7F1E"/>
    <w:rsid w:val="00FF3340"/>
    <w:rsid w:val="00FF3ECB"/>
    <w:rsid w:val="023F3209"/>
    <w:rsid w:val="1588D5A0"/>
    <w:rsid w:val="296B0258"/>
    <w:rsid w:val="2F123644"/>
    <w:rsid w:val="4CE6141A"/>
    <w:rsid w:val="5C8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1889C994-2DC8-4D53-AA77-82CE0254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0365C9"/>
    <w:rPr>
      <w:i/>
      <w:iCs/>
    </w:rPr>
  </w:style>
  <w:style w:type="character" w:customStyle="1" w:styleId="hljs-selector-tag">
    <w:name w:val="hljs-selector-tag"/>
    <w:basedOn w:val="Fontepargpadro"/>
    <w:rsid w:val="000365C9"/>
  </w:style>
  <w:style w:type="character" w:customStyle="1" w:styleId="hljs-selector-id">
    <w:name w:val="hljs-selector-id"/>
    <w:basedOn w:val="Fontepargpadro"/>
    <w:rsid w:val="000365C9"/>
  </w:style>
  <w:style w:type="character" w:customStyle="1" w:styleId="hljs-selector-attr">
    <w:name w:val="hljs-selector-attr"/>
    <w:basedOn w:val="Fontepargpadro"/>
    <w:rsid w:val="000365C9"/>
  </w:style>
  <w:style w:type="character" w:customStyle="1" w:styleId="hljs-literal">
    <w:name w:val="hljs-literal"/>
    <w:basedOn w:val="Fontepargpadro"/>
    <w:rsid w:val="000365C9"/>
  </w:style>
  <w:style w:type="character" w:customStyle="1" w:styleId="language-bash">
    <w:name w:val="language-bash"/>
    <w:basedOn w:val="Fontepargpadro"/>
    <w:rsid w:val="000365C9"/>
  </w:style>
  <w:style w:type="character" w:customStyle="1" w:styleId="hljs-selector-class">
    <w:name w:val="hljs-selector-class"/>
    <w:basedOn w:val="Fontepargpadro"/>
    <w:rsid w:val="00036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04"/>
    <w:rsid w:val="00A447DD"/>
    <w:rsid w:val="00D4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99F7A459F744FAAAFCA27D6AF57F90">
    <w:name w:val="D599F7A459F744FAAAFCA27D6AF57F90"/>
    <w:rsid w:val="00D470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35</TotalTime>
  <Pages>8</Pages>
  <Words>626</Words>
  <Characters>3383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57</cp:revision>
  <cp:lastPrinted>2006-08-31T10:40:00Z</cp:lastPrinted>
  <dcterms:created xsi:type="dcterms:W3CDTF">2023-10-05T17:20:00Z</dcterms:created>
  <dcterms:modified xsi:type="dcterms:W3CDTF">2024-09-09T17:44:00Z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