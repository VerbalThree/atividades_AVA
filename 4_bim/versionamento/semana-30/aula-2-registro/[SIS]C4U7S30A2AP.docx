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01993" w14:textId="77777777" w:rsidR="0080201F" w:rsidRPr="00514123" w:rsidRDefault="22F39B99" w:rsidP="171C2135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2F39B99">
        <w:rPr>
          <w:rFonts w:ascii="Poppins" w:hAnsi="Poppins" w:cs="Poppins"/>
        </w:rPr>
        <w:t>Roteiro de Atividade Prática</w:t>
      </w:r>
    </w:p>
    <w:p w14:paraId="41A1C29E" w14:textId="77777777" w:rsidR="0080201F" w:rsidRPr="00514123" w:rsidRDefault="0080201F" w:rsidP="0080201F">
      <w:pPr>
        <w:rPr>
          <w:rFonts w:ascii="Poppins" w:hAnsi="Poppins" w:cs="Poppins"/>
        </w:rPr>
      </w:pPr>
    </w:p>
    <w:p w14:paraId="75B3F34D" w14:textId="77777777" w:rsidR="0080201F" w:rsidRPr="00514123" w:rsidRDefault="0080201F" w:rsidP="0080201F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514123">
        <w:rPr>
          <w:rFonts w:ascii="Poppins" w:hAnsi="Poppins" w:cs="Poppins"/>
          <w:b w:val="0"/>
          <w:sz w:val="24"/>
          <w:szCs w:val="16"/>
          <w:u w:val="none"/>
        </w:rPr>
        <w:t xml:space="preserve">Nome: </w:t>
      </w:r>
      <w:r w:rsidRPr="00514123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514123">
        <w:rPr>
          <w:rFonts w:ascii="Poppins" w:hAnsi="Poppins" w:cs="Poppins"/>
          <w:b w:val="0"/>
          <w:sz w:val="24"/>
          <w:szCs w:val="16"/>
          <w:u w:val="none"/>
        </w:rPr>
        <w:tab/>
        <w:t xml:space="preserve"> Turma: </w:t>
      </w:r>
      <w:r w:rsidRPr="00514123">
        <w:rPr>
          <w:rFonts w:ascii="Poppins" w:hAnsi="Poppins" w:cs="Poppins"/>
          <w:b w:val="0"/>
          <w:sz w:val="24"/>
          <w:szCs w:val="16"/>
        </w:rPr>
        <w:t xml:space="preserve">                            </w:t>
      </w:r>
      <w:r w:rsidRPr="00514123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</w:p>
    <w:p w14:paraId="1389C1E5" w14:textId="77777777" w:rsidR="0080201F" w:rsidRPr="00514123" w:rsidRDefault="0080201F" w:rsidP="0080201F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26E0177B" w14:textId="6593BC3C" w:rsidR="0080201F" w:rsidRPr="00514123" w:rsidRDefault="171C2135" w:rsidP="0080201F">
      <w:pPr>
        <w:rPr>
          <w:rFonts w:ascii="Poppins" w:hAnsi="Poppins" w:cs="Poppins"/>
          <w:b/>
          <w:bCs/>
          <w:noProof/>
          <w:sz w:val="32"/>
          <w:szCs w:val="32"/>
        </w:rPr>
      </w:pPr>
      <w:r w:rsidRPr="171C2135">
        <w:rPr>
          <w:rFonts w:ascii="Poppins" w:hAnsi="Poppins" w:cs="Poppins"/>
          <w:b/>
          <w:bCs/>
          <w:noProof/>
          <w:sz w:val="32"/>
          <w:szCs w:val="32"/>
        </w:rPr>
        <w:t>Atividad</w:t>
      </w:r>
      <w:r w:rsidR="00291E54">
        <w:rPr>
          <w:rFonts w:ascii="Poppins" w:hAnsi="Poppins" w:cs="Poppins"/>
          <w:b/>
          <w:bCs/>
          <w:noProof/>
          <w:sz w:val="32"/>
          <w:szCs w:val="32"/>
        </w:rPr>
        <w:t>e:</w:t>
      </w:r>
      <w:r w:rsidRPr="171C2135">
        <w:rPr>
          <w:rFonts w:ascii="Poppins" w:hAnsi="Poppins" w:cs="Poppins"/>
          <w:b/>
          <w:bCs/>
          <w:noProof/>
          <w:sz w:val="32"/>
          <w:szCs w:val="32"/>
        </w:rPr>
        <w:t xml:space="preserve"> Configurando </w:t>
      </w:r>
      <w:r w:rsidR="00291E54">
        <w:rPr>
          <w:rFonts w:ascii="Poppins" w:hAnsi="Poppins" w:cs="Poppins"/>
          <w:b/>
          <w:bCs/>
          <w:noProof/>
          <w:sz w:val="32"/>
          <w:szCs w:val="32"/>
        </w:rPr>
        <w:t>t</w:t>
      </w:r>
      <w:r w:rsidRPr="171C2135">
        <w:rPr>
          <w:rFonts w:ascii="Poppins" w:hAnsi="Poppins" w:cs="Poppins"/>
          <w:b/>
          <w:bCs/>
          <w:noProof/>
          <w:sz w:val="32"/>
          <w:szCs w:val="32"/>
        </w:rPr>
        <w:t xml:space="preserve">estes </w:t>
      </w:r>
      <w:r w:rsidR="00291E54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Pr="171C2135">
        <w:rPr>
          <w:rFonts w:ascii="Poppins" w:hAnsi="Poppins" w:cs="Poppins"/>
          <w:b/>
          <w:bCs/>
          <w:noProof/>
          <w:sz w:val="32"/>
          <w:szCs w:val="32"/>
        </w:rPr>
        <w:t xml:space="preserve">utomatizados no </w:t>
      </w:r>
      <w:r w:rsidR="00291E54" w:rsidRPr="000E2EA3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Pr="000E2EA3">
        <w:rPr>
          <w:rFonts w:ascii="Poppins" w:hAnsi="Poppins" w:cs="Poppins"/>
          <w:b/>
          <w:bCs/>
          <w:noProof/>
          <w:sz w:val="32"/>
          <w:szCs w:val="32"/>
        </w:rPr>
        <w:t>ipeline</w:t>
      </w:r>
    </w:p>
    <w:p w14:paraId="7DF18061" w14:textId="77777777" w:rsidR="0080201F" w:rsidRPr="00514123" w:rsidRDefault="0080201F" w:rsidP="0080201F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A806C6E" w14:textId="6FA92F66" w:rsidR="00B17F99" w:rsidRPr="00514123" w:rsidRDefault="00B17F99" w:rsidP="00B17F99">
      <w:p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b/>
          <w:bCs/>
          <w:noProof/>
        </w:rPr>
        <w:t xml:space="preserve">Tempo </w:t>
      </w:r>
      <w:r w:rsidR="00291E54">
        <w:rPr>
          <w:rFonts w:ascii="Poppins" w:hAnsi="Poppins" w:cs="Poppins"/>
          <w:b/>
          <w:bCs/>
          <w:noProof/>
        </w:rPr>
        <w:t>e</w:t>
      </w:r>
      <w:r w:rsidRPr="00514123">
        <w:rPr>
          <w:rFonts w:ascii="Poppins" w:hAnsi="Poppins" w:cs="Poppins"/>
          <w:b/>
          <w:bCs/>
          <w:noProof/>
        </w:rPr>
        <w:t>stimado:</w:t>
      </w:r>
      <w:r w:rsidRPr="00514123">
        <w:rPr>
          <w:rFonts w:ascii="Poppins" w:hAnsi="Poppins" w:cs="Poppins"/>
          <w:noProof/>
        </w:rPr>
        <w:t xml:space="preserve"> 35 minutos.</w:t>
      </w:r>
    </w:p>
    <w:p w14:paraId="4BCC7B49" w14:textId="77777777" w:rsidR="00B17F99" w:rsidRPr="00514123" w:rsidRDefault="00B17F99" w:rsidP="00B17F99">
      <w:pPr>
        <w:rPr>
          <w:rFonts w:ascii="Poppins" w:hAnsi="Poppins" w:cs="Poppins"/>
          <w:noProof/>
        </w:rPr>
      </w:pPr>
    </w:p>
    <w:p w14:paraId="7EA26E01" w14:textId="202E016D" w:rsidR="00B17F99" w:rsidRPr="00514123" w:rsidRDefault="00B17F99" w:rsidP="00B17F99">
      <w:pPr>
        <w:rPr>
          <w:rFonts w:ascii="Poppins" w:hAnsi="Poppins" w:cs="Poppins"/>
          <w:b/>
          <w:bCs/>
          <w:noProof/>
        </w:rPr>
      </w:pPr>
      <w:r w:rsidRPr="00514123">
        <w:rPr>
          <w:rFonts w:ascii="Poppins" w:hAnsi="Poppins" w:cs="Poppins"/>
          <w:b/>
          <w:bCs/>
          <w:noProof/>
        </w:rPr>
        <w:t>Lista de materiais</w:t>
      </w:r>
      <w:r w:rsidR="00291E54">
        <w:rPr>
          <w:rFonts w:ascii="Poppins" w:hAnsi="Poppins" w:cs="Poppins"/>
          <w:b/>
          <w:bCs/>
          <w:noProof/>
        </w:rPr>
        <w:t>:</w:t>
      </w:r>
    </w:p>
    <w:p w14:paraId="4F7B32C5" w14:textId="488C4195" w:rsidR="008D3209" w:rsidRPr="00587F91" w:rsidRDefault="008D3209" w:rsidP="008D320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587F91">
        <w:rPr>
          <w:rFonts w:ascii="Poppins" w:hAnsi="Poppins" w:cs="Poppins"/>
          <w:noProof/>
        </w:rPr>
        <w:t xml:space="preserve">Computador com </w:t>
      </w:r>
      <w:r w:rsidR="00291E54">
        <w:rPr>
          <w:rFonts w:ascii="Poppins" w:hAnsi="Poppins" w:cs="Poppins"/>
          <w:noProof/>
        </w:rPr>
        <w:t>i</w:t>
      </w:r>
      <w:r w:rsidRPr="00587F91">
        <w:rPr>
          <w:rFonts w:ascii="Poppins" w:hAnsi="Poppins" w:cs="Poppins"/>
          <w:noProof/>
        </w:rPr>
        <w:t>nternet</w:t>
      </w:r>
      <w:r w:rsidR="00291E54">
        <w:rPr>
          <w:rFonts w:ascii="Poppins" w:hAnsi="Poppins" w:cs="Poppins"/>
          <w:noProof/>
        </w:rPr>
        <w:t>;</w:t>
      </w:r>
    </w:p>
    <w:p w14:paraId="44578D9A" w14:textId="2331F1FF" w:rsidR="008D3209" w:rsidRPr="00174595" w:rsidRDefault="008D3209" w:rsidP="008D320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174595">
        <w:rPr>
          <w:rFonts w:ascii="Poppins" w:hAnsi="Poppins" w:cs="Poppins"/>
          <w:noProof/>
          <w:lang w:val="en-US"/>
        </w:rPr>
        <w:t>Caderno ou folhas de sulfite</w:t>
      </w:r>
      <w:r w:rsidR="00291E54">
        <w:rPr>
          <w:rFonts w:ascii="Poppins" w:hAnsi="Poppins" w:cs="Poppins"/>
          <w:noProof/>
          <w:lang w:val="en-US"/>
        </w:rPr>
        <w:t>;</w:t>
      </w:r>
      <w:r w:rsidRPr="00174595">
        <w:rPr>
          <w:noProof/>
          <w:lang w:val="en-US"/>
        </w:rPr>
        <w:t>​</w:t>
      </w:r>
    </w:p>
    <w:p w14:paraId="6DE02535" w14:textId="0F113C12" w:rsidR="008D3209" w:rsidRPr="00174595" w:rsidRDefault="008D3209" w:rsidP="008D320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174595">
        <w:rPr>
          <w:rFonts w:ascii="Poppins" w:hAnsi="Poppins" w:cs="Poppins"/>
          <w:noProof/>
          <w:lang w:val="en-US"/>
        </w:rPr>
        <w:t>Caneta para anotação</w:t>
      </w:r>
      <w:r w:rsidR="00291E54">
        <w:rPr>
          <w:rFonts w:ascii="Poppins" w:hAnsi="Poppins" w:cs="Poppins"/>
          <w:noProof/>
          <w:lang w:val="en-US"/>
        </w:rPr>
        <w:t>.</w:t>
      </w:r>
      <w:r w:rsidRPr="00174595">
        <w:rPr>
          <w:noProof/>
          <w:lang w:val="en-US"/>
        </w:rPr>
        <w:t>​</w:t>
      </w:r>
    </w:p>
    <w:p w14:paraId="2758F374" w14:textId="77777777" w:rsidR="00B17F99" w:rsidRPr="00514123" w:rsidRDefault="00B17F99" w:rsidP="0080201F">
      <w:pPr>
        <w:rPr>
          <w:rFonts w:ascii="Poppins" w:hAnsi="Poppins" w:cs="Poppins"/>
          <w:b/>
          <w:bCs/>
          <w:noProof/>
        </w:rPr>
      </w:pPr>
    </w:p>
    <w:p w14:paraId="1BFF3FD6" w14:textId="77777777" w:rsidR="00514123" w:rsidRPr="00514123" w:rsidRDefault="0080201F" w:rsidP="0080201F">
      <w:p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b/>
          <w:bCs/>
          <w:noProof/>
        </w:rPr>
        <w:t>Objetivo</w:t>
      </w:r>
      <w:r w:rsidRPr="000E2EA3">
        <w:rPr>
          <w:rFonts w:ascii="Poppins" w:hAnsi="Poppins" w:cs="Poppins"/>
          <w:b/>
          <w:bCs/>
          <w:noProof/>
        </w:rPr>
        <w:t xml:space="preserve">: </w:t>
      </w:r>
    </w:p>
    <w:p w14:paraId="34D6FA02" w14:textId="0630DF9D" w:rsidR="0080201F" w:rsidRPr="00514123" w:rsidRDefault="0080201F" w:rsidP="0080201F">
      <w:p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t xml:space="preserve">Configurar um conjunto de testes automatizados que serão executados a cada </w:t>
      </w:r>
      <w:r w:rsidRPr="00AD4866">
        <w:rPr>
          <w:rFonts w:ascii="Poppins" w:hAnsi="Poppins" w:cs="Poppins"/>
          <w:i/>
          <w:iCs/>
          <w:noProof/>
        </w:rPr>
        <w:t>push</w:t>
      </w:r>
      <w:r w:rsidRPr="00514123">
        <w:rPr>
          <w:rFonts w:ascii="Poppins" w:hAnsi="Poppins" w:cs="Poppins"/>
          <w:noProof/>
        </w:rPr>
        <w:t xml:space="preserve"> no repositório.</w:t>
      </w:r>
    </w:p>
    <w:p w14:paraId="0FE96258" w14:textId="77777777" w:rsidR="00514123" w:rsidRPr="00514123" w:rsidRDefault="00514123" w:rsidP="0080201F">
      <w:pPr>
        <w:rPr>
          <w:rFonts w:ascii="Poppins" w:hAnsi="Poppins" w:cs="Poppins"/>
          <w:noProof/>
        </w:rPr>
      </w:pPr>
    </w:p>
    <w:p w14:paraId="34CF5016" w14:textId="002096F0" w:rsidR="00514123" w:rsidRPr="00514123" w:rsidRDefault="00D57269" w:rsidP="0080201F">
      <w:pPr>
        <w:rPr>
          <w:rFonts w:ascii="Poppins" w:hAnsi="Poppins" w:cs="Poppins"/>
          <w:b/>
          <w:bCs/>
          <w:noProof/>
        </w:rPr>
      </w:pPr>
      <w:r w:rsidRPr="00D57269">
        <w:rPr>
          <w:rFonts w:ascii="Poppins" w:hAnsi="Poppins" w:cs="Poppins"/>
          <w:b/>
          <w:bCs/>
          <w:noProof/>
        </w:rPr>
        <w:t>Enunciado:</w:t>
      </w:r>
      <w:r w:rsidR="00514123" w:rsidRPr="00514123">
        <w:rPr>
          <w:rFonts w:ascii="Poppins" w:hAnsi="Poppins" w:cs="Poppins"/>
          <w:b/>
          <w:bCs/>
          <w:noProof/>
        </w:rPr>
        <w:t xml:space="preserve"> </w:t>
      </w:r>
    </w:p>
    <w:p w14:paraId="041EE292" w14:textId="64CE7445" w:rsidR="00514123" w:rsidRDefault="0080201F" w:rsidP="0080201F">
      <w:p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t xml:space="preserve">Agora que o Jenkins está integrado ao seu repositório GitHub, você precisa configurar testes automatizados que serão executados a cada </w:t>
      </w:r>
      <w:r w:rsidRPr="000E2EA3">
        <w:rPr>
          <w:rFonts w:ascii="Poppins" w:hAnsi="Poppins" w:cs="Poppins"/>
          <w:i/>
          <w:iCs/>
          <w:noProof/>
        </w:rPr>
        <w:t>push</w:t>
      </w:r>
      <w:r w:rsidRPr="00514123">
        <w:rPr>
          <w:rFonts w:ascii="Poppins" w:hAnsi="Poppins" w:cs="Poppins"/>
          <w:noProof/>
        </w:rPr>
        <w:t xml:space="preserve">. </w:t>
      </w:r>
      <w:r w:rsidR="00D94B7D" w:rsidRPr="00D94B7D">
        <w:rPr>
          <w:rFonts w:ascii="Poppins" w:hAnsi="Poppins" w:cs="Poppins"/>
          <w:noProof/>
        </w:rPr>
        <w:t>Para isso, você utilizará uma aplicação simples em Python, que servirá como base para os testes automatizados.</w:t>
      </w:r>
    </w:p>
    <w:p w14:paraId="04FFB159" w14:textId="77777777" w:rsidR="00D94B7D" w:rsidRDefault="00D94B7D" w:rsidP="0080201F">
      <w:pPr>
        <w:rPr>
          <w:rFonts w:ascii="Poppins" w:hAnsi="Poppins" w:cs="Poppins"/>
          <w:noProof/>
        </w:rPr>
      </w:pPr>
    </w:p>
    <w:p w14:paraId="13E183CE" w14:textId="40BAD1F9" w:rsidR="00D94B7D" w:rsidRPr="00D94B7D" w:rsidRDefault="00D94B7D" w:rsidP="0080201F">
      <w:pPr>
        <w:rPr>
          <w:rFonts w:ascii="Poppins" w:hAnsi="Poppins" w:cs="Poppins"/>
          <w:b/>
          <w:bCs/>
          <w:noProof/>
        </w:rPr>
      </w:pPr>
      <w:r w:rsidRPr="00D94B7D">
        <w:rPr>
          <w:rFonts w:ascii="Poppins" w:hAnsi="Poppins" w:cs="Poppins"/>
          <w:b/>
          <w:bCs/>
          <w:noProof/>
        </w:rPr>
        <w:t>Passo a passo:</w:t>
      </w:r>
    </w:p>
    <w:p w14:paraId="1DF59FDC" w14:textId="3FBADC4C" w:rsidR="00D94B7D" w:rsidRPr="00514123" w:rsidRDefault="00D94B7D" w:rsidP="0080201F">
      <w:pPr>
        <w:rPr>
          <w:rFonts w:ascii="Poppins" w:hAnsi="Poppins" w:cs="Poppins"/>
          <w:noProof/>
        </w:rPr>
      </w:pPr>
      <w:r w:rsidRPr="00D94B7D">
        <w:rPr>
          <w:rFonts w:ascii="Poppins" w:hAnsi="Poppins" w:cs="Poppins"/>
          <w:noProof/>
        </w:rPr>
        <w:t>A seguir, as etapas para configurar os testes automatizados no pipeline:</w:t>
      </w:r>
    </w:p>
    <w:p w14:paraId="324F5466" w14:textId="77777777" w:rsidR="00D94B7D" w:rsidRDefault="00D94B7D" w:rsidP="00514123">
      <w:pPr>
        <w:rPr>
          <w:rFonts w:ascii="Poppins" w:hAnsi="Poppins" w:cs="Poppins"/>
          <w:b/>
          <w:bCs/>
          <w:noProof/>
        </w:rPr>
      </w:pPr>
    </w:p>
    <w:p w14:paraId="75F4961D" w14:textId="638B7A98" w:rsidR="00514123" w:rsidRDefault="00514123" w:rsidP="00514123">
      <w:pPr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1.</w:t>
      </w:r>
      <w:r w:rsidR="001070E2">
        <w:rPr>
          <w:rFonts w:ascii="Poppins" w:hAnsi="Poppins" w:cs="Poppins"/>
          <w:b/>
          <w:bCs/>
          <w:noProof/>
        </w:rPr>
        <w:t xml:space="preserve"> </w:t>
      </w:r>
      <w:r w:rsidRPr="00514123">
        <w:rPr>
          <w:rFonts w:ascii="Poppins" w:hAnsi="Poppins" w:cs="Poppins"/>
          <w:b/>
          <w:bCs/>
          <w:noProof/>
        </w:rPr>
        <w:t xml:space="preserve">Adicionar um </w:t>
      </w:r>
      <w:r w:rsidR="00291E54">
        <w:rPr>
          <w:rFonts w:ascii="Poppins" w:hAnsi="Poppins" w:cs="Poppins"/>
          <w:b/>
          <w:bCs/>
          <w:noProof/>
        </w:rPr>
        <w:t>a</w:t>
      </w:r>
      <w:r w:rsidRPr="00514123">
        <w:rPr>
          <w:rFonts w:ascii="Poppins" w:hAnsi="Poppins" w:cs="Poppins"/>
          <w:b/>
          <w:bCs/>
          <w:noProof/>
        </w:rPr>
        <w:t xml:space="preserve">rquivo de </w:t>
      </w:r>
      <w:r w:rsidR="00291E54">
        <w:rPr>
          <w:rFonts w:ascii="Poppins" w:hAnsi="Poppins" w:cs="Poppins"/>
          <w:b/>
          <w:bCs/>
          <w:noProof/>
        </w:rPr>
        <w:t>t</w:t>
      </w:r>
      <w:r w:rsidRPr="00514123">
        <w:rPr>
          <w:rFonts w:ascii="Poppins" w:hAnsi="Poppins" w:cs="Poppins"/>
          <w:b/>
          <w:bCs/>
          <w:noProof/>
        </w:rPr>
        <w:t xml:space="preserve">este no </w:t>
      </w:r>
      <w:r w:rsidR="00291E54">
        <w:rPr>
          <w:rFonts w:ascii="Poppins" w:hAnsi="Poppins" w:cs="Poppins"/>
          <w:b/>
          <w:bCs/>
          <w:noProof/>
        </w:rPr>
        <w:t>r</w:t>
      </w:r>
      <w:r w:rsidRPr="00514123">
        <w:rPr>
          <w:rFonts w:ascii="Poppins" w:hAnsi="Poppins" w:cs="Poppins"/>
          <w:b/>
          <w:bCs/>
          <w:noProof/>
        </w:rPr>
        <w:t>epositório:</w:t>
      </w:r>
    </w:p>
    <w:p w14:paraId="19A42031" w14:textId="77777777" w:rsidR="00514123" w:rsidRPr="00514123" w:rsidRDefault="00514123" w:rsidP="00514123">
      <w:pPr>
        <w:rPr>
          <w:rFonts w:ascii="Poppins" w:hAnsi="Poppins" w:cs="Poppins"/>
          <w:noProof/>
        </w:rPr>
      </w:pPr>
    </w:p>
    <w:p w14:paraId="432FD0D1" w14:textId="2312C64B" w:rsidR="00514123" w:rsidRPr="00514123" w:rsidRDefault="00514123" w:rsidP="00514123">
      <w:pPr>
        <w:numPr>
          <w:ilvl w:val="0"/>
          <w:numId w:val="30"/>
        </w:num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t xml:space="preserve">Crie um diretório chamado </w:t>
      </w:r>
      <w:r w:rsidR="00291E54">
        <w:rPr>
          <w:rFonts w:ascii="Poppins" w:hAnsi="Poppins" w:cs="Poppins"/>
          <w:noProof/>
        </w:rPr>
        <w:t>“</w:t>
      </w:r>
      <w:r w:rsidRPr="00514123">
        <w:rPr>
          <w:rFonts w:ascii="Poppins" w:hAnsi="Poppins" w:cs="Poppins"/>
          <w:noProof/>
        </w:rPr>
        <w:t>tests</w:t>
      </w:r>
      <w:r w:rsidR="00291E54">
        <w:rPr>
          <w:rFonts w:ascii="Poppins" w:hAnsi="Poppins" w:cs="Poppins"/>
          <w:noProof/>
        </w:rPr>
        <w:t>”</w:t>
      </w:r>
      <w:r w:rsidRPr="00514123">
        <w:rPr>
          <w:rFonts w:ascii="Poppins" w:hAnsi="Poppins" w:cs="Poppins"/>
          <w:noProof/>
        </w:rPr>
        <w:t xml:space="preserve"> no repositório.</w:t>
      </w:r>
    </w:p>
    <w:p w14:paraId="1C6ACC8D" w14:textId="77777777" w:rsidR="00514123" w:rsidRDefault="00514123" w:rsidP="00514123">
      <w:pPr>
        <w:numPr>
          <w:ilvl w:val="0"/>
          <w:numId w:val="30"/>
        </w:num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t>Adicione um arquivo test_app.py com o seguinte conteúdo:</w:t>
      </w:r>
    </w:p>
    <w:p w14:paraId="786A24EF" w14:textId="77777777" w:rsidR="005607C2" w:rsidRDefault="005607C2" w:rsidP="005607C2">
      <w:pPr>
        <w:rPr>
          <w:rFonts w:ascii="Poppins" w:hAnsi="Poppins" w:cs="Poppins"/>
          <w:noProof/>
        </w:rPr>
      </w:pPr>
    </w:p>
    <w:p w14:paraId="003B3DF7" w14:textId="77777777" w:rsidR="005607C2" w:rsidRDefault="005607C2" w:rsidP="005607C2">
      <w:pPr>
        <w:rPr>
          <w:rFonts w:ascii="Poppins" w:hAnsi="Poppins" w:cs="Poppins"/>
          <w:noProof/>
        </w:rPr>
      </w:pPr>
    </w:p>
    <w:p w14:paraId="17D63AA1" w14:textId="77777777" w:rsidR="005607C2" w:rsidRDefault="005607C2" w:rsidP="005607C2">
      <w:pPr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07C2" w14:paraId="4D377168" w14:textId="77777777" w:rsidTr="005607C2">
        <w:tc>
          <w:tcPr>
            <w:tcW w:w="9629" w:type="dxa"/>
            <w:shd w:val="clear" w:color="auto" w:fill="000000" w:themeFill="text1"/>
          </w:tcPr>
          <w:p w14:paraId="77D1584A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  <w:p w14:paraId="3219FCB3" w14:textId="641AEBB5" w:rsidR="005607C2" w:rsidRPr="005607C2" w:rsidRDefault="005607C2" w:rsidP="005607C2">
            <w:pPr>
              <w:rPr>
                <w:rFonts w:ascii="Poppins" w:hAnsi="Poppins" w:cs="Poppins"/>
                <w:noProof/>
              </w:rPr>
            </w:pPr>
            <w:r w:rsidRPr="005607C2">
              <w:rPr>
                <w:rFonts w:ascii="Poppins" w:hAnsi="Poppins" w:cs="Poppins"/>
                <w:noProof/>
              </w:rPr>
              <w:t>def test_example():</w:t>
            </w:r>
          </w:p>
          <w:p w14:paraId="2A0024CA" w14:textId="77777777" w:rsidR="005607C2" w:rsidRPr="005607C2" w:rsidRDefault="005607C2" w:rsidP="005607C2">
            <w:pPr>
              <w:rPr>
                <w:rFonts w:ascii="Poppins" w:hAnsi="Poppins" w:cs="Poppins"/>
                <w:noProof/>
              </w:rPr>
            </w:pPr>
            <w:r w:rsidRPr="005607C2">
              <w:rPr>
                <w:rFonts w:ascii="Poppins" w:hAnsi="Poppins" w:cs="Poppins"/>
                <w:noProof/>
              </w:rPr>
              <w:lastRenderedPageBreak/>
              <w:t>assert 1 + 1 == 2</w:t>
            </w:r>
          </w:p>
          <w:p w14:paraId="395D594B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</w:tc>
      </w:tr>
    </w:tbl>
    <w:p w14:paraId="1501055F" w14:textId="77777777" w:rsidR="005607C2" w:rsidRPr="00514123" w:rsidRDefault="005607C2" w:rsidP="005607C2">
      <w:pPr>
        <w:rPr>
          <w:rFonts w:ascii="Poppins" w:hAnsi="Poppins" w:cs="Poppins"/>
          <w:noProof/>
        </w:rPr>
      </w:pPr>
    </w:p>
    <w:p w14:paraId="0C1DCE0F" w14:textId="6A55A2C8" w:rsidR="00514123" w:rsidRDefault="00514123" w:rsidP="00514123">
      <w:pPr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2. </w:t>
      </w:r>
      <w:r w:rsidRPr="00514123">
        <w:rPr>
          <w:rFonts w:ascii="Poppins" w:hAnsi="Poppins" w:cs="Poppins"/>
          <w:b/>
          <w:bCs/>
          <w:noProof/>
        </w:rPr>
        <w:t xml:space="preserve">Instalar </w:t>
      </w:r>
      <w:r w:rsidR="00291E54">
        <w:rPr>
          <w:rFonts w:ascii="Poppins" w:hAnsi="Poppins" w:cs="Poppins"/>
          <w:b/>
          <w:bCs/>
          <w:noProof/>
        </w:rPr>
        <w:t>d</w:t>
      </w:r>
      <w:r w:rsidRPr="00514123">
        <w:rPr>
          <w:rFonts w:ascii="Poppins" w:hAnsi="Poppins" w:cs="Poppins"/>
          <w:b/>
          <w:bCs/>
          <w:noProof/>
        </w:rPr>
        <w:t xml:space="preserve">ependências de </w:t>
      </w:r>
      <w:r w:rsidR="00291E54">
        <w:rPr>
          <w:rFonts w:ascii="Poppins" w:hAnsi="Poppins" w:cs="Poppins"/>
          <w:b/>
          <w:bCs/>
          <w:noProof/>
        </w:rPr>
        <w:t>t</w:t>
      </w:r>
      <w:r w:rsidRPr="00514123">
        <w:rPr>
          <w:rFonts w:ascii="Poppins" w:hAnsi="Poppins" w:cs="Poppins"/>
          <w:b/>
          <w:bCs/>
          <w:noProof/>
        </w:rPr>
        <w:t>este:</w:t>
      </w:r>
    </w:p>
    <w:p w14:paraId="70C7B692" w14:textId="77777777" w:rsidR="00514123" w:rsidRPr="00514123" w:rsidRDefault="00514123" w:rsidP="00514123">
      <w:pPr>
        <w:rPr>
          <w:rFonts w:ascii="Poppins" w:hAnsi="Poppins" w:cs="Poppins"/>
          <w:b/>
          <w:bCs/>
          <w:noProof/>
        </w:rPr>
      </w:pPr>
    </w:p>
    <w:p w14:paraId="6E76C9E6" w14:textId="01D37500" w:rsidR="00514123" w:rsidRDefault="00514123" w:rsidP="00514123">
      <w:pPr>
        <w:numPr>
          <w:ilvl w:val="0"/>
          <w:numId w:val="31"/>
        </w:num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t xml:space="preserve">Adicione um arquivo requirements.txt no repositório com a dependência </w:t>
      </w:r>
      <w:r w:rsidRPr="000E2EA3">
        <w:rPr>
          <w:rFonts w:ascii="Poppins" w:hAnsi="Poppins" w:cs="Poppins"/>
          <w:i/>
          <w:iCs/>
          <w:noProof/>
        </w:rPr>
        <w:t>pytest</w:t>
      </w:r>
      <w:r w:rsidR="00291E54">
        <w:rPr>
          <w:rFonts w:ascii="Poppins" w:hAnsi="Poppins" w:cs="Poppins"/>
          <w:noProof/>
        </w:rPr>
        <w:t>.</w:t>
      </w:r>
    </w:p>
    <w:p w14:paraId="52973580" w14:textId="77777777" w:rsidR="005607C2" w:rsidRDefault="005607C2" w:rsidP="005607C2">
      <w:pPr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07C2" w14:paraId="67ADC557" w14:textId="77777777" w:rsidTr="005607C2">
        <w:tc>
          <w:tcPr>
            <w:tcW w:w="9629" w:type="dxa"/>
            <w:shd w:val="clear" w:color="auto" w:fill="000000" w:themeFill="text1"/>
          </w:tcPr>
          <w:p w14:paraId="277232A9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  <w:p w14:paraId="72A7F434" w14:textId="2E59006D" w:rsidR="005607C2" w:rsidRPr="005607C2" w:rsidRDefault="005607C2" w:rsidP="005607C2">
            <w:pPr>
              <w:rPr>
                <w:rFonts w:ascii="Poppins" w:hAnsi="Poppins" w:cs="Poppins"/>
                <w:noProof/>
              </w:rPr>
            </w:pPr>
            <w:r w:rsidRPr="005607C2">
              <w:rPr>
                <w:rFonts w:ascii="Poppins" w:hAnsi="Poppins" w:cs="Poppins"/>
                <w:noProof/>
              </w:rPr>
              <w:t>pytest</w:t>
            </w:r>
          </w:p>
          <w:p w14:paraId="463483B6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</w:tc>
      </w:tr>
    </w:tbl>
    <w:p w14:paraId="3B8A2E81" w14:textId="77777777" w:rsidR="005607C2" w:rsidRPr="00514123" w:rsidRDefault="005607C2" w:rsidP="005607C2">
      <w:pPr>
        <w:rPr>
          <w:rFonts w:ascii="Poppins" w:hAnsi="Poppins" w:cs="Poppins"/>
          <w:noProof/>
        </w:rPr>
      </w:pPr>
    </w:p>
    <w:p w14:paraId="281251A3" w14:textId="77777777" w:rsidR="0080201F" w:rsidRPr="00514123" w:rsidRDefault="0080201F" w:rsidP="0080201F">
      <w:pPr>
        <w:rPr>
          <w:rFonts w:ascii="Poppins" w:hAnsi="Poppins" w:cs="Poppins"/>
          <w:b/>
          <w:bCs/>
          <w:noProof/>
        </w:rPr>
      </w:pPr>
    </w:p>
    <w:p w14:paraId="407E6360" w14:textId="654100DE" w:rsidR="00514123" w:rsidRDefault="00514123" w:rsidP="00514123">
      <w:pPr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3. </w:t>
      </w:r>
      <w:r w:rsidRPr="00514123">
        <w:rPr>
          <w:rFonts w:ascii="Poppins" w:hAnsi="Poppins" w:cs="Poppins"/>
          <w:b/>
          <w:bCs/>
          <w:noProof/>
        </w:rPr>
        <w:t xml:space="preserve">Configurar o </w:t>
      </w:r>
      <w:r w:rsidR="00291E54" w:rsidRPr="000E2EA3">
        <w:rPr>
          <w:rFonts w:ascii="Poppins" w:hAnsi="Poppins" w:cs="Poppins"/>
          <w:b/>
          <w:bCs/>
          <w:i/>
          <w:iCs/>
          <w:noProof/>
        </w:rPr>
        <w:t>j</w:t>
      </w:r>
      <w:r w:rsidRPr="000E2EA3">
        <w:rPr>
          <w:rFonts w:ascii="Poppins" w:hAnsi="Poppins" w:cs="Poppins"/>
          <w:b/>
          <w:bCs/>
          <w:i/>
          <w:iCs/>
          <w:noProof/>
        </w:rPr>
        <w:t>ob</w:t>
      </w:r>
      <w:r w:rsidRPr="00514123">
        <w:rPr>
          <w:rFonts w:ascii="Poppins" w:hAnsi="Poppins" w:cs="Poppins"/>
          <w:b/>
          <w:bCs/>
          <w:noProof/>
        </w:rPr>
        <w:t xml:space="preserve"> no Jenkins para </w:t>
      </w:r>
      <w:r w:rsidR="00291E54">
        <w:rPr>
          <w:rFonts w:ascii="Poppins" w:hAnsi="Poppins" w:cs="Poppins"/>
          <w:b/>
          <w:bCs/>
          <w:noProof/>
        </w:rPr>
        <w:t>e</w:t>
      </w:r>
      <w:r w:rsidRPr="00514123">
        <w:rPr>
          <w:rFonts w:ascii="Poppins" w:hAnsi="Poppins" w:cs="Poppins"/>
          <w:b/>
          <w:bCs/>
          <w:noProof/>
        </w:rPr>
        <w:t xml:space="preserve">xecutar os </w:t>
      </w:r>
      <w:r w:rsidR="00291E54">
        <w:rPr>
          <w:rFonts w:ascii="Poppins" w:hAnsi="Poppins" w:cs="Poppins"/>
          <w:b/>
          <w:bCs/>
          <w:noProof/>
        </w:rPr>
        <w:t>t</w:t>
      </w:r>
      <w:r w:rsidRPr="00514123">
        <w:rPr>
          <w:rFonts w:ascii="Poppins" w:hAnsi="Poppins" w:cs="Poppins"/>
          <w:b/>
          <w:bCs/>
          <w:noProof/>
        </w:rPr>
        <w:t>estes:</w:t>
      </w:r>
    </w:p>
    <w:p w14:paraId="1BA09063" w14:textId="77777777" w:rsidR="00514123" w:rsidRPr="00514123" w:rsidRDefault="00514123" w:rsidP="00514123">
      <w:pPr>
        <w:rPr>
          <w:rFonts w:ascii="Poppins" w:hAnsi="Poppins" w:cs="Poppins"/>
          <w:noProof/>
        </w:rPr>
      </w:pPr>
    </w:p>
    <w:p w14:paraId="4BB73211" w14:textId="77777777" w:rsidR="00514123" w:rsidRPr="00514123" w:rsidRDefault="00514123" w:rsidP="00514123">
      <w:pPr>
        <w:numPr>
          <w:ilvl w:val="0"/>
          <w:numId w:val="33"/>
        </w:num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t xml:space="preserve">No Jenkins, edite o </w:t>
      </w:r>
      <w:r w:rsidRPr="000E2EA3">
        <w:rPr>
          <w:rFonts w:ascii="Poppins" w:hAnsi="Poppins" w:cs="Poppins"/>
          <w:i/>
          <w:iCs/>
          <w:noProof/>
        </w:rPr>
        <w:t>job</w:t>
      </w:r>
      <w:r w:rsidRPr="00514123">
        <w:rPr>
          <w:rFonts w:ascii="Poppins" w:hAnsi="Poppins" w:cs="Poppins"/>
          <w:noProof/>
        </w:rPr>
        <w:t xml:space="preserve"> configurado na Etapa 1.</w:t>
      </w:r>
    </w:p>
    <w:p w14:paraId="4E0887FF" w14:textId="52997958" w:rsidR="00514123" w:rsidRDefault="00514123" w:rsidP="00514123">
      <w:pPr>
        <w:numPr>
          <w:ilvl w:val="0"/>
          <w:numId w:val="33"/>
        </w:num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t xml:space="preserve">Na seção </w:t>
      </w:r>
      <w:r w:rsidR="00291E54">
        <w:rPr>
          <w:rFonts w:ascii="Poppins" w:hAnsi="Poppins" w:cs="Poppins"/>
          <w:noProof/>
        </w:rPr>
        <w:t>“</w:t>
      </w:r>
      <w:r w:rsidRPr="00514123">
        <w:rPr>
          <w:rFonts w:ascii="Poppins" w:hAnsi="Poppins" w:cs="Poppins"/>
          <w:noProof/>
        </w:rPr>
        <w:t>Build</w:t>
      </w:r>
      <w:r w:rsidR="00291E54">
        <w:rPr>
          <w:rFonts w:ascii="Poppins" w:hAnsi="Poppins" w:cs="Poppins"/>
          <w:noProof/>
        </w:rPr>
        <w:t>”</w:t>
      </w:r>
      <w:r w:rsidRPr="00514123">
        <w:rPr>
          <w:rFonts w:ascii="Poppins" w:hAnsi="Poppins" w:cs="Poppins"/>
          <w:noProof/>
        </w:rPr>
        <w:t xml:space="preserve">, adicione um novo passo de </w:t>
      </w:r>
      <w:r w:rsidRPr="000E2EA3">
        <w:rPr>
          <w:rFonts w:ascii="Poppins" w:hAnsi="Poppins" w:cs="Poppins"/>
          <w:i/>
          <w:iCs/>
          <w:noProof/>
        </w:rPr>
        <w:t>build</w:t>
      </w:r>
      <w:r w:rsidRPr="00514123">
        <w:rPr>
          <w:rFonts w:ascii="Poppins" w:hAnsi="Poppins" w:cs="Poppins"/>
          <w:noProof/>
        </w:rPr>
        <w:t xml:space="preserve"> que execute:</w:t>
      </w:r>
    </w:p>
    <w:p w14:paraId="2284B3AC" w14:textId="77777777" w:rsidR="005607C2" w:rsidRDefault="005607C2" w:rsidP="005607C2">
      <w:pPr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07C2" w14:paraId="1A0B0D5B" w14:textId="77777777" w:rsidTr="005607C2">
        <w:tc>
          <w:tcPr>
            <w:tcW w:w="9629" w:type="dxa"/>
            <w:shd w:val="clear" w:color="auto" w:fill="000000" w:themeFill="text1"/>
          </w:tcPr>
          <w:p w14:paraId="3DC62589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  <w:p w14:paraId="1628EA4D" w14:textId="36FDB2EE" w:rsidR="005607C2" w:rsidRPr="005607C2" w:rsidRDefault="005607C2" w:rsidP="005607C2">
            <w:pPr>
              <w:rPr>
                <w:rFonts w:ascii="Poppins" w:hAnsi="Poppins" w:cs="Poppins"/>
                <w:noProof/>
              </w:rPr>
            </w:pPr>
            <w:r w:rsidRPr="005607C2">
              <w:rPr>
                <w:rFonts w:ascii="Poppins" w:hAnsi="Poppins" w:cs="Poppins"/>
                <w:noProof/>
              </w:rPr>
              <w:t>pip install -r requirements.txt</w:t>
            </w:r>
          </w:p>
          <w:p w14:paraId="74487059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</w:tc>
      </w:tr>
    </w:tbl>
    <w:p w14:paraId="5119A544" w14:textId="77777777" w:rsidR="005607C2" w:rsidRPr="00514123" w:rsidRDefault="005607C2" w:rsidP="005607C2">
      <w:pPr>
        <w:rPr>
          <w:rFonts w:ascii="Poppins" w:hAnsi="Poppins" w:cs="Poppins"/>
          <w:noProof/>
        </w:rPr>
      </w:pPr>
    </w:p>
    <w:p w14:paraId="2727DA75" w14:textId="77777777" w:rsidR="0080201F" w:rsidRDefault="0080201F" w:rsidP="0080201F">
      <w:pPr>
        <w:rPr>
          <w:rFonts w:ascii="Poppins" w:hAnsi="Poppins" w:cs="Poppins"/>
          <w:noProof/>
        </w:rPr>
      </w:pPr>
    </w:p>
    <w:p w14:paraId="3448655C" w14:textId="1F7E3760" w:rsidR="0080201F" w:rsidRDefault="00514123" w:rsidP="00514123">
      <w:pPr>
        <w:pStyle w:val="PargrafodaLista"/>
        <w:numPr>
          <w:ilvl w:val="0"/>
          <w:numId w:val="34"/>
        </w:num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t xml:space="preserve">Adicione um passo de </w:t>
      </w:r>
      <w:r w:rsidRPr="000E2EA3">
        <w:rPr>
          <w:rFonts w:ascii="Poppins" w:hAnsi="Poppins" w:cs="Poppins"/>
          <w:i/>
          <w:iCs/>
          <w:noProof/>
        </w:rPr>
        <w:t>build</w:t>
      </w:r>
      <w:r w:rsidRPr="00514123">
        <w:rPr>
          <w:rFonts w:ascii="Poppins" w:hAnsi="Poppins" w:cs="Poppins"/>
          <w:noProof/>
        </w:rPr>
        <w:t xml:space="preserve"> para executar os testes com o comando:</w:t>
      </w:r>
    </w:p>
    <w:p w14:paraId="0D74A847" w14:textId="77777777" w:rsidR="005607C2" w:rsidRDefault="005607C2" w:rsidP="005607C2">
      <w:pPr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9"/>
      </w:tblGrid>
      <w:tr w:rsidR="005607C2" w14:paraId="4D70A132" w14:textId="77777777" w:rsidTr="005607C2">
        <w:tc>
          <w:tcPr>
            <w:tcW w:w="9629" w:type="dxa"/>
            <w:shd w:val="clear" w:color="auto" w:fill="000000" w:themeFill="text1"/>
          </w:tcPr>
          <w:p w14:paraId="2FDDF837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  <w:p w14:paraId="2D887FF9" w14:textId="39593F4B" w:rsidR="005607C2" w:rsidRPr="005607C2" w:rsidRDefault="005607C2" w:rsidP="005607C2">
            <w:pPr>
              <w:rPr>
                <w:rFonts w:ascii="Poppins" w:hAnsi="Poppins" w:cs="Poppins"/>
                <w:noProof/>
              </w:rPr>
            </w:pPr>
            <w:r w:rsidRPr="005607C2">
              <w:rPr>
                <w:rFonts w:ascii="Poppins" w:hAnsi="Poppins" w:cs="Poppins"/>
                <w:noProof/>
              </w:rPr>
              <w:t>pytest</w:t>
            </w:r>
          </w:p>
          <w:p w14:paraId="5973E04C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</w:tc>
      </w:tr>
    </w:tbl>
    <w:p w14:paraId="352CD16B" w14:textId="77777777" w:rsidR="005607C2" w:rsidRPr="005607C2" w:rsidRDefault="005607C2" w:rsidP="005607C2">
      <w:pPr>
        <w:rPr>
          <w:rFonts w:ascii="Poppins" w:hAnsi="Poppins" w:cs="Poppins"/>
          <w:noProof/>
        </w:rPr>
      </w:pPr>
    </w:p>
    <w:p w14:paraId="3EF3B466" w14:textId="77777777" w:rsidR="00514123" w:rsidRDefault="00514123" w:rsidP="0080201F">
      <w:pPr>
        <w:rPr>
          <w:rFonts w:ascii="Poppins" w:hAnsi="Poppins" w:cs="Poppins"/>
          <w:noProof/>
        </w:rPr>
      </w:pPr>
    </w:p>
    <w:p w14:paraId="21D50A2F" w14:textId="77777777" w:rsidR="00AD4866" w:rsidRDefault="00AD4866" w:rsidP="0080201F">
      <w:pPr>
        <w:rPr>
          <w:rFonts w:ascii="Poppins" w:hAnsi="Poppins" w:cs="Poppins"/>
          <w:noProof/>
        </w:rPr>
      </w:pPr>
    </w:p>
    <w:p w14:paraId="3022BC22" w14:textId="77777777" w:rsidR="00AD4866" w:rsidRDefault="00AD4866" w:rsidP="0080201F">
      <w:pPr>
        <w:rPr>
          <w:rFonts w:ascii="Poppins" w:hAnsi="Poppins" w:cs="Poppins"/>
          <w:noProof/>
        </w:rPr>
      </w:pPr>
    </w:p>
    <w:p w14:paraId="4F0F6A0A" w14:textId="77777777" w:rsidR="00AD4866" w:rsidRDefault="00AD4866" w:rsidP="0080201F">
      <w:pPr>
        <w:rPr>
          <w:rFonts w:ascii="Poppins" w:hAnsi="Poppins" w:cs="Poppins"/>
          <w:noProof/>
        </w:rPr>
      </w:pPr>
    </w:p>
    <w:p w14:paraId="1DA4E313" w14:textId="77777777" w:rsidR="00AD4866" w:rsidRDefault="00AD4866" w:rsidP="0080201F">
      <w:pPr>
        <w:rPr>
          <w:rFonts w:ascii="Poppins" w:hAnsi="Poppins" w:cs="Poppins"/>
          <w:noProof/>
        </w:rPr>
      </w:pPr>
    </w:p>
    <w:p w14:paraId="220E7E71" w14:textId="77777777" w:rsidR="00AD4866" w:rsidRDefault="00AD4866" w:rsidP="0080201F">
      <w:pPr>
        <w:rPr>
          <w:rFonts w:ascii="Poppins" w:hAnsi="Poppins" w:cs="Poppins"/>
          <w:noProof/>
        </w:rPr>
      </w:pPr>
    </w:p>
    <w:p w14:paraId="3A3E7B57" w14:textId="444FD464" w:rsidR="0080201F" w:rsidRDefault="00514123" w:rsidP="0080201F">
      <w:pPr>
        <w:rPr>
          <w:rFonts w:ascii="Poppins" w:hAnsi="Poppins" w:cs="Poppins"/>
          <w:b/>
          <w:bCs/>
          <w:noProof/>
        </w:rPr>
      </w:pPr>
      <w:r w:rsidRPr="00514123">
        <w:rPr>
          <w:rFonts w:ascii="Poppins" w:hAnsi="Poppins" w:cs="Poppins"/>
          <w:b/>
          <w:bCs/>
          <w:noProof/>
        </w:rPr>
        <w:t>4.</w:t>
      </w:r>
      <w:r w:rsidR="001070E2">
        <w:rPr>
          <w:rFonts w:ascii="Poppins" w:hAnsi="Poppins" w:cs="Poppins"/>
          <w:b/>
          <w:bCs/>
          <w:noProof/>
        </w:rPr>
        <w:t xml:space="preserve"> </w:t>
      </w:r>
      <w:r w:rsidR="0080201F" w:rsidRPr="000E2EA3">
        <w:rPr>
          <w:rFonts w:ascii="Poppins" w:hAnsi="Poppins" w:cs="Poppins"/>
          <w:b/>
          <w:bCs/>
          <w:noProof/>
          <w:highlight w:val="yellow"/>
        </w:rPr>
        <w:t>Comite</w:t>
      </w:r>
      <w:r w:rsidR="0080201F" w:rsidRPr="00514123">
        <w:rPr>
          <w:rFonts w:ascii="Poppins" w:hAnsi="Poppins" w:cs="Poppins"/>
          <w:b/>
          <w:bCs/>
          <w:noProof/>
        </w:rPr>
        <w:t xml:space="preserve"> e </w:t>
      </w:r>
      <w:r w:rsidR="00291E54">
        <w:rPr>
          <w:rFonts w:ascii="Poppins" w:hAnsi="Poppins" w:cs="Poppins"/>
          <w:b/>
          <w:bCs/>
          <w:noProof/>
        </w:rPr>
        <w:t>e</w:t>
      </w:r>
      <w:r w:rsidR="0080201F" w:rsidRPr="00514123">
        <w:rPr>
          <w:rFonts w:ascii="Poppins" w:hAnsi="Poppins" w:cs="Poppins"/>
          <w:b/>
          <w:bCs/>
          <w:noProof/>
        </w:rPr>
        <w:t xml:space="preserve">nvie as </w:t>
      </w:r>
      <w:r w:rsidR="00291E54">
        <w:rPr>
          <w:rFonts w:ascii="Poppins" w:hAnsi="Poppins" w:cs="Poppins"/>
          <w:b/>
          <w:bCs/>
          <w:noProof/>
        </w:rPr>
        <w:t>a</w:t>
      </w:r>
      <w:r w:rsidR="0080201F" w:rsidRPr="00514123">
        <w:rPr>
          <w:rFonts w:ascii="Poppins" w:hAnsi="Poppins" w:cs="Poppins"/>
          <w:b/>
          <w:bCs/>
          <w:noProof/>
        </w:rPr>
        <w:t>lterações:</w:t>
      </w:r>
    </w:p>
    <w:p w14:paraId="35EF748F" w14:textId="77777777" w:rsidR="00514123" w:rsidRPr="00514123" w:rsidRDefault="00514123" w:rsidP="0080201F">
      <w:pPr>
        <w:rPr>
          <w:rFonts w:ascii="Poppins" w:hAnsi="Poppins" w:cs="Poppins"/>
          <w:b/>
          <w:bCs/>
          <w:noProof/>
        </w:rPr>
      </w:pPr>
    </w:p>
    <w:p w14:paraId="0A0E7B5F" w14:textId="77777777" w:rsidR="0080201F" w:rsidRDefault="0080201F" w:rsidP="00514123">
      <w:pPr>
        <w:pStyle w:val="PargrafodaLista"/>
        <w:numPr>
          <w:ilvl w:val="0"/>
          <w:numId w:val="34"/>
        </w:numPr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lastRenderedPageBreak/>
        <w:t xml:space="preserve">Faça </w:t>
      </w:r>
      <w:r w:rsidRPr="000E2EA3">
        <w:rPr>
          <w:rFonts w:ascii="Poppins" w:hAnsi="Poppins" w:cs="Poppins"/>
          <w:i/>
          <w:iCs/>
          <w:noProof/>
        </w:rPr>
        <w:t>commit</w:t>
      </w:r>
      <w:r w:rsidRPr="00514123">
        <w:rPr>
          <w:rFonts w:ascii="Poppins" w:hAnsi="Poppins" w:cs="Poppins"/>
          <w:noProof/>
        </w:rPr>
        <w:t xml:space="preserve"> das mudanças no repositório local:</w:t>
      </w:r>
    </w:p>
    <w:p w14:paraId="4F1AE98F" w14:textId="77777777" w:rsidR="005607C2" w:rsidRDefault="005607C2" w:rsidP="005607C2">
      <w:pPr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9"/>
      </w:tblGrid>
      <w:tr w:rsidR="005607C2" w14:paraId="1B27F3F8" w14:textId="77777777" w:rsidTr="005607C2">
        <w:tc>
          <w:tcPr>
            <w:tcW w:w="9629" w:type="dxa"/>
            <w:shd w:val="clear" w:color="auto" w:fill="000000" w:themeFill="text1"/>
          </w:tcPr>
          <w:p w14:paraId="5933FAC7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  <w:p w14:paraId="02A5C160" w14:textId="37FBFD5F" w:rsidR="005607C2" w:rsidRPr="005607C2" w:rsidRDefault="005607C2" w:rsidP="005607C2">
            <w:pPr>
              <w:rPr>
                <w:rFonts w:ascii="Poppins" w:hAnsi="Poppins" w:cs="Poppins"/>
                <w:noProof/>
              </w:rPr>
            </w:pPr>
            <w:r w:rsidRPr="005607C2">
              <w:rPr>
                <w:rFonts w:ascii="Poppins" w:hAnsi="Poppins" w:cs="Poppins"/>
                <w:noProof/>
              </w:rPr>
              <w:t>git add .</w:t>
            </w:r>
          </w:p>
          <w:p w14:paraId="2BF82FC1" w14:textId="77777777" w:rsidR="005607C2" w:rsidRPr="005607C2" w:rsidRDefault="005607C2" w:rsidP="005607C2">
            <w:pPr>
              <w:rPr>
                <w:rFonts w:ascii="Poppins" w:hAnsi="Poppins" w:cs="Poppins"/>
                <w:noProof/>
              </w:rPr>
            </w:pPr>
            <w:r w:rsidRPr="005607C2">
              <w:rPr>
                <w:rFonts w:ascii="Poppins" w:hAnsi="Poppins" w:cs="Poppins"/>
                <w:noProof/>
              </w:rPr>
              <w:t>git commit -m "Adiciona testes automatizados"</w:t>
            </w:r>
          </w:p>
          <w:p w14:paraId="34E39DC2" w14:textId="77777777" w:rsidR="005607C2" w:rsidRDefault="005607C2" w:rsidP="005607C2">
            <w:pPr>
              <w:rPr>
                <w:rFonts w:ascii="Poppins" w:hAnsi="Poppins" w:cs="Poppins"/>
                <w:noProof/>
              </w:rPr>
            </w:pPr>
          </w:p>
        </w:tc>
      </w:tr>
    </w:tbl>
    <w:p w14:paraId="4E5DD19E" w14:textId="77777777" w:rsidR="005607C2" w:rsidRPr="005607C2" w:rsidRDefault="005607C2" w:rsidP="005607C2">
      <w:pPr>
        <w:rPr>
          <w:rFonts w:ascii="Poppins" w:hAnsi="Poppins" w:cs="Poppins"/>
          <w:noProof/>
        </w:rPr>
      </w:pPr>
    </w:p>
    <w:p w14:paraId="40D8C16F" w14:textId="77777777" w:rsidR="0080201F" w:rsidRDefault="0080201F" w:rsidP="00D94B7D">
      <w:pPr>
        <w:pStyle w:val="PargrafodaLista"/>
        <w:numPr>
          <w:ilvl w:val="0"/>
          <w:numId w:val="34"/>
        </w:numPr>
        <w:rPr>
          <w:rFonts w:ascii="Poppins" w:hAnsi="Poppins" w:cs="Poppins"/>
          <w:noProof/>
        </w:rPr>
      </w:pPr>
      <w:r w:rsidRPr="00D94B7D">
        <w:rPr>
          <w:rFonts w:ascii="Poppins" w:hAnsi="Poppins" w:cs="Poppins"/>
          <w:noProof/>
        </w:rPr>
        <w:t xml:space="preserve">Faça </w:t>
      </w:r>
      <w:r w:rsidRPr="000E2EA3">
        <w:rPr>
          <w:rFonts w:ascii="Poppins" w:hAnsi="Poppins" w:cs="Poppins"/>
          <w:i/>
          <w:iCs/>
          <w:noProof/>
        </w:rPr>
        <w:t>push</w:t>
      </w:r>
      <w:r w:rsidRPr="00D94B7D">
        <w:rPr>
          <w:rFonts w:ascii="Poppins" w:hAnsi="Poppins" w:cs="Poppins"/>
          <w:noProof/>
        </w:rPr>
        <w:t xml:space="preserve"> para o repositório no GitHub:</w:t>
      </w:r>
    </w:p>
    <w:p w14:paraId="3FA37474" w14:textId="77777777" w:rsidR="00D94B7D" w:rsidRPr="00D94B7D" w:rsidRDefault="00D94B7D" w:rsidP="00D94B7D">
      <w:pPr>
        <w:pStyle w:val="PargrafodaLista"/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629"/>
      </w:tblGrid>
      <w:tr w:rsidR="005607C2" w14:paraId="051D8EDA" w14:textId="77777777" w:rsidTr="005607C2">
        <w:tc>
          <w:tcPr>
            <w:tcW w:w="9629" w:type="dxa"/>
            <w:shd w:val="clear" w:color="auto" w:fill="000000" w:themeFill="text1"/>
          </w:tcPr>
          <w:p w14:paraId="2D295766" w14:textId="77777777" w:rsidR="005607C2" w:rsidRDefault="005607C2" w:rsidP="005607C2">
            <w:pPr>
              <w:spacing w:line="276" w:lineRule="auto"/>
              <w:rPr>
                <w:rFonts w:ascii="Poppins" w:hAnsi="Poppins" w:cs="Poppins"/>
                <w:noProof/>
              </w:rPr>
            </w:pPr>
          </w:p>
          <w:p w14:paraId="5164369C" w14:textId="53FD0804" w:rsidR="005607C2" w:rsidRPr="005607C2" w:rsidRDefault="005607C2" w:rsidP="005607C2">
            <w:pPr>
              <w:spacing w:line="276" w:lineRule="auto"/>
              <w:rPr>
                <w:rFonts w:ascii="Poppins" w:hAnsi="Poppins" w:cs="Poppins"/>
                <w:noProof/>
              </w:rPr>
            </w:pPr>
            <w:r w:rsidRPr="005607C2">
              <w:rPr>
                <w:rFonts w:ascii="Poppins" w:hAnsi="Poppins" w:cs="Poppins"/>
                <w:noProof/>
              </w:rPr>
              <w:t>git push origin main</w:t>
            </w:r>
          </w:p>
          <w:p w14:paraId="42991092" w14:textId="77777777" w:rsidR="005607C2" w:rsidRDefault="005607C2" w:rsidP="00B475C9">
            <w:pPr>
              <w:spacing w:line="276" w:lineRule="auto"/>
              <w:rPr>
                <w:rFonts w:ascii="Poppins" w:hAnsi="Poppins" w:cs="Poppins"/>
                <w:noProof/>
              </w:rPr>
            </w:pPr>
          </w:p>
        </w:tc>
      </w:tr>
    </w:tbl>
    <w:p w14:paraId="34E33E0E" w14:textId="77777777" w:rsidR="0080201F" w:rsidRPr="00514123" w:rsidRDefault="0080201F" w:rsidP="00B475C9">
      <w:pPr>
        <w:spacing w:line="276" w:lineRule="auto"/>
        <w:rPr>
          <w:rFonts w:ascii="Poppins" w:hAnsi="Poppins" w:cs="Poppins"/>
          <w:noProof/>
        </w:rPr>
      </w:pPr>
    </w:p>
    <w:p w14:paraId="0CD07B18" w14:textId="573D57FE" w:rsidR="0080201F" w:rsidRPr="00514123" w:rsidRDefault="0080201F" w:rsidP="0080201F">
      <w:pPr>
        <w:rPr>
          <w:rFonts w:ascii="Poppins" w:hAnsi="Poppins" w:cs="Poppins"/>
          <w:b/>
          <w:bCs/>
          <w:noProof/>
        </w:rPr>
      </w:pPr>
      <w:r w:rsidRPr="00514123">
        <w:rPr>
          <w:rFonts w:ascii="Poppins" w:hAnsi="Poppins" w:cs="Poppins"/>
          <w:b/>
          <w:bCs/>
          <w:noProof/>
        </w:rPr>
        <w:t>Procedimento experimental</w:t>
      </w:r>
      <w:r w:rsidR="00291E54">
        <w:rPr>
          <w:rFonts w:ascii="Poppins" w:hAnsi="Poppins" w:cs="Poppins"/>
          <w:b/>
          <w:bCs/>
          <w:noProof/>
        </w:rPr>
        <w:t>:</w:t>
      </w:r>
    </w:p>
    <w:p w14:paraId="350F108D" w14:textId="77777777" w:rsidR="0080201F" w:rsidRPr="00514123" w:rsidRDefault="0080201F" w:rsidP="0080201F">
      <w:pPr>
        <w:ind w:left="357"/>
        <w:jc w:val="both"/>
        <w:rPr>
          <w:rFonts w:ascii="Poppins" w:hAnsi="Poppins" w:cs="Poppins"/>
          <w:noProof/>
        </w:rPr>
      </w:pPr>
    </w:p>
    <w:p w14:paraId="71FB67C6" w14:textId="4980F130" w:rsidR="00B475C9" w:rsidRDefault="0080201F" w:rsidP="00B475C9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514123">
        <w:rPr>
          <w:rFonts w:ascii="Poppins" w:hAnsi="Poppins" w:cs="Poppins"/>
          <w:noProof/>
        </w:rPr>
        <w:t>Descreva</w:t>
      </w:r>
      <w:r w:rsidR="00291E54">
        <w:rPr>
          <w:rFonts w:ascii="Poppins" w:hAnsi="Poppins" w:cs="Poppins"/>
          <w:noProof/>
        </w:rPr>
        <w:t>,</w:t>
      </w:r>
      <w:r w:rsidRPr="00514123">
        <w:rPr>
          <w:rFonts w:ascii="Poppins" w:hAnsi="Poppins" w:cs="Poppins"/>
          <w:noProof/>
        </w:rPr>
        <w:t xml:space="preserve"> agora, o que deve ocorrer após você realizar o comando “</w:t>
      </w:r>
      <w:r w:rsidRPr="00AD4866">
        <w:rPr>
          <w:rFonts w:ascii="Poppins" w:hAnsi="Poppins" w:cs="Poppins"/>
          <w:i/>
          <w:iCs/>
          <w:noProof/>
        </w:rPr>
        <w:t>push</w:t>
      </w:r>
      <w:r w:rsidRPr="00514123">
        <w:rPr>
          <w:rFonts w:ascii="Poppins" w:hAnsi="Poppins" w:cs="Poppins"/>
          <w:noProof/>
        </w:rPr>
        <w:t xml:space="preserve">” e como você visualizará os resultados, além da saída esperada. </w:t>
      </w:r>
      <w:r w:rsidR="00B475C9">
        <w:rPr>
          <w:rFonts w:ascii="Poppins" w:hAnsi="Poppins" w:cs="Poppins"/>
          <w:noProof/>
        </w:rPr>
        <w:t xml:space="preserve">Sua resposta deve ser </w:t>
      </w:r>
      <w:r w:rsidR="00291E54">
        <w:rPr>
          <w:rFonts w:ascii="Poppins" w:hAnsi="Poppins" w:cs="Poppins"/>
          <w:noProof/>
        </w:rPr>
        <w:t xml:space="preserve">enviada </w:t>
      </w:r>
      <w:r w:rsidR="00B475C9">
        <w:rPr>
          <w:rFonts w:ascii="Poppins" w:hAnsi="Poppins" w:cs="Poppins"/>
          <w:noProof/>
        </w:rPr>
        <w:t xml:space="preserve">no AVA em forma de explicação </w:t>
      </w:r>
      <w:r w:rsidR="00291E54">
        <w:rPr>
          <w:rFonts w:ascii="Poppins" w:hAnsi="Poppins" w:cs="Poppins"/>
          <w:noProof/>
        </w:rPr>
        <w:t>textual</w:t>
      </w:r>
      <w:r w:rsidR="00B475C9">
        <w:rPr>
          <w:rFonts w:ascii="Poppins" w:hAnsi="Poppins" w:cs="Poppins"/>
          <w:noProof/>
        </w:rPr>
        <w:t>.</w:t>
      </w:r>
    </w:p>
    <w:p w14:paraId="1DFAB9FB" w14:textId="54C91DA6" w:rsidR="0080201F" w:rsidRPr="00514123" w:rsidRDefault="0080201F" w:rsidP="00B475C9">
      <w:pPr>
        <w:pStyle w:val="PargrafodaLista"/>
        <w:rPr>
          <w:rFonts w:ascii="Poppins" w:hAnsi="Poppins" w:cs="Poppins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80201F" w:rsidRPr="00514123" w14:paraId="21E27D5E" w14:textId="77777777" w:rsidTr="00DE31A0">
        <w:tc>
          <w:tcPr>
            <w:tcW w:w="8919" w:type="dxa"/>
          </w:tcPr>
          <w:p w14:paraId="36BD93F9" w14:textId="77777777" w:rsidR="0080201F" w:rsidRPr="00514123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80201F" w:rsidRPr="00514123" w14:paraId="0487B6A2" w14:textId="77777777" w:rsidTr="00DE31A0">
        <w:tc>
          <w:tcPr>
            <w:tcW w:w="8919" w:type="dxa"/>
          </w:tcPr>
          <w:p w14:paraId="08F044B0" w14:textId="77777777" w:rsidR="0080201F" w:rsidRPr="00514123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80201F" w:rsidRPr="00514123" w14:paraId="7F22B997" w14:textId="77777777" w:rsidTr="00DE31A0">
        <w:tc>
          <w:tcPr>
            <w:tcW w:w="8919" w:type="dxa"/>
          </w:tcPr>
          <w:p w14:paraId="65761C26" w14:textId="77777777" w:rsidR="0080201F" w:rsidRPr="00514123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80201F" w:rsidRPr="00514123" w14:paraId="39ED4F95" w14:textId="77777777" w:rsidTr="00DE31A0">
        <w:tc>
          <w:tcPr>
            <w:tcW w:w="8919" w:type="dxa"/>
          </w:tcPr>
          <w:p w14:paraId="7236C33F" w14:textId="77777777" w:rsidR="0080201F" w:rsidRPr="00514123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80201F" w:rsidRPr="00514123" w14:paraId="4F085EDE" w14:textId="77777777" w:rsidTr="00DE31A0">
        <w:tc>
          <w:tcPr>
            <w:tcW w:w="8919" w:type="dxa"/>
          </w:tcPr>
          <w:p w14:paraId="6012DF2B" w14:textId="77777777" w:rsidR="0080201F" w:rsidRPr="00514123" w:rsidRDefault="0080201F" w:rsidP="00DE31A0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0F2C5A38" w14:textId="77777777" w:rsidR="0080201F" w:rsidRPr="00514123" w:rsidRDefault="0080201F" w:rsidP="0080201F">
      <w:pPr>
        <w:spacing w:line="276" w:lineRule="auto"/>
        <w:rPr>
          <w:rFonts w:ascii="Poppins" w:hAnsi="Poppins" w:cs="Poppins"/>
          <w:noProof/>
        </w:rPr>
      </w:pPr>
    </w:p>
    <w:p w14:paraId="414D9BDA" w14:textId="77777777" w:rsidR="000D596E" w:rsidRPr="00514123" w:rsidRDefault="000D596E" w:rsidP="0080201F">
      <w:pPr>
        <w:rPr>
          <w:rFonts w:ascii="Poppins" w:hAnsi="Poppins" w:cs="Poppins"/>
        </w:rPr>
      </w:pPr>
    </w:p>
    <w:sectPr w:rsidR="000D596E" w:rsidRPr="00514123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43442" w14:textId="77777777" w:rsidR="0009723D" w:rsidRDefault="0009723D">
      <w:r>
        <w:separator/>
      </w:r>
    </w:p>
  </w:endnote>
  <w:endnote w:type="continuationSeparator" w:id="0">
    <w:p w14:paraId="1D52DDD0" w14:textId="77777777" w:rsidR="0009723D" w:rsidRDefault="0009723D">
      <w:r>
        <w:continuationSeparator/>
      </w:r>
    </w:p>
  </w:endnote>
  <w:endnote w:type="continuationNotice" w:id="1">
    <w:p w14:paraId="13DAD31A" w14:textId="77777777" w:rsidR="0009723D" w:rsidRDefault="000972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CF5D688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C94882">
              <w:rPr>
                <w:rFonts w:ascii="Poppins" w:hAnsi="Poppins" w:cs="Poppins"/>
                <w:sz w:val="20"/>
                <w:szCs w:val="20"/>
              </w:rPr>
              <w:t>5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</w:t>
            </w:r>
            <w:r w:rsidR="0029242E">
              <w:rPr>
                <w:rFonts w:ascii="Poppins" w:hAnsi="Poppins" w:cs="Poppins"/>
                <w:sz w:val="20"/>
                <w:szCs w:val="20"/>
              </w:rPr>
              <w:t>2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042DA" w14:textId="77777777" w:rsidR="0009723D" w:rsidRDefault="0009723D">
      <w:r>
        <w:separator/>
      </w:r>
    </w:p>
  </w:footnote>
  <w:footnote w:type="continuationSeparator" w:id="0">
    <w:p w14:paraId="70AC3E7F" w14:textId="77777777" w:rsidR="0009723D" w:rsidRDefault="0009723D">
      <w:r>
        <w:continuationSeparator/>
      </w:r>
    </w:p>
  </w:footnote>
  <w:footnote w:type="continuationNotice" w:id="1">
    <w:p w14:paraId="15CAC127" w14:textId="77777777" w:rsidR="0009723D" w:rsidRDefault="000972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40E7"/>
    <w:multiLevelType w:val="multilevel"/>
    <w:tmpl w:val="3D7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149F3"/>
    <w:multiLevelType w:val="multilevel"/>
    <w:tmpl w:val="50B8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5DC5"/>
    <w:multiLevelType w:val="multilevel"/>
    <w:tmpl w:val="189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E0DF1"/>
    <w:multiLevelType w:val="hybridMultilevel"/>
    <w:tmpl w:val="2C368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2979"/>
    <w:multiLevelType w:val="hybridMultilevel"/>
    <w:tmpl w:val="7604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23E41"/>
    <w:multiLevelType w:val="hybridMultilevel"/>
    <w:tmpl w:val="EFAAE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5705D"/>
    <w:multiLevelType w:val="multilevel"/>
    <w:tmpl w:val="EC9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6626A"/>
    <w:multiLevelType w:val="multilevel"/>
    <w:tmpl w:val="99F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C60EC"/>
    <w:multiLevelType w:val="multilevel"/>
    <w:tmpl w:val="33FC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E01E7"/>
    <w:multiLevelType w:val="hybridMultilevel"/>
    <w:tmpl w:val="8756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3067C"/>
    <w:multiLevelType w:val="multilevel"/>
    <w:tmpl w:val="C54A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F616D2"/>
    <w:multiLevelType w:val="multilevel"/>
    <w:tmpl w:val="3B2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D21514"/>
    <w:multiLevelType w:val="multilevel"/>
    <w:tmpl w:val="CA62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65969"/>
    <w:multiLevelType w:val="hybridMultilevel"/>
    <w:tmpl w:val="C2502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FF784F"/>
    <w:multiLevelType w:val="multilevel"/>
    <w:tmpl w:val="6872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51BFD"/>
    <w:multiLevelType w:val="hybridMultilevel"/>
    <w:tmpl w:val="C5E0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F721C"/>
    <w:multiLevelType w:val="multilevel"/>
    <w:tmpl w:val="B580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9134FB"/>
    <w:multiLevelType w:val="hybridMultilevel"/>
    <w:tmpl w:val="9828A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52CA6"/>
    <w:multiLevelType w:val="hybridMultilevel"/>
    <w:tmpl w:val="44108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709C9"/>
    <w:multiLevelType w:val="multilevel"/>
    <w:tmpl w:val="18D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A80EC8"/>
    <w:multiLevelType w:val="multilevel"/>
    <w:tmpl w:val="81DC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E64CDA"/>
    <w:multiLevelType w:val="hybridMultilevel"/>
    <w:tmpl w:val="15BACD0A"/>
    <w:lvl w:ilvl="0" w:tplc="B002E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037FC"/>
    <w:multiLevelType w:val="hybridMultilevel"/>
    <w:tmpl w:val="03121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02940"/>
    <w:multiLevelType w:val="hybridMultilevel"/>
    <w:tmpl w:val="918C2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52082"/>
    <w:multiLevelType w:val="multilevel"/>
    <w:tmpl w:val="8C6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AB62CE"/>
    <w:multiLevelType w:val="multilevel"/>
    <w:tmpl w:val="8EA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28627">
    <w:abstractNumId w:val="12"/>
  </w:num>
  <w:num w:numId="2" w16cid:durableId="1115713199">
    <w:abstractNumId w:val="13"/>
  </w:num>
  <w:num w:numId="3" w16cid:durableId="1821843517">
    <w:abstractNumId w:val="32"/>
  </w:num>
  <w:num w:numId="4" w16cid:durableId="1682665340">
    <w:abstractNumId w:val="19"/>
  </w:num>
  <w:num w:numId="5" w16cid:durableId="1499492561">
    <w:abstractNumId w:val="8"/>
  </w:num>
  <w:num w:numId="6" w16cid:durableId="1534533007">
    <w:abstractNumId w:val="6"/>
  </w:num>
  <w:num w:numId="7" w16cid:durableId="2039425142">
    <w:abstractNumId w:val="29"/>
  </w:num>
  <w:num w:numId="8" w16cid:durableId="1626764747">
    <w:abstractNumId w:val="14"/>
  </w:num>
  <w:num w:numId="9" w16cid:durableId="1333992068">
    <w:abstractNumId w:val="15"/>
  </w:num>
  <w:num w:numId="10" w16cid:durableId="2094013845">
    <w:abstractNumId w:val="31"/>
  </w:num>
  <w:num w:numId="11" w16cid:durableId="1336879507">
    <w:abstractNumId w:val="0"/>
  </w:num>
  <w:num w:numId="12" w16cid:durableId="1444030757">
    <w:abstractNumId w:val="16"/>
  </w:num>
  <w:num w:numId="13" w16cid:durableId="1203782065">
    <w:abstractNumId w:val="7"/>
  </w:num>
  <w:num w:numId="14" w16cid:durableId="585765164">
    <w:abstractNumId w:val="25"/>
  </w:num>
  <w:num w:numId="15" w16cid:durableId="927345521">
    <w:abstractNumId w:val="2"/>
  </w:num>
  <w:num w:numId="16" w16cid:durableId="774902954">
    <w:abstractNumId w:val="22"/>
  </w:num>
  <w:num w:numId="17" w16cid:durableId="361438275">
    <w:abstractNumId w:val="17"/>
  </w:num>
  <w:num w:numId="18" w16cid:durableId="842864120">
    <w:abstractNumId w:val="30"/>
  </w:num>
  <w:num w:numId="19" w16cid:durableId="1500392227">
    <w:abstractNumId w:val="3"/>
  </w:num>
  <w:num w:numId="20" w16cid:durableId="1946308013">
    <w:abstractNumId w:val="5"/>
  </w:num>
  <w:num w:numId="21" w16cid:durableId="386538024">
    <w:abstractNumId w:val="4"/>
  </w:num>
  <w:num w:numId="22" w16cid:durableId="663049884">
    <w:abstractNumId w:val="28"/>
  </w:num>
  <w:num w:numId="23" w16cid:durableId="1405182864">
    <w:abstractNumId w:val="21"/>
  </w:num>
  <w:num w:numId="24" w16cid:durableId="272173752">
    <w:abstractNumId w:val="24"/>
  </w:num>
  <w:num w:numId="25" w16cid:durableId="1877348935">
    <w:abstractNumId w:val="23"/>
  </w:num>
  <w:num w:numId="26" w16cid:durableId="1899316473">
    <w:abstractNumId w:val="18"/>
  </w:num>
  <w:num w:numId="27" w16cid:durableId="971835888">
    <w:abstractNumId w:val="20"/>
  </w:num>
  <w:num w:numId="28" w16cid:durableId="1784154446">
    <w:abstractNumId w:val="1"/>
  </w:num>
  <w:num w:numId="29" w16cid:durableId="1471557364">
    <w:abstractNumId w:val="9"/>
  </w:num>
  <w:num w:numId="30" w16cid:durableId="1190802898">
    <w:abstractNumId w:val="10"/>
  </w:num>
  <w:num w:numId="31" w16cid:durableId="558857445">
    <w:abstractNumId w:val="26"/>
  </w:num>
  <w:num w:numId="32" w16cid:durableId="759914327">
    <w:abstractNumId w:val="27"/>
  </w:num>
  <w:num w:numId="33" w16cid:durableId="1841852849">
    <w:abstractNumId w:val="33"/>
  </w:num>
  <w:num w:numId="34" w16cid:durableId="1490171351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8212A"/>
    <w:rsid w:val="0008435B"/>
    <w:rsid w:val="00093C5A"/>
    <w:rsid w:val="0009723D"/>
    <w:rsid w:val="000A4E65"/>
    <w:rsid w:val="000C6619"/>
    <w:rsid w:val="000D596E"/>
    <w:rsid w:val="000E2EA3"/>
    <w:rsid w:val="000F4375"/>
    <w:rsid w:val="000F7DE9"/>
    <w:rsid w:val="00102B6C"/>
    <w:rsid w:val="001070E2"/>
    <w:rsid w:val="00124756"/>
    <w:rsid w:val="00126923"/>
    <w:rsid w:val="00155EA3"/>
    <w:rsid w:val="00160195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52F67"/>
    <w:rsid w:val="002554D9"/>
    <w:rsid w:val="00256D8D"/>
    <w:rsid w:val="00263009"/>
    <w:rsid w:val="002632D3"/>
    <w:rsid w:val="00264B6B"/>
    <w:rsid w:val="00291E54"/>
    <w:rsid w:val="0029242E"/>
    <w:rsid w:val="002C6EC9"/>
    <w:rsid w:val="002D1A6D"/>
    <w:rsid w:val="002D51E3"/>
    <w:rsid w:val="002E6314"/>
    <w:rsid w:val="002E64FC"/>
    <w:rsid w:val="002F5ED5"/>
    <w:rsid w:val="003009B4"/>
    <w:rsid w:val="003031BD"/>
    <w:rsid w:val="003205D0"/>
    <w:rsid w:val="0032723A"/>
    <w:rsid w:val="00331035"/>
    <w:rsid w:val="003365AE"/>
    <w:rsid w:val="00367C72"/>
    <w:rsid w:val="00372244"/>
    <w:rsid w:val="003A29BC"/>
    <w:rsid w:val="003A7D4D"/>
    <w:rsid w:val="003C032E"/>
    <w:rsid w:val="003D71CA"/>
    <w:rsid w:val="00415C30"/>
    <w:rsid w:val="00416542"/>
    <w:rsid w:val="0043277B"/>
    <w:rsid w:val="00435FB6"/>
    <w:rsid w:val="00454835"/>
    <w:rsid w:val="00464B32"/>
    <w:rsid w:val="00491C71"/>
    <w:rsid w:val="00493B10"/>
    <w:rsid w:val="004B66A3"/>
    <w:rsid w:val="004E713D"/>
    <w:rsid w:val="00514123"/>
    <w:rsid w:val="0054587F"/>
    <w:rsid w:val="005517B2"/>
    <w:rsid w:val="005607C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B3AE9"/>
    <w:rsid w:val="00723D5E"/>
    <w:rsid w:val="007671B4"/>
    <w:rsid w:val="00773A8C"/>
    <w:rsid w:val="0078262D"/>
    <w:rsid w:val="007B6ABF"/>
    <w:rsid w:val="0080201F"/>
    <w:rsid w:val="00814E58"/>
    <w:rsid w:val="0083474B"/>
    <w:rsid w:val="00841D59"/>
    <w:rsid w:val="00851368"/>
    <w:rsid w:val="00875DD6"/>
    <w:rsid w:val="008925A9"/>
    <w:rsid w:val="00893107"/>
    <w:rsid w:val="00896814"/>
    <w:rsid w:val="008977E3"/>
    <w:rsid w:val="008A3127"/>
    <w:rsid w:val="008B4C24"/>
    <w:rsid w:val="008D3209"/>
    <w:rsid w:val="008E3D45"/>
    <w:rsid w:val="008F775A"/>
    <w:rsid w:val="00916E8E"/>
    <w:rsid w:val="0092769D"/>
    <w:rsid w:val="0094682E"/>
    <w:rsid w:val="00966015"/>
    <w:rsid w:val="009913A0"/>
    <w:rsid w:val="009A0D3D"/>
    <w:rsid w:val="009B33B6"/>
    <w:rsid w:val="009C265C"/>
    <w:rsid w:val="009C3539"/>
    <w:rsid w:val="009C6F96"/>
    <w:rsid w:val="00A742F7"/>
    <w:rsid w:val="00A810EB"/>
    <w:rsid w:val="00AA60A0"/>
    <w:rsid w:val="00AD4866"/>
    <w:rsid w:val="00AD78A6"/>
    <w:rsid w:val="00AF689A"/>
    <w:rsid w:val="00B17F99"/>
    <w:rsid w:val="00B45591"/>
    <w:rsid w:val="00B475C9"/>
    <w:rsid w:val="00B93834"/>
    <w:rsid w:val="00BA6A76"/>
    <w:rsid w:val="00C12E4A"/>
    <w:rsid w:val="00C42339"/>
    <w:rsid w:val="00C4723D"/>
    <w:rsid w:val="00C6070E"/>
    <w:rsid w:val="00C62CE1"/>
    <w:rsid w:val="00C84F90"/>
    <w:rsid w:val="00C94882"/>
    <w:rsid w:val="00C96A8D"/>
    <w:rsid w:val="00CA4523"/>
    <w:rsid w:val="00CB294B"/>
    <w:rsid w:val="00CC2A45"/>
    <w:rsid w:val="00CF76E4"/>
    <w:rsid w:val="00D03454"/>
    <w:rsid w:val="00D03B93"/>
    <w:rsid w:val="00D05B9C"/>
    <w:rsid w:val="00D0662F"/>
    <w:rsid w:val="00D1101D"/>
    <w:rsid w:val="00D2731A"/>
    <w:rsid w:val="00D553AB"/>
    <w:rsid w:val="00D57269"/>
    <w:rsid w:val="00D61A8F"/>
    <w:rsid w:val="00D94B7D"/>
    <w:rsid w:val="00DC4936"/>
    <w:rsid w:val="00DD5204"/>
    <w:rsid w:val="00DE0C0D"/>
    <w:rsid w:val="00E10D86"/>
    <w:rsid w:val="00E227A8"/>
    <w:rsid w:val="00E400A6"/>
    <w:rsid w:val="00E71901"/>
    <w:rsid w:val="00E73E76"/>
    <w:rsid w:val="00E77AF3"/>
    <w:rsid w:val="00E91344"/>
    <w:rsid w:val="00EA3B37"/>
    <w:rsid w:val="00EF47B1"/>
    <w:rsid w:val="00EF4AFE"/>
    <w:rsid w:val="00F044D7"/>
    <w:rsid w:val="00F17254"/>
    <w:rsid w:val="00F27F91"/>
    <w:rsid w:val="00F41EE9"/>
    <w:rsid w:val="00F472E5"/>
    <w:rsid w:val="00F51FEF"/>
    <w:rsid w:val="00F52AA0"/>
    <w:rsid w:val="00F57059"/>
    <w:rsid w:val="00FD69CF"/>
    <w:rsid w:val="00FD7F1E"/>
    <w:rsid w:val="00FF3340"/>
    <w:rsid w:val="00FF3ECB"/>
    <w:rsid w:val="00FF70B5"/>
    <w:rsid w:val="171C2135"/>
    <w:rsid w:val="22F39B99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87228C-DA4D-472F-94CA-98DE7B8DF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20</TotalTime>
  <Pages>1</Pages>
  <Words>293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39</cp:revision>
  <cp:lastPrinted>2006-08-31T06:40:00Z</cp:lastPrinted>
  <dcterms:created xsi:type="dcterms:W3CDTF">2023-10-05T13:20:00Z</dcterms:created>
  <dcterms:modified xsi:type="dcterms:W3CDTF">2024-09-20T12:11:00Z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