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01993" w14:textId="48C8D6E0" w:rsidR="0080201F" w:rsidRPr="005F6935" w:rsidRDefault="63C78B73" w:rsidP="63C78B73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63C78B73">
        <w:rPr>
          <w:rFonts w:ascii="Poppins" w:hAnsi="Poppins" w:cs="Poppins"/>
          <w:sz w:val="24"/>
          <w:szCs w:val="24"/>
        </w:rPr>
        <w:t xml:space="preserve">Roteiro de </w:t>
      </w:r>
      <w:r w:rsidR="003224EF">
        <w:rPr>
          <w:rFonts w:ascii="Poppins" w:hAnsi="Poppins" w:cs="Poppins"/>
          <w:sz w:val="24"/>
          <w:szCs w:val="24"/>
        </w:rPr>
        <w:t>A</w:t>
      </w:r>
      <w:r w:rsidR="003224EF" w:rsidRPr="63C78B73">
        <w:rPr>
          <w:rFonts w:ascii="Poppins" w:hAnsi="Poppins" w:cs="Poppins"/>
          <w:sz w:val="24"/>
          <w:szCs w:val="24"/>
        </w:rPr>
        <w:t xml:space="preserve">tividade </w:t>
      </w:r>
      <w:r w:rsidR="003224EF">
        <w:rPr>
          <w:rFonts w:ascii="Poppins" w:hAnsi="Poppins" w:cs="Poppins"/>
          <w:sz w:val="24"/>
          <w:szCs w:val="24"/>
        </w:rPr>
        <w:t>P</w:t>
      </w:r>
      <w:r w:rsidR="003224EF" w:rsidRPr="63C78B73">
        <w:rPr>
          <w:rFonts w:ascii="Poppins" w:hAnsi="Poppins" w:cs="Poppins"/>
          <w:sz w:val="24"/>
          <w:szCs w:val="24"/>
        </w:rPr>
        <w:t>rática</w:t>
      </w:r>
    </w:p>
    <w:p w14:paraId="41A1C29E" w14:textId="77777777" w:rsidR="0080201F" w:rsidRPr="005F6935" w:rsidRDefault="0080201F" w:rsidP="0080201F">
      <w:pPr>
        <w:rPr>
          <w:rFonts w:ascii="Poppins" w:hAnsi="Poppins" w:cs="Poppins"/>
        </w:rPr>
      </w:pPr>
    </w:p>
    <w:p w14:paraId="75B3F34D" w14:textId="77777777" w:rsidR="0080201F" w:rsidRPr="005F6935" w:rsidRDefault="0080201F" w:rsidP="0080201F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5F6935">
        <w:rPr>
          <w:rFonts w:ascii="Poppins" w:hAnsi="Poppins" w:cs="Poppins"/>
          <w:b w:val="0"/>
          <w:sz w:val="24"/>
          <w:szCs w:val="24"/>
          <w:u w:val="none"/>
        </w:rPr>
        <w:t xml:space="preserve">Nome: </w:t>
      </w:r>
      <w:r w:rsidRPr="005F6935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5F6935">
        <w:rPr>
          <w:rFonts w:ascii="Poppins" w:hAnsi="Poppins" w:cs="Poppins"/>
          <w:b w:val="0"/>
          <w:sz w:val="24"/>
          <w:szCs w:val="24"/>
          <w:u w:val="none"/>
        </w:rPr>
        <w:tab/>
        <w:t xml:space="preserve"> Turma: </w:t>
      </w:r>
      <w:r w:rsidRPr="005F6935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5F6935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389C1E5" w14:textId="77777777" w:rsidR="0080201F" w:rsidRPr="005F6935" w:rsidRDefault="0080201F" w:rsidP="0080201F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26E0177B" w14:textId="728AEB48" w:rsidR="0080201F" w:rsidRPr="005F6935" w:rsidRDefault="0080201F" w:rsidP="0080201F">
      <w:pPr>
        <w:rPr>
          <w:rFonts w:ascii="Poppins" w:hAnsi="Poppins" w:cs="Poppins"/>
          <w:b/>
          <w:bCs/>
          <w:noProof/>
        </w:rPr>
      </w:pPr>
      <w:r w:rsidRPr="005F6935">
        <w:rPr>
          <w:rFonts w:ascii="Poppins" w:hAnsi="Poppins" w:cs="Poppins"/>
          <w:b/>
          <w:bCs/>
          <w:noProof/>
        </w:rPr>
        <w:t xml:space="preserve">Atividade: </w:t>
      </w:r>
      <w:r w:rsidR="003224EF">
        <w:rPr>
          <w:rFonts w:ascii="Poppins" w:hAnsi="Poppins" w:cs="Poppins"/>
          <w:b/>
          <w:bCs/>
          <w:noProof/>
        </w:rPr>
        <w:t>A</w:t>
      </w:r>
      <w:r w:rsidR="0066710C" w:rsidRPr="005F6935">
        <w:rPr>
          <w:rFonts w:ascii="Poppins" w:hAnsi="Poppins" w:cs="Poppins"/>
          <w:b/>
          <w:bCs/>
          <w:noProof/>
        </w:rPr>
        <w:t xml:space="preserve">tualização </w:t>
      </w:r>
      <w:r w:rsidR="00CD4D78" w:rsidRPr="005F6935">
        <w:rPr>
          <w:rFonts w:ascii="Poppins" w:hAnsi="Poppins" w:cs="Poppins"/>
          <w:b/>
          <w:bCs/>
          <w:noProof/>
        </w:rPr>
        <w:t>c</w:t>
      </w:r>
      <w:r w:rsidR="0066710C" w:rsidRPr="005F6935">
        <w:rPr>
          <w:rFonts w:ascii="Poppins" w:hAnsi="Poppins" w:cs="Poppins"/>
          <w:b/>
          <w:bCs/>
          <w:noProof/>
        </w:rPr>
        <w:t xml:space="preserve">ompleta de </w:t>
      </w:r>
      <w:r w:rsidR="00CD4D78" w:rsidRPr="005F6935">
        <w:rPr>
          <w:rFonts w:ascii="Poppins" w:hAnsi="Poppins" w:cs="Poppins"/>
          <w:b/>
          <w:bCs/>
          <w:noProof/>
        </w:rPr>
        <w:t>d</w:t>
      </w:r>
      <w:r w:rsidR="0066710C" w:rsidRPr="005F6935">
        <w:rPr>
          <w:rFonts w:ascii="Poppins" w:hAnsi="Poppins" w:cs="Poppins"/>
          <w:b/>
          <w:bCs/>
          <w:noProof/>
        </w:rPr>
        <w:t xml:space="preserve">ependências e </w:t>
      </w:r>
      <w:r w:rsidR="00CD4D78" w:rsidRPr="005F6935">
        <w:rPr>
          <w:rFonts w:ascii="Poppins" w:hAnsi="Poppins" w:cs="Poppins"/>
          <w:b/>
          <w:bCs/>
          <w:noProof/>
        </w:rPr>
        <w:t>m</w:t>
      </w:r>
      <w:r w:rsidR="0066710C" w:rsidRPr="005F6935">
        <w:rPr>
          <w:rFonts w:ascii="Poppins" w:hAnsi="Poppins" w:cs="Poppins"/>
          <w:b/>
          <w:bCs/>
          <w:noProof/>
        </w:rPr>
        <w:t>elhorias</w:t>
      </w:r>
    </w:p>
    <w:p w14:paraId="7DF18061" w14:textId="77777777" w:rsidR="0080201F" w:rsidRDefault="0080201F" w:rsidP="0080201F">
      <w:pPr>
        <w:rPr>
          <w:rFonts w:ascii="Poppins" w:hAnsi="Poppins" w:cs="Poppins"/>
          <w:b/>
          <w:bCs/>
          <w:noProof/>
        </w:rPr>
      </w:pPr>
    </w:p>
    <w:p w14:paraId="61A29629" w14:textId="28E360FF" w:rsidR="005F6935" w:rsidRPr="005F6935" w:rsidRDefault="005F6935" w:rsidP="005F6935">
      <w:p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b/>
          <w:bCs/>
          <w:noProof/>
        </w:rPr>
        <w:t xml:space="preserve">Tempo </w:t>
      </w:r>
      <w:r w:rsidR="00E50DBC">
        <w:rPr>
          <w:rFonts w:ascii="Poppins" w:hAnsi="Poppins" w:cs="Poppins"/>
          <w:b/>
          <w:bCs/>
          <w:noProof/>
        </w:rPr>
        <w:t>e</w:t>
      </w:r>
      <w:r w:rsidRPr="005F6935">
        <w:rPr>
          <w:rFonts w:ascii="Poppins" w:hAnsi="Poppins" w:cs="Poppins"/>
          <w:b/>
          <w:bCs/>
          <w:noProof/>
        </w:rPr>
        <w:t>stimado:</w:t>
      </w:r>
      <w:r w:rsidRPr="005F6935">
        <w:rPr>
          <w:rFonts w:ascii="Poppins" w:hAnsi="Poppins" w:cs="Poppins"/>
          <w:noProof/>
        </w:rPr>
        <w:t xml:space="preserve"> 35 minutos.</w:t>
      </w:r>
    </w:p>
    <w:p w14:paraId="35677B16" w14:textId="77777777" w:rsidR="005F6935" w:rsidRPr="005F6935" w:rsidRDefault="005F6935" w:rsidP="005F6935">
      <w:pPr>
        <w:rPr>
          <w:rFonts w:ascii="Poppins" w:hAnsi="Poppins" w:cs="Poppins"/>
          <w:noProof/>
        </w:rPr>
      </w:pPr>
    </w:p>
    <w:p w14:paraId="5DE9CCD0" w14:textId="77777777" w:rsidR="005F6935" w:rsidRPr="005F6935" w:rsidRDefault="005F6935" w:rsidP="005F6935">
      <w:pPr>
        <w:rPr>
          <w:rFonts w:ascii="Poppins" w:hAnsi="Poppins" w:cs="Poppins"/>
          <w:b/>
          <w:bCs/>
          <w:noProof/>
        </w:rPr>
      </w:pPr>
      <w:r w:rsidRPr="005F6935">
        <w:rPr>
          <w:rFonts w:ascii="Poppins" w:hAnsi="Poppins" w:cs="Poppins"/>
          <w:b/>
          <w:bCs/>
          <w:noProof/>
        </w:rPr>
        <w:t>Lista de materiais</w:t>
      </w:r>
    </w:p>
    <w:p w14:paraId="6D632EE3" w14:textId="360CCE9C" w:rsidR="005F6935" w:rsidRPr="005F6935" w:rsidRDefault="005F6935" w:rsidP="005F6935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 xml:space="preserve">Computador com </w:t>
      </w:r>
      <w:r w:rsidR="00E50DBC">
        <w:rPr>
          <w:rFonts w:ascii="Poppins" w:hAnsi="Poppins" w:cs="Poppins"/>
          <w:noProof/>
        </w:rPr>
        <w:t>i</w:t>
      </w:r>
      <w:r w:rsidRPr="005F6935">
        <w:rPr>
          <w:rFonts w:ascii="Poppins" w:hAnsi="Poppins" w:cs="Poppins"/>
          <w:noProof/>
        </w:rPr>
        <w:t>nternet</w:t>
      </w:r>
      <w:r w:rsidR="00E50DBC">
        <w:rPr>
          <w:rFonts w:ascii="Poppins" w:hAnsi="Poppins" w:cs="Poppins"/>
          <w:noProof/>
        </w:rPr>
        <w:t>;</w:t>
      </w:r>
    </w:p>
    <w:p w14:paraId="110AA6D0" w14:textId="2B8787C5" w:rsidR="005F6935" w:rsidRPr="005F6935" w:rsidRDefault="005F6935" w:rsidP="005F6935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Caderno para anotações</w:t>
      </w:r>
      <w:r w:rsidR="00E50DBC">
        <w:rPr>
          <w:rFonts w:ascii="Poppins" w:hAnsi="Poppins" w:cs="Poppins"/>
          <w:noProof/>
        </w:rPr>
        <w:t>;</w:t>
      </w:r>
    </w:p>
    <w:p w14:paraId="60AE4636" w14:textId="41A641BA" w:rsidR="005F6935" w:rsidRPr="005F6935" w:rsidRDefault="005F6935" w:rsidP="005F6935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1 caneta</w:t>
      </w:r>
      <w:r w:rsidR="00E50DBC">
        <w:rPr>
          <w:rFonts w:ascii="Poppins" w:hAnsi="Poppins" w:cs="Poppins"/>
          <w:noProof/>
        </w:rPr>
        <w:t>.</w:t>
      </w:r>
    </w:p>
    <w:p w14:paraId="5E32E5B1" w14:textId="77777777" w:rsidR="005F6935" w:rsidRPr="005F6935" w:rsidRDefault="005F6935" w:rsidP="0080201F">
      <w:pPr>
        <w:rPr>
          <w:rFonts w:ascii="Poppins" w:hAnsi="Poppins" w:cs="Poppins"/>
          <w:b/>
          <w:bCs/>
          <w:noProof/>
        </w:rPr>
      </w:pPr>
    </w:p>
    <w:p w14:paraId="1FAA0390" w14:textId="6C3A7815" w:rsidR="0066710C" w:rsidRPr="005F6935" w:rsidRDefault="0066710C" w:rsidP="0066710C">
      <w:pPr>
        <w:rPr>
          <w:rFonts w:ascii="Poppins" w:hAnsi="Poppins" w:cs="Poppins"/>
          <w:b/>
          <w:bCs/>
          <w:noProof/>
        </w:rPr>
      </w:pPr>
      <w:r w:rsidRPr="005F6935">
        <w:rPr>
          <w:rFonts w:ascii="Poppins" w:hAnsi="Poppins" w:cs="Poppins"/>
          <w:b/>
          <w:bCs/>
          <w:noProof/>
        </w:rPr>
        <w:t>Objetivo</w:t>
      </w:r>
      <w:r w:rsidR="00E50DBC">
        <w:rPr>
          <w:rFonts w:ascii="Poppins" w:hAnsi="Poppins" w:cs="Poppins"/>
          <w:b/>
          <w:bCs/>
          <w:noProof/>
        </w:rPr>
        <w:t xml:space="preserve">: </w:t>
      </w:r>
      <w:r w:rsidR="00E50DBC">
        <w:rPr>
          <w:rFonts w:ascii="Poppins" w:hAnsi="Poppins" w:cs="Poppins"/>
          <w:noProof/>
        </w:rPr>
        <w:t>a</w:t>
      </w:r>
      <w:r w:rsidRPr="005F6935">
        <w:rPr>
          <w:rFonts w:ascii="Poppins" w:hAnsi="Poppins" w:cs="Poppins"/>
          <w:noProof/>
        </w:rPr>
        <w:t>tualizar todas as dependências do pipeline, corrigir bugs conhecidos e implementar melhorias de desempenho para garantir compatibilidade e segurança.</w:t>
      </w:r>
    </w:p>
    <w:p w14:paraId="714785FA" w14:textId="77777777" w:rsidR="0066710C" w:rsidRPr="005F6935" w:rsidRDefault="0066710C" w:rsidP="0066710C">
      <w:pPr>
        <w:rPr>
          <w:rFonts w:ascii="Poppins" w:hAnsi="Poppins" w:cs="Poppins"/>
          <w:b/>
          <w:bCs/>
          <w:noProof/>
        </w:rPr>
      </w:pPr>
    </w:p>
    <w:p w14:paraId="75D37F3D" w14:textId="3E07DD60" w:rsidR="005F6935" w:rsidRDefault="0066710C" w:rsidP="0066710C">
      <w:p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b/>
          <w:bCs/>
          <w:noProof/>
        </w:rPr>
        <w:t>Enunciado</w:t>
      </w:r>
    </w:p>
    <w:p w14:paraId="64C90976" w14:textId="77777777" w:rsidR="000E29B5" w:rsidRDefault="000E29B5" w:rsidP="0066710C">
      <w:pPr>
        <w:rPr>
          <w:rFonts w:ascii="Poppins" w:hAnsi="Poppins" w:cs="Poppins"/>
          <w:noProof/>
        </w:rPr>
      </w:pPr>
    </w:p>
    <w:p w14:paraId="5857714B" w14:textId="1A1DA256" w:rsidR="0066710C" w:rsidRPr="005F6935" w:rsidRDefault="005F6935" w:rsidP="0066710C">
      <w:p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 xml:space="preserve">As dependências do pipeline estão desatualizadas, o que pode comprometer a segurança e </w:t>
      </w:r>
      <w:r w:rsidR="00E50DBC">
        <w:rPr>
          <w:rFonts w:ascii="Poppins" w:hAnsi="Poppins" w:cs="Poppins"/>
          <w:noProof/>
        </w:rPr>
        <w:t xml:space="preserve">a </w:t>
      </w:r>
      <w:r w:rsidRPr="005F6935">
        <w:rPr>
          <w:rFonts w:ascii="Poppins" w:hAnsi="Poppins" w:cs="Poppins"/>
          <w:noProof/>
        </w:rPr>
        <w:t xml:space="preserve">eficiência. Sua tarefa é atualizar todas as dependências, corrigir bugs existentes e implementar melhorias de desempenho. Utilize ferramentas como </w:t>
      </w:r>
      <w:r w:rsidRPr="005F6935">
        <w:rPr>
          <w:rFonts w:ascii="Poppins" w:hAnsi="Poppins" w:cs="Poppins"/>
          <w:b/>
          <w:bCs/>
          <w:noProof/>
        </w:rPr>
        <w:t>npm audit</w:t>
      </w:r>
      <w:r w:rsidRPr="005F6935">
        <w:rPr>
          <w:rFonts w:ascii="Poppins" w:hAnsi="Poppins" w:cs="Poppins"/>
          <w:noProof/>
        </w:rPr>
        <w:t xml:space="preserve">, </w:t>
      </w:r>
      <w:r w:rsidRPr="005F6935">
        <w:rPr>
          <w:rFonts w:ascii="Poppins" w:hAnsi="Poppins" w:cs="Poppins"/>
          <w:b/>
          <w:bCs/>
          <w:noProof/>
        </w:rPr>
        <w:t>pip install --upgrade</w:t>
      </w:r>
      <w:r w:rsidRPr="005F6935">
        <w:rPr>
          <w:rFonts w:ascii="Poppins" w:hAnsi="Poppins" w:cs="Poppins"/>
          <w:noProof/>
        </w:rPr>
        <w:t xml:space="preserve"> ou </w:t>
      </w:r>
      <w:r w:rsidRPr="005F6935">
        <w:rPr>
          <w:rFonts w:ascii="Poppins" w:hAnsi="Poppins" w:cs="Poppins"/>
          <w:b/>
          <w:bCs/>
          <w:noProof/>
        </w:rPr>
        <w:t>gem update</w:t>
      </w:r>
      <w:r w:rsidRPr="005F6935">
        <w:rPr>
          <w:rFonts w:ascii="Poppins" w:hAnsi="Poppins" w:cs="Poppins"/>
          <w:noProof/>
        </w:rPr>
        <w:t>, conforme o caso.</w:t>
      </w:r>
    </w:p>
    <w:p w14:paraId="73C71B87" w14:textId="77777777" w:rsidR="0066710C" w:rsidRPr="005F6935" w:rsidRDefault="0066710C" w:rsidP="0066710C">
      <w:pPr>
        <w:rPr>
          <w:rFonts w:ascii="Poppins" w:hAnsi="Poppins" w:cs="Poppins"/>
          <w:noProof/>
        </w:rPr>
      </w:pPr>
    </w:p>
    <w:p w14:paraId="5ED4E82A" w14:textId="7DE97583" w:rsidR="0066710C" w:rsidRPr="005F6935" w:rsidRDefault="0066710C" w:rsidP="0066710C">
      <w:p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b/>
          <w:bCs/>
          <w:noProof/>
        </w:rPr>
        <w:t xml:space="preserve">Passo a </w:t>
      </w:r>
      <w:r w:rsidR="00E50DBC">
        <w:rPr>
          <w:rFonts w:ascii="Poppins" w:hAnsi="Poppins" w:cs="Poppins"/>
          <w:b/>
          <w:bCs/>
          <w:noProof/>
        </w:rPr>
        <w:t>p</w:t>
      </w:r>
      <w:r w:rsidR="00E50DBC" w:rsidRPr="005F6935">
        <w:rPr>
          <w:rFonts w:ascii="Poppins" w:hAnsi="Poppins" w:cs="Poppins"/>
          <w:b/>
          <w:bCs/>
          <w:noProof/>
        </w:rPr>
        <w:t>asso</w:t>
      </w:r>
      <w:r w:rsidRPr="005F6935">
        <w:rPr>
          <w:rFonts w:ascii="Poppins" w:hAnsi="Poppins" w:cs="Poppins"/>
          <w:b/>
          <w:bCs/>
          <w:noProof/>
        </w:rPr>
        <w:t>:</w:t>
      </w:r>
    </w:p>
    <w:p w14:paraId="45207DB6" w14:textId="77777777" w:rsidR="005F6935" w:rsidRDefault="005F6935" w:rsidP="005F6935">
      <w:pPr>
        <w:rPr>
          <w:rFonts w:ascii="Poppins" w:hAnsi="Poppins" w:cs="Poppins"/>
          <w:b/>
          <w:bCs/>
          <w:noProof/>
        </w:rPr>
      </w:pPr>
    </w:p>
    <w:p w14:paraId="28DB8467" w14:textId="0F7CD7C0" w:rsidR="0066710C" w:rsidRPr="005F6935" w:rsidRDefault="0066710C" w:rsidP="005F6935">
      <w:pPr>
        <w:pStyle w:val="PargrafodaLista"/>
        <w:numPr>
          <w:ilvl w:val="0"/>
          <w:numId w:val="30"/>
        </w:num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b/>
          <w:bCs/>
          <w:noProof/>
        </w:rPr>
        <w:t xml:space="preserve">Inventário das </w:t>
      </w:r>
      <w:r w:rsidR="005864F2">
        <w:rPr>
          <w:rFonts w:ascii="Poppins" w:hAnsi="Poppins" w:cs="Poppins"/>
          <w:b/>
          <w:bCs/>
          <w:noProof/>
        </w:rPr>
        <w:t>d</w:t>
      </w:r>
      <w:r w:rsidRPr="005F6935">
        <w:rPr>
          <w:rFonts w:ascii="Poppins" w:hAnsi="Poppins" w:cs="Poppins"/>
          <w:b/>
          <w:bCs/>
          <w:noProof/>
        </w:rPr>
        <w:t>ependências</w:t>
      </w:r>
      <w:r w:rsidR="000E29B5">
        <w:rPr>
          <w:rFonts w:ascii="Poppins" w:hAnsi="Poppins" w:cs="Poppins"/>
          <w:b/>
          <w:bCs/>
          <w:noProof/>
        </w:rPr>
        <w:t>:</w:t>
      </w:r>
    </w:p>
    <w:p w14:paraId="4BB6E1FD" w14:textId="77777777" w:rsidR="005F6935" w:rsidRDefault="005F6935" w:rsidP="005F6935">
      <w:pPr>
        <w:rPr>
          <w:rFonts w:ascii="Poppins" w:hAnsi="Poppins" w:cs="Poppins"/>
          <w:b/>
          <w:bCs/>
          <w:noProof/>
        </w:rPr>
      </w:pPr>
    </w:p>
    <w:p w14:paraId="0873218A" w14:textId="436D9919" w:rsidR="0066710C" w:rsidRPr="005F6935" w:rsidRDefault="0066710C" w:rsidP="005F6935">
      <w:pPr>
        <w:pStyle w:val="PargrafodaLista"/>
        <w:numPr>
          <w:ilvl w:val="0"/>
          <w:numId w:val="35"/>
        </w:num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b/>
          <w:bCs/>
          <w:noProof/>
        </w:rPr>
        <w:t>JavaScript/Node.js</w:t>
      </w:r>
    </w:p>
    <w:p w14:paraId="595DB052" w14:textId="77777777" w:rsidR="0066710C" w:rsidRPr="005F6935" w:rsidRDefault="0066710C" w:rsidP="0066710C">
      <w:pPr>
        <w:rPr>
          <w:rFonts w:ascii="Poppins" w:hAnsi="Poppins" w:cs="Poppins"/>
          <w:noProof/>
        </w:rPr>
      </w:pPr>
    </w:p>
    <w:p w14:paraId="1A7A4563" w14:textId="687B32EE" w:rsidR="0066710C" w:rsidRPr="005F6935" w:rsidRDefault="0066710C" w:rsidP="005F6935">
      <w:pPr>
        <w:shd w:val="clear" w:color="auto" w:fill="000000" w:themeFill="text1"/>
        <w:ind w:left="360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npm outdated</w:t>
      </w:r>
    </w:p>
    <w:p w14:paraId="5FC4B9E9" w14:textId="77777777" w:rsidR="0066710C" w:rsidRPr="005F6935" w:rsidRDefault="0066710C" w:rsidP="005F6935">
      <w:pPr>
        <w:shd w:val="clear" w:color="auto" w:fill="000000" w:themeFill="text1"/>
        <w:ind w:left="360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npm audit</w:t>
      </w:r>
    </w:p>
    <w:p w14:paraId="191CFC69" w14:textId="77777777" w:rsidR="0066710C" w:rsidRPr="005F6935" w:rsidRDefault="0066710C" w:rsidP="005F6935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noProof/>
          <w:lang w:val="en-US"/>
        </w:rPr>
        <w:t>npm install -g npm-check-updates</w:t>
      </w:r>
      <w:bookmarkStart w:id="0" w:name="_GoBack"/>
      <w:bookmarkEnd w:id="0"/>
    </w:p>
    <w:p w14:paraId="080BF6AE" w14:textId="77777777" w:rsidR="0066710C" w:rsidRPr="005F6935" w:rsidRDefault="0066710C" w:rsidP="005F6935">
      <w:pPr>
        <w:shd w:val="clear" w:color="auto" w:fill="000000" w:themeFill="text1"/>
        <w:ind w:left="360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ncu -u</w:t>
      </w:r>
    </w:p>
    <w:p w14:paraId="6D67E480" w14:textId="4E031CF8" w:rsidR="0066710C" w:rsidRPr="005F6935" w:rsidRDefault="0066710C" w:rsidP="005F6935">
      <w:pPr>
        <w:shd w:val="clear" w:color="auto" w:fill="000000" w:themeFill="text1"/>
        <w:ind w:left="360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npm install</w:t>
      </w:r>
    </w:p>
    <w:p w14:paraId="57F16B61" w14:textId="77777777" w:rsidR="0066710C" w:rsidRPr="005F6935" w:rsidRDefault="0066710C" w:rsidP="0066710C">
      <w:pPr>
        <w:rPr>
          <w:rFonts w:ascii="Poppins" w:hAnsi="Poppins" w:cs="Poppins"/>
          <w:noProof/>
        </w:rPr>
      </w:pPr>
    </w:p>
    <w:p w14:paraId="4F1EA779" w14:textId="5E971E56" w:rsidR="0066710C" w:rsidRPr="005F6935" w:rsidRDefault="0066710C" w:rsidP="005F6935">
      <w:pPr>
        <w:pStyle w:val="PargrafodaLista"/>
        <w:numPr>
          <w:ilvl w:val="0"/>
          <w:numId w:val="35"/>
        </w:numPr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b/>
          <w:bCs/>
          <w:noProof/>
          <w:lang w:val="en-US"/>
        </w:rPr>
        <w:lastRenderedPageBreak/>
        <w:t>Python</w:t>
      </w:r>
    </w:p>
    <w:p w14:paraId="0088B278" w14:textId="77777777" w:rsidR="005F6935" w:rsidRPr="005F6935" w:rsidRDefault="005F6935" w:rsidP="005F6935">
      <w:pPr>
        <w:pStyle w:val="PargrafodaLista"/>
        <w:rPr>
          <w:rFonts w:ascii="Poppins" w:hAnsi="Poppins" w:cs="Poppins"/>
          <w:noProof/>
          <w:lang w:val="en-US"/>
        </w:rPr>
      </w:pPr>
    </w:p>
    <w:p w14:paraId="58400F36" w14:textId="77777777" w:rsidR="0066710C" w:rsidRPr="005F6935" w:rsidRDefault="0066710C" w:rsidP="005F6935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noProof/>
          <w:lang w:val="en-US"/>
        </w:rPr>
        <w:t>pip freeze &gt; requirements.txt</w:t>
      </w:r>
    </w:p>
    <w:p w14:paraId="2C94820E" w14:textId="77777777" w:rsidR="0066710C" w:rsidRPr="005F6935" w:rsidRDefault="0066710C" w:rsidP="005F6935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noProof/>
          <w:lang w:val="en-US"/>
        </w:rPr>
        <w:t>pip install --upgrade pip</w:t>
      </w:r>
    </w:p>
    <w:p w14:paraId="20186A70" w14:textId="4ED21D5E" w:rsidR="0066710C" w:rsidRPr="005F6935" w:rsidRDefault="0066710C" w:rsidP="005F6935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noProof/>
          <w:lang w:val="en-US"/>
        </w:rPr>
        <w:t>pip install -r requirements.txt –upgrade</w:t>
      </w:r>
    </w:p>
    <w:p w14:paraId="02BD59FB" w14:textId="77777777" w:rsidR="0066710C" w:rsidRPr="005F6935" w:rsidRDefault="0066710C" w:rsidP="0066710C">
      <w:pPr>
        <w:rPr>
          <w:rFonts w:ascii="Poppins" w:hAnsi="Poppins" w:cs="Poppins"/>
          <w:noProof/>
          <w:lang w:val="en-US"/>
        </w:rPr>
      </w:pPr>
    </w:p>
    <w:p w14:paraId="10EC6DCB" w14:textId="6673A34E" w:rsidR="0066710C" w:rsidRPr="005F6935" w:rsidRDefault="0066710C" w:rsidP="005F6935">
      <w:pPr>
        <w:pStyle w:val="PargrafodaLista"/>
        <w:numPr>
          <w:ilvl w:val="0"/>
          <w:numId w:val="35"/>
        </w:numPr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b/>
          <w:bCs/>
          <w:noProof/>
          <w:lang w:val="en-US"/>
        </w:rPr>
        <w:t>Ruby</w:t>
      </w:r>
    </w:p>
    <w:p w14:paraId="65AC26BA" w14:textId="77777777" w:rsidR="005F6935" w:rsidRDefault="005F6935" w:rsidP="0066710C">
      <w:pPr>
        <w:rPr>
          <w:rFonts w:ascii="Poppins" w:hAnsi="Poppins" w:cs="Poppins"/>
          <w:noProof/>
          <w:lang w:val="en-US"/>
        </w:rPr>
      </w:pPr>
    </w:p>
    <w:p w14:paraId="350E75E7" w14:textId="134C0017" w:rsidR="0066710C" w:rsidRPr="005F6935" w:rsidRDefault="0066710C" w:rsidP="005F6935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noProof/>
          <w:lang w:val="en-US"/>
        </w:rPr>
        <w:t>gem outdated</w:t>
      </w:r>
    </w:p>
    <w:p w14:paraId="16D34D40" w14:textId="77777777" w:rsidR="0066710C" w:rsidRPr="005F6935" w:rsidRDefault="0066710C" w:rsidP="005F6935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noProof/>
          <w:lang w:val="en-US"/>
        </w:rPr>
        <w:t>gem update</w:t>
      </w:r>
    </w:p>
    <w:p w14:paraId="2FC6D5A3" w14:textId="77777777" w:rsidR="005F6935" w:rsidRDefault="005F6935" w:rsidP="0066710C">
      <w:pPr>
        <w:rPr>
          <w:rFonts w:ascii="Poppins" w:hAnsi="Poppins" w:cs="Poppins"/>
          <w:b/>
          <w:bCs/>
          <w:noProof/>
        </w:rPr>
      </w:pPr>
    </w:p>
    <w:p w14:paraId="65E47A8F" w14:textId="7D4CCDE9" w:rsidR="005F6935" w:rsidRPr="000734E3" w:rsidRDefault="0066710C" w:rsidP="005F6935">
      <w:pPr>
        <w:pStyle w:val="PargrafodaLista"/>
        <w:numPr>
          <w:ilvl w:val="0"/>
          <w:numId w:val="30"/>
        </w:numPr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b/>
          <w:bCs/>
          <w:noProof/>
        </w:rPr>
        <w:t xml:space="preserve">Atualização das </w:t>
      </w:r>
      <w:r w:rsidR="005864F2">
        <w:rPr>
          <w:rFonts w:ascii="Poppins" w:hAnsi="Poppins" w:cs="Poppins"/>
          <w:b/>
          <w:bCs/>
          <w:noProof/>
        </w:rPr>
        <w:t>d</w:t>
      </w:r>
      <w:r w:rsidRPr="005F6935">
        <w:rPr>
          <w:rFonts w:ascii="Poppins" w:hAnsi="Poppins" w:cs="Poppins"/>
          <w:b/>
          <w:bCs/>
          <w:noProof/>
        </w:rPr>
        <w:t>ependências</w:t>
      </w:r>
      <w:r w:rsidR="000E29B5">
        <w:rPr>
          <w:rFonts w:ascii="Poppins" w:hAnsi="Poppins" w:cs="Poppins"/>
          <w:b/>
          <w:bCs/>
          <w:noProof/>
        </w:rPr>
        <w:t>:</w:t>
      </w:r>
    </w:p>
    <w:p w14:paraId="637C2225" w14:textId="77777777" w:rsidR="000734E3" w:rsidRDefault="000734E3" w:rsidP="005F6935">
      <w:pPr>
        <w:ind w:left="360"/>
        <w:rPr>
          <w:rFonts w:ascii="Poppins" w:hAnsi="Poppins" w:cs="Poppins"/>
          <w:noProof/>
        </w:rPr>
      </w:pPr>
    </w:p>
    <w:p w14:paraId="2A867A95" w14:textId="004E0C3E" w:rsidR="0066710C" w:rsidRDefault="0066710C" w:rsidP="005F6935">
      <w:pPr>
        <w:ind w:left="360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 xml:space="preserve">Utilize ferramentas específicas para cada linguagem </w:t>
      </w:r>
      <w:r w:rsidR="00E50DBC">
        <w:rPr>
          <w:rFonts w:ascii="Poppins" w:hAnsi="Poppins" w:cs="Poppins"/>
          <w:noProof/>
        </w:rPr>
        <w:t>a fim de</w:t>
      </w:r>
      <w:r w:rsidR="00E50DBC" w:rsidRPr="005F6935">
        <w:rPr>
          <w:rFonts w:ascii="Poppins" w:hAnsi="Poppins" w:cs="Poppins"/>
          <w:noProof/>
        </w:rPr>
        <w:t xml:space="preserve"> </w:t>
      </w:r>
      <w:r w:rsidRPr="005F6935">
        <w:rPr>
          <w:rFonts w:ascii="Poppins" w:hAnsi="Poppins" w:cs="Poppins"/>
          <w:noProof/>
        </w:rPr>
        <w:t>atualizar as dependências:</w:t>
      </w:r>
    </w:p>
    <w:p w14:paraId="464858BD" w14:textId="77777777" w:rsidR="005F6935" w:rsidRPr="005F6935" w:rsidRDefault="005F6935" w:rsidP="005F6935">
      <w:pPr>
        <w:ind w:left="360"/>
        <w:rPr>
          <w:rFonts w:ascii="Poppins" w:hAnsi="Poppins" w:cs="Poppins"/>
          <w:noProof/>
        </w:rPr>
      </w:pPr>
    </w:p>
    <w:p w14:paraId="0419600D" w14:textId="77777777" w:rsidR="0066710C" w:rsidRPr="005F6935" w:rsidRDefault="0066710C" w:rsidP="000734E3">
      <w:pPr>
        <w:numPr>
          <w:ilvl w:val="0"/>
          <w:numId w:val="31"/>
        </w:num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 xml:space="preserve">Node.js: </w:t>
      </w:r>
      <w:r w:rsidRPr="005F6935">
        <w:rPr>
          <w:rFonts w:ascii="Poppins" w:hAnsi="Poppins" w:cs="Poppins"/>
          <w:noProof/>
          <w:highlight w:val="lightGray"/>
        </w:rPr>
        <w:t>ncu -u &amp;&amp; npm install</w:t>
      </w:r>
    </w:p>
    <w:p w14:paraId="5C8695DB" w14:textId="77777777" w:rsidR="0066710C" w:rsidRPr="005F6935" w:rsidRDefault="0066710C" w:rsidP="000734E3">
      <w:pPr>
        <w:numPr>
          <w:ilvl w:val="0"/>
          <w:numId w:val="31"/>
        </w:numPr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noProof/>
          <w:lang w:val="en-US"/>
        </w:rPr>
        <w:t xml:space="preserve">Python: </w:t>
      </w:r>
      <w:r w:rsidRPr="005F6935">
        <w:rPr>
          <w:rFonts w:ascii="Poppins" w:hAnsi="Poppins" w:cs="Poppins"/>
          <w:noProof/>
          <w:highlight w:val="lightGray"/>
          <w:lang w:val="en-US"/>
        </w:rPr>
        <w:t>pip install --upgrade -r requirements.txt</w:t>
      </w:r>
    </w:p>
    <w:p w14:paraId="322FE92C" w14:textId="77777777" w:rsidR="0066710C" w:rsidRPr="005F6935" w:rsidRDefault="0066710C" w:rsidP="000734E3">
      <w:pPr>
        <w:numPr>
          <w:ilvl w:val="0"/>
          <w:numId w:val="31"/>
        </w:num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 xml:space="preserve">Ruby: </w:t>
      </w:r>
      <w:r w:rsidRPr="005F6935">
        <w:rPr>
          <w:rFonts w:ascii="Poppins" w:hAnsi="Poppins" w:cs="Poppins"/>
          <w:noProof/>
          <w:highlight w:val="lightGray"/>
        </w:rPr>
        <w:t>gem update</w:t>
      </w:r>
    </w:p>
    <w:p w14:paraId="375D1064" w14:textId="77777777" w:rsidR="0066710C" w:rsidRPr="005F6935" w:rsidRDefault="0066710C" w:rsidP="0066710C">
      <w:pPr>
        <w:ind w:left="2160"/>
        <w:rPr>
          <w:rFonts w:ascii="Poppins" w:hAnsi="Poppins" w:cs="Poppins"/>
          <w:noProof/>
        </w:rPr>
      </w:pPr>
    </w:p>
    <w:p w14:paraId="701B5494" w14:textId="4D385E7F" w:rsidR="005F6935" w:rsidRPr="005F6935" w:rsidRDefault="0066710C" w:rsidP="005F6935">
      <w:pPr>
        <w:pStyle w:val="PargrafodaLista"/>
        <w:numPr>
          <w:ilvl w:val="0"/>
          <w:numId w:val="30"/>
        </w:num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b/>
          <w:bCs/>
          <w:noProof/>
        </w:rPr>
        <w:t xml:space="preserve">Testes de </w:t>
      </w:r>
      <w:r w:rsidR="005864F2">
        <w:rPr>
          <w:rFonts w:ascii="Poppins" w:hAnsi="Poppins" w:cs="Poppins"/>
          <w:b/>
          <w:bCs/>
          <w:noProof/>
        </w:rPr>
        <w:t>c</w:t>
      </w:r>
      <w:r w:rsidRPr="005F6935">
        <w:rPr>
          <w:rFonts w:ascii="Poppins" w:hAnsi="Poppins" w:cs="Poppins"/>
          <w:b/>
          <w:bCs/>
          <w:noProof/>
        </w:rPr>
        <w:t xml:space="preserve">ompatibilidade e </w:t>
      </w:r>
      <w:r w:rsidR="00E50DBC">
        <w:rPr>
          <w:rFonts w:ascii="Poppins" w:hAnsi="Poppins" w:cs="Poppins"/>
          <w:b/>
          <w:bCs/>
          <w:noProof/>
        </w:rPr>
        <w:t>s</w:t>
      </w:r>
      <w:r w:rsidR="00E50DBC" w:rsidRPr="005F6935">
        <w:rPr>
          <w:rFonts w:ascii="Poppins" w:hAnsi="Poppins" w:cs="Poppins"/>
          <w:b/>
          <w:bCs/>
          <w:noProof/>
        </w:rPr>
        <w:t>egurança</w:t>
      </w:r>
      <w:r w:rsidR="000E29B5">
        <w:rPr>
          <w:rFonts w:ascii="Poppins" w:hAnsi="Poppins" w:cs="Poppins"/>
          <w:b/>
          <w:bCs/>
          <w:noProof/>
        </w:rPr>
        <w:t>:</w:t>
      </w:r>
    </w:p>
    <w:p w14:paraId="76C4E0C1" w14:textId="77777777" w:rsidR="005F6935" w:rsidRPr="005F6935" w:rsidRDefault="005F6935" w:rsidP="005864F2">
      <w:pPr>
        <w:pStyle w:val="PargrafodaLista"/>
        <w:rPr>
          <w:rFonts w:ascii="Poppins" w:hAnsi="Poppins" w:cs="Poppins"/>
          <w:noProof/>
        </w:rPr>
      </w:pPr>
    </w:p>
    <w:p w14:paraId="6EFC2CF9" w14:textId="77777777" w:rsidR="0066710C" w:rsidRPr="005F6935" w:rsidRDefault="0066710C" w:rsidP="005864F2">
      <w:pPr>
        <w:ind w:left="360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Execute testes unitários e de integração para garantir que as atualizações não quebraram funcionalidades existentes.</w:t>
      </w:r>
    </w:p>
    <w:p w14:paraId="5BD6B5CC" w14:textId="77777777" w:rsidR="0066710C" w:rsidRPr="005F6935" w:rsidRDefault="0066710C" w:rsidP="0066710C">
      <w:pPr>
        <w:rPr>
          <w:rFonts w:ascii="Poppins" w:hAnsi="Poppins" w:cs="Poppins"/>
          <w:noProof/>
        </w:rPr>
      </w:pPr>
    </w:p>
    <w:p w14:paraId="6BAB6ABB" w14:textId="2008EE93" w:rsidR="0066710C" w:rsidRPr="005864F2" w:rsidRDefault="0066710C" w:rsidP="005864F2">
      <w:pPr>
        <w:pStyle w:val="PargrafodaLista"/>
        <w:numPr>
          <w:ilvl w:val="0"/>
          <w:numId w:val="35"/>
        </w:numPr>
        <w:rPr>
          <w:rFonts w:ascii="Poppins" w:hAnsi="Poppins" w:cs="Poppins"/>
          <w:noProof/>
        </w:rPr>
      </w:pPr>
      <w:r w:rsidRPr="005864F2">
        <w:rPr>
          <w:rFonts w:ascii="Poppins" w:hAnsi="Poppins" w:cs="Poppins"/>
          <w:noProof/>
        </w:rPr>
        <w:t>Node.js:</w:t>
      </w:r>
      <w:r w:rsidR="005864F2" w:rsidRPr="005864F2">
        <w:rPr>
          <w:rFonts w:ascii="Poppins" w:hAnsi="Poppins" w:cs="Poppins"/>
          <w:noProof/>
        </w:rPr>
        <w:t xml:space="preserve"> </w:t>
      </w:r>
      <w:r w:rsidRPr="005864F2">
        <w:rPr>
          <w:rFonts w:ascii="Poppins" w:hAnsi="Poppins" w:cs="Poppins"/>
          <w:noProof/>
          <w:highlight w:val="lightGray"/>
        </w:rPr>
        <w:t>npm test</w:t>
      </w:r>
    </w:p>
    <w:p w14:paraId="7D93B8A1" w14:textId="6FF10FA5" w:rsidR="0066710C" w:rsidRPr="005864F2" w:rsidRDefault="0066710C" w:rsidP="005864F2">
      <w:pPr>
        <w:pStyle w:val="PargrafodaLista"/>
        <w:numPr>
          <w:ilvl w:val="0"/>
          <w:numId w:val="35"/>
        </w:numPr>
        <w:rPr>
          <w:rFonts w:ascii="Poppins" w:hAnsi="Poppins" w:cs="Poppins"/>
          <w:noProof/>
          <w:lang w:val="en-US"/>
        </w:rPr>
      </w:pPr>
      <w:r w:rsidRPr="005864F2">
        <w:rPr>
          <w:rFonts w:ascii="Poppins" w:hAnsi="Poppins" w:cs="Poppins"/>
          <w:noProof/>
          <w:lang w:val="en-US"/>
        </w:rPr>
        <w:t>Python:</w:t>
      </w:r>
      <w:r w:rsidR="005864F2" w:rsidRPr="005864F2">
        <w:rPr>
          <w:rFonts w:ascii="Poppins" w:hAnsi="Poppins" w:cs="Poppins"/>
          <w:noProof/>
          <w:lang w:val="en-US"/>
        </w:rPr>
        <w:t xml:space="preserve"> </w:t>
      </w:r>
      <w:r w:rsidRPr="005864F2">
        <w:rPr>
          <w:rFonts w:ascii="Poppins" w:hAnsi="Poppins" w:cs="Poppins"/>
          <w:noProof/>
          <w:highlight w:val="lightGray"/>
          <w:lang w:val="en-US"/>
        </w:rPr>
        <w:t>pytest</w:t>
      </w:r>
    </w:p>
    <w:p w14:paraId="26BA543B" w14:textId="7FB3FC55" w:rsidR="0066710C" w:rsidRPr="005864F2" w:rsidRDefault="0066710C" w:rsidP="005864F2">
      <w:pPr>
        <w:pStyle w:val="PargrafodaLista"/>
        <w:numPr>
          <w:ilvl w:val="0"/>
          <w:numId w:val="35"/>
        </w:numPr>
        <w:rPr>
          <w:rFonts w:ascii="Poppins" w:hAnsi="Poppins" w:cs="Poppins"/>
          <w:noProof/>
          <w:lang w:val="en-US"/>
        </w:rPr>
      </w:pPr>
      <w:r w:rsidRPr="005864F2">
        <w:rPr>
          <w:rFonts w:ascii="Poppins" w:hAnsi="Poppins" w:cs="Poppins"/>
          <w:noProof/>
          <w:lang w:val="en-US"/>
        </w:rPr>
        <w:t>Ruby:</w:t>
      </w:r>
      <w:r w:rsidR="005864F2" w:rsidRPr="005864F2">
        <w:rPr>
          <w:rFonts w:ascii="Poppins" w:hAnsi="Poppins" w:cs="Poppins"/>
          <w:b/>
          <w:bCs/>
          <w:noProof/>
          <w:lang w:val="en-US"/>
        </w:rPr>
        <w:t xml:space="preserve"> </w:t>
      </w:r>
      <w:r w:rsidRPr="005864F2">
        <w:rPr>
          <w:rFonts w:ascii="Poppins" w:hAnsi="Poppins" w:cs="Poppins"/>
          <w:noProof/>
          <w:highlight w:val="lightGray"/>
          <w:lang w:val="en-US"/>
        </w:rPr>
        <w:t>bundle exec rspec</w:t>
      </w:r>
    </w:p>
    <w:p w14:paraId="41B1DAC1" w14:textId="77777777" w:rsidR="0066710C" w:rsidRPr="005F6935" w:rsidRDefault="0066710C" w:rsidP="0066710C">
      <w:pPr>
        <w:rPr>
          <w:rFonts w:ascii="Poppins" w:hAnsi="Poppins" w:cs="Poppins"/>
          <w:noProof/>
          <w:lang w:val="en-US"/>
        </w:rPr>
      </w:pPr>
    </w:p>
    <w:p w14:paraId="278415F5" w14:textId="068DFBEB" w:rsidR="0066710C" w:rsidRPr="005864F2" w:rsidRDefault="0066710C" w:rsidP="005864F2">
      <w:pPr>
        <w:pStyle w:val="PargrafodaLista"/>
        <w:numPr>
          <w:ilvl w:val="0"/>
          <w:numId w:val="30"/>
        </w:numPr>
        <w:rPr>
          <w:rFonts w:ascii="Poppins" w:hAnsi="Poppins" w:cs="Poppins"/>
          <w:noProof/>
        </w:rPr>
      </w:pPr>
      <w:r w:rsidRPr="005864F2">
        <w:rPr>
          <w:rFonts w:ascii="Poppins" w:hAnsi="Poppins" w:cs="Poppins"/>
          <w:b/>
          <w:bCs/>
          <w:noProof/>
        </w:rPr>
        <w:t xml:space="preserve">Documentação e </w:t>
      </w:r>
      <w:r w:rsidR="00E50DBC">
        <w:rPr>
          <w:rFonts w:ascii="Poppins" w:hAnsi="Poppins" w:cs="Poppins"/>
          <w:b/>
          <w:bCs/>
          <w:noProof/>
        </w:rPr>
        <w:t>v</w:t>
      </w:r>
      <w:r w:rsidR="00E50DBC" w:rsidRPr="005864F2">
        <w:rPr>
          <w:rFonts w:ascii="Poppins" w:hAnsi="Poppins" w:cs="Poppins"/>
          <w:b/>
          <w:bCs/>
          <w:noProof/>
        </w:rPr>
        <w:t>ersionamento</w:t>
      </w:r>
      <w:r w:rsidRPr="005864F2">
        <w:rPr>
          <w:rFonts w:ascii="Poppins" w:hAnsi="Poppins" w:cs="Poppins"/>
          <w:b/>
          <w:bCs/>
          <w:noProof/>
        </w:rPr>
        <w:t>:</w:t>
      </w:r>
    </w:p>
    <w:p w14:paraId="3237E516" w14:textId="77777777" w:rsidR="005864F2" w:rsidRPr="005864F2" w:rsidRDefault="005864F2" w:rsidP="005864F2">
      <w:pPr>
        <w:pStyle w:val="PargrafodaLista"/>
        <w:rPr>
          <w:rFonts w:ascii="Poppins" w:hAnsi="Poppins" w:cs="Poppins"/>
          <w:noProof/>
        </w:rPr>
      </w:pPr>
    </w:p>
    <w:p w14:paraId="114B2003" w14:textId="77777777" w:rsidR="0066710C" w:rsidRPr="005F6935" w:rsidRDefault="0066710C" w:rsidP="0066710C">
      <w:pPr>
        <w:numPr>
          <w:ilvl w:val="0"/>
          <w:numId w:val="33"/>
        </w:num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Atualize o README.md ou outros documentos relevantes para refletir as mudanças nas dependências.</w:t>
      </w:r>
    </w:p>
    <w:p w14:paraId="0A17DBEC" w14:textId="77777777" w:rsidR="0066710C" w:rsidRDefault="0066710C" w:rsidP="0066710C">
      <w:pPr>
        <w:numPr>
          <w:ilvl w:val="0"/>
          <w:numId w:val="33"/>
        </w:num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Commit e push das mudanças para o repositório:</w:t>
      </w:r>
    </w:p>
    <w:p w14:paraId="4B8E7C3E" w14:textId="77777777" w:rsidR="000734E3" w:rsidRDefault="000734E3" w:rsidP="000734E3">
      <w:pPr>
        <w:rPr>
          <w:rFonts w:ascii="Poppins" w:hAnsi="Poppins" w:cs="Poppins"/>
          <w:noProof/>
        </w:rPr>
      </w:pPr>
    </w:p>
    <w:p w14:paraId="42FD7C10" w14:textId="77777777" w:rsidR="000734E3" w:rsidRPr="005F6935" w:rsidRDefault="000734E3" w:rsidP="000734E3">
      <w:pPr>
        <w:rPr>
          <w:rFonts w:ascii="Poppins" w:hAnsi="Poppins" w:cs="Poppins"/>
          <w:noProof/>
        </w:rPr>
      </w:pPr>
    </w:p>
    <w:p w14:paraId="5BDFCBA2" w14:textId="77777777" w:rsidR="0066710C" w:rsidRPr="005F6935" w:rsidRDefault="0066710C" w:rsidP="0066710C">
      <w:pPr>
        <w:rPr>
          <w:rFonts w:ascii="Poppins" w:hAnsi="Poppins" w:cs="Poppins"/>
          <w:noProof/>
        </w:rPr>
      </w:pPr>
    </w:p>
    <w:p w14:paraId="50139B32" w14:textId="63840C7C" w:rsidR="0066710C" w:rsidRPr="005F6935" w:rsidRDefault="0066710C" w:rsidP="005864F2">
      <w:pPr>
        <w:shd w:val="clear" w:color="auto" w:fill="000000" w:themeFill="text1"/>
        <w:ind w:left="360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lastRenderedPageBreak/>
        <w:t>git add .</w:t>
      </w:r>
    </w:p>
    <w:p w14:paraId="1B35C07B" w14:textId="77777777" w:rsidR="0066710C" w:rsidRPr="005F6935" w:rsidRDefault="0066710C" w:rsidP="005864F2">
      <w:pPr>
        <w:shd w:val="clear" w:color="auto" w:fill="000000" w:themeFill="text1"/>
        <w:ind w:left="360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git commit -m "Atualização de dependências e correção de bugs"</w:t>
      </w:r>
    </w:p>
    <w:p w14:paraId="361812F8" w14:textId="7825F710" w:rsidR="0066710C" w:rsidRPr="005F6935" w:rsidRDefault="0066710C" w:rsidP="005864F2">
      <w:pPr>
        <w:shd w:val="clear" w:color="auto" w:fill="000000" w:themeFill="text1"/>
        <w:ind w:left="360"/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git push origin main</w:t>
      </w:r>
    </w:p>
    <w:p w14:paraId="4E719303" w14:textId="77777777" w:rsidR="0066710C" w:rsidRPr="005F6935" w:rsidRDefault="0066710C" w:rsidP="0066710C">
      <w:pPr>
        <w:rPr>
          <w:rFonts w:ascii="Poppins" w:hAnsi="Poppins" w:cs="Poppins"/>
          <w:noProof/>
        </w:rPr>
      </w:pPr>
    </w:p>
    <w:p w14:paraId="53E80ABD" w14:textId="100616B4" w:rsidR="0066710C" w:rsidRPr="005864F2" w:rsidRDefault="0066710C" w:rsidP="005864F2">
      <w:pPr>
        <w:pStyle w:val="PargrafodaLista"/>
        <w:numPr>
          <w:ilvl w:val="0"/>
          <w:numId w:val="30"/>
        </w:numPr>
        <w:rPr>
          <w:rFonts w:ascii="Poppins" w:hAnsi="Poppins" w:cs="Poppins"/>
          <w:noProof/>
        </w:rPr>
      </w:pPr>
      <w:r w:rsidRPr="005864F2">
        <w:rPr>
          <w:rFonts w:ascii="Poppins" w:hAnsi="Poppins" w:cs="Poppins"/>
          <w:b/>
          <w:bCs/>
          <w:noProof/>
        </w:rPr>
        <w:t xml:space="preserve">Verificação de </w:t>
      </w:r>
      <w:r w:rsidR="00E50DBC">
        <w:rPr>
          <w:rFonts w:ascii="Poppins" w:hAnsi="Poppins" w:cs="Poppins"/>
          <w:b/>
          <w:bCs/>
          <w:noProof/>
        </w:rPr>
        <w:t>d</w:t>
      </w:r>
      <w:r w:rsidR="00E50DBC" w:rsidRPr="005864F2">
        <w:rPr>
          <w:rFonts w:ascii="Poppins" w:hAnsi="Poppins" w:cs="Poppins"/>
          <w:b/>
          <w:bCs/>
          <w:noProof/>
        </w:rPr>
        <w:t>esempenho</w:t>
      </w:r>
      <w:r w:rsidRPr="005864F2">
        <w:rPr>
          <w:rFonts w:ascii="Poppins" w:hAnsi="Poppins" w:cs="Poppins"/>
          <w:b/>
          <w:bCs/>
          <w:noProof/>
        </w:rPr>
        <w:t>:</w:t>
      </w:r>
    </w:p>
    <w:p w14:paraId="1FBA767F" w14:textId="77777777" w:rsidR="005864F2" w:rsidRPr="005864F2" w:rsidRDefault="005864F2" w:rsidP="005864F2">
      <w:pPr>
        <w:pStyle w:val="PargrafodaLista"/>
        <w:rPr>
          <w:rFonts w:ascii="Poppins" w:hAnsi="Poppins" w:cs="Poppins"/>
          <w:noProof/>
        </w:rPr>
      </w:pPr>
    </w:p>
    <w:p w14:paraId="07F0E2CF" w14:textId="56712131" w:rsidR="0066710C" w:rsidRPr="005F6935" w:rsidRDefault="0066710C" w:rsidP="0066710C">
      <w:pPr>
        <w:numPr>
          <w:ilvl w:val="0"/>
          <w:numId w:val="34"/>
        </w:num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Use ferramentas como JMeter, Gatling ou pytest-benchmark para medir o desempenho do pipeline após as atualizações.</w:t>
      </w:r>
    </w:p>
    <w:p w14:paraId="3F39D320" w14:textId="77777777" w:rsidR="0066710C" w:rsidRPr="005F6935" w:rsidRDefault="0066710C" w:rsidP="0066710C">
      <w:pPr>
        <w:numPr>
          <w:ilvl w:val="0"/>
          <w:numId w:val="34"/>
        </w:numPr>
        <w:rPr>
          <w:rFonts w:ascii="Poppins" w:hAnsi="Poppins" w:cs="Poppins"/>
          <w:noProof/>
        </w:rPr>
      </w:pPr>
      <w:r w:rsidRPr="005F6935">
        <w:rPr>
          <w:rFonts w:ascii="Poppins" w:hAnsi="Poppins" w:cs="Poppins"/>
          <w:noProof/>
        </w:rPr>
        <w:t>Exemplo com pytest-benchmark:</w:t>
      </w:r>
    </w:p>
    <w:p w14:paraId="2C5AC2E6" w14:textId="77777777" w:rsidR="0066710C" w:rsidRPr="005F6935" w:rsidRDefault="0066710C" w:rsidP="0066710C">
      <w:pPr>
        <w:rPr>
          <w:rFonts w:ascii="Poppins" w:hAnsi="Poppins" w:cs="Poppins"/>
          <w:noProof/>
        </w:rPr>
      </w:pPr>
    </w:p>
    <w:p w14:paraId="7F1FD462" w14:textId="5B176A6D" w:rsidR="0066710C" w:rsidRPr="005F6935" w:rsidRDefault="0066710C" w:rsidP="005864F2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noProof/>
          <w:lang w:val="en-US"/>
        </w:rPr>
        <w:t>def test_performance(benchmark):</w:t>
      </w:r>
    </w:p>
    <w:p w14:paraId="0323ADD0" w14:textId="77777777" w:rsidR="0066710C" w:rsidRPr="005F6935" w:rsidRDefault="0066710C" w:rsidP="005864F2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noProof/>
          <w:lang w:val="en-US"/>
        </w:rPr>
        <w:t xml:space="preserve">    result = benchmark(my_function)</w:t>
      </w:r>
    </w:p>
    <w:p w14:paraId="78A8429D" w14:textId="36522052" w:rsidR="0066710C" w:rsidRPr="005864F2" w:rsidRDefault="0066710C" w:rsidP="005864F2">
      <w:pPr>
        <w:shd w:val="clear" w:color="auto" w:fill="000000" w:themeFill="text1"/>
        <w:ind w:left="360"/>
        <w:rPr>
          <w:rFonts w:ascii="Poppins" w:hAnsi="Poppins" w:cs="Poppins"/>
          <w:noProof/>
          <w:lang w:val="en-US"/>
        </w:rPr>
      </w:pPr>
      <w:r w:rsidRPr="005F6935">
        <w:rPr>
          <w:rFonts w:ascii="Poppins" w:hAnsi="Poppins" w:cs="Poppins"/>
          <w:noProof/>
          <w:lang w:val="en-US"/>
        </w:rPr>
        <w:t xml:space="preserve">    assert result == expected_result</w:t>
      </w:r>
    </w:p>
    <w:p w14:paraId="34E33E0E" w14:textId="77777777" w:rsidR="0080201F" w:rsidRPr="005F6935" w:rsidRDefault="0080201F" w:rsidP="0080201F">
      <w:pPr>
        <w:spacing w:line="276" w:lineRule="auto"/>
        <w:ind w:left="360"/>
        <w:rPr>
          <w:rFonts w:ascii="Poppins" w:hAnsi="Poppins" w:cs="Poppins"/>
          <w:noProof/>
        </w:rPr>
      </w:pPr>
    </w:p>
    <w:p w14:paraId="0CD07B18" w14:textId="77777777" w:rsidR="0080201F" w:rsidRPr="005F6935" w:rsidRDefault="0080201F" w:rsidP="0080201F">
      <w:pPr>
        <w:rPr>
          <w:rFonts w:ascii="Poppins" w:hAnsi="Poppins" w:cs="Poppins"/>
          <w:b/>
          <w:bCs/>
          <w:noProof/>
        </w:rPr>
      </w:pPr>
      <w:r w:rsidRPr="005F6935">
        <w:rPr>
          <w:rFonts w:ascii="Poppins" w:hAnsi="Poppins" w:cs="Poppins"/>
          <w:b/>
          <w:bCs/>
          <w:noProof/>
        </w:rPr>
        <w:t>Procedimento experimental</w:t>
      </w:r>
    </w:p>
    <w:p w14:paraId="350F108D" w14:textId="77777777" w:rsidR="0080201F" w:rsidRPr="005F6935" w:rsidRDefault="0080201F" w:rsidP="0080201F">
      <w:pPr>
        <w:ind w:left="357"/>
        <w:jc w:val="both"/>
        <w:rPr>
          <w:rFonts w:ascii="Poppins" w:hAnsi="Poppins" w:cs="Poppins"/>
          <w:noProof/>
        </w:rPr>
      </w:pPr>
    </w:p>
    <w:p w14:paraId="1DFAB9FB" w14:textId="16C2CEB7" w:rsidR="0080201F" w:rsidRDefault="00E564AD" w:rsidP="0080201F">
      <w:pPr>
        <w:pStyle w:val="PargrafodaLista"/>
        <w:numPr>
          <w:ilvl w:val="0"/>
          <w:numId w:val="2"/>
        </w:numPr>
        <w:rPr>
          <w:rFonts w:ascii="Poppins" w:hAnsi="Poppins" w:cs="Poppins"/>
          <w:noProof/>
        </w:rPr>
      </w:pPr>
      <w:r w:rsidRPr="00E564AD">
        <w:rPr>
          <w:rFonts w:ascii="Poppins" w:hAnsi="Poppins" w:cs="Poppins"/>
          <w:noProof/>
        </w:rPr>
        <w:t>Descreva o que você espera ao final da configuração, considerando a eliminação de vulnerabilidades conhecidas e a atualização da documentação do pipeline.</w:t>
      </w:r>
    </w:p>
    <w:p w14:paraId="0A237ECF" w14:textId="54A1B0EF" w:rsidR="00E564AD" w:rsidRPr="005F6935" w:rsidRDefault="00E564AD" w:rsidP="0080201F">
      <w:pPr>
        <w:pStyle w:val="PargrafodaLista"/>
        <w:numPr>
          <w:ilvl w:val="0"/>
          <w:numId w:val="2"/>
        </w:num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Envi</w:t>
      </w:r>
      <w:r w:rsidR="00E50DBC">
        <w:rPr>
          <w:rFonts w:ascii="Poppins" w:hAnsi="Poppins" w:cs="Poppins"/>
          <w:noProof/>
        </w:rPr>
        <w:t>e</w:t>
      </w:r>
      <w:r>
        <w:rPr>
          <w:rFonts w:ascii="Poppins" w:hAnsi="Poppins" w:cs="Poppins"/>
          <w:noProof/>
        </w:rPr>
        <w:t xml:space="preserve"> sua resposta no AVA. 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80201F" w:rsidRPr="005F6935" w14:paraId="21E27D5E" w14:textId="77777777" w:rsidTr="00DE31A0">
        <w:tc>
          <w:tcPr>
            <w:tcW w:w="8919" w:type="dxa"/>
          </w:tcPr>
          <w:p w14:paraId="36BD93F9" w14:textId="77777777" w:rsidR="0080201F" w:rsidRPr="005F6935" w:rsidRDefault="0080201F" w:rsidP="00DE31A0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80201F" w:rsidRPr="005F6935" w14:paraId="0487B6A2" w14:textId="77777777" w:rsidTr="00DE31A0">
        <w:tc>
          <w:tcPr>
            <w:tcW w:w="8919" w:type="dxa"/>
          </w:tcPr>
          <w:p w14:paraId="08F044B0" w14:textId="77777777" w:rsidR="0080201F" w:rsidRPr="005F6935" w:rsidRDefault="0080201F" w:rsidP="00DE31A0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80201F" w:rsidRPr="005F6935" w14:paraId="7F22B997" w14:textId="77777777" w:rsidTr="00DE31A0">
        <w:tc>
          <w:tcPr>
            <w:tcW w:w="8919" w:type="dxa"/>
          </w:tcPr>
          <w:p w14:paraId="65761C26" w14:textId="77777777" w:rsidR="0080201F" w:rsidRPr="005F6935" w:rsidRDefault="0080201F" w:rsidP="00DE31A0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80201F" w:rsidRPr="005F6935" w14:paraId="39ED4F95" w14:textId="77777777" w:rsidTr="00DE31A0">
        <w:tc>
          <w:tcPr>
            <w:tcW w:w="8919" w:type="dxa"/>
          </w:tcPr>
          <w:p w14:paraId="7236C33F" w14:textId="77777777" w:rsidR="0080201F" w:rsidRPr="005F6935" w:rsidRDefault="0080201F" w:rsidP="00DE31A0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80201F" w:rsidRPr="005F6935" w14:paraId="4F085EDE" w14:textId="77777777" w:rsidTr="00DE31A0">
        <w:tc>
          <w:tcPr>
            <w:tcW w:w="8919" w:type="dxa"/>
          </w:tcPr>
          <w:p w14:paraId="6012DF2B" w14:textId="77777777" w:rsidR="0080201F" w:rsidRPr="005F6935" w:rsidRDefault="0080201F" w:rsidP="00DE31A0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0F2C5A38" w14:textId="77777777" w:rsidR="0080201F" w:rsidRPr="005F6935" w:rsidRDefault="0080201F" w:rsidP="0080201F">
      <w:pPr>
        <w:spacing w:line="276" w:lineRule="auto"/>
        <w:rPr>
          <w:rFonts w:ascii="Poppins" w:hAnsi="Poppins" w:cs="Poppins"/>
          <w:noProof/>
        </w:rPr>
      </w:pPr>
    </w:p>
    <w:p w14:paraId="414D9BDA" w14:textId="77777777" w:rsidR="000D596E" w:rsidRPr="005F6935" w:rsidRDefault="000D596E" w:rsidP="0080201F">
      <w:pPr>
        <w:rPr>
          <w:rFonts w:ascii="Poppins" w:hAnsi="Poppins" w:cs="Poppins"/>
        </w:rPr>
      </w:pPr>
    </w:p>
    <w:sectPr w:rsidR="000D596E" w:rsidRPr="005F693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11D98" w14:textId="77777777" w:rsidR="005C32ED" w:rsidRDefault="005C32ED">
      <w:r>
        <w:separator/>
      </w:r>
    </w:p>
  </w:endnote>
  <w:endnote w:type="continuationSeparator" w:id="0">
    <w:p w14:paraId="2E82946A" w14:textId="77777777" w:rsidR="005C32ED" w:rsidRDefault="005C32ED">
      <w:r>
        <w:continuationSeparator/>
      </w:r>
    </w:p>
  </w:endnote>
  <w:endnote w:type="continuationNotice" w:id="1">
    <w:p w14:paraId="1098A3DE" w14:textId="77777777" w:rsidR="005C32ED" w:rsidRDefault="005C32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0A50ED09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3224EF">
              <w:rPr>
                <w:rFonts w:ascii="Poppins" w:hAnsi="Poppins" w:cs="Poppins"/>
                <w:sz w:val="20"/>
                <w:szCs w:val="20"/>
              </w:rPr>
              <w:t>7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="00C702BF">
              <w:rPr>
                <w:rFonts w:ascii="Poppins" w:hAnsi="Poppins" w:cs="Poppins"/>
                <w:sz w:val="20"/>
                <w:szCs w:val="20"/>
              </w:rPr>
              <w:t>[A2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2757BCEA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702B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702B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F91F3" w14:textId="77777777" w:rsidR="005C32ED" w:rsidRDefault="005C32ED">
      <w:r>
        <w:separator/>
      </w:r>
    </w:p>
  </w:footnote>
  <w:footnote w:type="continuationSeparator" w:id="0">
    <w:p w14:paraId="5C01B115" w14:textId="77777777" w:rsidR="005C32ED" w:rsidRDefault="005C32ED">
      <w:r>
        <w:continuationSeparator/>
      </w:r>
    </w:p>
  </w:footnote>
  <w:footnote w:type="continuationNotice" w:id="1">
    <w:p w14:paraId="5BFD26F0" w14:textId="77777777" w:rsidR="005C32ED" w:rsidRDefault="005C32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0E7"/>
    <w:multiLevelType w:val="multilevel"/>
    <w:tmpl w:val="3D7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149F3"/>
    <w:multiLevelType w:val="multilevel"/>
    <w:tmpl w:val="50B8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85DC5"/>
    <w:multiLevelType w:val="multilevel"/>
    <w:tmpl w:val="189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E0DF1"/>
    <w:multiLevelType w:val="hybridMultilevel"/>
    <w:tmpl w:val="2C368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2979"/>
    <w:multiLevelType w:val="hybridMultilevel"/>
    <w:tmpl w:val="7604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23E41"/>
    <w:multiLevelType w:val="hybridMultilevel"/>
    <w:tmpl w:val="EFAAE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E05A5"/>
    <w:multiLevelType w:val="multilevel"/>
    <w:tmpl w:val="81E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5705D"/>
    <w:multiLevelType w:val="multilevel"/>
    <w:tmpl w:val="EC9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6626A"/>
    <w:multiLevelType w:val="multilevel"/>
    <w:tmpl w:val="99F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3067C"/>
    <w:multiLevelType w:val="multilevel"/>
    <w:tmpl w:val="C54A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F616D2"/>
    <w:multiLevelType w:val="multilevel"/>
    <w:tmpl w:val="3B2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BE7CB1"/>
    <w:multiLevelType w:val="multilevel"/>
    <w:tmpl w:val="AD22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21514"/>
    <w:multiLevelType w:val="multilevel"/>
    <w:tmpl w:val="CA62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65969"/>
    <w:multiLevelType w:val="hybridMultilevel"/>
    <w:tmpl w:val="C2502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FF784F"/>
    <w:multiLevelType w:val="multilevel"/>
    <w:tmpl w:val="6872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51BFD"/>
    <w:multiLevelType w:val="hybridMultilevel"/>
    <w:tmpl w:val="C5E0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F721C"/>
    <w:multiLevelType w:val="multilevel"/>
    <w:tmpl w:val="B580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98055A"/>
    <w:multiLevelType w:val="hybridMultilevel"/>
    <w:tmpl w:val="824AC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134FB"/>
    <w:multiLevelType w:val="hybridMultilevel"/>
    <w:tmpl w:val="9828A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C36BD"/>
    <w:multiLevelType w:val="multilevel"/>
    <w:tmpl w:val="EC0A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oppins" w:eastAsia="Times New Roman" w:hAnsi="Poppins" w:cs="Poppins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B52CA6"/>
    <w:multiLevelType w:val="hybridMultilevel"/>
    <w:tmpl w:val="44108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709C9"/>
    <w:multiLevelType w:val="multilevel"/>
    <w:tmpl w:val="18D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2037FC"/>
    <w:multiLevelType w:val="hybridMultilevel"/>
    <w:tmpl w:val="03121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A273E"/>
    <w:multiLevelType w:val="multilevel"/>
    <w:tmpl w:val="80B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A02940"/>
    <w:multiLevelType w:val="hybridMultilevel"/>
    <w:tmpl w:val="918C2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D52082"/>
    <w:multiLevelType w:val="multilevel"/>
    <w:tmpl w:val="8C6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BB3EBA"/>
    <w:multiLevelType w:val="multilevel"/>
    <w:tmpl w:val="6992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2"/>
  </w:num>
  <w:num w:numId="3">
    <w:abstractNumId w:val="34"/>
  </w:num>
  <w:num w:numId="4">
    <w:abstractNumId w:val="19"/>
  </w:num>
  <w:num w:numId="5">
    <w:abstractNumId w:val="9"/>
  </w:num>
  <w:num w:numId="6">
    <w:abstractNumId w:val="6"/>
  </w:num>
  <w:num w:numId="7">
    <w:abstractNumId w:val="29"/>
  </w:num>
  <w:num w:numId="8">
    <w:abstractNumId w:val="13"/>
  </w:num>
  <w:num w:numId="9">
    <w:abstractNumId w:val="14"/>
  </w:num>
  <w:num w:numId="10">
    <w:abstractNumId w:val="32"/>
  </w:num>
  <w:num w:numId="11">
    <w:abstractNumId w:val="0"/>
  </w:num>
  <w:num w:numId="12">
    <w:abstractNumId w:val="15"/>
  </w:num>
  <w:num w:numId="13">
    <w:abstractNumId w:val="8"/>
  </w:num>
  <w:num w:numId="14">
    <w:abstractNumId w:val="27"/>
  </w:num>
  <w:num w:numId="15">
    <w:abstractNumId w:val="2"/>
  </w:num>
  <w:num w:numId="16">
    <w:abstractNumId w:val="22"/>
  </w:num>
  <w:num w:numId="17">
    <w:abstractNumId w:val="17"/>
  </w:num>
  <w:num w:numId="18">
    <w:abstractNumId w:val="31"/>
  </w:num>
  <w:num w:numId="19">
    <w:abstractNumId w:val="3"/>
  </w:num>
  <w:num w:numId="20">
    <w:abstractNumId w:val="5"/>
  </w:num>
  <w:num w:numId="21">
    <w:abstractNumId w:val="4"/>
  </w:num>
  <w:num w:numId="22">
    <w:abstractNumId w:val="28"/>
  </w:num>
  <w:num w:numId="23">
    <w:abstractNumId w:val="21"/>
  </w:num>
  <w:num w:numId="24">
    <w:abstractNumId w:val="26"/>
  </w:num>
  <w:num w:numId="25">
    <w:abstractNumId w:val="24"/>
  </w:num>
  <w:num w:numId="26">
    <w:abstractNumId w:val="18"/>
  </w:num>
  <w:num w:numId="27">
    <w:abstractNumId w:val="20"/>
  </w:num>
  <w:num w:numId="28">
    <w:abstractNumId w:val="1"/>
  </w:num>
  <w:num w:numId="29">
    <w:abstractNumId w:val="10"/>
  </w:num>
  <w:num w:numId="30">
    <w:abstractNumId w:val="25"/>
  </w:num>
  <w:num w:numId="31">
    <w:abstractNumId w:val="33"/>
  </w:num>
  <w:num w:numId="32">
    <w:abstractNumId w:val="30"/>
  </w:num>
  <w:num w:numId="33">
    <w:abstractNumId w:val="7"/>
  </w:num>
  <w:num w:numId="34">
    <w:abstractNumId w:val="16"/>
  </w:num>
  <w:num w:numId="35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734E3"/>
    <w:rsid w:val="000737C2"/>
    <w:rsid w:val="0007411C"/>
    <w:rsid w:val="00093C5A"/>
    <w:rsid w:val="000A4E65"/>
    <w:rsid w:val="000C6619"/>
    <w:rsid w:val="000D596E"/>
    <w:rsid w:val="000E29B5"/>
    <w:rsid w:val="000F4375"/>
    <w:rsid w:val="000F7DE9"/>
    <w:rsid w:val="00102B6C"/>
    <w:rsid w:val="00124756"/>
    <w:rsid w:val="00126923"/>
    <w:rsid w:val="00155EA3"/>
    <w:rsid w:val="00160195"/>
    <w:rsid w:val="001904F2"/>
    <w:rsid w:val="001A2D86"/>
    <w:rsid w:val="001A32C9"/>
    <w:rsid w:val="001B0B18"/>
    <w:rsid w:val="001C335A"/>
    <w:rsid w:val="001E45BE"/>
    <w:rsid w:val="001E7BC0"/>
    <w:rsid w:val="00210A5B"/>
    <w:rsid w:val="002344C7"/>
    <w:rsid w:val="0023450C"/>
    <w:rsid w:val="002372B1"/>
    <w:rsid w:val="00252F67"/>
    <w:rsid w:val="002554D9"/>
    <w:rsid w:val="00256D8D"/>
    <w:rsid w:val="002632D3"/>
    <w:rsid w:val="00264B6B"/>
    <w:rsid w:val="002A209E"/>
    <w:rsid w:val="002C6EC9"/>
    <w:rsid w:val="002D1A6D"/>
    <w:rsid w:val="002D51E3"/>
    <w:rsid w:val="002E6314"/>
    <w:rsid w:val="002E64FC"/>
    <w:rsid w:val="002F5ED5"/>
    <w:rsid w:val="003009B4"/>
    <w:rsid w:val="003031BD"/>
    <w:rsid w:val="003224EF"/>
    <w:rsid w:val="003365AE"/>
    <w:rsid w:val="0036384C"/>
    <w:rsid w:val="00367C72"/>
    <w:rsid w:val="00372244"/>
    <w:rsid w:val="003C032E"/>
    <w:rsid w:val="003D71CA"/>
    <w:rsid w:val="00407BB5"/>
    <w:rsid w:val="00415C30"/>
    <w:rsid w:val="00453E0D"/>
    <w:rsid w:val="00454835"/>
    <w:rsid w:val="00464B32"/>
    <w:rsid w:val="00491C71"/>
    <w:rsid w:val="00493B10"/>
    <w:rsid w:val="004B66A3"/>
    <w:rsid w:val="004D5630"/>
    <w:rsid w:val="004E713D"/>
    <w:rsid w:val="00506FA9"/>
    <w:rsid w:val="0054587F"/>
    <w:rsid w:val="005517B2"/>
    <w:rsid w:val="00585F34"/>
    <w:rsid w:val="005864F2"/>
    <w:rsid w:val="005A5A09"/>
    <w:rsid w:val="005C32ED"/>
    <w:rsid w:val="005E4165"/>
    <w:rsid w:val="005F6935"/>
    <w:rsid w:val="005F74BB"/>
    <w:rsid w:val="0060776C"/>
    <w:rsid w:val="0063273B"/>
    <w:rsid w:val="006653E9"/>
    <w:rsid w:val="0066710C"/>
    <w:rsid w:val="006761D5"/>
    <w:rsid w:val="00676B29"/>
    <w:rsid w:val="006B3AE9"/>
    <w:rsid w:val="00713362"/>
    <w:rsid w:val="00723D5E"/>
    <w:rsid w:val="007671B4"/>
    <w:rsid w:val="00773A8C"/>
    <w:rsid w:val="0078262D"/>
    <w:rsid w:val="007B6ABF"/>
    <w:rsid w:val="007C49AB"/>
    <w:rsid w:val="0080201F"/>
    <w:rsid w:val="00814E58"/>
    <w:rsid w:val="0083474B"/>
    <w:rsid w:val="00841D59"/>
    <w:rsid w:val="00851368"/>
    <w:rsid w:val="00875DD6"/>
    <w:rsid w:val="00881F61"/>
    <w:rsid w:val="008925A9"/>
    <w:rsid w:val="00893107"/>
    <w:rsid w:val="00896814"/>
    <w:rsid w:val="008977E3"/>
    <w:rsid w:val="008B4C24"/>
    <w:rsid w:val="008F775A"/>
    <w:rsid w:val="00916E8E"/>
    <w:rsid w:val="0092769D"/>
    <w:rsid w:val="009558BC"/>
    <w:rsid w:val="00966015"/>
    <w:rsid w:val="009913A0"/>
    <w:rsid w:val="009A0D3D"/>
    <w:rsid w:val="009B33B6"/>
    <w:rsid w:val="009C6F96"/>
    <w:rsid w:val="00A259C9"/>
    <w:rsid w:val="00A927B7"/>
    <w:rsid w:val="00AA60A0"/>
    <w:rsid w:val="00AD78A6"/>
    <w:rsid w:val="00AF5797"/>
    <w:rsid w:val="00AF689A"/>
    <w:rsid w:val="00B45591"/>
    <w:rsid w:val="00BA6A76"/>
    <w:rsid w:val="00BD27AE"/>
    <w:rsid w:val="00BF3480"/>
    <w:rsid w:val="00C12E4A"/>
    <w:rsid w:val="00C42339"/>
    <w:rsid w:val="00C4723D"/>
    <w:rsid w:val="00C6070E"/>
    <w:rsid w:val="00C62CE1"/>
    <w:rsid w:val="00C702BF"/>
    <w:rsid w:val="00C8022D"/>
    <w:rsid w:val="00C84F90"/>
    <w:rsid w:val="00C94882"/>
    <w:rsid w:val="00C96A8D"/>
    <w:rsid w:val="00CA4523"/>
    <w:rsid w:val="00CB294B"/>
    <w:rsid w:val="00CB76AA"/>
    <w:rsid w:val="00CC2A45"/>
    <w:rsid w:val="00CD4D78"/>
    <w:rsid w:val="00CF76E4"/>
    <w:rsid w:val="00D03B93"/>
    <w:rsid w:val="00D05B9C"/>
    <w:rsid w:val="00D0662F"/>
    <w:rsid w:val="00D1101D"/>
    <w:rsid w:val="00D2731A"/>
    <w:rsid w:val="00D553AB"/>
    <w:rsid w:val="00D61A8F"/>
    <w:rsid w:val="00D63826"/>
    <w:rsid w:val="00DD5204"/>
    <w:rsid w:val="00DE0C0D"/>
    <w:rsid w:val="00E10D86"/>
    <w:rsid w:val="00E15F2D"/>
    <w:rsid w:val="00E227A8"/>
    <w:rsid w:val="00E400A6"/>
    <w:rsid w:val="00E50DBC"/>
    <w:rsid w:val="00E53F4A"/>
    <w:rsid w:val="00E564AD"/>
    <w:rsid w:val="00E71901"/>
    <w:rsid w:val="00E73E76"/>
    <w:rsid w:val="00E77AF3"/>
    <w:rsid w:val="00E813BE"/>
    <w:rsid w:val="00E91344"/>
    <w:rsid w:val="00EA3B37"/>
    <w:rsid w:val="00EE387F"/>
    <w:rsid w:val="00EF47B1"/>
    <w:rsid w:val="00EF4AFE"/>
    <w:rsid w:val="00F044D7"/>
    <w:rsid w:val="00F17254"/>
    <w:rsid w:val="00F27F91"/>
    <w:rsid w:val="00F41EE9"/>
    <w:rsid w:val="00F472E5"/>
    <w:rsid w:val="00F51FEF"/>
    <w:rsid w:val="00F52AA0"/>
    <w:rsid w:val="00F57059"/>
    <w:rsid w:val="00FD7F1E"/>
    <w:rsid w:val="00FF3340"/>
    <w:rsid w:val="00FF3ECB"/>
    <w:rsid w:val="00FF70B5"/>
    <w:rsid w:val="63C78B73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5</TotalTime>
  <Pages>3</Pages>
  <Words>358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4</cp:revision>
  <cp:lastPrinted>2006-08-31T06:40:00Z</cp:lastPrinted>
  <dcterms:created xsi:type="dcterms:W3CDTF">2024-10-02T17:33:00Z</dcterms:created>
  <dcterms:modified xsi:type="dcterms:W3CDTF">2024-10-07T14:08:00Z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