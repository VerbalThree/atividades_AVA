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6B2599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6B2599">
        <w:rPr>
          <w:rFonts w:ascii="Poppins" w:hAnsi="Poppins" w:cs="Poppins"/>
          <w:bCs/>
          <w:szCs w:val="32"/>
        </w:rPr>
        <w:t xml:space="preserve">Roteiro de </w:t>
      </w:r>
      <w:r w:rsidR="00E227A8" w:rsidRPr="006B2599">
        <w:rPr>
          <w:rFonts w:ascii="Poppins" w:hAnsi="Poppins" w:cs="Poppins"/>
          <w:bCs/>
          <w:szCs w:val="32"/>
        </w:rPr>
        <w:t xml:space="preserve">Atividade </w:t>
      </w:r>
      <w:r w:rsidRPr="006B2599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6B2599" w:rsidRDefault="00814E58" w:rsidP="00814E58"/>
    <w:p w14:paraId="3859BC60" w14:textId="7A01095D" w:rsidR="00E227A8" w:rsidRPr="006B2599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6B2599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6B2599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6B2599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6B2599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6B2599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6B2599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6B2599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6B2599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6B2599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6B2599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5650FF6" w14:textId="0806A9CF" w:rsidR="0060776C" w:rsidRPr="00E87F7C" w:rsidRDefault="386E83D2" w:rsidP="001C075F">
      <w:pPr>
        <w:rPr>
          <w:rFonts w:ascii="Poppins" w:hAnsi="Poppins" w:cs="Poppins"/>
          <w:b/>
          <w:bCs/>
          <w:sz w:val="32"/>
          <w:szCs w:val="32"/>
        </w:rPr>
      </w:pPr>
      <w:r w:rsidRPr="00E87F7C">
        <w:rPr>
          <w:rFonts w:ascii="Poppins" w:hAnsi="Poppins" w:cs="Poppins"/>
          <w:b/>
          <w:bCs/>
          <w:sz w:val="32"/>
          <w:szCs w:val="32"/>
        </w:rPr>
        <w:t xml:space="preserve">Atividade: Replicação e </w:t>
      </w:r>
      <w:r w:rsidR="006B2599" w:rsidRPr="00E87F7C">
        <w:rPr>
          <w:rFonts w:ascii="Poppins" w:hAnsi="Poppins" w:cs="Poppins"/>
          <w:b/>
          <w:bCs/>
          <w:sz w:val="32"/>
          <w:szCs w:val="32"/>
        </w:rPr>
        <w:t>g</w:t>
      </w:r>
      <w:r w:rsidRPr="00E87F7C">
        <w:rPr>
          <w:rFonts w:ascii="Poppins" w:hAnsi="Poppins" w:cs="Poppins"/>
          <w:b/>
          <w:bCs/>
          <w:sz w:val="32"/>
          <w:szCs w:val="32"/>
        </w:rPr>
        <w:t xml:space="preserve">arantias de </w:t>
      </w:r>
      <w:r w:rsidR="006B2599" w:rsidRPr="00E87F7C">
        <w:rPr>
          <w:rFonts w:ascii="Poppins" w:hAnsi="Poppins" w:cs="Poppins"/>
          <w:b/>
          <w:bCs/>
          <w:sz w:val="32"/>
          <w:szCs w:val="32"/>
        </w:rPr>
        <w:t>e</w:t>
      </w:r>
      <w:r w:rsidRPr="00E87F7C">
        <w:rPr>
          <w:rFonts w:ascii="Poppins" w:hAnsi="Poppins" w:cs="Poppins"/>
          <w:b/>
          <w:bCs/>
          <w:sz w:val="32"/>
          <w:szCs w:val="32"/>
        </w:rPr>
        <w:t>ntrega</w:t>
      </w:r>
    </w:p>
    <w:p w14:paraId="448127C8" w14:textId="77777777" w:rsidR="001C075F" w:rsidRPr="006B2599" w:rsidRDefault="001C075F" w:rsidP="001C075F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1603B4A1" w14:textId="5A3C8B51" w:rsidR="009D4999" w:rsidRPr="00E87F7C" w:rsidRDefault="009D4999" w:rsidP="009D4999">
      <w:pPr>
        <w:rPr>
          <w:rFonts w:ascii="Poppins Light" w:hAnsi="Poppins Light" w:cs="Poppins Light"/>
        </w:rPr>
      </w:pPr>
      <w:r w:rsidRPr="00E87F7C">
        <w:rPr>
          <w:rFonts w:ascii="Poppins" w:hAnsi="Poppins" w:cs="Poppins"/>
          <w:b/>
          <w:bCs/>
        </w:rPr>
        <w:t xml:space="preserve">Tempo </w:t>
      </w:r>
      <w:r w:rsidR="000D630B">
        <w:rPr>
          <w:rFonts w:ascii="Poppins" w:hAnsi="Poppins" w:cs="Poppins"/>
          <w:b/>
          <w:bCs/>
        </w:rPr>
        <w:t>e</w:t>
      </w:r>
      <w:r w:rsidRPr="00E87F7C">
        <w:rPr>
          <w:rFonts w:ascii="Poppins" w:hAnsi="Poppins" w:cs="Poppins"/>
          <w:b/>
          <w:bCs/>
        </w:rPr>
        <w:t>stimado:</w:t>
      </w:r>
      <w:r w:rsidRPr="00E87F7C">
        <w:rPr>
          <w:rFonts w:ascii="Poppins Light" w:hAnsi="Poppins Light" w:cs="Poppins Light"/>
        </w:rPr>
        <w:t xml:space="preserve"> 30 minutos.</w:t>
      </w:r>
    </w:p>
    <w:p w14:paraId="2735429B" w14:textId="77777777" w:rsidR="009D4999" w:rsidRPr="00E87F7C" w:rsidRDefault="009D4999" w:rsidP="009D4999">
      <w:pPr>
        <w:rPr>
          <w:rFonts w:ascii="Poppins" w:hAnsi="Poppins" w:cs="Poppins"/>
          <w:b/>
          <w:bCs/>
          <w:sz w:val="32"/>
          <w:szCs w:val="32"/>
        </w:rPr>
      </w:pPr>
    </w:p>
    <w:p w14:paraId="4148FE0A" w14:textId="3C27962E" w:rsidR="009D4999" w:rsidRPr="00E87F7C" w:rsidRDefault="009D4999" w:rsidP="009D4999">
      <w:pPr>
        <w:rPr>
          <w:rFonts w:ascii="Poppins" w:hAnsi="Poppins" w:cs="Poppins"/>
          <w:b/>
          <w:bCs/>
        </w:rPr>
      </w:pPr>
      <w:r w:rsidRPr="00E87F7C">
        <w:rPr>
          <w:rFonts w:ascii="Poppins" w:hAnsi="Poppins" w:cs="Poppins"/>
          <w:b/>
          <w:bCs/>
        </w:rPr>
        <w:t>Lista de materiais:</w:t>
      </w:r>
    </w:p>
    <w:p w14:paraId="28469549" w14:textId="1B86C972" w:rsidR="009D4999" w:rsidRPr="00E87F7C" w:rsidRDefault="009D4999" w:rsidP="009D499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E87F7C">
        <w:rPr>
          <w:rFonts w:ascii="Poppins Light" w:hAnsi="Poppins Light" w:cs="Poppins Light"/>
        </w:rPr>
        <w:t>Computador com Internet</w:t>
      </w:r>
      <w:r w:rsidR="00BC4AE7">
        <w:rPr>
          <w:rFonts w:ascii="Poppins Light" w:hAnsi="Poppins Light" w:cs="Poppins Light"/>
        </w:rPr>
        <w:t>;</w:t>
      </w:r>
    </w:p>
    <w:p w14:paraId="36D9C838" w14:textId="78F1BE17" w:rsidR="009D4999" w:rsidRPr="00E87F7C" w:rsidRDefault="009D4999" w:rsidP="009D499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E87F7C">
        <w:rPr>
          <w:rFonts w:ascii="Poppins Light" w:hAnsi="Poppins Light" w:cs="Poppins Light"/>
        </w:rPr>
        <w:t>Caderno para anotações</w:t>
      </w:r>
      <w:r w:rsidR="00BC4AE7">
        <w:rPr>
          <w:rFonts w:ascii="Poppins Light" w:hAnsi="Poppins Light" w:cs="Poppins Light"/>
        </w:rPr>
        <w:t>;</w:t>
      </w:r>
    </w:p>
    <w:p w14:paraId="38E721AD" w14:textId="29248F8C" w:rsidR="009D4999" w:rsidRPr="006B2599" w:rsidRDefault="009D4999" w:rsidP="009D4999">
      <w:pPr>
        <w:pStyle w:val="PargrafodaLista"/>
        <w:numPr>
          <w:ilvl w:val="0"/>
          <w:numId w:val="1"/>
        </w:numPr>
        <w:rPr>
          <w:rFonts w:ascii="Poppins Light" w:hAnsi="Poppins Light" w:cs="Poppins Light"/>
          <w:sz w:val="22"/>
          <w:szCs w:val="22"/>
          <w:u w:val="single"/>
        </w:rPr>
      </w:pPr>
      <w:r w:rsidRPr="00E87F7C">
        <w:rPr>
          <w:rFonts w:ascii="Poppins Light" w:hAnsi="Poppins Light" w:cs="Poppins Light"/>
        </w:rPr>
        <w:t>1 caneta</w:t>
      </w:r>
      <w:r w:rsidR="006B2599" w:rsidRPr="00E87F7C">
        <w:rPr>
          <w:rFonts w:ascii="Poppins Light" w:hAnsi="Poppins Light" w:cs="Poppins Light"/>
        </w:rPr>
        <w:t>.</w:t>
      </w:r>
    </w:p>
    <w:p w14:paraId="0AE3E5A7" w14:textId="77777777" w:rsidR="009D4999" w:rsidRPr="006B2599" w:rsidRDefault="009D4999" w:rsidP="001C075F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30860E77" w14:textId="77777777" w:rsidR="001C075F" w:rsidRPr="006B2599" w:rsidRDefault="001C075F" w:rsidP="001C075F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6B2599">
        <w:rPr>
          <w:rFonts w:ascii="Poppins Medium" w:hAnsi="Poppins Medium" w:cs="Poppins Light"/>
          <w:b/>
          <w:bCs/>
          <w:sz w:val="22"/>
          <w:szCs w:val="22"/>
        </w:rPr>
        <w:t>Enunciado e Objetivo</w:t>
      </w:r>
    </w:p>
    <w:p w14:paraId="21E5A7C6" w14:textId="02AD2732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 xml:space="preserve">Desenvolva um </w:t>
      </w:r>
      <w:r w:rsidRPr="00BC4AE7">
        <w:rPr>
          <w:rFonts w:ascii="Poppins Light" w:hAnsi="Poppins Light" w:cs="Poppins Light"/>
          <w:sz w:val="22"/>
          <w:szCs w:val="22"/>
        </w:rPr>
        <w:t xml:space="preserve">script </w:t>
      </w:r>
      <w:r w:rsidRPr="006B2599">
        <w:rPr>
          <w:rFonts w:ascii="Poppins Light" w:hAnsi="Poppins Light" w:cs="Poppins Light"/>
          <w:sz w:val="22"/>
          <w:szCs w:val="22"/>
        </w:rPr>
        <w:t xml:space="preserve">Python para produzir e consumir mensagens de um tópico Kafka configurado com replicação, </w:t>
      </w:r>
      <w:r w:rsidR="006B2599" w:rsidRPr="006B2599">
        <w:rPr>
          <w:rFonts w:ascii="Poppins Light" w:hAnsi="Poppins Light" w:cs="Poppins Light"/>
          <w:sz w:val="22"/>
          <w:szCs w:val="22"/>
        </w:rPr>
        <w:t xml:space="preserve">de modo a </w:t>
      </w:r>
      <w:r w:rsidRPr="006B2599">
        <w:rPr>
          <w:rFonts w:ascii="Poppins Light" w:hAnsi="Poppins Light" w:cs="Poppins Light"/>
          <w:sz w:val="22"/>
          <w:szCs w:val="22"/>
        </w:rPr>
        <w:t>entender como a replicação influencia a resiliência e a garantia de entrega das mensagens.</w:t>
      </w:r>
    </w:p>
    <w:p w14:paraId="7F4C97F6" w14:textId="77777777" w:rsidR="001C075F" w:rsidRPr="006B2599" w:rsidRDefault="001C075F" w:rsidP="001C075F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</w:p>
    <w:p w14:paraId="026227C8" w14:textId="3A3C135F" w:rsidR="001C075F" w:rsidRPr="006B2599" w:rsidRDefault="001C075F" w:rsidP="001C075F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6B2599">
        <w:rPr>
          <w:rFonts w:ascii="Poppins Medium" w:hAnsi="Poppins Medium" w:cs="Poppins Light"/>
          <w:b/>
          <w:bCs/>
          <w:sz w:val="22"/>
          <w:szCs w:val="22"/>
        </w:rPr>
        <w:t>Situação</w:t>
      </w:r>
      <w:r w:rsidR="009D4999" w:rsidRPr="006B2599">
        <w:rPr>
          <w:rFonts w:ascii="Poppins Medium" w:hAnsi="Poppins Medium" w:cs="Poppins Light"/>
          <w:b/>
          <w:bCs/>
          <w:sz w:val="22"/>
          <w:szCs w:val="22"/>
        </w:rPr>
        <w:t>-</w:t>
      </w:r>
      <w:r w:rsidR="000D630B">
        <w:rPr>
          <w:rFonts w:ascii="Poppins Medium" w:hAnsi="Poppins Medium" w:cs="Poppins Light"/>
          <w:b/>
          <w:bCs/>
          <w:sz w:val="22"/>
          <w:szCs w:val="22"/>
        </w:rPr>
        <w:t>p</w:t>
      </w:r>
      <w:r w:rsidRPr="006B2599">
        <w:rPr>
          <w:rFonts w:ascii="Poppins Medium" w:hAnsi="Poppins Medium" w:cs="Poppins Light"/>
          <w:b/>
          <w:bCs/>
          <w:sz w:val="22"/>
          <w:szCs w:val="22"/>
        </w:rPr>
        <w:t>roblema</w:t>
      </w:r>
    </w:p>
    <w:p w14:paraId="0A9CD6C3" w14:textId="4CA69C90" w:rsidR="001C075F" w:rsidRPr="006B2599" w:rsidRDefault="386E83D2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 xml:space="preserve">Imagine que você está trabalhando em um sistema de processamento de pedidos </w:t>
      </w:r>
      <w:r w:rsidR="006B2599" w:rsidRPr="006B2599">
        <w:rPr>
          <w:rFonts w:ascii="Poppins Light" w:hAnsi="Poppins Light" w:cs="Poppins Light"/>
          <w:sz w:val="22"/>
          <w:szCs w:val="22"/>
        </w:rPr>
        <w:t xml:space="preserve">cuja </w:t>
      </w:r>
      <w:r w:rsidRPr="006B2599">
        <w:rPr>
          <w:rFonts w:ascii="Poppins Light" w:hAnsi="Poppins Light" w:cs="Poppins Light"/>
          <w:sz w:val="22"/>
          <w:szCs w:val="22"/>
        </w:rPr>
        <w:t xml:space="preserve">perda de mensagens pode resultar em perdas financeiras significativas. Portanto, é vital que todas as mensagens enviadas para </w:t>
      </w:r>
      <w:r w:rsidRPr="000D630B">
        <w:rPr>
          <w:rFonts w:ascii="Poppins Light" w:hAnsi="Poppins Light" w:cs="Poppins Light"/>
          <w:sz w:val="22"/>
          <w:szCs w:val="22"/>
        </w:rPr>
        <w:t xml:space="preserve">o Kafka sejam armazenadas de </w:t>
      </w:r>
      <w:r w:rsidR="00BC4AE7">
        <w:rPr>
          <w:rFonts w:ascii="Poppins Light" w:hAnsi="Poppins Light" w:cs="Poppins Light"/>
          <w:sz w:val="22"/>
          <w:szCs w:val="22"/>
        </w:rPr>
        <w:t>maneira</w:t>
      </w:r>
      <w:r w:rsidRPr="000D630B">
        <w:rPr>
          <w:rFonts w:ascii="Poppins Light" w:hAnsi="Poppins Light" w:cs="Poppins Light"/>
          <w:sz w:val="22"/>
          <w:szCs w:val="22"/>
        </w:rPr>
        <w:t xml:space="preserve"> redundante para evitar perdas em caso de falha de um broker</w:t>
      </w:r>
      <w:r w:rsidRPr="006B2599">
        <w:rPr>
          <w:rFonts w:ascii="Poppins Light" w:hAnsi="Poppins Light" w:cs="Poppins Light"/>
          <w:sz w:val="22"/>
          <w:szCs w:val="22"/>
        </w:rPr>
        <w:t>.</w:t>
      </w:r>
    </w:p>
    <w:p w14:paraId="007F7AA0" w14:textId="560C9992" w:rsidR="386E83D2" w:rsidRPr="006B2599" w:rsidRDefault="386E83D2" w:rsidP="386E83D2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45F2F59F" w14:textId="643DEE4D" w:rsidR="386E83D2" w:rsidRPr="006B2599" w:rsidRDefault="386E83D2" w:rsidP="009D4999">
      <w:pPr>
        <w:spacing w:line="288" w:lineRule="auto"/>
        <w:jc w:val="right"/>
        <w:rPr>
          <w:rFonts w:ascii="Poppins Light" w:hAnsi="Poppins Light" w:cs="Poppins Light"/>
          <w:sz w:val="20"/>
          <w:szCs w:val="20"/>
        </w:rPr>
      </w:pPr>
      <w:r w:rsidRPr="006B2599">
        <w:rPr>
          <w:rFonts w:ascii="Poppins Light" w:hAnsi="Poppins Light" w:cs="Poppins Light"/>
          <w:sz w:val="20"/>
          <w:szCs w:val="20"/>
        </w:rPr>
        <w:t>Situação fictícia elaborada especialmente para o curso.</w:t>
      </w:r>
    </w:p>
    <w:p w14:paraId="0AB9EA11" w14:textId="77777777" w:rsidR="001C075F" w:rsidRPr="006B2599" w:rsidRDefault="001C075F" w:rsidP="001C075F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</w:p>
    <w:p w14:paraId="3DE7A5AC" w14:textId="2485E533" w:rsidR="001C075F" w:rsidRPr="006B2599" w:rsidRDefault="001C075F" w:rsidP="001C075F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6B2599">
        <w:rPr>
          <w:rFonts w:ascii="Poppins Medium" w:hAnsi="Poppins Medium" w:cs="Poppins Light"/>
          <w:b/>
          <w:bCs/>
          <w:sz w:val="22"/>
          <w:szCs w:val="22"/>
        </w:rPr>
        <w:t xml:space="preserve">Passo a </w:t>
      </w:r>
      <w:r w:rsidR="000D630B" w:rsidRPr="006B2599">
        <w:rPr>
          <w:rFonts w:ascii="Poppins Medium" w:hAnsi="Poppins Medium" w:cs="Poppins Light"/>
          <w:b/>
          <w:bCs/>
          <w:sz w:val="22"/>
          <w:szCs w:val="22"/>
        </w:rPr>
        <w:t>passo para resolver o problema</w:t>
      </w:r>
    </w:p>
    <w:p w14:paraId="7ACB961B" w14:textId="525F4295" w:rsidR="001C075F" w:rsidRPr="006B2599" w:rsidRDefault="001C075F" w:rsidP="001C075F">
      <w:pPr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 xml:space="preserve">Instalação do Kafka e </w:t>
      </w:r>
      <w:r w:rsidR="00BC4AE7" w:rsidRPr="006B2599">
        <w:rPr>
          <w:rFonts w:ascii="Poppins Light" w:hAnsi="Poppins Light" w:cs="Poppins Light"/>
          <w:sz w:val="22"/>
          <w:szCs w:val="22"/>
        </w:rPr>
        <w:t xml:space="preserve">configuração do ambiente: configurar </w:t>
      </w:r>
      <w:r w:rsidRPr="006B2599">
        <w:rPr>
          <w:rFonts w:ascii="Poppins Light" w:hAnsi="Poppins Light" w:cs="Poppins Light"/>
          <w:sz w:val="22"/>
          <w:szCs w:val="22"/>
        </w:rPr>
        <w:t xml:space="preserve">um </w:t>
      </w:r>
      <w:r w:rsidRPr="00BC4AE7">
        <w:rPr>
          <w:rFonts w:ascii="Poppins Light" w:hAnsi="Poppins Light" w:cs="Poppins Light"/>
          <w:sz w:val="22"/>
          <w:szCs w:val="22"/>
        </w:rPr>
        <w:t xml:space="preserve">cluster </w:t>
      </w:r>
      <w:r w:rsidRPr="006B2599">
        <w:rPr>
          <w:rFonts w:ascii="Poppins Light" w:hAnsi="Poppins Light" w:cs="Poppins Light"/>
          <w:sz w:val="22"/>
          <w:szCs w:val="22"/>
        </w:rPr>
        <w:t xml:space="preserve">Kafka com múltiplos </w:t>
      </w:r>
      <w:r w:rsidRPr="00BC4AE7">
        <w:rPr>
          <w:rFonts w:ascii="Poppins Light" w:hAnsi="Poppins Light" w:cs="Poppins Light"/>
          <w:sz w:val="22"/>
          <w:szCs w:val="22"/>
        </w:rPr>
        <w:t xml:space="preserve">brokers </w:t>
      </w:r>
      <w:r w:rsidRPr="006B2599">
        <w:rPr>
          <w:rFonts w:ascii="Poppins Light" w:hAnsi="Poppins Light" w:cs="Poppins Light"/>
          <w:sz w:val="22"/>
          <w:szCs w:val="22"/>
        </w:rPr>
        <w:t>e instalar as bibliotecas Python necessárias.</w:t>
      </w:r>
    </w:p>
    <w:p w14:paraId="6F4A8A88" w14:textId="758CED0F" w:rsidR="001C075F" w:rsidRPr="006B2599" w:rsidRDefault="001C075F" w:rsidP="001C075F">
      <w:pPr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 xml:space="preserve">Configuração de um </w:t>
      </w:r>
      <w:r w:rsidR="00BC4AE7" w:rsidRPr="006B2599">
        <w:rPr>
          <w:rFonts w:ascii="Poppins Light" w:hAnsi="Poppins Light" w:cs="Poppins Light"/>
          <w:sz w:val="22"/>
          <w:szCs w:val="22"/>
        </w:rPr>
        <w:t>tópico com replicação: criar</w:t>
      </w:r>
      <w:r w:rsidRPr="006B2599">
        <w:rPr>
          <w:rFonts w:ascii="Poppins Light" w:hAnsi="Poppins Light" w:cs="Poppins Light"/>
          <w:sz w:val="22"/>
          <w:szCs w:val="22"/>
        </w:rPr>
        <w:t xml:space="preserve"> um tópico no Kafka com um fator de replicação maior</w:t>
      </w:r>
      <w:r w:rsidR="00BC4AE7">
        <w:rPr>
          <w:rFonts w:ascii="Poppins Light" w:hAnsi="Poppins Light" w:cs="Poppins Light"/>
          <w:sz w:val="22"/>
          <w:szCs w:val="22"/>
        </w:rPr>
        <w:t xml:space="preserve"> do</w:t>
      </w:r>
      <w:r w:rsidRPr="006B2599">
        <w:rPr>
          <w:rFonts w:ascii="Poppins Light" w:hAnsi="Poppins Light" w:cs="Poppins Light"/>
          <w:sz w:val="22"/>
          <w:szCs w:val="22"/>
        </w:rPr>
        <w:t xml:space="preserve"> que 1.</w:t>
      </w:r>
    </w:p>
    <w:p w14:paraId="19B185DC" w14:textId="54CC9174" w:rsidR="001C075F" w:rsidRPr="006B2599" w:rsidRDefault="001C075F" w:rsidP="001C075F">
      <w:pPr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 xml:space="preserve">Produção de </w:t>
      </w:r>
      <w:r w:rsidR="00BC4AE7" w:rsidRPr="006B2599">
        <w:rPr>
          <w:rFonts w:ascii="Poppins Light" w:hAnsi="Poppins Light" w:cs="Poppins Light"/>
          <w:sz w:val="22"/>
          <w:szCs w:val="22"/>
        </w:rPr>
        <w:t xml:space="preserve">mensagens com garantias de entrega: configurar </w:t>
      </w:r>
      <w:r w:rsidRPr="006B2599">
        <w:rPr>
          <w:rFonts w:ascii="Poppins Light" w:hAnsi="Poppins Light" w:cs="Poppins Light"/>
          <w:sz w:val="22"/>
          <w:szCs w:val="22"/>
        </w:rPr>
        <w:t>um produtor para usar diferentes níveis de garantias de entrega (acks).</w:t>
      </w:r>
    </w:p>
    <w:p w14:paraId="4A69058A" w14:textId="00CE6B08" w:rsidR="001C075F" w:rsidRPr="006B2599" w:rsidRDefault="001C075F" w:rsidP="001C075F">
      <w:pPr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lastRenderedPageBreak/>
        <w:t xml:space="preserve">Consumo das </w:t>
      </w:r>
      <w:r w:rsidR="00BC4AE7" w:rsidRPr="006B2599">
        <w:rPr>
          <w:rFonts w:ascii="Poppins Light" w:hAnsi="Poppins Light" w:cs="Poppins Light"/>
          <w:sz w:val="22"/>
          <w:szCs w:val="22"/>
        </w:rPr>
        <w:t xml:space="preserve">mensagens e verificação da integridade: consumir </w:t>
      </w:r>
      <w:r w:rsidRPr="006B2599">
        <w:rPr>
          <w:rFonts w:ascii="Poppins Light" w:hAnsi="Poppins Light" w:cs="Poppins Light"/>
          <w:sz w:val="22"/>
          <w:szCs w:val="22"/>
        </w:rPr>
        <w:t xml:space="preserve">as mensagens para verificar se estão sendo entregues corretamente, </w:t>
      </w:r>
      <w:r w:rsidR="006B2599" w:rsidRPr="006B2599">
        <w:rPr>
          <w:rFonts w:ascii="Poppins Light" w:hAnsi="Poppins Light" w:cs="Poppins Light"/>
          <w:sz w:val="22"/>
          <w:szCs w:val="22"/>
        </w:rPr>
        <w:t xml:space="preserve">inclusive </w:t>
      </w:r>
      <w:r w:rsidRPr="006B2599">
        <w:rPr>
          <w:rFonts w:ascii="Poppins Light" w:hAnsi="Poppins Light" w:cs="Poppins Light"/>
          <w:sz w:val="22"/>
          <w:szCs w:val="22"/>
        </w:rPr>
        <w:t xml:space="preserve">simulando uma falha de </w:t>
      </w:r>
      <w:r w:rsidRPr="00BC4AE7">
        <w:rPr>
          <w:rFonts w:ascii="Poppins Light" w:hAnsi="Poppins Light" w:cs="Poppins Light"/>
          <w:sz w:val="22"/>
          <w:szCs w:val="22"/>
        </w:rPr>
        <w:t>broker</w:t>
      </w:r>
      <w:r w:rsidRPr="006B2599">
        <w:rPr>
          <w:rFonts w:ascii="Poppins Light" w:hAnsi="Poppins Light" w:cs="Poppins Light"/>
          <w:sz w:val="22"/>
          <w:szCs w:val="22"/>
        </w:rPr>
        <w:t>.</w:t>
      </w:r>
    </w:p>
    <w:p w14:paraId="75118B62" w14:textId="77777777" w:rsidR="007C4234" w:rsidRPr="006B2599" w:rsidRDefault="007C4234" w:rsidP="007C4234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23C48492" w14:textId="0004EC01" w:rsidR="007C4234" w:rsidRPr="006B2599" w:rsidRDefault="007C4234" w:rsidP="007C4234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6B2599">
        <w:rPr>
          <w:rFonts w:ascii="Poppins Medium" w:hAnsi="Poppins Medium" w:cs="Poppins Light"/>
          <w:b/>
          <w:bCs/>
          <w:sz w:val="22"/>
          <w:szCs w:val="22"/>
        </w:rPr>
        <w:t>Estrutura sugerida para o código:</w:t>
      </w:r>
    </w:p>
    <w:p w14:paraId="185A6DD2" w14:textId="07F77440" w:rsidR="001C075F" w:rsidRPr="006B2599" w:rsidRDefault="001C075F" w:rsidP="007C4234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 xml:space="preserve">Assegure-se de que o Kafka </w:t>
      </w:r>
      <w:r w:rsidR="006B2599" w:rsidRPr="006B2599">
        <w:rPr>
          <w:rFonts w:ascii="Poppins Light" w:hAnsi="Poppins Light" w:cs="Poppins Light"/>
          <w:sz w:val="22"/>
          <w:szCs w:val="22"/>
        </w:rPr>
        <w:t xml:space="preserve">esteja </w:t>
      </w:r>
      <w:r w:rsidRPr="006B2599">
        <w:rPr>
          <w:rFonts w:ascii="Poppins Light" w:hAnsi="Poppins Light" w:cs="Poppins Light"/>
          <w:sz w:val="22"/>
          <w:szCs w:val="22"/>
        </w:rPr>
        <w:t xml:space="preserve">configurado com pelo menos dois </w:t>
      </w:r>
      <w:r w:rsidRPr="00BC4AE7">
        <w:rPr>
          <w:rFonts w:ascii="Poppins Light" w:hAnsi="Poppins Light" w:cs="Poppins Light"/>
          <w:sz w:val="22"/>
          <w:szCs w:val="22"/>
        </w:rPr>
        <w:t xml:space="preserve">brokers </w:t>
      </w:r>
      <w:r w:rsidRPr="006B2599">
        <w:rPr>
          <w:rFonts w:ascii="Poppins Light" w:hAnsi="Poppins Light" w:cs="Poppins Light"/>
          <w:sz w:val="22"/>
          <w:szCs w:val="22"/>
        </w:rPr>
        <w:t xml:space="preserve">e </w:t>
      </w:r>
      <w:r w:rsidR="006B2599" w:rsidRPr="006B2599">
        <w:rPr>
          <w:rFonts w:ascii="Poppins Light" w:hAnsi="Poppins Light" w:cs="Poppins Light"/>
          <w:sz w:val="22"/>
          <w:szCs w:val="22"/>
        </w:rPr>
        <w:t xml:space="preserve">de </w:t>
      </w:r>
      <w:r w:rsidRPr="006B2599">
        <w:rPr>
          <w:rFonts w:ascii="Poppins Light" w:hAnsi="Poppins Light" w:cs="Poppins Light"/>
          <w:sz w:val="22"/>
          <w:szCs w:val="22"/>
        </w:rPr>
        <w:t>que a biblioteca kafka-python esteja instalada: pip install kafka-python</w:t>
      </w:r>
    </w:p>
    <w:p w14:paraId="1910FCCA" w14:textId="77777777" w:rsidR="001C075F" w:rsidRPr="006B2599" w:rsidRDefault="001C075F" w:rsidP="007C4234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40F5AF07" w14:textId="77777777" w:rsidR="001C075F" w:rsidRPr="00E87F7C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87F7C">
        <w:rPr>
          <w:rFonts w:ascii="Poppins Light" w:hAnsi="Poppins Light" w:cs="Poppins Light"/>
          <w:sz w:val="22"/>
          <w:szCs w:val="22"/>
        </w:rPr>
        <w:t>from kafka import KafkaProducer, KafkaConsumer, TopicPartition</w:t>
      </w:r>
    </w:p>
    <w:p w14:paraId="2C487DBB" w14:textId="77777777" w:rsidR="001C075F" w:rsidRPr="00E87F7C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87F7C">
        <w:rPr>
          <w:rFonts w:ascii="Poppins Light" w:hAnsi="Poppins Light" w:cs="Poppins Light"/>
          <w:sz w:val="22"/>
          <w:szCs w:val="22"/>
        </w:rPr>
        <w:t>from kafka.admin import KafkaAdminClient, NewTopic</w:t>
      </w:r>
    </w:p>
    <w:p w14:paraId="740C2EC5" w14:textId="77777777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>import time</w:t>
      </w:r>
    </w:p>
    <w:p w14:paraId="126B327B" w14:textId="77777777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3AD48821" w14:textId="74333A12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># Configurações</w:t>
      </w:r>
    </w:p>
    <w:p w14:paraId="06772D76" w14:textId="77777777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># Criar tópico com replicação</w:t>
      </w:r>
    </w:p>
    <w:p w14:paraId="67EA6938" w14:textId="77777777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># Produtor de mensagens com garantias de entrega</w:t>
      </w:r>
    </w:p>
    <w:p w14:paraId="51568DD5" w14:textId="77777777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># Consumidor de mensagens</w:t>
      </w:r>
    </w:p>
    <w:p w14:paraId="235F57CB" w14:textId="77777777" w:rsidR="001C075F" w:rsidRPr="006B2599" w:rsidRDefault="001C075F" w:rsidP="001C075F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6B2599">
        <w:rPr>
          <w:rFonts w:ascii="Poppins Light" w:hAnsi="Poppins Light" w:cs="Poppins Light"/>
          <w:sz w:val="22"/>
          <w:szCs w:val="22"/>
        </w:rPr>
        <w:t># Limpeza</w:t>
      </w:r>
    </w:p>
    <w:p w14:paraId="5D726614" w14:textId="77777777" w:rsidR="001C075F" w:rsidRPr="006B2599" w:rsidRDefault="001C075F" w:rsidP="007C4234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0ED21B0B" w14:textId="3E077920" w:rsidR="00E227A8" w:rsidRPr="00E87F7C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E87F7C">
        <w:rPr>
          <w:rFonts w:ascii="Poppins" w:hAnsi="Poppins" w:cs="Poppins"/>
          <w:b/>
          <w:bCs/>
          <w:sz w:val="32"/>
          <w:szCs w:val="32"/>
        </w:rPr>
        <w:t xml:space="preserve">Procedimento </w:t>
      </w:r>
      <w:r w:rsidR="00464B32" w:rsidRPr="00E87F7C">
        <w:rPr>
          <w:rFonts w:ascii="Poppins" w:hAnsi="Poppins" w:cs="Poppins"/>
          <w:b/>
          <w:bCs/>
          <w:sz w:val="32"/>
          <w:szCs w:val="32"/>
        </w:rPr>
        <w:t>e</w:t>
      </w:r>
      <w:r w:rsidRPr="00E87F7C">
        <w:rPr>
          <w:rFonts w:ascii="Poppins" w:hAnsi="Poppins" w:cs="Poppins"/>
          <w:b/>
          <w:bCs/>
          <w:sz w:val="32"/>
          <w:szCs w:val="32"/>
        </w:rPr>
        <w:t>xperimental</w:t>
      </w:r>
    </w:p>
    <w:p w14:paraId="0FAB7145" w14:textId="77777777" w:rsidR="00E227A8" w:rsidRPr="00E87F7C" w:rsidRDefault="00E227A8" w:rsidP="00585F34">
      <w:pPr>
        <w:ind w:left="357"/>
        <w:jc w:val="both"/>
        <w:rPr>
          <w:rFonts w:ascii="Poppins Light" w:hAnsi="Poppins Light" w:cs="Poppins Light"/>
        </w:rPr>
      </w:pPr>
    </w:p>
    <w:p w14:paraId="3DA1E9A8" w14:textId="208CF3B6" w:rsidR="000D596E" w:rsidRPr="00E87F7C" w:rsidRDefault="003B5599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 w:rsidRPr="00E87F7C">
        <w:rPr>
          <w:rFonts w:ascii="Poppins Light" w:hAnsi="Poppins Light" w:cs="Poppins Light"/>
        </w:rPr>
        <w:t>A partir d</w:t>
      </w:r>
      <w:r w:rsidR="00A2549D" w:rsidRPr="00E87F7C">
        <w:rPr>
          <w:rFonts w:ascii="Poppins Light" w:hAnsi="Poppins Light" w:cs="Poppins Light"/>
        </w:rPr>
        <w:t>o contexto</w:t>
      </w:r>
      <w:r w:rsidRPr="00E87F7C">
        <w:rPr>
          <w:rFonts w:ascii="Poppins Light" w:hAnsi="Poppins Light" w:cs="Poppins Light"/>
        </w:rPr>
        <w:t xml:space="preserve">, descreva o </w:t>
      </w:r>
      <w:r w:rsidR="007C4234" w:rsidRPr="00E87F7C">
        <w:rPr>
          <w:rFonts w:ascii="Poppins Light" w:hAnsi="Poppins Light" w:cs="Poppins Light"/>
        </w:rPr>
        <w:t>resultado</w:t>
      </w:r>
      <w:r w:rsidRPr="00E87F7C">
        <w:rPr>
          <w:rFonts w:ascii="Poppins Light" w:hAnsi="Poppins Light" w:cs="Poppins Light"/>
        </w:rPr>
        <w:t xml:space="preserve"> obtido na atividade e registre</w:t>
      </w:r>
      <w:r w:rsidR="00BC4AE7">
        <w:rPr>
          <w:rFonts w:ascii="Poppins Light" w:hAnsi="Poppins Light" w:cs="Poppins Light"/>
        </w:rPr>
        <w:t>-o</w:t>
      </w:r>
      <w:r w:rsidRPr="00E87F7C">
        <w:rPr>
          <w:rFonts w:ascii="Poppins Light" w:hAnsi="Poppins Light" w:cs="Poppins Light"/>
        </w:rPr>
        <w:t xml:space="preserve">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6B2599" w14:paraId="4311668A" w14:textId="77777777" w:rsidTr="00B45591">
        <w:tc>
          <w:tcPr>
            <w:tcW w:w="8919" w:type="dxa"/>
          </w:tcPr>
          <w:p w14:paraId="0F1F6925" w14:textId="77777777" w:rsidR="00E227A8" w:rsidRPr="00E87F7C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6B2599" w14:paraId="0C35F990" w14:textId="77777777" w:rsidTr="00B45591">
        <w:tc>
          <w:tcPr>
            <w:tcW w:w="8919" w:type="dxa"/>
          </w:tcPr>
          <w:p w14:paraId="0D979B85" w14:textId="77777777" w:rsidR="00E227A8" w:rsidRPr="00E87F7C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6B2599" w14:paraId="0D2A8271" w14:textId="77777777" w:rsidTr="00B45591">
        <w:tc>
          <w:tcPr>
            <w:tcW w:w="8919" w:type="dxa"/>
          </w:tcPr>
          <w:p w14:paraId="36559B10" w14:textId="77777777" w:rsidR="00E227A8" w:rsidRPr="00E87F7C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6B2599" w14:paraId="12536CD2" w14:textId="77777777" w:rsidTr="00B45591">
        <w:tc>
          <w:tcPr>
            <w:tcW w:w="8919" w:type="dxa"/>
          </w:tcPr>
          <w:p w14:paraId="32DAE36C" w14:textId="77777777" w:rsidR="00E227A8" w:rsidRPr="00E87F7C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8A9B1" w14:textId="77777777" w:rsidR="005A310F" w:rsidRPr="006B2599" w:rsidRDefault="005A310F">
      <w:r w:rsidRPr="006B2599">
        <w:separator/>
      </w:r>
    </w:p>
  </w:endnote>
  <w:endnote w:type="continuationSeparator" w:id="0">
    <w:p w14:paraId="4EDD0D11" w14:textId="77777777" w:rsidR="005A310F" w:rsidRPr="006B2599" w:rsidRDefault="005A310F">
      <w:r w:rsidRPr="006B2599">
        <w:continuationSeparator/>
      </w:r>
    </w:p>
  </w:endnote>
  <w:endnote w:type="continuationNotice" w:id="1">
    <w:p w14:paraId="0D39085E" w14:textId="77777777" w:rsidR="005A310F" w:rsidRPr="006B2599" w:rsidRDefault="005A3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Pr="006B2599" w:rsidRDefault="002E6314">
    <w:pPr>
      <w:pStyle w:val="Rodap"/>
      <w:framePr w:wrap="around" w:vAnchor="text" w:hAnchor="margin" w:xAlign="right" w:y="1"/>
      <w:rPr>
        <w:rStyle w:val="Nmerodepgina"/>
      </w:rPr>
    </w:pPr>
    <w:r w:rsidRPr="006B2599">
      <w:rPr>
        <w:rStyle w:val="Nmerodepgina"/>
      </w:rPr>
      <w:fldChar w:fldCharType="begin"/>
    </w:r>
    <w:r w:rsidRPr="006B2599">
      <w:rPr>
        <w:rStyle w:val="Nmerodepgina"/>
      </w:rPr>
      <w:instrText xml:space="preserve">PAGE  </w:instrText>
    </w:r>
    <w:r w:rsidRPr="006B2599">
      <w:rPr>
        <w:rStyle w:val="Nmerodepgina"/>
      </w:rPr>
      <w:fldChar w:fldCharType="separate"/>
    </w:r>
    <w:r w:rsidR="00E227A8" w:rsidRPr="00E87F7C">
      <w:rPr>
        <w:rStyle w:val="Nmerodepgina"/>
      </w:rPr>
      <w:t>1</w:t>
    </w:r>
    <w:r w:rsidRPr="006B2599">
      <w:rPr>
        <w:rStyle w:val="Nmerodepgina"/>
      </w:rPr>
      <w:fldChar w:fldCharType="end"/>
    </w:r>
  </w:p>
  <w:p w14:paraId="064D80F6" w14:textId="77777777" w:rsidR="002E6314" w:rsidRPr="006B2599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Pr="006B2599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0ECC8D9" w:rsidR="00160195" w:rsidRPr="006B2599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6B25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 w:rsidRPr="006B2599">
              <w:tab/>
            </w:r>
            <w:r w:rsidRPr="006B2599">
              <w:rPr>
                <w:rFonts w:ascii="Poppins" w:hAnsi="Poppins" w:cs="Poppins"/>
                <w:sz w:val="20"/>
                <w:szCs w:val="20"/>
              </w:rPr>
              <w:t>[U</w:t>
            </w:r>
            <w:r w:rsidR="00313CCB" w:rsidRPr="006B2599">
              <w:rPr>
                <w:rFonts w:ascii="Poppins" w:hAnsi="Poppins" w:cs="Poppins"/>
                <w:sz w:val="20"/>
                <w:szCs w:val="20"/>
              </w:rPr>
              <w:t>5</w:t>
            </w:r>
            <w:r w:rsidRPr="006B25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 w:rsidRPr="006B2599">
              <w:tab/>
            </w:r>
            <w:r w:rsidRPr="006B25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6B2599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6B2599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6B2599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661F6" w14:textId="77777777" w:rsidR="005A310F" w:rsidRPr="006B2599" w:rsidRDefault="005A310F">
      <w:r w:rsidRPr="006B2599">
        <w:separator/>
      </w:r>
    </w:p>
  </w:footnote>
  <w:footnote w:type="continuationSeparator" w:id="0">
    <w:p w14:paraId="32480275" w14:textId="77777777" w:rsidR="005A310F" w:rsidRPr="006B2599" w:rsidRDefault="005A310F">
      <w:r w:rsidRPr="006B2599">
        <w:continuationSeparator/>
      </w:r>
    </w:p>
  </w:footnote>
  <w:footnote w:type="continuationNotice" w:id="1">
    <w:p w14:paraId="17F2C1D1" w14:textId="77777777" w:rsidR="005A310F" w:rsidRPr="006B2599" w:rsidRDefault="005A31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Pr="006B2599" w:rsidRDefault="00814E58" w:rsidP="00E227A8">
    <w:pPr>
      <w:pStyle w:val="Cabealho"/>
      <w:jc w:val="right"/>
    </w:pPr>
    <w:r w:rsidRPr="00E87F7C"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Pr="006B2599" w:rsidRDefault="00814E58" w:rsidP="00E227A8">
    <w:pPr>
      <w:pStyle w:val="Cabealho"/>
      <w:jc w:val="right"/>
    </w:pPr>
    <w:r w:rsidRPr="006B2599">
      <w:t xml:space="preserve">    </w:t>
    </w:r>
    <w:r w:rsidR="000A4E65" w:rsidRPr="006B2599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DF9"/>
    <w:multiLevelType w:val="multilevel"/>
    <w:tmpl w:val="68F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F198F"/>
    <w:multiLevelType w:val="multilevel"/>
    <w:tmpl w:val="6C30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3A6CA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10709"/>
    <w:multiLevelType w:val="multilevel"/>
    <w:tmpl w:val="15BC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9"/>
  </w:num>
  <w:num w:numId="4" w16cid:durableId="1682665340">
    <w:abstractNumId w:val="13"/>
  </w:num>
  <w:num w:numId="5" w16cid:durableId="1499492561">
    <w:abstractNumId w:val="5"/>
  </w:num>
  <w:num w:numId="6" w16cid:durableId="1534533007">
    <w:abstractNumId w:val="2"/>
  </w:num>
  <w:num w:numId="7" w16cid:durableId="2039425142">
    <w:abstractNumId w:val="15"/>
  </w:num>
  <w:num w:numId="8" w16cid:durableId="1626764747">
    <w:abstractNumId w:val="10"/>
  </w:num>
  <w:num w:numId="9" w16cid:durableId="1094009831">
    <w:abstractNumId w:val="11"/>
  </w:num>
  <w:num w:numId="10" w16cid:durableId="1006859068">
    <w:abstractNumId w:val="14"/>
  </w:num>
  <w:num w:numId="11" w16cid:durableId="1971355085">
    <w:abstractNumId w:val="0"/>
  </w:num>
  <w:num w:numId="12" w16cid:durableId="629167956">
    <w:abstractNumId w:val="18"/>
  </w:num>
  <w:num w:numId="13" w16cid:durableId="1498498428">
    <w:abstractNumId w:val="17"/>
  </w:num>
  <w:num w:numId="14" w16cid:durableId="355809496">
    <w:abstractNumId w:val="1"/>
  </w:num>
  <w:num w:numId="15" w16cid:durableId="1378626933">
    <w:abstractNumId w:val="9"/>
  </w:num>
  <w:num w:numId="16" w16cid:durableId="2060857084">
    <w:abstractNumId w:val="6"/>
  </w:num>
  <w:num w:numId="17" w16cid:durableId="32728702">
    <w:abstractNumId w:val="12"/>
  </w:num>
  <w:num w:numId="18" w16cid:durableId="276914401">
    <w:abstractNumId w:val="3"/>
  </w:num>
  <w:num w:numId="19" w16cid:durableId="1036195304">
    <w:abstractNumId w:val="4"/>
  </w:num>
  <w:num w:numId="20" w16cid:durableId="9315484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1D59"/>
    <w:rsid w:val="00016193"/>
    <w:rsid w:val="000278D8"/>
    <w:rsid w:val="00093C5A"/>
    <w:rsid w:val="000949B9"/>
    <w:rsid w:val="000A4E65"/>
    <w:rsid w:val="000C6619"/>
    <w:rsid w:val="000D596E"/>
    <w:rsid w:val="000D630B"/>
    <w:rsid w:val="000F7DE9"/>
    <w:rsid w:val="00102B6C"/>
    <w:rsid w:val="00124756"/>
    <w:rsid w:val="00160195"/>
    <w:rsid w:val="001904F2"/>
    <w:rsid w:val="001A2D86"/>
    <w:rsid w:val="001A32C9"/>
    <w:rsid w:val="001B0B18"/>
    <w:rsid w:val="001B3423"/>
    <w:rsid w:val="001C075F"/>
    <w:rsid w:val="001C335A"/>
    <w:rsid w:val="001E7BC0"/>
    <w:rsid w:val="0022428B"/>
    <w:rsid w:val="00226458"/>
    <w:rsid w:val="002344C7"/>
    <w:rsid w:val="0023450C"/>
    <w:rsid w:val="002372B1"/>
    <w:rsid w:val="00252F67"/>
    <w:rsid w:val="00252FF9"/>
    <w:rsid w:val="00256D8D"/>
    <w:rsid w:val="002632D3"/>
    <w:rsid w:val="00264B6B"/>
    <w:rsid w:val="002A0208"/>
    <w:rsid w:val="002C6EC9"/>
    <w:rsid w:val="002D1A6D"/>
    <w:rsid w:val="002D51E3"/>
    <w:rsid w:val="002E6314"/>
    <w:rsid w:val="002F5ED5"/>
    <w:rsid w:val="003009B4"/>
    <w:rsid w:val="003031BD"/>
    <w:rsid w:val="00313CCB"/>
    <w:rsid w:val="0032251F"/>
    <w:rsid w:val="003365AE"/>
    <w:rsid w:val="00367C72"/>
    <w:rsid w:val="003B5599"/>
    <w:rsid w:val="003C032E"/>
    <w:rsid w:val="003C6871"/>
    <w:rsid w:val="003C6F4B"/>
    <w:rsid w:val="003D71CA"/>
    <w:rsid w:val="003F6B44"/>
    <w:rsid w:val="00407CE8"/>
    <w:rsid w:val="00454835"/>
    <w:rsid w:val="00464B32"/>
    <w:rsid w:val="00491C71"/>
    <w:rsid w:val="00493B10"/>
    <w:rsid w:val="004A43D3"/>
    <w:rsid w:val="004B66A3"/>
    <w:rsid w:val="004E5858"/>
    <w:rsid w:val="004E713D"/>
    <w:rsid w:val="00542EEF"/>
    <w:rsid w:val="0054587F"/>
    <w:rsid w:val="005517B2"/>
    <w:rsid w:val="00585F34"/>
    <w:rsid w:val="005A310F"/>
    <w:rsid w:val="005A5A09"/>
    <w:rsid w:val="005E4165"/>
    <w:rsid w:val="005F74BB"/>
    <w:rsid w:val="0060776C"/>
    <w:rsid w:val="0063273B"/>
    <w:rsid w:val="00635B21"/>
    <w:rsid w:val="00636204"/>
    <w:rsid w:val="006653E9"/>
    <w:rsid w:val="006761D5"/>
    <w:rsid w:val="00676B29"/>
    <w:rsid w:val="006A12F0"/>
    <w:rsid w:val="006B2599"/>
    <w:rsid w:val="006B3AE9"/>
    <w:rsid w:val="00723D5E"/>
    <w:rsid w:val="00741B14"/>
    <w:rsid w:val="007671B4"/>
    <w:rsid w:val="00773A8C"/>
    <w:rsid w:val="0078262D"/>
    <w:rsid w:val="007B6ABF"/>
    <w:rsid w:val="007C4234"/>
    <w:rsid w:val="007F470F"/>
    <w:rsid w:val="00814E58"/>
    <w:rsid w:val="0083474B"/>
    <w:rsid w:val="00841D59"/>
    <w:rsid w:val="00851368"/>
    <w:rsid w:val="0087075C"/>
    <w:rsid w:val="00875DD6"/>
    <w:rsid w:val="008925A9"/>
    <w:rsid w:val="00893107"/>
    <w:rsid w:val="00896814"/>
    <w:rsid w:val="008977E3"/>
    <w:rsid w:val="008A33C5"/>
    <w:rsid w:val="008A3AC3"/>
    <w:rsid w:val="008B4C24"/>
    <w:rsid w:val="008F775A"/>
    <w:rsid w:val="0092769D"/>
    <w:rsid w:val="00930781"/>
    <w:rsid w:val="00966015"/>
    <w:rsid w:val="00983BA0"/>
    <w:rsid w:val="009B33B6"/>
    <w:rsid w:val="009C5952"/>
    <w:rsid w:val="009D4999"/>
    <w:rsid w:val="009E7FCB"/>
    <w:rsid w:val="00A2549D"/>
    <w:rsid w:val="00A5582A"/>
    <w:rsid w:val="00A76A04"/>
    <w:rsid w:val="00AA60A0"/>
    <w:rsid w:val="00AD78A6"/>
    <w:rsid w:val="00AE09C9"/>
    <w:rsid w:val="00AF689A"/>
    <w:rsid w:val="00B26CF8"/>
    <w:rsid w:val="00B45591"/>
    <w:rsid w:val="00B70BC9"/>
    <w:rsid w:val="00B910E7"/>
    <w:rsid w:val="00BA6A76"/>
    <w:rsid w:val="00BB6657"/>
    <w:rsid w:val="00BC4AE7"/>
    <w:rsid w:val="00BD222C"/>
    <w:rsid w:val="00BD2DCB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0E78"/>
    <w:rsid w:val="00CD401C"/>
    <w:rsid w:val="00CF76E4"/>
    <w:rsid w:val="00D03B93"/>
    <w:rsid w:val="00D04F4D"/>
    <w:rsid w:val="00D05B9C"/>
    <w:rsid w:val="00D05C3F"/>
    <w:rsid w:val="00D1101D"/>
    <w:rsid w:val="00D2731A"/>
    <w:rsid w:val="00D338E6"/>
    <w:rsid w:val="00D553AB"/>
    <w:rsid w:val="00D61A8F"/>
    <w:rsid w:val="00DC568D"/>
    <w:rsid w:val="00DD5204"/>
    <w:rsid w:val="00DE0C0D"/>
    <w:rsid w:val="00E10D86"/>
    <w:rsid w:val="00E17BF0"/>
    <w:rsid w:val="00E227A8"/>
    <w:rsid w:val="00E259FA"/>
    <w:rsid w:val="00E400A6"/>
    <w:rsid w:val="00E71901"/>
    <w:rsid w:val="00E73E76"/>
    <w:rsid w:val="00E77AF3"/>
    <w:rsid w:val="00E81083"/>
    <w:rsid w:val="00E87F7C"/>
    <w:rsid w:val="00EA3B37"/>
    <w:rsid w:val="00EF47B1"/>
    <w:rsid w:val="00EF4AFE"/>
    <w:rsid w:val="00F00E29"/>
    <w:rsid w:val="00F044D7"/>
    <w:rsid w:val="00F077FE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2A9886F8"/>
    <w:rsid w:val="386E83D2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16</TotalTime>
  <Pages>2</Pages>
  <Words>326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36</cp:revision>
  <cp:lastPrinted>2006-08-31T06:40:00Z</cp:lastPrinted>
  <dcterms:created xsi:type="dcterms:W3CDTF">2023-10-05T13:20:00Z</dcterms:created>
  <dcterms:modified xsi:type="dcterms:W3CDTF">2024-09-09T17:26:00Z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