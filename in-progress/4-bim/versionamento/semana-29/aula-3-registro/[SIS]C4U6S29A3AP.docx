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23DCEF1E" w:rsidP="23DCEF1E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3DCEF1E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71D675D" w14:textId="5317C859" w:rsidR="003B5599" w:rsidRPr="00A2549D" w:rsidRDefault="000D596E" w:rsidP="003B5599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FD5986" w:rsidRPr="00FD5986">
        <w:rPr>
          <w:rFonts w:ascii="Poppins" w:hAnsi="Poppins" w:cs="Poppins"/>
          <w:b/>
          <w:bCs/>
          <w:noProof/>
          <w:sz w:val="32"/>
          <w:szCs w:val="32"/>
        </w:rPr>
        <w:t xml:space="preserve">Simulando </w:t>
      </w:r>
      <w:r w:rsidR="00D34B09" w:rsidRPr="00FD5986">
        <w:rPr>
          <w:rFonts w:ascii="Poppins" w:hAnsi="Poppins" w:cs="Poppins"/>
          <w:b/>
          <w:bCs/>
          <w:noProof/>
          <w:sz w:val="32"/>
          <w:szCs w:val="32"/>
        </w:rPr>
        <w:t>confiabilidade e durabilidade em sistemas de mensageria</w:t>
      </w:r>
    </w:p>
    <w:p w14:paraId="65650FF6" w14:textId="77777777" w:rsidR="0060776C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F348097" w14:textId="24094FAF" w:rsidR="00FD5986" w:rsidRPr="00FD5986" w:rsidRDefault="00FD5986" w:rsidP="00FD5986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  <w:r w:rsidRPr="00FD5986">
        <w:rPr>
          <w:rFonts w:ascii="Poppins Light" w:hAnsi="Poppins Light" w:cs="Poppins Light"/>
          <w:b/>
          <w:bCs/>
          <w:sz w:val="22"/>
          <w:szCs w:val="22"/>
        </w:rPr>
        <w:t>Enunciado</w:t>
      </w:r>
      <w:r w:rsidR="002F7FC5">
        <w:rPr>
          <w:rFonts w:ascii="Poppins Light" w:hAnsi="Poppins Light" w:cs="Poppins Light"/>
          <w:b/>
          <w:bCs/>
          <w:sz w:val="22"/>
          <w:szCs w:val="22"/>
        </w:rPr>
        <w:t>:</w:t>
      </w:r>
    </w:p>
    <w:p w14:paraId="3C35F587" w14:textId="77777777" w:rsidR="00FD5986" w:rsidRPr="00FD5986" w:rsidRDefault="00FD5986" w:rsidP="00FD5986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Esta atividade visa simular a confiabilidade e a durabilidade de mensagens em três sistemas de mensageria: RabbitMQ, Amazon SQS e Apache Kafka, utilizando Python. O exercício propõe explorar e entender como diferentes sistemas de mensageria lidam com falhas e garantem a persistência das mensagens.</w:t>
      </w:r>
    </w:p>
    <w:p w14:paraId="105914B2" w14:textId="77777777" w:rsidR="00FD5986" w:rsidRDefault="00FD5986" w:rsidP="00FD5986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</w:p>
    <w:p w14:paraId="7D191042" w14:textId="1442B748" w:rsidR="00FD5986" w:rsidRPr="00FD5986" w:rsidRDefault="00FD5986" w:rsidP="00FD5986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  <w:r w:rsidRPr="00FD5986">
        <w:rPr>
          <w:rFonts w:ascii="Poppins Light" w:hAnsi="Poppins Light" w:cs="Poppins Light"/>
          <w:b/>
          <w:bCs/>
          <w:sz w:val="22"/>
          <w:szCs w:val="22"/>
        </w:rPr>
        <w:t>Objetivo</w:t>
      </w:r>
      <w:r w:rsidR="002F7FC5">
        <w:rPr>
          <w:rFonts w:ascii="Poppins Light" w:hAnsi="Poppins Light" w:cs="Poppins Light"/>
          <w:b/>
          <w:bCs/>
          <w:sz w:val="22"/>
          <w:szCs w:val="22"/>
        </w:rPr>
        <w:t>:</w:t>
      </w:r>
    </w:p>
    <w:p w14:paraId="4591BA79" w14:textId="77777777" w:rsidR="00FD5986" w:rsidRPr="00FD5986" w:rsidRDefault="00FD5986" w:rsidP="00FD5986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O objetivo é demonstrar o tratamento de falhas e a garantia de durabilidade das mensagens em diferentes sistemas de mensageria, evidenciando os mecanismos que cada um oferece para evitar perda de dados em situações de falha.</w:t>
      </w:r>
    </w:p>
    <w:p w14:paraId="5317FFA4" w14:textId="77777777" w:rsidR="00FD5986" w:rsidRDefault="00FD5986" w:rsidP="00FD5986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</w:p>
    <w:p w14:paraId="02AB8F99" w14:textId="16188FBF" w:rsidR="00FD5986" w:rsidRPr="00FD5986" w:rsidRDefault="00FD5986" w:rsidP="00FD5986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  <w:r w:rsidRPr="00FD5986">
        <w:rPr>
          <w:rFonts w:ascii="Poppins Light" w:hAnsi="Poppins Light" w:cs="Poppins Light"/>
          <w:b/>
          <w:bCs/>
          <w:sz w:val="22"/>
          <w:szCs w:val="22"/>
        </w:rPr>
        <w:t>Situação</w:t>
      </w:r>
      <w:r w:rsidR="00D34B09">
        <w:rPr>
          <w:rFonts w:ascii="Poppins Light" w:hAnsi="Poppins Light" w:cs="Poppins Light"/>
          <w:b/>
          <w:bCs/>
          <w:sz w:val="22"/>
          <w:szCs w:val="22"/>
        </w:rPr>
        <w:t>-p</w:t>
      </w:r>
      <w:r w:rsidRPr="00FD5986">
        <w:rPr>
          <w:rFonts w:ascii="Poppins Light" w:hAnsi="Poppins Light" w:cs="Poppins Light"/>
          <w:b/>
          <w:bCs/>
          <w:sz w:val="22"/>
          <w:szCs w:val="22"/>
        </w:rPr>
        <w:t>roblema</w:t>
      </w:r>
      <w:r w:rsidR="002F7FC5">
        <w:rPr>
          <w:rFonts w:ascii="Poppins Light" w:hAnsi="Poppins Light" w:cs="Poppins Light"/>
          <w:b/>
          <w:bCs/>
          <w:sz w:val="22"/>
          <w:szCs w:val="22"/>
        </w:rPr>
        <w:t>:</w:t>
      </w:r>
    </w:p>
    <w:p w14:paraId="0AB099AE" w14:textId="77777777" w:rsidR="00FD5986" w:rsidRPr="00FD5986" w:rsidRDefault="00FD5986" w:rsidP="00FD5986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Imagine um sistema de monitoramento de saúde em tempo real que deve garantir que todas as mensagens críticas, como alertas de saúde do paciente, sejam recebidas e processadas sem perdas, mesmo em caso de falhas de sistema.</w:t>
      </w:r>
    </w:p>
    <w:p w14:paraId="3F508443" w14:textId="77777777" w:rsidR="00FD5986" w:rsidRDefault="00FD5986" w:rsidP="00FD5986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</w:p>
    <w:p w14:paraId="34046B6D" w14:textId="0D28D564" w:rsidR="00FD5986" w:rsidRPr="00FD5986" w:rsidRDefault="00FD5986" w:rsidP="00FD5986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  <w:r w:rsidRPr="00FD5986">
        <w:rPr>
          <w:rFonts w:ascii="Poppins Light" w:hAnsi="Poppins Light" w:cs="Poppins Light"/>
          <w:b/>
          <w:bCs/>
          <w:sz w:val="22"/>
          <w:szCs w:val="22"/>
        </w:rPr>
        <w:t xml:space="preserve">Passo a </w:t>
      </w:r>
      <w:r w:rsidR="00D34B09" w:rsidRPr="00FD5986">
        <w:rPr>
          <w:rFonts w:ascii="Poppins Light" w:hAnsi="Poppins Light" w:cs="Poppins Light"/>
          <w:b/>
          <w:bCs/>
          <w:sz w:val="22"/>
          <w:szCs w:val="22"/>
        </w:rPr>
        <w:t>passo para resolver o problema</w:t>
      </w:r>
      <w:r w:rsidR="002F7FC5">
        <w:rPr>
          <w:rFonts w:ascii="Poppins Light" w:hAnsi="Poppins Light" w:cs="Poppins Light"/>
          <w:b/>
          <w:bCs/>
          <w:sz w:val="22"/>
          <w:szCs w:val="22"/>
        </w:rPr>
        <w:t>:</w:t>
      </w:r>
    </w:p>
    <w:p w14:paraId="2899FC72" w14:textId="474F48DC" w:rsidR="00FD5986" w:rsidRPr="002F7FC5" w:rsidRDefault="00FD5986" w:rsidP="00FD5986">
      <w:pPr>
        <w:numPr>
          <w:ilvl w:val="0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2F7FC5">
        <w:rPr>
          <w:rFonts w:ascii="Poppins Light" w:hAnsi="Poppins Light" w:cs="Poppins Light"/>
          <w:sz w:val="22"/>
          <w:szCs w:val="22"/>
        </w:rPr>
        <w:t xml:space="preserve">Implementação de </w:t>
      </w:r>
      <w:r w:rsidR="00D34B09">
        <w:rPr>
          <w:rFonts w:ascii="Poppins Light" w:hAnsi="Poppins Light" w:cs="Poppins Light"/>
          <w:sz w:val="22"/>
          <w:szCs w:val="22"/>
        </w:rPr>
        <w:t>s</w:t>
      </w:r>
      <w:r w:rsidRPr="002F7FC5">
        <w:rPr>
          <w:rFonts w:ascii="Poppins Light" w:hAnsi="Poppins Light" w:cs="Poppins Light"/>
          <w:sz w:val="22"/>
          <w:szCs w:val="22"/>
        </w:rPr>
        <w:t>imulação:</w:t>
      </w:r>
    </w:p>
    <w:p w14:paraId="3676736D" w14:textId="77777777" w:rsidR="00FD5986" w:rsidRPr="00FD5986" w:rsidRDefault="00FD5986" w:rsidP="00FD5986">
      <w:pPr>
        <w:numPr>
          <w:ilvl w:val="1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Criar funções para simular o envio e a persistência de mensagens.</w:t>
      </w:r>
    </w:p>
    <w:p w14:paraId="7936DBCC" w14:textId="77777777" w:rsidR="00FD5986" w:rsidRPr="00FD5986" w:rsidRDefault="00FD5986" w:rsidP="00FD5986">
      <w:pPr>
        <w:numPr>
          <w:ilvl w:val="1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Simular falhas durante o envio e verificar se as mensagens são recuperadas ou persistidas corretamente.</w:t>
      </w:r>
    </w:p>
    <w:p w14:paraId="489B165F" w14:textId="47AAFBC9" w:rsidR="00FD5986" w:rsidRPr="002F7FC5" w:rsidRDefault="00FD5986" w:rsidP="00FD5986">
      <w:pPr>
        <w:numPr>
          <w:ilvl w:val="0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2F7FC5">
        <w:rPr>
          <w:rFonts w:ascii="Poppins Light" w:hAnsi="Poppins Light" w:cs="Poppins Light"/>
          <w:sz w:val="22"/>
          <w:szCs w:val="22"/>
        </w:rPr>
        <w:t xml:space="preserve">Teste de </w:t>
      </w:r>
      <w:r w:rsidR="00D34B09">
        <w:rPr>
          <w:rFonts w:ascii="Poppins Light" w:hAnsi="Poppins Light" w:cs="Poppins Light"/>
          <w:sz w:val="22"/>
          <w:szCs w:val="22"/>
        </w:rPr>
        <w:t>c</w:t>
      </w:r>
      <w:r w:rsidRPr="002F7FC5">
        <w:rPr>
          <w:rFonts w:ascii="Poppins Light" w:hAnsi="Poppins Light" w:cs="Poppins Light"/>
          <w:sz w:val="22"/>
          <w:szCs w:val="22"/>
        </w:rPr>
        <w:t>onfiabilidade:</w:t>
      </w:r>
    </w:p>
    <w:p w14:paraId="00B61EB2" w14:textId="77777777" w:rsidR="00FD5986" w:rsidRDefault="00FD5986" w:rsidP="00FD5986">
      <w:pPr>
        <w:numPr>
          <w:ilvl w:val="1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Implementar a simulação de uma falha de sistema após o envio de algumas mensagens e verificar se elas são recuperadas ou perdidas.</w:t>
      </w:r>
    </w:p>
    <w:p w14:paraId="62C5E4C7" w14:textId="77777777" w:rsidR="002F7FC5" w:rsidRDefault="002F7FC5" w:rsidP="002F7F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16045987" w14:textId="77777777" w:rsidR="002F7FC5" w:rsidRPr="00FD5986" w:rsidRDefault="002F7FC5" w:rsidP="002F7F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65C44085" w14:textId="058A1C06" w:rsidR="00FD5986" w:rsidRPr="002F7FC5" w:rsidRDefault="00FD5986" w:rsidP="00FD5986">
      <w:pPr>
        <w:numPr>
          <w:ilvl w:val="0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2F7FC5">
        <w:rPr>
          <w:rFonts w:ascii="Poppins Light" w:hAnsi="Poppins Light" w:cs="Poppins Light"/>
          <w:sz w:val="22"/>
          <w:szCs w:val="22"/>
        </w:rPr>
        <w:lastRenderedPageBreak/>
        <w:t xml:space="preserve">Medição e </w:t>
      </w:r>
      <w:r w:rsidR="00D34B09">
        <w:rPr>
          <w:rFonts w:ascii="Poppins Light" w:hAnsi="Poppins Light" w:cs="Poppins Light"/>
          <w:sz w:val="22"/>
          <w:szCs w:val="22"/>
        </w:rPr>
        <w:t>a</w:t>
      </w:r>
      <w:r w:rsidRPr="002F7FC5">
        <w:rPr>
          <w:rFonts w:ascii="Poppins Light" w:hAnsi="Poppins Light" w:cs="Poppins Light"/>
          <w:sz w:val="22"/>
          <w:szCs w:val="22"/>
        </w:rPr>
        <w:t>nálise:</w:t>
      </w:r>
    </w:p>
    <w:p w14:paraId="34EC0E74" w14:textId="77777777" w:rsidR="00FD5986" w:rsidRPr="00FD5986" w:rsidRDefault="00FD5986" w:rsidP="00FD5986">
      <w:pPr>
        <w:numPr>
          <w:ilvl w:val="1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Avaliar e documentar qual sistema de mensageria recuperou as mensagens com mais eficiência e manteve a integridade dos dados após a falha.</w:t>
      </w:r>
    </w:p>
    <w:p w14:paraId="5EF338CD" w14:textId="77777777" w:rsidR="00FD5986" w:rsidRPr="002F7FC5" w:rsidRDefault="00FD5986" w:rsidP="00FD5986">
      <w:pPr>
        <w:numPr>
          <w:ilvl w:val="0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2F7FC5">
        <w:rPr>
          <w:rFonts w:ascii="Poppins Light" w:hAnsi="Poppins Light" w:cs="Poppins Light"/>
          <w:sz w:val="22"/>
          <w:szCs w:val="22"/>
        </w:rPr>
        <w:t>Discussão:</w:t>
      </w:r>
    </w:p>
    <w:p w14:paraId="33D7074F" w14:textId="77777777" w:rsidR="00FD5986" w:rsidRPr="00FD5986" w:rsidRDefault="00FD5986" w:rsidP="00FD5986">
      <w:pPr>
        <w:numPr>
          <w:ilvl w:val="1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D5986">
        <w:rPr>
          <w:rFonts w:ascii="Poppins Light" w:hAnsi="Poppins Light" w:cs="Poppins Light"/>
          <w:sz w:val="22"/>
          <w:szCs w:val="22"/>
        </w:rPr>
        <w:t>Discutir os resultados e como eles se aplicam ao cenário de monitoramento de saúde em tempo real.</w:t>
      </w:r>
    </w:p>
    <w:p w14:paraId="08F9A9A9" w14:textId="77777777" w:rsidR="004A43D3" w:rsidRPr="00984762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40F55751" w14:textId="1E61C908" w:rsidR="00313CCB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D34B09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</w:t>
      </w:r>
      <w:r w:rsidR="001D1D54">
        <w:rPr>
          <w:rFonts w:ascii="Poppins Light" w:hAnsi="Poppins Light" w:cs="Poppins Light"/>
          <w:noProof/>
        </w:rPr>
        <w:t>5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03551F5D" w14:textId="77777777" w:rsidR="007C4234" w:rsidRDefault="007C4234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44FE0B35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2869E9E3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D34B09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D34B09">
        <w:rPr>
          <w:rFonts w:ascii="Poppins Light" w:hAnsi="Poppins Light" w:cs="Poppins Light"/>
          <w:noProof/>
        </w:rPr>
        <w:t>;</w:t>
      </w:r>
    </w:p>
    <w:p w14:paraId="1A62976A" w14:textId="273A86B1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D34B09">
        <w:rPr>
          <w:rFonts w:ascii="Poppins Light" w:hAnsi="Poppins Light" w:cs="Poppins Light"/>
          <w:noProof/>
        </w:rPr>
        <w:t>;</w:t>
      </w:r>
    </w:p>
    <w:p w14:paraId="0726B467" w14:textId="2601E61C" w:rsidR="002F7FC5" w:rsidRPr="002F7FC5" w:rsidRDefault="00C96A8D" w:rsidP="002F7FC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D34B09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65524104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DA1E9A8" w14:textId="238729C8" w:rsidR="000D596E" w:rsidRPr="000D596E" w:rsidRDefault="003B5599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partir d</w:t>
      </w:r>
      <w:r w:rsidR="00A2549D">
        <w:rPr>
          <w:rFonts w:ascii="Poppins Light" w:hAnsi="Poppins Light" w:cs="Poppins Light"/>
          <w:noProof/>
        </w:rPr>
        <w:t>o contexto</w:t>
      </w:r>
      <w:r>
        <w:rPr>
          <w:rFonts w:ascii="Poppins Light" w:hAnsi="Poppins Light" w:cs="Poppins Light"/>
          <w:noProof/>
        </w:rPr>
        <w:t xml:space="preserve">, descreva o </w:t>
      </w:r>
      <w:r w:rsidR="007C4234">
        <w:rPr>
          <w:rFonts w:ascii="Poppins Light" w:hAnsi="Poppins Light" w:cs="Poppins Light"/>
          <w:noProof/>
        </w:rPr>
        <w:t>resultado</w:t>
      </w:r>
      <w:r>
        <w:rPr>
          <w:rFonts w:ascii="Poppins Light" w:hAnsi="Poppins Light" w:cs="Poppins Light"/>
          <w:noProof/>
        </w:rPr>
        <w:t xml:space="preserve"> obtido na atividade e registre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B54AD" w14:textId="77777777" w:rsidR="003723C8" w:rsidRDefault="003723C8">
      <w:r>
        <w:separator/>
      </w:r>
    </w:p>
  </w:endnote>
  <w:endnote w:type="continuationSeparator" w:id="0">
    <w:p w14:paraId="328BC08F" w14:textId="77777777" w:rsidR="003723C8" w:rsidRDefault="003723C8">
      <w:r>
        <w:continuationSeparator/>
      </w:r>
    </w:p>
  </w:endnote>
  <w:endnote w:type="continuationNotice" w:id="1">
    <w:p w14:paraId="2915C865" w14:textId="77777777" w:rsidR="003723C8" w:rsidRDefault="00372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0ECC8D9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313CCB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77E2B" w14:textId="77777777" w:rsidR="003723C8" w:rsidRDefault="003723C8">
      <w:r>
        <w:separator/>
      </w:r>
    </w:p>
  </w:footnote>
  <w:footnote w:type="continuationSeparator" w:id="0">
    <w:p w14:paraId="523A96D5" w14:textId="77777777" w:rsidR="003723C8" w:rsidRDefault="003723C8">
      <w:r>
        <w:continuationSeparator/>
      </w:r>
    </w:p>
  </w:footnote>
  <w:footnote w:type="continuationNotice" w:id="1">
    <w:p w14:paraId="5D7C48AC" w14:textId="77777777" w:rsidR="003723C8" w:rsidRDefault="00372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5A52"/>
    <w:multiLevelType w:val="multilevel"/>
    <w:tmpl w:val="872A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DF9"/>
    <w:multiLevelType w:val="multilevel"/>
    <w:tmpl w:val="68F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F198F"/>
    <w:multiLevelType w:val="multilevel"/>
    <w:tmpl w:val="6C30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FE2B78"/>
    <w:multiLevelType w:val="multilevel"/>
    <w:tmpl w:val="B618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8"/>
  </w:num>
  <w:num w:numId="2" w16cid:durableId="1115713199">
    <w:abstractNumId w:val="9"/>
  </w:num>
  <w:num w:numId="3" w16cid:durableId="1821843517">
    <w:abstractNumId w:val="20"/>
  </w:num>
  <w:num w:numId="4" w16cid:durableId="1682665340">
    <w:abstractNumId w:val="14"/>
  </w:num>
  <w:num w:numId="5" w16cid:durableId="1499492561">
    <w:abstractNumId w:val="6"/>
  </w:num>
  <w:num w:numId="6" w16cid:durableId="1534533007">
    <w:abstractNumId w:val="3"/>
  </w:num>
  <w:num w:numId="7" w16cid:durableId="2039425142">
    <w:abstractNumId w:val="17"/>
  </w:num>
  <w:num w:numId="8" w16cid:durableId="1626764747">
    <w:abstractNumId w:val="11"/>
  </w:num>
  <w:num w:numId="9" w16cid:durableId="1094009831">
    <w:abstractNumId w:val="12"/>
  </w:num>
  <w:num w:numId="10" w16cid:durableId="1006859068">
    <w:abstractNumId w:val="15"/>
  </w:num>
  <w:num w:numId="11" w16cid:durableId="1971355085">
    <w:abstractNumId w:val="0"/>
  </w:num>
  <w:num w:numId="12" w16cid:durableId="629167956">
    <w:abstractNumId w:val="19"/>
  </w:num>
  <w:num w:numId="13" w16cid:durableId="1498498428">
    <w:abstractNumId w:val="18"/>
  </w:num>
  <w:num w:numId="14" w16cid:durableId="355809496">
    <w:abstractNumId w:val="1"/>
  </w:num>
  <w:num w:numId="15" w16cid:durableId="1378626933">
    <w:abstractNumId w:val="10"/>
  </w:num>
  <w:num w:numId="16" w16cid:durableId="2060857084">
    <w:abstractNumId w:val="7"/>
  </w:num>
  <w:num w:numId="17" w16cid:durableId="32728702">
    <w:abstractNumId w:val="13"/>
  </w:num>
  <w:num w:numId="18" w16cid:durableId="276914401">
    <w:abstractNumId w:val="4"/>
  </w:num>
  <w:num w:numId="19" w16cid:durableId="1036195304">
    <w:abstractNumId w:val="5"/>
  </w:num>
  <w:num w:numId="20" w16cid:durableId="1823807664">
    <w:abstractNumId w:val="2"/>
  </w:num>
  <w:num w:numId="21" w16cid:durableId="1951937918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1D59"/>
    <w:rsid w:val="00016193"/>
    <w:rsid w:val="00017685"/>
    <w:rsid w:val="000278D8"/>
    <w:rsid w:val="00043F49"/>
    <w:rsid w:val="00093C5A"/>
    <w:rsid w:val="000A4E65"/>
    <w:rsid w:val="000C6619"/>
    <w:rsid w:val="000D596E"/>
    <w:rsid w:val="000F7DE9"/>
    <w:rsid w:val="00102B6C"/>
    <w:rsid w:val="00124756"/>
    <w:rsid w:val="0012684E"/>
    <w:rsid w:val="00160195"/>
    <w:rsid w:val="001904F2"/>
    <w:rsid w:val="001A2D86"/>
    <w:rsid w:val="001A32C9"/>
    <w:rsid w:val="001A6665"/>
    <w:rsid w:val="001B0B18"/>
    <w:rsid w:val="001C335A"/>
    <w:rsid w:val="001D1D54"/>
    <w:rsid w:val="001E7BC0"/>
    <w:rsid w:val="002344C7"/>
    <w:rsid w:val="0023450C"/>
    <w:rsid w:val="002372B1"/>
    <w:rsid w:val="00252F67"/>
    <w:rsid w:val="00256D8D"/>
    <w:rsid w:val="002632D3"/>
    <w:rsid w:val="00264B6B"/>
    <w:rsid w:val="002A0208"/>
    <w:rsid w:val="002C6EC9"/>
    <w:rsid w:val="002D1A6D"/>
    <w:rsid w:val="002D51E3"/>
    <w:rsid w:val="002E6314"/>
    <w:rsid w:val="002F5ED5"/>
    <w:rsid w:val="002F7FC5"/>
    <w:rsid w:val="003009B4"/>
    <w:rsid w:val="003031BD"/>
    <w:rsid w:val="00313CCB"/>
    <w:rsid w:val="003365AE"/>
    <w:rsid w:val="00367C72"/>
    <w:rsid w:val="003723C8"/>
    <w:rsid w:val="003A30DE"/>
    <w:rsid w:val="003B5599"/>
    <w:rsid w:val="003C032E"/>
    <w:rsid w:val="003D71CA"/>
    <w:rsid w:val="00431F44"/>
    <w:rsid w:val="00454835"/>
    <w:rsid w:val="00464B32"/>
    <w:rsid w:val="00491C71"/>
    <w:rsid w:val="00493B10"/>
    <w:rsid w:val="004A43D3"/>
    <w:rsid w:val="004B66A3"/>
    <w:rsid w:val="004E713D"/>
    <w:rsid w:val="0052392F"/>
    <w:rsid w:val="00542EEF"/>
    <w:rsid w:val="0054587F"/>
    <w:rsid w:val="005517B2"/>
    <w:rsid w:val="005707F0"/>
    <w:rsid w:val="00585F34"/>
    <w:rsid w:val="005A5A09"/>
    <w:rsid w:val="005E4165"/>
    <w:rsid w:val="005F74BB"/>
    <w:rsid w:val="0060776C"/>
    <w:rsid w:val="00611B9C"/>
    <w:rsid w:val="0063273B"/>
    <w:rsid w:val="006653E9"/>
    <w:rsid w:val="006761D5"/>
    <w:rsid w:val="00676B29"/>
    <w:rsid w:val="006B3AE9"/>
    <w:rsid w:val="00723D5E"/>
    <w:rsid w:val="00741B14"/>
    <w:rsid w:val="007671B4"/>
    <w:rsid w:val="00773A8C"/>
    <w:rsid w:val="0078262D"/>
    <w:rsid w:val="007B6ABF"/>
    <w:rsid w:val="007C4234"/>
    <w:rsid w:val="00810064"/>
    <w:rsid w:val="00814E58"/>
    <w:rsid w:val="0082370F"/>
    <w:rsid w:val="008262CC"/>
    <w:rsid w:val="0083474B"/>
    <w:rsid w:val="00841D59"/>
    <w:rsid w:val="00851368"/>
    <w:rsid w:val="00875DD6"/>
    <w:rsid w:val="008925A9"/>
    <w:rsid w:val="00893107"/>
    <w:rsid w:val="00896814"/>
    <w:rsid w:val="008977E3"/>
    <w:rsid w:val="008A3AC3"/>
    <w:rsid w:val="008B4C24"/>
    <w:rsid w:val="008F775A"/>
    <w:rsid w:val="0092769D"/>
    <w:rsid w:val="00930781"/>
    <w:rsid w:val="00966015"/>
    <w:rsid w:val="00984762"/>
    <w:rsid w:val="009B33B6"/>
    <w:rsid w:val="009B5FDB"/>
    <w:rsid w:val="00A2549D"/>
    <w:rsid w:val="00A361D9"/>
    <w:rsid w:val="00A41711"/>
    <w:rsid w:val="00A5582A"/>
    <w:rsid w:val="00AA60A0"/>
    <w:rsid w:val="00AD78A6"/>
    <w:rsid w:val="00AE09C9"/>
    <w:rsid w:val="00AF689A"/>
    <w:rsid w:val="00B03686"/>
    <w:rsid w:val="00B26CF8"/>
    <w:rsid w:val="00B45591"/>
    <w:rsid w:val="00BA6A76"/>
    <w:rsid w:val="00C12E4A"/>
    <w:rsid w:val="00C200C4"/>
    <w:rsid w:val="00C42339"/>
    <w:rsid w:val="00C4723D"/>
    <w:rsid w:val="00C6070E"/>
    <w:rsid w:val="00C62CE1"/>
    <w:rsid w:val="00C84F90"/>
    <w:rsid w:val="00C87C23"/>
    <w:rsid w:val="00C96A8D"/>
    <w:rsid w:val="00CA4523"/>
    <w:rsid w:val="00CB294B"/>
    <w:rsid w:val="00CC2A45"/>
    <w:rsid w:val="00CF76E4"/>
    <w:rsid w:val="00D03B93"/>
    <w:rsid w:val="00D05B9C"/>
    <w:rsid w:val="00D1101D"/>
    <w:rsid w:val="00D2731A"/>
    <w:rsid w:val="00D278BB"/>
    <w:rsid w:val="00D34B09"/>
    <w:rsid w:val="00D553AB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C2CD3"/>
    <w:rsid w:val="00EC4AA0"/>
    <w:rsid w:val="00EE49CA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5986"/>
    <w:rsid w:val="00FD7F1E"/>
    <w:rsid w:val="00FF3340"/>
    <w:rsid w:val="00FF3ECB"/>
    <w:rsid w:val="23DCEF1E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</TotalTime>
  <Pages>1</Pages>
  <Words>300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Júlia Gomes Maia</cp:lastModifiedBy>
  <cp:revision>4</cp:revision>
  <cp:lastPrinted>2006-08-31T06:40:00Z</cp:lastPrinted>
  <dcterms:created xsi:type="dcterms:W3CDTF">2024-09-11T18:26:00Z</dcterms:created>
  <dcterms:modified xsi:type="dcterms:W3CDTF">2024-09-16T23:07:00Z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